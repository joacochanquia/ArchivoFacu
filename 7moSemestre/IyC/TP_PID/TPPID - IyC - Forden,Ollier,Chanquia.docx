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8C7B7" w14:textId="0874DA71" w:rsidR="00F46C81" w:rsidRDefault="005F1B84" w:rsidP="00F46C81">
      <w:pPr>
        <w:pStyle w:val="Ttulo"/>
        <w:rPr>
          <w:rFonts w:ascii="Consolas" w:hAnsi="Consolas" w:cs="Arial"/>
          <w:sz w:val="56"/>
          <w:szCs w:val="56"/>
          <w:u w:val="single" w:color="5F5F5F" w:themeColor="accent5"/>
        </w:rPr>
      </w:pPr>
      <w:r>
        <w:rPr>
          <w:rFonts w:ascii="Consolas" w:hAnsi="Consolas" w:cs="Arial"/>
          <w:sz w:val="56"/>
          <w:szCs w:val="56"/>
          <w:u w:val="single" w:color="5F5F5F" w:themeColor="accent5"/>
        </w:rPr>
        <w:t>Instrumentación y Control</w:t>
      </w:r>
    </w:p>
    <w:p w14:paraId="57B281A9" w14:textId="3103AF40" w:rsidR="00F46C81" w:rsidRDefault="00F46C81" w:rsidP="003E094F">
      <w:pPr>
        <w:ind w:firstLine="0"/>
      </w:pPr>
    </w:p>
    <w:p w14:paraId="7625037D" w14:textId="77777777" w:rsidR="00F46C81" w:rsidRDefault="00F46C81" w:rsidP="003E094F">
      <w:pPr>
        <w:ind w:firstLine="0"/>
      </w:pPr>
    </w:p>
    <w:p w14:paraId="0503BD1D" w14:textId="77777777" w:rsidR="00F46C81" w:rsidRDefault="00F46C81" w:rsidP="003E094F">
      <w:pPr>
        <w:ind w:firstLine="0"/>
      </w:pPr>
    </w:p>
    <w:p w14:paraId="7B7AA7D2" w14:textId="77777777" w:rsidR="00F46C81" w:rsidRDefault="00F46C81" w:rsidP="003E094F">
      <w:pPr>
        <w:ind w:firstLine="0"/>
      </w:pPr>
    </w:p>
    <w:p w14:paraId="2B851C86" w14:textId="4D065D77" w:rsidR="00F46C81" w:rsidRDefault="00F46C81" w:rsidP="003E094F">
      <w:pPr>
        <w:ind w:firstLine="0"/>
      </w:pPr>
      <w:r>
        <w:rPr>
          <w:noProof/>
        </w:rPr>
        <w:drawing>
          <wp:inline distT="0" distB="0" distL="0" distR="0" wp14:anchorId="1202910A" wp14:editId="7A56CAD3">
            <wp:extent cx="5724524" cy="1514475"/>
            <wp:effectExtent l="0" t="0" r="0" b="0"/>
            <wp:docPr id="77245965" name="Picture 77245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1514475"/>
                    </a:xfrm>
                    <a:prstGeom prst="rect">
                      <a:avLst/>
                    </a:prstGeom>
                  </pic:spPr>
                </pic:pic>
              </a:graphicData>
            </a:graphic>
          </wp:inline>
        </w:drawing>
      </w:r>
    </w:p>
    <w:p w14:paraId="2CA416A0" w14:textId="77777777" w:rsidR="00F46C81" w:rsidRDefault="00F46C81" w:rsidP="003E094F">
      <w:pPr>
        <w:ind w:firstLine="0"/>
      </w:pPr>
    </w:p>
    <w:p w14:paraId="2E04B8B7" w14:textId="77777777" w:rsidR="00F46C81" w:rsidRDefault="00F46C81" w:rsidP="00F46C81">
      <w:pPr>
        <w:pStyle w:val="Ttulo21"/>
        <w:jc w:val="left"/>
      </w:pPr>
    </w:p>
    <w:p w14:paraId="062F0DFD" w14:textId="77777777" w:rsidR="00F46C81" w:rsidRDefault="00F46C81" w:rsidP="00F46C81">
      <w:pPr>
        <w:pStyle w:val="Ttulo21"/>
        <w:jc w:val="left"/>
      </w:pPr>
    </w:p>
    <w:p w14:paraId="56385DA7" w14:textId="77777777" w:rsidR="00F46C81" w:rsidRDefault="00F46C81" w:rsidP="00F46C81">
      <w:pPr>
        <w:pStyle w:val="Ttulo21"/>
        <w:jc w:val="left"/>
      </w:pPr>
    </w:p>
    <w:p w14:paraId="4B629700" w14:textId="77777777" w:rsidR="008330B4" w:rsidRPr="008330B4" w:rsidRDefault="008330B4" w:rsidP="008330B4">
      <w:pPr>
        <w:spacing w:before="240" w:after="240"/>
        <w:ind w:firstLine="0"/>
        <w:jc w:val="center"/>
        <w:rPr>
          <w:rFonts w:ascii="Times New Roman" w:eastAsia="Times New Roman" w:hAnsi="Times New Roman" w:cs="Times New Roman"/>
          <w:color w:val="auto"/>
          <w:lang w:val="es-AR" w:eastAsia="es-AR"/>
        </w:rPr>
      </w:pPr>
      <w:r w:rsidRPr="008330B4">
        <w:rPr>
          <w:rFonts w:ascii="Arial" w:eastAsia="Times New Roman" w:hAnsi="Arial" w:cs="Arial"/>
          <w:color w:val="000000"/>
          <w:sz w:val="32"/>
          <w:szCs w:val="32"/>
          <w:lang w:val="es-AR" w:eastAsia="es-AR"/>
        </w:rPr>
        <w:t>Chanquía, Joaquín (02887/7)</w:t>
      </w:r>
    </w:p>
    <w:p w14:paraId="2047A734" w14:textId="77777777" w:rsidR="008330B4" w:rsidRPr="008330B4" w:rsidRDefault="008330B4" w:rsidP="008330B4">
      <w:pPr>
        <w:spacing w:before="240" w:after="240"/>
        <w:ind w:firstLine="0"/>
        <w:jc w:val="center"/>
        <w:rPr>
          <w:rFonts w:ascii="Times New Roman" w:eastAsia="Times New Roman" w:hAnsi="Times New Roman" w:cs="Times New Roman"/>
          <w:color w:val="auto"/>
          <w:lang w:val="es-AR" w:eastAsia="es-AR"/>
        </w:rPr>
      </w:pPr>
      <w:r w:rsidRPr="008330B4">
        <w:rPr>
          <w:rFonts w:ascii="Arial" w:eastAsia="Times New Roman" w:hAnsi="Arial" w:cs="Arial"/>
          <w:color w:val="000000"/>
          <w:sz w:val="32"/>
          <w:szCs w:val="32"/>
          <w:lang w:val="es-AR" w:eastAsia="es-AR"/>
        </w:rPr>
        <w:t>Forden Jones, Ian E. W. (02543/3)</w:t>
      </w:r>
    </w:p>
    <w:p w14:paraId="54280866" w14:textId="69FABFF6" w:rsidR="00F30E7B" w:rsidRDefault="008330B4" w:rsidP="009674BF">
      <w:pPr>
        <w:spacing w:before="240" w:after="240"/>
        <w:ind w:firstLine="0"/>
        <w:jc w:val="center"/>
        <w:rPr>
          <w:rFonts w:ascii="Times New Roman" w:eastAsia="Times New Roman" w:hAnsi="Times New Roman" w:cs="Times New Roman"/>
          <w:color w:val="auto"/>
          <w:lang w:val="es-AR" w:eastAsia="es-AR"/>
        </w:rPr>
      </w:pPr>
      <w:r w:rsidRPr="008330B4">
        <w:rPr>
          <w:rFonts w:ascii="Arial" w:eastAsia="Times New Roman" w:hAnsi="Arial" w:cs="Arial"/>
          <w:color w:val="000000"/>
          <w:sz w:val="32"/>
          <w:szCs w:val="32"/>
          <w:lang w:val="es-AR" w:eastAsia="es-AR"/>
        </w:rPr>
        <w:t>Ollier, Gabriel (02958/4)</w:t>
      </w:r>
    </w:p>
    <w:p w14:paraId="33E08D0A" w14:textId="17FE155E" w:rsidR="009674BF" w:rsidRDefault="009674BF">
      <w:pPr>
        <w:rPr>
          <w:rFonts w:ascii="Times New Roman" w:eastAsia="Times New Roman" w:hAnsi="Times New Roman" w:cs="Times New Roman"/>
          <w:color w:val="auto"/>
          <w:lang w:val="es-AR" w:eastAsia="es-AR"/>
        </w:rPr>
      </w:pPr>
      <w:r>
        <w:rPr>
          <w:rFonts w:ascii="Times New Roman" w:eastAsia="Times New Roman" w:hAnsi="Times New Roman" w:cs="Times New Roman"/>
          <w:color w:val="auto"/>
          <w:lang w:val="es-AR" w:eastAsia="es-AR"/>
        </w:rPr>
        <w:br w:type="page"/>
      </w:r>
    </w:p>
    <w:p w14:paraId="13D1F2A0" w14:textId="77777777" w:rsidR="00C716DA" w:rsidRDefault="00C716DA" w:rsidP="00C716DA">
      <w:pPr>
        <w:ind w:firstLine="0"/>
        <w:rPr>
          <w:rFonts w:asciiTheme="majorHAnsi" w:eastAsiaTheme="majorEastAsia" w:hAnsiTheme="majorHAnsi" w:cstheme="majorHAnsi"/>
          <w:b/>
          <w:bCs/>
          <w:sz w:val="36"/>
          <w:szCs w:val="36"/>
          <w:u w:val="single"/>
        </w:rPr>
        <w:sectPr w:rsidR="00C716DA" w:rsidSect="004B2988">
          <w:headerReference w:type="default" r:id="rId13"/>
          <w:footerReference w:type="default" r:id="rId14"/>
          <w:headerReference w:type="first" r:id="rId15"/>
          <w:footerReference w:type="first" r:id="rId16"/>
          <w:footnotePr>
            <w:pos w:val="beneathText"/>
          </w:footnotePr>
          <w:pgSz w:w="11906" w:h="16838" w:code="9"/>
          <w:pgMar w:top="1440" w:right="1440" w:bottom="1440" w:left="1440" w:header="720" w:footer="720" w:gutter="0"/>
          <w:cols w:space="720"/>
          <w:titlePg/>
          <w:docGrid w:linePitch="360"/>
        </w:sectPr>
      </w:pPr>
      <w:bookmarkStart w:id="0" w:name="_Ref163997641"/>
    </w:p>
    <w:bookmarkEnd w:id="0"/>
    <w:p w14:paraId="724DF52F" w14:textId="3B099334" w:rsidR="00DC7AE7" w:rsidRDefault="00E95A5E" w:rsidP="497D980F">
      <w:pPr>
        <w:spacing w:before="240" w:after="120" w:line="259" w:lineRule="auto"/>
        <w:ind w:firstLine="0"/>
        <w:rPr>
          <w:rFonts w:ascii="Times New Roman" w:eastAsia="Times New Roman" w:hAnsi="Times New Roman" w:cs="Times New Roman"/>
          <w:b/>
          <w:bCs/>
          <w:color w:val="000000" w:themeColor="text2"/>
          <w:sz w:val="26"/>
          <w:szCs w:val="26"/>
          <w:lang w:val="es-AR" w:eastAsia="es-AR"/>
        </w:rPr>
      </w:pPr>
      <w:r>
        <w:rPr>
          <w:rFonts w:ascii="Times New Roman" w:eastAsia="Times New Roman" w:hAnsi="Times New Roman" w:cs="Times New Roman"/>
          <w:b/>
          <w:bCs/>
          <w:color w:val="000000" w:themeColor="text2"/>
          <w:sz w:val="26"/>
          <w:szCs w:val="26"/>
          <w:lang w:val="es-AR" w:eastAsia="es-AR"/>
        </w:rPr>
        <w:lastRenderedPageBreak/>
        <w:t>Cálculo</w:t>
      </w:r>
      <w:r w:rsidR="005F1B84">
        <w:rPr>
          <w:rFonts w:ascii="Times New Roman" w:eastAsia="Times New Roman" w:hAnsi="Times New Roman" w:cs="Times New Roman"/>
          <w:b/>
          <w:bCs/>
          <w:color w:val="000000" w:themeColor="text2"/>
          <w:sz w:val="26"/>
          <w:szCs w:val="26"/>
          <w:lang w:val="es-AR" w:eastAsia="es-AR"/>
        </w:rPr>
        <w:t xml:space="preserve"> de la funcion de la planta</w:t>
      </w:r>
    </w:p>
    <w:p w14:paraId="022BB6C3" w14:textId="5384CB5B"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 xml:space="preserve">Chanquía, Joaquín </w:t>
      </w:r>
      <w:r>
        <w:rPr>
          <w:rFonts w:ascii="Times New Roman" w:eastAsia="Times New Roman" w:hAnsi="Times New Roman" w:cs="Times New Roman"/>
          <w:color w:val="auto"/>
          <w:sz w:val="26"/>
          <w:szCs w:val="26"/>
          <w:lang w:val="es-AR"/>
        </w:rPr>
        <w:tab/>
      </w:r>
      <w:r>
        <w:rPr>
          <w:rFonts w:ascii="Times New Roman" w:eastAsia="Times New Roman" w:hAnsi="Times New Roman" w:cs="Times New Roman"/>
          <w:color w:val="auto"/>
          <w:sz w:val="26"/>
          <w:szCs w:val="26"/>
          <w:lang w:val="es-AR"/>
        </w:rPr>
        <w:tab/>
      </w:r>
      <w:r>
        <w:rPr>
          <w:rFonts w:ascii="Times New Roman" w:eastAsia="Times New Roman" w:hAnsi="Times New Roman" w:cs="Times New Roman"/>
          <w:color w:val="auto"/>
          <w:sz w:val="26"/>
          <w:szCs w:val="26"/>
          <w:lang w:val="es-AR"/>
        </w:rPr>
        <w:tab/>
      </w:r>
      <w:r w:rsidRPr="005F1B84">
        <w:rPr>
          <w:rFonts w:ascii="Times New Roman" w:eastAsia="Times New Roman" w:hAnsi="Times New Roman" w:cs="Times New Roman"/>
          <w:color w:val="auto"/>
          <w:sz w:val="26"/>
          <w:szCs w:val="26"/>
          <w:lang w:val="es-AR"/>
        </w:rPr>
        <w:t>DNI: 213</w:t>
      </w:r>
    </w:p>
    <w:p w14:paraId="620F12DB" w14:textId="0CB2C08F"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Forden Jones, Ian E. W</w:t>
      </w:r>
      <w:r>
        <w:rPr>
          <w:rFonts w:ascii="Times New Roman" w:eastAsia="Times New Roman" w:hAnsi="Times New Roman" w:cs="Times New Roman"/>
          <w:color w:val="auto"/>
          <w:sz w:val="26"/>
          <w:szCs w:val="26"/>
          <w:lang w:val="es-AR"/>
        </w:rPr>
        <w:t>.</w:t>
      </w:r>
      <w:r>
        <w:rPr>
          <w:rFonts w:ascii="Times New Roman" w:eastAsia="Times New Roman" w:hAnsi="Times New Roman" w:cs="Times New Roman"/>
          <w:color w:val="auto"/>
          <w:sz w:val="26"/>
          <w:szCs w:val="26"/>
          <w:lang w:val="es-AR"/>
        </w:rPr>
        <w:tab/>
      </w:r>
      <w:r>
        <w:rPr>
          <w:rFonts w:ascii="Times New Roman" w:eastAsia="Times New Roman" w:hAnsi="Times New Roman" w:cs="Times New Roman"/>
          <w:color w:val="auto"/>
          <w:sz w:val="26"/>
          <w:szCs w:val="26"/>
          <w:lang w:val="es-AR"/>
        </w:rPr>
        <w:tab/>
      </w:r>
      <w:r w:rsidRPr="005F1B84">
        <w:rPr>
          <w:rFonts w:ascii="Times New Roman" w:eastAsia="Times New Roman" w:hAnsi="Times New Roman" w:cs="Times New Roman"/>
          <w:color w:val="auto"/>
          <w:sz w:val="26"/>
          <w:szCs w:val="26"/>
          <w:lang w:val="es-AR"/>
        </w:rPr>
        <w:t>DNI: 682</w:t>
      </w:r>
    </w:p>
    <w:p w14:paraId="1676DF28" w14:textId="01D3DAF4" w:rsid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 xml:space="preserve">Ollier, Gabriel </w:t>
      </w:r>
      <w:r>
        <w:rPr>
          <w:rFonts w:ascii="Times New Roman" w:eastAsia="Times New Roman" w:hAnsi="Times New Roman" w:cs="Times New Roman"/>
          <w:color w:val="auto"/>
          <w:sz w:val="26"/>
          <w:szCs w:val="26"/>
          <w:lang w:val="es-AR"/>
        </w:rPr>
        <w:tab/>
      </w:r>
      <w:r>
        <w:rPr>
          <w:rFonts w:ascii="Times New Roman" w:eastAsia="Times New Roman" w:hAnsi="Times New Roman" w:cs="Times New Roman"/>
          <w:color w:val="auto"/>
          <w:sz w:val="26"/>
          <w:szCs w:val="26"/>
          <w:lang w:val="es-AR"/>
        </w:rPr>
        <w:tab/>
      </w:r>
      <w:r>
        <w:rPr>
          <w:rFonts w:ascii="Times New Roman" w:eastAsia="Times New Roman" w:hAnsi="Times New Roman" w:cs="Times New Roman"/>
          <w:color w:val="auto"/>
          <w:sz w:val="26"/>
          <w:szCs w:val="26"/>
          <w:lang w:val="es-AR"/>
        </w:rPr>
        <w:tab/>
      </w:r>
      <w:r w:rsidRPr="005F1B84">
        <w:rPr>
          <w:rFonts w:ascii="Times New Roman" w:eastAsia="Times New Roman" w:hAnsi="Times New Roman" w:cs="Times New Roman"/>
          <w:color w:val="auto"/>
          <w:sz w:val="26"/>
          <w:szCs w:val="26"/>
          <w:lang w:val="es-AR"/>
        </w:rPr>
        <w:t>DNI: 790</w:t>
      </w:r>
    </w:p>
    <w:p w14:paraId="66253078" w14:textId="7308FE2D"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A = promedio entre el último dígito de los DNI de los integrantes</w:t>
      </w:r>
    </w:p>
    <w:p w14:paraId="3BC15B03" w14:textId="5D951ED8"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ab/>
        <w:t xml:space="preserve">A = </w:t>
      </w:r>
      <w:r>
        <w:rPr>
          <w:rFonts w:ascii="Times New Roman" w:eastAsia="Times New Roman" w:hAnsi="Times New Roman" w:cs="Times New Roman"/>
          <w:color w:val="auto"/>
          <w:sz w:val="26"/>
          <w:szCs w:val="26"/>
          <w:lang w:val="es-AR"/>
        </w:rPr>
        <w:t>(</w:t>
      </w:r>
      <w:r w:rsidRPr="005F1B84">
        <w:rPr>
          <w:rFonts w:ascii="Times New Roman" w:eastAsia="Times New Roman" w:hAnsi="Times New Roman" w:cs="Times New Roman"/>
          <w:color w:val="auto"/>
          <w:sz w:val="26"/>
          <w:szCs w:val="26"/>
          <w:lang w:val="es-AR"/>
        </w:rPr>
        <w:t>3+2+0</w:t>
      </w:r>
      <w:r>
        <w:rPr>
          <w:rFonts w:ascii="Times New Roman" w:eastAsia="Times New Roman" w:hAnsi="Times New Roman" w:cs="Times New Roman"/>
          <w:color w:val="auto"/>
          <w:sz w:val="26"/>
          <w:szCs w:val="26"/>
          <w:lang w:val="es-AR"/>
        </w:rPr>
        <w:t>)/3</w:t>
      </w:r>
      <w:r w:rsidRPr="005F1B84">
        <w:rPr>
          <w:rFonts w:ascii="Times New Roman" w:eastAsia="Times New Roman" w:hAnsi="Times New Roman" w:cs="Times New Roman"/>
          <w:color w:val="auto"/>
          <w:sz w:val="26"/>
          <w:szCs w:val="26"/>
          <w:lang w:val="es-AR"/>
        </w:rPr>
        <w:t xml:space="preserve"> = 1.66</w:t>
      </w:r>
    </w:p>
    <w:p w14:paraId="03CD5FC1" w14:textId="24267952"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B = promedio entre el anteúltimo dígito de los DNI de los integrantes</w:t>
      </w:r>
    </w:p>
    <w:p w14:paraId="78DF2489" w14:textId="4EE1A56D"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ab/>
        <w:t xml:space="preserve">B = </w:t>
      </w:r>
      <w:r>
        <w:rPr>
          <w:rFonts w:ascii="Times New Roman" w:eastAsia="Times New Roman" w:hAnsi="Times New Roman" w:cs="Times New Roman"/>
          <w:color w:val="auto"/>
          <w:sz w:val="26"/>
          <w:szCs w:val="26"/>
          <w:lang w:val="es-AR"/>
        </w:rPr>
        <w:t>(</w:t>
      </w:r>
      <w:r w:rsidRPr="005F1B84">
        <w:rPr>
          <w:rFonts w:ascii="Times New Roman" w:eastAsia="Times New Roman" w:hAnsi="Times New Roman" w:cs="Times New Roman"/>
          <w:color w:val="auto"/>
          <w:sz w:val="26"/>
          <w:szCs w:val="26"/>
          <w:lang w:val="es-AR"/>
        </w:rPr>
        <w:t>1+8+9</w:t>
      </w:r>
      <w:r>
        <w:rPr>
          <w:rFonts w:ascii="Times New Roman" w:eastAsia="Times New Roman" w:hAnsi="Times New Roman" w:cs="Times New Roman"/>
          <w:color w:val="auto"/>
          <w:sz w:val="26"/>
          <w:szCs w:val="26"/>
          <w:lang w:val="es-AR"/>
        </w:rPr>
        <w:t>)/3</w:t>
      </w:r>
      <w:r w:rsidRPr="005F1B84">
        <w:rPr>
          <w:rFonts w:ascii="Times New Roman" w:eastAsia="Times New Roman" w:hAnsi="Times New Roman" w:cs="Times New Roman"/>
          <w:color w:val="auto"/>
          <w:sz w:val="26"/>
          <w:szCs w:val="26"/>
          <w:lang w:val="es-AR"/>
        </w:rPr>
        <w:t xml:space="preserve"> = 6</w:t>
      </w:r>
    </w:p>
    <w:p w14:paraId="2389892B" w14:textId="3B0BF7D0"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C = promedio entre el antepenúltimo dígito de los DNI de los integrantes</w:t>
      </w:r>
    </w:p>
    <w:p w14:paraId="71C405D2" w14:textId="3CCD262D" w:rsidR="005F1B84" w:rsidRPr="005F1B84" w:rsidRDefault="005F1B84" w:rsidP="005F1B84">
      <w:pPr>
        <w:spacing w:after="120" w:line="259" w:lineRule="auto"/>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color w:val="auto"/>
          <w:sz w:val="26"/>
          <w:szCs w:val="26"/>
          <w:lang w:val="es-AR"/>
        </w:rPr>
        <w:tab/>
        <w:t xml:space="preserve">C = </w:t>
      </w:r>
      <w:r>
        <w:rPr>
          <w:rFonts w:ascii="Times New Roman" w:eastAsia="Times New Roman" w:hAnsi="Times New Roman" w:cs="Times New Roman"/>
          <w:color w:val="auto"/>
          <w:sz w:val="26"/>
          <w:szCs w:val="26"/>
          <w:lang w:val="es-AR"/>
        </w:rPr>
        <w:t>(</w:t>
      </w:r>
      <w:r w:rsidRPr="005F1B84">
        <w:rPr>
          <w:rFonts w:ascii="Times New Roman" w:eastAsia="Times New Roman" w:hAnsi="Times New Roman" w:cs="Times New Roman"/>
          <w:color w:val="auto"/>
          <w:sz w:val="26"/>
          <w:szCs w:val="26"/>
          <w:lang w:val="es-AR"/>
        </w:rPr>
        <w:t>2+6+7</w:t>
      </w:r>
      <w:r>
        <w:rPr>
          <w:rFonts w:ascii="Times New Roman" w:eastAsia="Times New Roman" w:hAnsi="Times New Roman" w:cs="Times New Roman"/>
          <w:color w:val="auto"/>
          <w:sz w:val="26"/>
          <w:szCs w:val="26"/>
          <w:lang w:val="es-AR"/>
        </w:rPr>
        <w:t>)/3</w:t>
      </w:r>
      <w:r w:rsidRPr="005F1B84">
        <w:rPr>
          <w:rFonts w:ascii="Times New Roman" w:eastAsia="Times New Roman" w:hAnsi="Times New Roman" w:cs="Times New Roman"/>
          <w:color w:val="auto"/>
          <w:sz w:val="26"/>
          <w:szCs w:val="26"/>
          <w:lang w:val="es-AR"/>
        </w:rPr>
        <w:t xml:space="preserve"> = 5</w:t>
      </w:r>
    </w:p>
    <w:p w14:paraId="74C9F289" w14:textId="1CD6AC14" w:rsidR="005F1B84" w:rsidRPr="005F1B84" w:rsidRDefault="005F1B84" w:rsidP="005F1B84">
      <w:pPr>
        <w:spacing w:after="120" w:line="259" w:lineRule="auto"/>
        <w:ind w:firstLine="0"/>
        <w:jc w:val="both"/>
        <w:rPr>
          <w:rFonts w:ascii="Times New Roman" w:eastAsia="Times New Roman" w:hAnsi="Times New Roman" w:cs="Times New Roman"/>
          <w:color w:val="auto"/>
          <w:sz w:val="26"/>
          <w:szCs w:val="26"/>
          <w:lang w:val="es-AR"/>
        </w:rPr>
      </w:pPr>
      <w:r w:rsidRPr="005F1B84">
        <w:rPr>
          <w:rFonts w:ascii="Times New Roman" w:eastAsia="Times New Roman" w:hAnsi="Times New Roman" w:cs="Times New Roman"/>
          <w:noProof/>
          <w:color w:val="auto"/>
          <w:sz w:val="26"/>
          <w:szCs w:val="26"/>
          <w:lang w:val="en-US"/>
        </w:rPr>
        <w:drawing>
          <wp:anchor distT="0" distB="0" distL="114300" distR="114300" simplePos="0" relativeHeight="251658240" behindDoc="0" locked="0" layoutInCell="1" allowOverlap="1" wp14:anchorId="22DB601C" wp14:editId="4FCD94EA">
            <wp:simplePos x="0" y="0"/>
            <wp:positionH relativeFrom="column">
              <wp:posOffset>84455</wp:posOffset>
            </wp:positionH>
            <wp:positionV relativeFrom="paragraph">
              <wp:posOffset>301413</wp:posOffset>
            </wp:positionV>
            <wp:extent cx="5662151" cy="594412"/>
            <wp:effectExtent l="0" t="0" r="0" b="0"/>
            <wp:wrapSquare wrapText="bothSides"/>
            <wp:docPr id="580584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84324" name=""/>
                    <pic:cNvPicPr/>
                  </pic:nvPicPr>
                  <pic:blipFill>
                    <a:blip r:embed="rId17"/>
                    <a:stretch>
                      <a:fillRect/>
                    </a:stretch>
                  </pic:blipFill>
                  <pic:spPr>
                    <a:xfrm>
                      <a:off x="0" y="0"/>
                      <a:ext cx="5662151" cy="594412"/>
                    </a:xfrm>
                    <a:prstGeom prst="rect">
                      <a:avLst/>
                    </a:prstGeom>
                  </pic:spPr>
                </pic:pic>
              </a:graphicData>
            </a:graphic>
            <wp14:sizeRelH relativeFrom="page">
              <wp14:pctWidth>0</wp14:pctWidth>
            </wp14:sizeRelH>
            <wp14:sizeRelV relativeFrom="page">
              <wp14:pctHeight>0</wp14:pctHeight>
            </wp14:sizeRelV>
          </wp:anchor>
        </w:drawing>
      </w:r>
      <w:r w:rsidRPr="005F1B84">
        <w:rPr>
          <w:rFonts w:ascii="Times New Roman" w:eastAsia="Times New Roman" w:hAnsi="Times New Roman" w:cs="Times New Roman"/>
          <w:color w:val="auto"/>
          <w:sz w:val="26"/>
          <w:szCs w:val="26"/>
          <w:lang w:val="es-AR"/>
        </w:rPr>
        <w:t>Entonces consideramos la siguiente funcion de transferencia como planta del sistem</w:t>
      </w:r>
      <w:r>
        <w:rPr>
          <w:rFonts w:ascii="Times New Roman" w:eastAsia="Times New Roman" w:hAnsi="Times New Roman" w:cs="Times New Roman"/>
          <w:color w:val="auto"/>
          <w:sz w:val="26"/>
          <w:szCs w:val="26"/>
          <w:lang w:val="es-AR"/>
        </w:rPr>
        <w:t>a:</w:t>
      </w:r>
    </w:p>
    <w:p w14:paraId="5BCE0585" w14:textId="4B00B26E" w:rsidR="005F1B84" w:rsidRPr="005F1B84" w:rsidRDefault="005F1B84" w:rsidP="005F1B84">
      <w:pPr>
        <w:spacing w:after="120"/>
        <w:rPr>
          <w:rFonts w:ascii="Times New Roman" w:eastAsia="Times New Roman" w:hAnsi="Times New Roman" w:cs="Times New Roman"/>
          <w:b/>
          <w:bCs/>
          <w:lang w:val="es-AR"/>
        </w:rPr>
      </w:pPr>
      <w:r w:rsidRPr="005F1B84">
        <w:rPr>
          <w:rFonts w:ascii="Times New Roman" w:eastAsia="Times New Roman" w:hAnsi="Times New Roman" w:cs="Times New Roman"/>
          <w:b/>
          <w:bCs/>
          <w:lang w:val="es-AR"/>
        </w:rPr>
        <w:br w:type="page"/>
      </w:r>
    </w:p>
    <w:p w14:paraId="52E7AE5D" w14:textId="77777777" w:rsidR="005F1B84" w:rsidRPr="00BF4439" w:rsidRDefault="005F1B84" w:rsidP="005F1B84">
      <w:pPr>
        <w:spacing w:before="240" w:after="120" w:line="259" w:lineRule="auto"/>
        <w:ind w:firstLine="0"/>
        <w:jc w:val="both"/>
        <w:rPr>
          <w:rFonts w:ascii="Times New Roman" w:eastAsia="Times New Roman" w:hAnsi="Times New Roman" w:cs="Times New Roman"/>
          <w:b/>
          <w:bCs/>
          <w:i/>
          <w:iCs/>
          <w:lang w:val="es-AR"/>
        </w:rPr>
      </w:pPr>
      <w:r w:rsidRPr="00BF4439">
        <w:rPr>
          <w:rFonts w:ascii="Times New Roman" w:eastAsia="Times New Roman" w:hAnsi="Times New Roman" w:cs="Times New Roman"/>
          <w:b/>
          <w:bCs/>
          <w:i/>
          <w:iCs/>
          <w:lang w:val="es-AR"/>
        </w:rPr>
        <w:lastRenderedPageBreak/>
        <w:t>1. Sintonización según reglas Ziegler-Nichols – convergencia “quarter-decay”. </w:t>
      </w:r>
    </w:p>
    <w:p w14:paraId="1D1919A0" w14:textId="77777777" w:rsidR="005F1B84" w:rsidRPr="00BF4439" w:rsidRDefault="005F1B84" w:rsidP="005F1B84">
      <w:pPr>
        <w:spacing w:before="240" w:after="120" w:line="259" w:lineRule="auto"/>
        <w:ind w:firstLine="0"/>
        <w:jc w:val="both"/>
        <w:rPr>
          <w:rFonts w:ascii="Times New Roman" w:eastAsia="Times New Roman" w:hAnsi="Times New Roman" w:cs="Times New Roman"/>
          <w:b/>
          <w:bCs/>
          <w:i/>
          <w:iCs/>
          <w:lang w:val="es-AR"/>
        </w:rPr>
      </w:pPr>
      <w:r w:rsidRPr="00BF4439">
        <w:rPr>
          <w:rFonts w:ascii="Times New Roman" w:eastAsia="Times New Roman" w:hAnsi="Times New Roman" w:cs="Times New Roman"/>
          <w:b/>
          <w:bCs/>
          <w:i/>
          <w:iCs/>
          <w:lang w:val="es-AR"/>
        </w:rPr>
        <w:t>a. Para la planta dada ¿Puede usarse cualquiera de los dos métodos de Ziegler-Nichols? Justifique. </w:t>
      </w:r>
    </w:p>
    <w:p w14:paraId="326500C3" w14:textId="77777777" w:rsidR="005F1B84" w:rsidRPr="005F1B84" w:rsidRDefault="005F1B84" w:rsidP="005F1B84">
      <w:pPr>
        <w:spacing w:before="240" w:after="120" w:line="259" w:lineRule="auto"/>
        <w:ind w:firstLine="0"/>
        <w:jc w:val="both"/>
        <w:rPr>
          <w:rFonts w:ascii="Times New Roman" w:eastAsia="Times New Roman" w:hAnsi="Times New Roman" w:cs="Times New Roman"/>
          <w:b/>
          <w:bCs/>
          <w:lang w:val="es-AR"/>
        </w:rPr>
      </w:pPr>
      <w:r w:rsidRPr="005F1B84">
        <w:rPr>
          <w:rFonts w:ascii="Times New Roman" w:eastAsia="Times New Roman" w:hAnsi="Times New Roman" w:cs="Times New Roman"/>
          <w:b/>
          <w:bCs/>
          <w:lang w:val="es-AR"/>
        </w:rPr>
        <w:t>Primer método:</w:t>
      </w:r>
    </w:p>
    <w:p w14:paraId="2686EF0C" w14:textId="520FFBAC" w:rsidR="00912ABF" w:rsidRDefault="00912ABF" w:rsidP="005F1B84">
      <w:pPr>
        <w:spacing w:before="240" w:after="120" w:line="259" w:lineRule="auto"/>
        <w:ind w:firstLine="0"/>
        <w:jc w:val="both"/>
        <w:rPr>
          <w:rFonts w:ascii="Times New Roman" w:eastAsia="Times New Roman" w:hAnsi="Times New Roman" w:cs="Times New Roman"/>
        </w:rPr>
      </w:pPr>
      <w:r>
        <w:rPr>
          <w:rFonts w:ascii="Times New Roman" w:eastAsia="Times New Roman" w:hAnsi="Times New Roman" w:cs="Times New Roman"/>
        </w:rPr>
        <w:t>P</w:t>
      </w:r>
      <w:r w:rsidR="005F1B84" w:rsidRPr="005F1B84">
        <w:rPr>
          <w:rFonts w:ascii="Times New Roman" w:eastAsia="Times New Roman" w:hAnsi="Times New Roman" w:cs="Times New Roman"/>
        </w:rPr>
        <w:t xml:space="preserve">ara el primer </w:t>
      </w:r>
      <w:r>
        <w:rPr>
          <w:rFonts w:ascii="Times New Roman" w:eastAsia="Times New Roman" w:hAnsi="Times New Roman" w:cs="Times New Roman"/>
        </w:rPr>
        <w:t>método de Z-N</w:t>
      </w:r>
      <w:r w:rsidR="005F1B84" w:rsidRPr="005F1B84">
        <w:rPr>
          <w:rFonts w:ascii="Times New Roman" w:eastAsia="Times New Roman" w:hAnsi="Times New Roman" w:cs="Times New Roman"/>
        </w:rPr>
        <w:t xml:space="preserve"> la respuesta al escalón</w:t>
      </w:r>
      <w:r>
        <w:rPr>
          <w:rFonts w:ascii="Times New Roman" w:eastAsia="Times New Roman" w:hAnsi="Times New Roman" w:cs="Times New Roman"/>
        </w:rPr>
        <w:t xml:space="preserve"> </w:t>
      </w:r>
      <w:r w:rsidR="005F1B84" w:rsidRPr="005F1B84">
        <w:rPr>
          <w:rFonts w:ascii="Times New Roman" w:eastAsia="Times New Roman" w:hAnsi="Times New Roman" w:cs="Times New Roman"/>
        </w:rPr>
        <w:t xml:space="preserve">unitario en lazo abierto </w:t>
      </w:r>
      <w:r>
        <w:rPr>
          <w:rFonts w:ascii="Times New Roman" w:eastAsia="Times New Roman" w:hAnsi="Times New Roman" w:cs="Times New Roman"/>
        </w:rPr>
        <w:t>debe ser una sigmoide para que el mismo sea aplicable al problema. Utilizando la herramienta simulink de Matlab logramos comprobar que esta respuesta cumple con esta condición:</w:t>
      </w:r>
    </w:p>
    <w:p w14:paraId="74FFE98E" w14:textId="535CB48A" w:rsidR="005F1B84" w:rsidRPr="005F1B84" w:rsidRDefault="005F1B84" w:rsidP="005F1B84">
      <w:pPr>
        <w:spacing w:before="240" w:after="120" w:line="259" w:lineRule="auto"/>
        <w:ind w:firstLine="0"/>
        <w:jc w:val="both"/>
        <w:rPr>
          <w:rFonts w:ascii="Times New Roman" w:eastAsia="Times New Roman" w:hAnsi="Times New Roman" w:cs="Times New Roman"/>
          <w:b/>
          <w:bCs/>
          <w:lang w:val="es-AR"/>
        </w:rPr>
      </w:pPr>
      <w:r w:rsidRPr="005F1B84">
        <w:rPr>
          <w:rFonts w:ascii="Times New Roman" w:eastAsia="Times New Roman" w:hAnsi="Times New Roman" w:cs="Times New Roman"/>
          <w:b/>
          <w:bCs/>
          <w:noProof/>
          <w:lang w:val="es-AR"/>
        </w:rPr>
        <w:drawing>
          <wp:inline distT="0" distB="0" distL="0" distR="0" wp14:anchorId="25D375F0" wp14:editId="3549CB06">
            <wp:extent cx="5623560" cy="3855720"/>
            <wp:effectExtent l="0" t="0" r="0" b="0"/>
            <wp:docPr id="16119544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5440" name="Imagen 4"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23560" cy="3855720"/>
                    </a:xfrm>
                    <a:prstGeom prst="rect">
                      <a:avLst/>
                    </a:prstGeom>
                    <a:noFill/>
                    <a:ln>
                      <a:noFill/>
                    </a:ln>
                  </pic:spPr>
                </pic:pic>
              </a:graphicData>
            </a:graphic>
          </wp:inline>
        </w:drawing>
      </w:r>
      <w:r w:rsidRPr="005F1B84">
        <w:rPr>
          <w:rFonts w:ascii="Times New Roman" w:eastAsia="Times New Roman" w:hAnsi="Times New Roman" w:cs="Times New Roman"/>
          <w:b/>
          <w:bCs/>
          <w:lang w:val="es-AR"/>
        </w:rPr>
        <w:br/>
      </w:r>
    </w:p>
    <w:p w14:paraId="29A1E4F2" w14:textId="77777777" w:rsidR="00912ABF" w:rsidRDefault="00912ABF">
      <w:pPr>
        <w:rPr>
          <w:rFonts w:ascii="Times New Roman" w:eastAsia="Times New Roman" w:hAnsi="Times New Roman" w:cs="Times New Roman"/>
          <w:b/>
          <w:bCs/>
          <w:lang w:val="es-AR"/>
        </w:rPr>
      </w:pPr>
      <w:r>
        <w:rPr>
          <w:rFonts w:ascii="Times New Roman" w:eastAsia="Times New Roman" w:hAnsi="Times New Roman" w:cs="Times New Roman"/>
          <w:b/>
          <w:bCs/>
          <w:lang w:val="es-AR"/>
        </w:rPr>
        <w:br w:type="page"/>
      </w:r>
    </w:p>
    <w:p w14:paraId="18AFF016" w14:textId="5B460E5D" w:rsidR="005F1B84" w:rsidRDefault="005F1B84" w:rsidP="005F1B84">
      <w:pPr>
        <w:spacing w:before="240" w:after="120" w:line="259" w:lineRule="auto"/>
        <w:ind w:firstLine="0"/>
        <w:jc w:val="both"/>
        <w:rPr>
          <w:rFonts w:ascii="Times New Roman" w:eastAsia="Times New Roman" w:hAnsi="Times New Roman" w:cs="Times New Roman"/>
          <w:b/>
          <w:bCs/>
          <w:lang w:val="es-AR"/>
        </w:rPr>
      </w:pPr>
      <w:r w:rsidRPr="005F1B84">
        <w:rPr>
          <w:rFonts w:ascii="Times New Roman" w:eastAsia="Times New Roman" w:hAnsi="Times New Roman" w:cs="Times New Roman"/>
          <w:b/>
          <w:bCs/>
          <w:lang w:val="es-AR"/>
        </w:rPr>
        <w:lastRenderedPageBreak/>
        <w:t>Segundo metodo:</w:t>
      </w:r>
    </w:p>
    <w:p w14:paraId="5610BBFF" w14:textId="5997244D" w:rsidR="00912ABF" w:rsidRDefault="00912ABF" w:rsidP="005F1B84">
      <w:pPr>
        <w:spacing w:before="240" w:after="120" w:line="259" w:lineRule="auto"/>
        <w:ind w:firstLine="0"/>
        <w:jc w:val="both"/>
        <w:rPr>
          <w:rFonts w:ascii="Times New Roman" w:eastAsia="Times New Roman" w:hAnsi="Times New Roman" w:cs="Times New Roman"/>
          <w:lang w:val="es-AR"/>
        </w:rPr>
      </w:pPr>
      <w:r>
        <w:rPr>
          <w:rFonts w:ascii="Times New Roman" w:eastAsia="Times New Roman" w:hAnsi="Times New Roman" w:cs="Times New Roman"/>
          <w:lang w:val="es-AR"/>
        </w:rPr>
        <w:t>Como se nota en la justificación del primer método el sistema es estable a lazo abierto y en lazo cerrado, cuando la entrada es un escalón, se puede hacer oscilar a la respuesta al aumentar la ganancia como puede observarse en la siguiente imagen:</w:t>
      </w:r>
    </w:p>
    <w:p w14:paraId="449D80C8" w14:textId="2FF2BFD4" w:rsidR="00B304DD" w:rsidRDefault="00912ABF" w:rsidP="00B304DD">
      <w:pPr>
        <w:spacing w:before="240" w:after="120" w:line="259" w:lineRule="auto"/>
        <w:ind w:firstLine="0"/>
        <w:jc w:val="both"/>
        <w:rPr>
          <w:rFonts w:ascii="Times New Roman" w:eastAsia="Times New Roman" w:hAnsi="Times New Roman" w:cs="Times New Roman"/>
          <w:lang w:val="es-AR"/>
        </w:rPr>
      </w:pPr>
      <w:r w:rsidRPr="005F1B84">
        <w:rPr>
          <w:rFonts w:ascii="Times New Roman" w:eastAsia="Times New Roman" w:hAnsi="Times New Roman" w:cs="Times New Roman"/>
          <w:b/>
          <w:bCs/>
          <w:noProof/>
          <w:lang w:val="es-AR"/>
        </w:rPr>
        <w:drawing>
          <wp:inline distT="0" distB="0" distL="0" distR="0" wp14:anchorId="7ACD0784" wp14:editId="2E5A5A46">
            <wp:extent cx="5143500" cy="3734509"/>
            <wp:effectExtent l="0" t="0" r="0" b="0"/>
            <wp:docPr id="1521592981"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92981" name="Imagen 3" descr="Gráf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4595" cy="3735304"/>
                    </a:xfrm>
                    <a:prstGeom prst="rect">
                      <a:avLst/>
                    </a:prstGeom>
                    <a:noFill/>
                    <a:ln>
                      <a:noFill/>
                    </a:ln>
                  </pic:spPr>
                </pic:pic>
              </a:graphicData>
            </a:graphic>
          </wp:inline>
        </w:drawing>
      </w:r>
    </w:p>
    <w:p w14:paraId="1AFAA2D9" w14:textId="77777777" w:rsidR="00E95A5E" w:rsidRDefault="00E95A5E" w:rsidP="00B304DD">
      <w:pPr>
        <w:ind w:firstLine="0"/>
        <w:rPr>
          <w:rFonts w:ascii="Times New Roman" w:eastAsia="Times New Roman" w:hAnsi="Times New Roman" w:cs="Times New Roman"/>
          <w:b/>
          <w:bCs/>
          <w:i/>
          <w:iCs/>
          <w:lang w:val="es-AR"/>
        </w:rPr>
      </w:pPr>
    </w:p>
    <w:p w14:paraId="03BCB2A7" w14:textId="79610B47" w:rsidR="00F64D58" w:rsidRDefault="00B304DD" w:rsidP="00B304DD">
      <w:pPr>
        <w:ind w:firstLine="0"/>
        <w:rPr>
          <w:rFonts w:ascii="Times New Roman" w:eastAsia="Times New Roman" w:hAnsi="Times New Roman" w:cs="Times New Roman"/>
          <w:b/>
          <w:bCs/>
          <w:i/>
          <w:iCs/>
          <w:lang w:val="es-AR"/>
        </w:rPr>
      </w:pPr>
      <w:r w:rsidRPr="00E95A5E">
        <w:rPr>
          <w:rFonts w:ascii="Times New Roman" w:eastAsia="Times New Roman" w:hAnsi="Times New Roman" w:cs="Times New Roman"/>
          <w:b/>
          <w:bCs/>
          <w:i/>
          <w:iCs/>
          <w:lang w:val="es-AR"/>
        </w:rPr>
        <w:t>b.  Determinar la respuesta al escalón de la planta a lazo abierto.</w:t>
      </w:r>
    </w:p>
    <w:p w14:paraId="7DE45567" w14:textId="7A11FE9B" w:rsidR="00014F5B" w:rsidRPr="00014F5B" w:rsidRDefault="00014F5B" w:rsidP="00B304DD">
      <w:pPr>
        <w:ind w:firstLine="0"/>
        <w:rPr>
          <w:rFonts w:ascii="Times New Roman" w:eastAsia="Times New Roman" w:hAnsi="Times New Roman" w:cs="Times New Roman"/>
          <w:lang w:val="es-AR"/>
        </w:rPr>
      </w:pPr>
      <w:r>
        <w:rPr>
          <w:rFonts w:ascii="Times New Roman" w:eastAsia="Times New Roman" w:hAnsi="Times New Roman" w:cs="Times New Roman"/>
          <w:lang w:val="es-AR"/>
        </w:rPr>
        <w:tab/>
        <w:t>Utilizando la herramienta simulink graficamos la respuesta del sistema a lazo abierto.</w:t>
      </w:r>
    </w:p>
    <w:p w14:paraId="1CD25E2D" w14:textId="77777777" w:rsidR="00F64D58" w:rsidRDefault="00F64D58" w:rsidP="00B304DD">
      <w:pPr>
        <w:ind w:firstLine="0"/>
        <w:rPr>
          <w:rFonts w:ascii="Times New Roman" w:eastAsia="Times New Roman" w:hAnsi="Times New Roman" w:cs="Times New Roman"/>
          <w:b/>
          <w:bCs/>
          <w:lang w:val="es-AR"/>
        </w:rPr>
      </w:pPr>
    </w:p>
    <w:p w14:paraId="019B2D4A" w14:textId="42B3B893" w:rsidR="00B304DD" w:rsidRPr="00B304DD" w:rsidRDefault="00F64D58" w:rsidP="00B304DD">
      <w:pPr>
        <w:ind w:firstLine="0"/>
        <w:rPr>
          <w:rFonts w:ascii="Times New Roman" w:eastAsia="Times New Roman" w:hAnsi="Times New Roman" w:cs="Times New Roman"/>
          <w:lang w:val="es-AR"/>
        </w:rPr>
      </w:pPr>
      <w:r w:rsidRPr="005F1B84">
        <w:rPr>
          <w:rFonts w:ascii="Times New Roman" w:eastAsia="Times New Roman" w:hAnsi="Times New Roman" w:cs="Times New Roman"/>
          <w:b/>
          <w:bCs/>
          <w:noProof/>
          <w:lang w:val="es-AR"/>
        </w:rPr>
        <w:drawing>
          <wp:inline distT="0" distB="0" distL="0" distR="0" wp14:anchorId="1B5F1C98" wp14:editId="777E4897">
            <wp:extent cx="5516880" cy="2377440"/>
            <wp:effectExtent l="0" t="0" r="7620" b="3810"/>
            <wp:docPr id="66682222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95440" name="Imagen 4" descr="Diagrama&#10;&#10;Descripción generada automá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897" t="38340"/>
                    <a:stretch/>
                  </pic:blipFill>
                  <pic:spPr bwMode="auto">
                    <a:xfrm>
                      <a:off x="0" y="0"/>
                      <a:ext cx="5516880" cy="2377440"/>
                    </a:xfrm>
                    <a:prstGeom prst="rect">
                      <a:avLst/>
                    </a:prstGeom>
                    <a:noFill/>
                    <a:ln>
                      <a:noFill/>
                    </a:ln>
                    <a:extLst>
                      <a:ext uri="{53640926-AAD7-44D8-BBD7-CCE9431645EC}">
                        <a14:shadowObscured xmlns:a14="http://schemas.microsoft.com/office/drawing/2010/main"/>
                      </a:ext>
                    </a:extLst>
                  </pic:spPr>
                </pic:pic>
              </a:graphicData>
            </a:graphic>
          </wp:inline>
        </w:drawing>
      </w:r>
    </w:p>
    <w:p w14:paraId="39252AB4" w14:textId="1EAC70CA" w:rsidR="00B304DD" w:rsidRPr="00B304DD" w:rsidRDefault="00B304DD" w:rsidP="00B304DD">
      <w:pPr>
        <w:rPr>
          <w:rFonts w:ascii="Times New Roman" w:eastAsia="Times New Roman" w:hAnsi="Times New Roman" w:cs="Times New Roman"/>
          <w:lang w:val="es-AR"/>
        </w:rPr>
      </w:pPr>
    </w:p>
    <w:p w14:paraId="008C07F7" w14:textId="77777777" w:rsidR="00B304DD" w:rsidRDefault="00B304DD">
      <w:pPr>
        <w:rPr>
          <w:rFonts w:ascii="Times New Roman" w:eastAsia="Times New Roman" w:hAnsi="Times New Roman" w:cs="Times New Roman"/>
          <w:lang w:val="es-AR"/>
        </w:rPr>
      </w:pPr>
      <w:r>
        <w:rPr>
          <w:rFonts w:ascii="Times New Roman" w:eastAsia="Times New Roman" w:hAnsi="Times New Roman" w:cs="Times New Roman"/>
          <w:lang w:val="es-AR"/>
        </w:rPr>
        <w:br w:type="page"/>
      </w:r>
    </w:p>
    <w:p w14:paraId="33617615" w14:textId="2258D954" w:rsidR="004A237D" w:rsidRPr="00BF4439" w:rsidRDefault="00B304DD" w:rsidP="00394548">
      <w:pPr>
        <w:rPr>
          <w:rFonts w:ascii="Times New Roman" w:eastAsia="Times New Roman" w:hAnsi="Times New Roman" w:cs="Times New Roman"/>
          <w:b/>
          <w:bCs/>
          <w:i/>
          <w:iCs/>
          <w:lang w:val="es-AR"/>
        </w:rPr>
      </w:pPr>
      <w:r w:rsidRPr="00BF4439">
        <w:rPr>
          <w:rFonts w:ascii="Times New Roman" w:eastAsia="Times New Roman" w:hAnsi="Times New Roman" w:cs="Times New Roman"/>
          <w:b/>
          <w:bCs/>
          <w:i/>
          <w:iCs/>
          <w:lang w:val="es-AR"/>
        </w:rPr>
        <w:lastRenderedPageBreak/>
        <w:t>c. A partir de lo obtenido en el punto anterior, determinar los parámetros del PID de acuerdo con el método de Ziegler-Nichols. </w:t>
      </w:r>
    </w:p>
    <w:p w14:paraId="3B08465D" w14:textId="3DCC0E68" w:rsidR="00C42852" w:rsidRDefault="00394548" w:rsidP="00015E01">
      <w:pPr>
        <w:rPr>
          <w:rFonts w:ascii="Times New Roman" w:eastAsia="Times New Roman" w:hAnsi="Times New Roman" w:cs="Times New Roman"/>
          <w:lang w:val="es-AR"/>
        </w:rPr>
      </w:pPr>
      <w:r w:rsidRPr="00394548">
        <w:rPr>
          <w:rFonts w:ascii="Times New Roman" w:eastAsia="Times New Roman" w:hAnsi="Times New Roman" w:cs="Times New Roman"/>
          <w:noProof/>
          <w:lang w:val="es-AR"/>
        </w:rPr>
        <w:drawing>
          <wp:anchor distT="0" distB="0" distL="114300" distR="114300" simplePos="0" relativeHeight="251660288" behindDoc="0" locked="0" layoutInCell="1" allowOverlap="1" wp14:anchorId="5E9711E3" wp14:editId="5F916CB1">
            <wp:simplePos x="0" y="0"/>
            <wp:positionH relativeFrom="column">
              <wp:posOffset>-407670</wp:posOffset>
            </wp:positionH>
            <wp:positionV relativeFrom="paragraph">
              <wp:posOffset>951865</wp:posOffset>
            </wp:positionV>
            <wp:extent cx="6626225" cy="2430780"/>
            <wp:effectExtent l="0" t="0" r="3175" b="7620"/>
            <wp:wrapSquare wrapText="bothSides"/>
            <wp:docPr id="804099683" name="Imagen 1"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99683" name="Imagen 1" descr="Interfaz de usuario gráfica, Gráfico, Gráfico de líneas&#10;&#10;Descripción generada automáticamente"/>
                    <pic:cNvPicPr/>
                  </pic:nvPicPr>
                  <pic:blipFill>
                    <a:blip r:embed="rId20"/>
                    <a:stretch>
                      <a:fillRect/>
                    </a:stretch>
                  </pic:blipFill>
                  <pic:spPr>
                    <a:xfrm>
                      <a:off x="0" y="0"/>
                      <a:ext cx="6626225" cy="2430780"/>
                    </a:xfrm>
                    <a:prstGeom prst="rect">
                      <a:avLst/>
                    </a:prstGeom>
                  </pic:spPr>
                </pic:pic>
              </a:graphicData>
            </a:graphic>
            <wp14:sizeRelH relativeFrom="page">
              <wp14:pctWidth>0</wp14:pctWidth>
            </wp14:sizeRelH>
            <wp14:sizeRelV relativeFrom="page">
              <wp14:pctHeight>0</wp14:pctHeight>
            </wp14:sizeRelV>
          </wp:anchor>
        </w:drawing>
      </w:r>
      <w:r w:rsidR="00C42852">
        <w:rPr>
          <w:rFonts w:ascii="Times New Roman" w:eastAsia="Times New Roman" w:hAnsi="Times New Roman" w:cs="Times New Roman"/>
          <w:lang w:val="es-AR"/>
        </w:rPr>
        <w:t xml:space="preserve">Utilizaremos el segundo </w:t>
      </w:r>
      <w:r w:rsidR="00C36348">
        <w:rPr>
          <w:rFonts w:ascii="Times New Roman" w:eastAsia="Times New Roman" w:hAnsi="Times New Roman" w:cs="Times New Roman"/>
          <w:lang w:val="es-AR"/>
        </w:rPr>
        <w:t>método de Z-N para calcular los parámetros del PID. Para ellos primero calcularemos la ganancia critica para la cual el sistema es estable</w:t>
      </w:r>
      <w:r w:rsidR="00015E01">
        <w:rPr>
          <w:rFonts w:ascii="Times New Roman" w:eastAsia="Times New Roman" w:hAnsi="Times New Roman" w:cs="Times New Roman"/>
          <w:lang w:val="es-AR"/>
        </w:rPr>
        <w:t>, moviendo los polos del sistema variando la ganancia del sistema hasta el punto en el que estos estén a punto de pasar el eje imaginario. Llegando a tener una ganancia de 9,87 el sistema sigue siendo estable pero si pasamos esta, este deja de serlo. Por lo que la ganancia critica es de 9,87.</w:t>
      </w:r>
    </w:p>
    <w:p w14:paraId="2B6D5379" w14:textId="0A56C4E4" w:rsidR="00394548" w:rsidRDefault="00015E01" w:rsidP="00F16DD2">
      <w:pPr>
        <w:ind w:firstLine="709"/>
        <w:rPr>
          <w:rFonts w:ascii="Times New Roman" w:eastAsia="Times New Roman" w:hAnsi="Times New Roman" w:cs="Times New Roman"/>
          <w:lang w:val="es-AR"/>
        </w:rPr>
      </w:pPr>
      <w:r>
        <w:rPr>
          <w:rFonts w:ascii="Times New Roman" w:eastAsia="Times New Roman" w:hAnsi="Times New Roman" w:cs="Times New Roman"/>
          <w:lang w:val="es-AR"/>
        </w:rPr>
        <w:t xml:space="preserve">Utilizando la herramienta sisotool de Matlab podemos ver que la frecuencia angular del sistema es de </w:t>
      </w:r>
      <w:r w:rsidR="00F16DD2">
        <w:rPr>
          <w:rFonts w:ascii="Times New Roman" w:eastAsia="Times New Roman" w:hAnsi="Times New Roman" w:cs="Times New Roman"/>
          <w:lang w:val="es-AR"/>
        </w:rPr>
        <w:t>α=</w:t>
      </w:r>
      <w:r>
        <w:rPr>
          <w:rFonts w:ascii="Times New Roman" w:eastAsia="Times New Roman" w:hAnsi="Times New Roman" w:cs="Times New Roman"/>
          <w:lang w:val="es-AR"/>
        </w:rPr>
        <w:t>8,75 rad/s</w:t>
      </w:r>
      <w:r w:rsidR="00394548">
        <w:rPr>
          <w:rFonts w:ascii="Times New Roman" w:eastAsia="Times New Roman" w:hAnsi="Times New Roman" w:cs="Times New Roman"/>
          <w:lang w:val="es-AR"/>
        </w:rPr>
        <w:t>:</w:t>
      </w:r>
    </w:p>
    <w:p w14:paraId="48FCF29A" w14:textId="4871F828" w:rsidR="00394548" w:rsidRDefault="00394548" w:rsidP="00F16DD2">
      <w:pPr>
        <w:ind w:firstLine="709"/>
        <w:rPr>
          <w:rFonts w:ascii="Times New Roman" w:eastAsia="Times New Roman" w:hAnsi="Times New Roman" w:cs="Times New Roman"/>
          <w:lang w:val="es-AR"/>
        </w:rPr>
      </w:pPr>
    </w:p>
    <w:p w14:paraId="26FFCE69" w14:textId="1C2816BC" w:rsidR="00F16DD2" w:rsidRDefault="00015E01" w:rsidP="00F16DD2">
      <w:pPr>
        <w:ind w:firstLine="709"/>
        <w:rPr>
          <w:rFonts w:ascii="Times New Roman" w:eastAsia="Times New Roman" w:hAnsi="Times New Roman" w:cs="Times New Roman"/>
          <w:lang w:val="es-AR"/>
        </w:rPr>
      </w:pPr>
      <w:r>
        <w:rPr>
          <w:rFonts w:ascii="Times New Roman" w:eastAsia="Times New Roman" w:hAnsi="Times New Roman" w:cs="Times New Roman"/>
          <w:lang w:val="es-AR"/>
        </w:rPr>
        <w:t xml:space="preserve"> Utilizando la formula que las conecta podemos hallar la frecuencia y con ello el periodo </w:t>
      </w:r>
      <w:r w:rsidR="00F16DD2">
        <w:rPr>
          <w:rFonts w:ascii="Times New Roman" w:eastAsia="Times New Roman" w:hAnsi="Times New Roman" w:cs="Times New Roman"/>
          <w:lang w:val="es-AR"/>
        </w:rPr>
        <w:t>crítico</w:t>
      </w:r>
      <w:r>
        <w:rPr>
          <w:rFonts w:ascii="Times New Roman" w:eastAsia="Times New Roman" w:hAnsi="Times New Roman" w:cs="Times New Roman"/>
          <w:lang w:val="es-AR"/>
        </w:rPr>
        <w:t>.</w:t>
      </w:r>
    </w:p>
    <w:p w14:paraId="3504FE50" w14:textId="470816E7" w:rsidR="00015E01" w:rsidRPr="00F16DD2" w:rsidRDefault="00000000" w:rsidP="00F16DD2">
      <w:pPr>
        <w:ind w:left="709" w:hanging="709"/>
        <w:rPr>
          <w:rFonts w:ascii="Times New Roman" w:eastAsia="Times New Roman" w:hAnsi="Times New Roman" w:cs="Times New Roman"/>
          <w:lang w:val="es-AR"/>
        </w:rPr>
      </w:pPr>
      <m:oMathPara>
        <m:oMathParaPr>
          <m:jc m:val="left"/>
        </m:oMathParaPr>
        <m:oMath>
          <m:f>
            <m:fPr>
              <m:ctrlPr>
                <w:rPr>
                  <w:rFonts w:ascii="Cambria Math" w:eastAsia="Times New Roman" w:hAnsi="Cambria Math" w:cs="Times New Roman"/>
                  <w:lang w:val="es-AR"/>
                </w:rPr>
              </m:ctrlPr>
            </m:fPr>
            <m:num>
              <m:r>
                <m:rPr>
                  <m:sty m:val="p"/>
                </m:rPr>
                <w:rPr>
                  <w:rFonts w:ascii="Cambria Math" w:eastAsia="Times New Roman" w:hAnsi="Cambria Math" w:cs="Times New Roman"/>
                  <w:lang w:val="es-AR"/>
                </w:rPr>
                <m:t>2π</m:t>
              </m:r>
            </m:num>
            <m:den>
              <m:r>
                <w:rPr>
                  <w:rFonts w:ascii="Cambria Math" w:eastAsia="Times New Roman" w:hAnsi="Cambria Math" w:cs="Times New Roman"/>
                  <w:lang w:val="es-AR"/>
                </w:rPr>
                <m:t>α</m:t>
              </m:r>
            </m:den>
          </m:f>
          <m:r>
            <w:rPr>
              <w:rFonts w:ascii="Cambria Math" w:eastAsia="Times New Roman" w:hAnsi="Cambria Math" w:cs="Times New Roman"/>
              <w:lang w:val="es-AR"/>
            </w:rPr>
            <m:t>=</m:t>
          </m:r>
          <m:f>
            <m:fPr>
              <m:ctrlPr>
                <w:rPr>
                  <w:rFonts w:ascii="Cambria Math" w:eastAsia="Times New Roman" w:hAnsi="Cambria Math" w:cs="Times New Roman"/>
                  <w:lang w:val="es-AR"/>
                </w:rPr>
              </m:ctrlPr>
            </m:fPr>
            <m:num>
              <m:r>
                <m:rPr>
                  <m:sty m:val="p"/>
                </m:rPr>
                <w:rPr>
                  <w:rFonts w:ascii="Cambria Math" w:eastAsia="Times New Roman" w:hAnsi="Cambria Math" w:cs="Times New Roman"/>
                  <w:lang w:val="es-AR"/>
                </w:rPr>
                <m:t>2π</m:t>
              </m:r>
            </m:num>
            <m:den>
              <m:r>
                <w:rPr>
                  <w:rFonts w:ascii="Cambria Math" w:eastAsia="Times New Roman" w:hAnsi="Cambria Math" w:cs="Times New Roman"/>
                  <w:lang w:val="es-AR"/>
                </w:rPr>
                <m:t>8,75</m:t>
              </m:r>
            </m:den>
          </m:f>
          <m:r>
            <w:rPr>
              <w:rFonts w:ascii="Cambria Math" w:eastAsia="Times New Roman" w:hAnsi="Cambria Math" w:cs="Times New Roman"/>
              <w:lang w:val="es-AR"/>
            </w:rPr>
            <m:t>=0,</m:t>
          </m:r>
          <m:r>
            <w:rPr>
              <w:rFonts w:ascii="Cambria Math" w:eastAsia="Times New Roman" w:hAnsi="Cambria Math" w:cs="Times New Roman"/>
              <w:lang w:val="es-AR"/>
            </w:rPr>
            <m:t>718</m:t>
          </m:r>
          <m:r>
            <w:rPr>
              <w:rFonts w:ascii="Cambria Math" w:eastAsia="Times New Roman" w:hAnsi="Cambria Math" w:cs="Times New Roman"/>
              <w:lang w:val="es-AR"/>
            </w:rPr>
            <m:t>=Tcr</m:t>
          </m:r>
        </m:oMath>
      </m:oMathPara>
    </w:p>
    <w:p w14:paraId="67BD6E2F" w14:textId="5935A24A" w:rsidR="00F16DD2" w:rsidRDefault="00F16DD2" w:rsidP="00F16DD2">
      <w:pPr>
        <w:ind w:left="709" w:firstLine="0"/>
        <w:rPr>
          <w:rFonts w:ascii="Times New Roman" w:eastAsia="Times New Roman" w:hAnsi="Times New Roman" w:cs="Times New Roman"/>
          <w:lang w:val="es-AR"/>
        </w:rPr>
      </w:pPr>
      <w:r>
        <w:rPr>
          <w:rFonts w:ascii="Times New Roman" w:eastAsia="Times New Roman" w:hAnsi="Times New Roman" w:cs="Times New Roman"/>
          <w:lang w:val="es-AR"/>
        </w:rPr>
        <w:t>Y viendo la tabla dada en teoría:</w:t>
      </w:r>
    </w:p>
    <w:p w14:paraId="02C66628" w14:textId="4CF2C9B1" w:rsidR="00F16DD2" w:rsidRDefault="00F16DD2" w:rsidP="00F16DD2">
      <w:pPr>
        <w:ind w:left="709" w:hanging="709"/>
        <w:rPr>
          <w:rFonts w:ascii="Times New Roman" w:eastAsia="Times New Roman" w:hAnsi="Times New Roman" w:cs="Times New Roman"/>
          <w:lang w:val="es-AR"/>
        </w:rPr>
      </w:pPr>
      <w:r w:rsidRPr="00F16DD2">
        <w:rPr>
          <w:rFonts w:ascii="Times New Roman" w:eastAsia="Times New Roman" w:hAnsi="Times New Roman" w:cs="Times New Roman"/>
          <w:noProof/>
          <w:lang w:val="es-AR"/>
        </w:rPr>
        <w:drawing>
          <wp:inline distT="0" distB="0" distL="0" distR="0" wp14:anchorId="19305F5F" wp14:editId="562DB08F">
            <wp:extent cx="4168501" cy="1653683"/>
            <wp:effectExtent l="0" t="0" r="3810" b="3810"/>
            <wp:docPr id="1213441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4127" name="Imagen 1" descr="Tabla&#10;&#10;Descripción generada automáticamente"/>
                    <pic:cNvPicPr/>
                  </pic:nvPicPr>
                  <pic:blipFill>
                    <a:blip r:embed="rId21"/>
                    <a:stretch>
                      <a:fillRect/>
                    </a:stretch>
                  </pic:blipFill>
                  <pic:spPr>
                    <a:xfrm>
                      <a:off x="0" y="0"/>
                      <a:ext cx="4168501" cy="1653683"/>
                    </a:xfrm>
                    <a:prstGeom prst="rect">
                      <a:avLst/>
                    </a:prstGeom>
                  </pic:spPr>
                </pic:pic>
              </a:graphicData>
            </a:graphic>
          </wp:inline>
        </w:drawing>
      </w:r>
    </w:p>
    <w:p w14:paraId="41A795AD" w14:textId="5D15BFBF" w:rsidR="00F16DD2" w:rsidRDefault="00F16DD2" w:rsidP="004245C0">
      <w:pPr>
        <w:ind w:firstLine="0"/>
        <w:rPr>
          <w:rFonts w:ascii="Times New Roman" w:eastAsia="Times New Roman" w:hAnsi="Times New Roman" w:cs="Times New Roman"/>
          <w:lang w:val="es-AR"/>
        </w:rPr>
      </w:pPr>
    </w:p>
    <w:p w14:paraId="1530A2B7" w14:textId="79FA4847" w:rsidR="00F16DD2" w:rsidRDefault="00F16DD2" w:rsidP="00F16DD2">
      <w:pPr>
        <w:ind w:firstLine="709"/>
        <w:rPr>
          <w:rFonts w:ascii="Times New Roman" w:eastAsia="Times New Roman" w:hAnsi="Times New Roman" w:cs="Times New Roman"/>
          <w:lang w:val="es-AR"/>
        </w:rPr>
      </w:pPr>
      <w:r>
        <w:rPr>
          <w:rFonts w:ascii="Times New Roman" w:eastAsia="Times New Roman" w:hAnsi="Times New Roman" w:cs="Times New Roman"/>
          <w:lang w:val="es-AR"/>
        </w:rPr>
        <w:t>Puedo calcular Kp, Ki y Kd de la siguiente forma:</w:t>
      </w:r>
    </w:p>
    <w:p w14:paraId="6D36504B" w14:textId="71C8FE36" w:rsidR="00394548" w:rsidRPr="00394548" w:rsidRDefault="00394548" w:rsidP="00F16DD2">
      <w:pPr>
        <w:ind w:firstLine="709"/>
        <w:rPr>
          <w:rFonts w:ascii="Times New Roman" w:eastAsia="Times New Roman" w:hAnsi="Times New Roman" w:cs="Times New Roman"/>
          <w:lang w:val="es-AR"/>
        </w:rPr>
      </w:pPr>
      <m:oMathPara>
        <m:oMathParaPr>
          <m:jc m:val="left"/>
        </m:oMathParaPr>
        <m:oMath>
          <m:r>
            <w:rPr>
              <w:rFonts w:ascii="Cambria Math" w:eastAsia="Times New Roman" w:hAnsi="Cambria Math" w:cs="Times New Roman"/>
              <w:lang w:val="es-AR"/>
            </w:rPr>
            <m:t>Kp = 0,6 Kcr = 0,6*9,87 = 5,922</m:t>
          </m:r>
        </m:oMath>
      </m:oMathPara>
    </w:p>
    <w:p w14:paraId="3DA21CFE" w14:textId="6344A632" w:rsidR="00394548" w:rsidRPr="00394548" w:rsidRDefault="00394548" w:rsidP="00394548">
      <w:pPr>
        <w:ind w:firstLine="0"/>
        <w:rPr>
          <w:rFonts w:ascii="Times New Roman" w:eastAsia="Times New Roman" w:hAnsi="Times New Roman" w:cs="Times New Roman"/>
          <w:lang w:val="es-AR"/>
        </w:rPr>
      </w:pPr>
      <m:oMathPara>
        <m:oMathParaPr>
          <m:jc m:val="left"/>
        </m:oMathParaPr>
        <m:oMath>
          <m:r>
            <w:rPr>
              <w:rFonts w:ascii="Cambria Math" w:eastAsia="Times New Roman" w:hAnsi="Cambria Math" w:cs="Times New Roman"/>
              <w:lang w:val="es-AR"/>
            </w:rPr>
            <m:t>Ki=</m:t>
          </m:r>
          <m:f>
            <m:fPr>
              <m:ctrlPr>
                <w:rPr>
                  <w:rFonts w:ascii="Cambria Math" w:eastAsia="Times New Roman" w:hAnsi="Cambria Math" w:cs="Times New Roman"/>
                  <w:i/>
                  <w:lang w:val="es-AR"/>
                </w:rPr>
              </m:ctrlPr>
            </m:fPr>
            <m:num>
              <m:r>
                <w:rPr>
                  <w:rFonts w:ascii="Cambria Math" w:eastAsia="Times New Roman" w:hAnsi="Cambria Math" w:cs="Times New Roman"/>
                  <w:lang w:val="es-AR"/>
                </w:rPr>
                <m:t>Kp</m:t>
              </m:r>
            </m:num>
            <m:den>
              <m:r>
                <w:rPr>
                  <w:rFonts w:ascii="Cambria Math" w:eastAsia="Times New Roman" w:hAnsi="Cambria Math" w:cs="Times New Roman"/>
                  <w:lang w:val="es-AR"/>
                </w:rPr>
                <m:t>Ti</m:t>
              </m:r>
            </m:den>
          </m:f>
          <m:r>
            <w:rPr>
              <w:rFonts w:ascii="Cambria Math" w:eastAsia="Times New Roman" w:hAnsi="Cambria Math" w:cs="Times New Roman"/>
              <w:lang w:val="es-AR"/>
            </w:rPr>
            <m:t xml:space="preserve">= </m:t>
          </m:r>
          <m:f>
            <m:fPr>
              <m:ctrlPr>
                <w:rPr>
                  <w:rFonts w:ascii="Cambria Math" w:eastAsia="Times New Roman" w:hAnsi="Cambria Math" w:cs="Times New Roman"/>
                  <w:i/>
                  <w:lang w:val="es-AR"/>
                </w:rPr>
              </m:ctrlPr>
            </m:fPr>
            <m:num>
              <m:r>
                <w:rPr>
                  <w:rFonts w:ascii="Cambria Math" w:eastAsia="Times New Roman" w:hAnsi="Cambria Math" w:cs="Times New Roman"/>
                  <w:lang w:val="es-AR"/>
                </w:rPr>
                <m:t>5,922</m:t>
              </m:r>
            </m:num>
            <m:den>
              <m:f>
                <m:fPr>
                  <m:type m:val="skw"/>
                  <m:ctrlPr>
                    <w:rPr>
                      <w:rFonts w:ascii="Cambria Math" w:eastAsia="Times New Roman" w:hAnsi="Cambria Math" w:cs="Times New Roman"/>
                      <w:i/>
                      <w:lang w:val="es-AR"/>
                    </w:rPr>
                  </m:ctrlPr>
                </m:fPr>
                <m:num>
                  <m:r>
                    <w:rPr>
                      <w:rFonts w:ascii="Cambria Math" w:eastAsia="Times New Roman" w:hAnsi="Cambria Math" w:cs="Times New Roman"/>
                      <w:lang w:val="es-AR"/>
                    </w:rPr>
                    <m:t>0,</m:t>
                  </m:r>
                  <m:r>
                    <w:rPr>
                      <w:rFonts w:ascii="Cambria Math" w:eastAsia="Times New Roman" w:hAnsi="Cambria Math" w:cs="Times New Roman"/>
                      <w:lang w:val="es-AR"/>
                    </w:rPr>
                    <m:t>718</m:t>
                  </m:r>
                </m:num>
                <m:den>
                  <m:r>
                    <w:rPr>
                      <w:rFonts w:ascii="Cambria Math" w:eastAsia="Times New Roman" w:hAnsi="Cambria Math" w:cs="Times New Roman"/>
                      <w:lang w:val="es-AR"/>
                    </w:rPr>
                    <m:t>2</m:t>
                  </m:r>
                </m:den>
              </m:f>
            </m:den>
          </m:f>
          <m:r>
            <w:rPr>
              <w:rFonts w:ascii="Cambria Math" w:eastAsia="Times New Roman" w:hAnsi="Cambria Math" w:cs="Times New Roman"/>
              <w:lang w:val="es-AR"/>
            </w:rPr>
            <m:t>=</m:t>
          </m:r>
          <m:r>
            <w:rPr>
              <w:rFonts w:ascii="Cambria Math" w:eastAsia="Times New Roman" w:hAnsi="Cambria Math" w:cs="Times New Roman"/>
              <w:lang w:val="es-AR"/>
            </w:rPr>
            <m:t>16,495</m:t>
          </m:r>
        </m:oMath>
      </m:oMathPara>
    </w:p>
    <w:p w14:paraId="43C199A8" w14:textId="1D550760" w:rsidR="00394548" w:rsidRPr="00394548" w:rsidRDefault="00394548" w:rsidP="00394548">
      <w:pPr>
        <w:ind w:firstLine="0"/>
        <w:rPr>
          <w:rFonts w:ascii="Times New Roman" w:eastAsia="Times New Roman" w:hAnsi="Times New Roman" w:cs="Times New Roman"/>
          <w:lang w:val="es-AR"/>
        </w:rPr>
      </w:pPr>
      <m:oMathPara>
        <m:oMathParaPr>
          <m:jc m:val="left"/>
        </m:oMathParaPr>
        <m:oMath>
          <m:r>
            <w:rPr>
              <w:rFonts w:ascii="Cambria Math" w:eastAsia="Times New Roman" w:hAnsi="Cambria Math" w:cs="Times New Roman"/>
              <w:lang w:val="es-AR"/>
            </w:rPr>
            <m:t>Kd=Kp*Td=5,922*</m:t>
          </m:r>
          <m:f>
            <m:fPr>
              <m:type m:val="skw"/>
              <m:ctrlPr>
                <w:rPr>
                  <w:rFonts w:ascii="Cambria Math" w:eastAsia="Times New Roman" w:hAnsi="Cambria Math" w:cs="Times New Roman"/>
                  <w:i/>
                  <w:lang w:val="es-AR"/>
                </w:rPr>
              </m:ctrlPr>
            </m:fPr>
            <m:num>
              <m:r>
                <w:rPr>
                  <w:rFonts w:ascii="Cambria Math" w:eastAsia="Times New Roman" w:hAnsi="Cambria Math" w:cs="Times New Roman"/>
                  <w:lang w:val="es-AR"/>
                </w:rPr>
                <m:t>0,</m:t>
              </m:r>
              <m:r>
                <w:rPr>
                  <w:rFonts w:ascii="Cambria Math" w:eastAsia="Times New Roman" w:hAnsi="Cambria Math" w:cs="Times New Roman"/>
                  <w:lang w:val="es-AR"/>
                </w:rPr>
                <m:t>718</m:t>
              </m:r>
            </m:num>
            <m:den>
              <m:r>
                <w:rPr>
                  <w:rFonts w:ascii="Cambria Math" w:eastAsia="Times New Roman" w:hAnsi="Cambria Math" w:cs="Times New Roman"/>
                  <w:lang w:val="es-AR"/>
                </w:rPr>
                <m:t>8</m:t>
              </m:r>
            </m:den>
          </m:f>
          <m:r>
            <w:rPr>
              <w:rFonts w:ascii="Cambria Math" w:eastAsia="Times New Roman" w:hAnsi="Cambria Math" w:cs="Times New Roman"/>
              <w:lang w:val="es-AR"/>
            </w:rPr>
            <m:t>= 0,</m:t>
          </m:r>
          <m:r>
            <w:rPr>
              <w:rFonts w:ascii="Cambria Math" w:eastAsia="Times New Roman" w:hAnsi="Cambria Math" w:cs="Times New Roman"/>
              <w:lang w:val="es-AR"/>
            </w:rPr>
            <m:t>531</m:t>
          </m:r>
        </m:oMath>
      </m:oMathPara>
    </w:p>
    <w:p w14:paraId="6F21BC9D" w14:textId="2669DE67" w:rsidR="004245C0" w:rsidRDefault="004245C0">
      <w:pPr>
        <w:rPr>
          <w:rFonts w:ascii="Times New Roman" w:eastAsia="Times New Roman" w:hAnsi="Times New Roman" w:cs="Times New Roman"/>
          <w:lang w:val="es-AR"/>
        </w:rPr>
      </w:pPr>
      <w:r>
        <w:rPr>
          <w:rFonts w:ascii="Times New Roman" w:eastAsia="Times New Roman" w:hAnsi="Times New Roman" w:cs="Times New Roman"/>
          <w:lang w:val="es-AR"/>
        </w:rPr>
        <w:br w:type="page"/>
      </w:r>
    </w:p>
    <w:p w14:paraId="7849F0B4" w14:textId="0CFBEFE3" w:rsidR="001425A6" w:rsidRDefault="004245C0" w:rsidP="001425A6">
      <w:pPr>
        <w:rPr>
          <w:rFonts w:ascii="Times New Roman" w:eastAsia="Times New Roman" w:hAnsi="Times New Roman" w:cs="Times New Roman"/>
          <w:lang w:val="es-AR"/>
        </w:rPr>
      </w:pPr>
      <w:r>
        <w:rPr>
          <w:rFonts w:ascii="Times New Roman" w:eastAsia="Times New Roman" w:hAnsi="Times New Roman" w:cs="Times New Roman"/>
          <w:lang w:val="es-AR"/>
        </w:rPr>
        <w:lastRenderedPageBreak/>
        <w:t>Ingresando el sistema en la herramienta simulink y configurando los parámetros del PID podemos simular la respuesta del sistema al escalón con el PID integrado</w:t>
      </w:r>
      <w:r w:rsidR="001D5FE9">
        <w:rPr>
          <w:rFonts w:ascii="Times New Roman" w:eastAsia="Times New Roman" w:hAnsi="Times New Roman" w:cs="Times New Roman"/>
          <w:lang w:val="es-AR"/>
        </w:rPr>
        <w:t xml:space="preserve"> para el sistema realimentado, esto nos permitió hallar la respuesta del sistema</w:t>
      </w:r>
      <w:r>
        <w:rPr>
          <w:rFonts w:ascii="Times New Roman" w:eastAsia="Times New Roman" w:hAnsi="Times New Roman" w:cs="Times New Roman"/>
          <w:lang w:val="es-AR"/>
        </w:rPr>
        <w:t>:</w:t>
      </w:r>
    </w:p>
    <w:p w14:paraId="27B69479" w14:textId="6227A213" w:rsidR="004245C0" w:rsidRDefault="001D5FE9" w:rsidP="004245C0">
      <w:pPr>
        <w:ind w:firstLine="0"/>
        <w:rPr>
          <w:rFonts w:ascii="Times New Roman" w:eastAsia="Times New Roman" w:hAnsi="Times New Roman" w:cs="Times New Roman"/>
          <w:lang w:val="es-AR"/>
        </w:rPr>
      </w:pPr>
      <w:r w:rsidRPr="001D5FE9">
        <w:rPr>
          <w:rFonts w:ascii="Times New Roman" w:eastAsia="Times New Roman" w:hAnsi="Times New Roman" w:cs="Times New Roman"/>
          <w:lang w:val="es-AR"/>
        </w:rPr>
        <w:drawing>
          <wp:inline distT="0" distB="0" distL="0" distR="0" wp14:anchorId="76F0043B" wp14:editId="0DC1E2D4">
            <wp:extent cx="5731510" cy="3551555"/>
            <wp:effectExtent l="0" t="0" r="2540" b="0"/>
            <wp:docPr id="5581947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4733" name=""/>
                    <pic:cNvPicPr/>
                  </pic:nvPicPr>
                  <pic:blipFill>
                    <a:blip r:embed="rId22"/>
                    <a:stretch>
                      <a:fillRect/>
                    </a:stretch>
                  </pic:blipFill>
                  <pic:spPr>
                    <a:xfrm>
                      <a:off x="0" y="0"/>
                      <a:ext cx="5731510" cy="3551555"/>
                    </a:xfrm>
                    <a:prstGeom prst="rect">
                      <a:avLst/>
                    </a:prstGeom>
                  </pic:spPr>
                </pic:pic>
              </a:graphicData>
            </a:graphic>
          </wp:inline>
        </w:drawing>
      </w:r>
    </w:p>
    <w:p w14:paraId="6FAE6D87" w14:textId="77777777" w:rsidR="001D5FE9" w:rsidRDefault="001D5FE9" w:rsidP="005F583A">
      <w:pPr>
        <w:ind w:firstLine="0"/>
        <w:rPr>
          <w:rFonts w:ascii="Times New Roman" w:eastAsia="Times New Roman" w:hAnsi="Times New Roman" w:cs="Times New Roman"/>
          <w:lang w:val="es-AR"/>
        </w:rPr>
      </w:pPr>
      <w:r w:rsidRPr="001D5FE9">
        <w:rPr>
          <w:rFonts w:ascii="Times New Roman" w:eastAsia="Times New Roman" w:hAnsi="Times New Roman" w:cs="Times New Roman"/>
          <w:lang w:val="es-AR"/>
        </w:rPr>
        <w:drawing>
          <wp:inline distT="0" distB="0" distL="0" distR="0" wp14:anchorId="61E978DB" wp14:editId="4A409026">
            <wp:extent cx="5731510" cy="2717165"/>
            <wp:effectExtent l="0" t="0" r="2540" b="6985"/>
            <wp:docPr id="752631212" name="Imagen 1" descr="Imagen que contiene interior, agua, foto,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31212" name="Imagen 1" descr="Imagen que contiene interior, agua, foto, monitor&#10;&#10;Descripción generada automáticamente"/>
                    <pic:cNvPicPr/>
                  </pic:nvPicPr>
                  <pic:blipFill>
                    <a:blip r:embed="rId23"/>
                    <a:stretch>
                      <a:fillRect/>
                    </a:stretch>
                  </pic:blipFill>
                  <pic:spPr>
                    <a:xfrm>
                      <a:off x="0" y="0"/>
                      <a:ext cx="5731510" cy="2717165"/>
                    </a:xfrm>
                    <a:prstGeom prst="rect">
                      <a:avLst/>
                    </a:prstGeom>
                  </pic:spPr>
                </pic:pic>
              </a:graphicData>
            </a:graphic>
          </wp:inline>
        </w:drawing>
      </w:r>
    </w:p>
    <w:p w14:paraId="4AC1229D" w14:textId="77777777" w:rsidR="000F4875" w:rsidRDefault="001D5FE9" w:rsidP="005F583A">
      <w:pPr>
        <w:ind w:firstLine="0"/>
        <w:rPr>
          <w:rFonts w:ascii="Times New Roman" w:eastAsia="Times New Roman" w:hAnsi="Times New Roman" w:cs="Times New Roman"/>
          <w:lang w:val="es-AR"/>
        </w:rPr>
      </w:pPr>
      <w:r>
        <w:rPr>
          <w:rFonts w:ascii="Times New Roman" w:eastAsia="Times New Roman" w:hAnsi="Times New Roman" w:cs="Times New Roman"/>
          <w:lang w:val="es-AR"/>
        </w:rPr>
        <w:tab/>
        <w:t>Esta respuesta tiene la forma esperada y se acerca al valor final de forma subamortiguada. Aun asi no cumple con la condición de quarter-delay y haciendo zoom a los picos puede verse que el segundo tiene una amplitud mas cercana</w:t>
      </w:r>
      <w:r w:rsidR="00890536">
        <w:rPr>
          <w:rFonts w:ascii="Times New Roman" w:eastAsia="Times New Roman" w:hAnsi="Times New Roman" w:cs="Times New Roman"/>
          <w:lang w:val="es-AR"/>
        </w:rPr>
        <w:t xml:space="preserve"> a un sexto de la amplitud del primero en lugar de un cuarto. </w:t>
      </w:r>
    </w:p>
    <w:p w14:paraId="04CD24C1" w14:textId="77777777" w:rsidR="000F4875" w:rsidRDefault="000F4875">
      <w:pPr>
        <w:rPr>
          <w:rFonts w:ascii="Times New Roman" w:eastAsia="Times New Roman" w:hAnsi="Times New Roman" w:cs="Times New Roman"/>
          <w:lang w:val="es-AR"/>
        </w:rPr>
      </w:pPr>
      <w:r>
        <w:rPr>
          <w:rFonts w:ascii="Times New Roman" w:eastAsia="Times New Roman" w:hAnsi="Times New Roman" w:cs="Times New Roman"/>
          <w:lang w:val="es-AR"/>
        </w:rPr>
        <w:br w:type="page"/>
      </w:r>
    </w:p>
    <w:p w14:paraId="71231056" w14:textId="78C815ED" w:rsidR="005F583A" w:rsidRPr="00E51B04" w:rsidRDefault="000F4875" w:rsidP="005F583A">
      <w:pPr>
        <w:ind w:firstLine="0"/>
        <w:rPr>
          <w:rFonts w:ascii="Times New Roman" w:eastAsia="Times New Roman" w:hAnsi="Times New Roman" w:cs="Times New Roman"/>
          <w:lang w:val="es-AR"/>
        </w:rPr>
      </w:pPr>
      <w:r>
        <w:rPr>
          <w:rFonts w:ascii="Times New Roman" w:eastAsia="Times New Roman" w:hAnsi="Times New Roman" w:cs="Times New Roman"/>
          <w:lang w:val="es-AR"/>
        </w:rPr>
        <w:lastRenderedPageBreak/>
        <w:tab/>
        <w:t>En esta imagen puede verse la característica que nombramos, el segundo pico es aproximadamente de 1 sexto de la amplitud del primero.</w:t>
      </w:r>
    </w:p>
    <w:p w14:paraId="7FB6CFE9" w14:textId="3E12AA6D" w:rsidR="00890536" w:rsidRDefault="00890536" w:rsidP="00890536">
      <w:pPr>
        <w:ind w:firstLine="0"/>
        <w:rPr>
          <w:rFonts w:ascii="Times New Roman" w:eastAsia="Times New Roman" w:hAnsi="Times New Roman" w:cs="Times New Roman"/>
          <w:lang w:val="es-AR"/>
        </w:rPr>
      </w:pPr>
      <w:r w:rsidRPr="00890536">
        <w:rPr>
          <w:rFonts w:ascii="Times New Roman" w:eastAsia="Times New Roman" w:hAnsi="Times New Roman" w:cs="Times New Roman"/>
          <w:lang w:val="es-AR"/>
        </w:rPr>
        <w:drawing>
          <wp:inline distT="0" distB="0" distL="0" distR="0" wp14:anchorId="6D20FD33" wp14:editId="0A4D1249">
            <wp:extent cx="5731510" cy="2700655"/>
            <wp:effectExtent l="0" t="0" r="2540" b="4445"/>
            <wp:docPr id="33626006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60069" name="Imagen 1" descr="Interfaz de usuario gráfica&#10;&#10;Descripción generada automáticamente con confianza media"/>
                    <pic:cNvPicPr/>
                  </pic:nvPicPr>
                  <pic:blipFill>
                    <a:blip r:embed="rId24"/>
                    <a:stretch>
                      <a:fillRect/>
                    </a:stretch>
                  </pic:blipFill>
                  <pic:spPr>
                    <a:xfrm>
                      <a:off x="0" y="0"/>
                      <a:ext cx="5731510" cy="2700655"/>
                    </a:xfrm>
                    <a:prstGeom prst="rect">
                      <a:avLst/>
                    </a:prstGeom>
                  </pic:spPr>
                </pic:pic>
              </a:graphicData>
            </a:graphic>
          </wp:inline>
        </w:drawing>
      </w:r>
    </w:p>
    <w:p w14:paraId="67F240D2" w14:textId="77777777" w:rsidR="000F4875" w:rsidRDefault="000F4875" w:rsidP="00B304DD">
      <w:pPr>
        <w:rPr>
          <w:rFonts w:ascii="Times New Roman" w:eastAsia="Times New Roman" w:hAnsi="Times New Roman" w:cs="Times New Roman"/>
          <w:lang w:val="es-AR"/>
        </w:rPr>
      </w:pPr>
    </w:p>
    <w:p w14:paraId="6F1C9137" w14:textId="2EFE2C32" w:rsidR="00B304DD" w:rsidRPr="00BF4439" w:rsidRDefault="00B304DD" w:rsidP="00B304DD">
      <w:pPr>
        <w:rPr>
          <w:rFonts w:ascii="Times New Roman" w:eastAsia="Times New Roman" w:hAnsi="Times New Roman" w:cs="Times New Roman"/>
          <w:b/>
          <w:bCs/>
          <w:i/>
          <w:iCs/>
          <w:lang w:val="es-AR"/>
        </w:rPr>
      </w:pPr>
      <w:r w:rsidRPr="00BF4439">
        <w:rPr>
          <w:rFonts w:ascii="Times New Roman" w:eastAsia="Times New Roman" w:hAnsi="Times New Roman" w:cs="Times New Roman"/>
          <w:b/>
          <w:bCs/>
          <w:i/>
          <w:iCs/>
          <w:lang w:val="es-AR"/>
        </w:rPr>
        <w:t>d. Obtener la respuesta al escalón del sistema de lazo cerrado compensado. Analizar, y evaluar si la respuesta obtenida tiene las características esperadas (dinámica, estado estacionario). Recuerde que puede requerir leves reajustes de las ganancias para lograr la convergencia deseada.</w:t>
      </w:r>
    </w:p>
    <w:p w14:paraId="02946E65" w14:textId="2AC23EB6" w:rsidR="004245C0" w:rsidRDefault="00890536" w:rsidP="000F4875">
      <w:pPr>
        <w:ind w:firstLine="0"/>
        <w:rPr>
          <w:rFonts w:ascii="Times New Roman" w:eastAsia="Times New Roman" w:hAnsi="Times New Roman" w:cs="Times New Roman"/>
          <w:lang w:val="es-AR"/>
        </w:rPr>
      </w:pPr>
      <w:r>
        <w:rPr>
          <w:rFonts w:ascii="Times New Roman" w:eastAsia="Times New Roman" w:hAnsi="Times New Roman" w:cs="Times New Roman"/>
          <w:lang w:val="es-AR"/>
        </w:rPr>
        <w:tab/>
      </w:r>
      <w:r w:rsidR="000F4875">
        <w:rPr>
          <w:rFonts w:ascii="Times New Roman" w:eastAsia="Times New Roman" w:hAnsi="Times New Roman" w:cs="Times New Roman"/>
          <w:lang w:val="es-AR"/>
        </w:rPr>
        <w:t>El sistema cumple con las características esperada, tiene un error de estado estacionario igual a 0. Siendo el valor final un valor constante igual a 1, igual que el de la entrada en escalón. La característica que no se cumple es la de quarter-delay, y p</w:t>
      </w:r>
      <w:r>
        <w:rPr>
          <w:rFonts w:ascii="Times New Roman" w:eastAsia="Times New Roman" w:hAnsi="Times New Roman" w:cs="Times New Roman"/>
          <w:lang w:val="es-AR"/>
        </w:rPr>
        <w:t xml:space="preserve">ara que la respuesta obtenida cumpla con </w:t>
      </w:r>
      <w:r w:rsidR="000F4875">
        <w:rPr>
          <w:rFonts w:ascii="Times New Roman" w:eastAsia="Times New Roman" w:hAnsi="Times New Roman" w:cs="Times New Roman"/>
          <w:lang w:val="es-AR"/>
        </w:rPr>
        <w:t>esta condicion</w:t>
      </w:r>
      <w:r>
        <w:rPr>
          <w:rFonts w:ascii="Times New Roman" w:eastAsia="Times New Roman" w:hAnsi="Times New Roman" w:cs="Times New Roman"/>
          <w:lang w:val="es-AR"/>
        </w:rPr>
        <w:t xml:space="preserve"> realizamos un reajuste de los parámetros del PID. Los nuevos parámetros que si cumplen con la condición son los siguientes:</w:t>
      </w:r>
    </w:p>
    <w:p w14:paraId="24966607" w14:textId="2565474A" w:rsidR="00890536" w:rsidRDefault="00890536" w:rsidP="00EA1907">
      <w:pPr>
        <w:ind w:firstLine="0"/>
        <w:rPr>
          <w:rFonts w:ascii="Times New Roman" w:eastAsia="Times New Roman" w:hAnsi="Times New Roman" w:cs="Times New Roman"/>
          <w:lang w:val="es-AR"/>
        </w:rPr>
      </w:pPr>
      <w:r>
        <w:rPr>
          <w:rFonts w:ascii="Times New Roman" w:eastAsia="Times New Roman" w:hAnsi="Times New Roman" w:cs="Times New Roman"/>
          <w:lang w:val="es-AR"/>
        </w:rPr>
        <w:tab/>
        <w:t>Kp=4   ;    Ki=20   ;    Kd =0,531</w:t>
      </w:r>
    </w:p>
    <w:p w14:paraId="0958C413" w14:textId="6C553B0A" w:rsidR="00BF4439" w:rsidRDefault="00BF4439" w:rsidP="00EA1907">
      <w:pPr>
        <w:ind w:firstLine="0"/>
        <w:rPr>
          <w:rFonts w:ascii="Times New Roman" w:eastAsia="Times New Roman" w:hAnsi="Times New Roman" w:cs="Times New Roman"/>
          <w:lang w:val="es-AR"/>
        </w:rPr>
      </w:pPr>
      <w:r>
        <w:rPr>
          <w:rFonts w:ascii="Times New Roman" w:eastAsia="Times New Roman" w:hAnsi="Times New Roman" w:cs="Times New Roman"/>
          <w:lang w:val="es-AR"/>
        </w:rPr>
        <w:tab/>
        <w:t>Y simulando el sistema se puede ver el cumplimiento de esta condición en el siguiente grafico:</w:t>
      </w:r>
    </w:p>
    <w:p w14:paraId="16BCB9CE" w14:textId="77777777" w:rsidR="00BF4439" w:rsidRDefault="00BF4439" w:rsidP="00EA1907">
      <w:pPr>
        <w:ind w:firstLine="0"/>
        <w:rPr>
          <w:rFonts w:ascii="Times New Roman" w:eastAsia="Times New Roman" w:hAnsi="Times New Roman" w:cs="Times New Roman"/>
          <w:lang w:val="es-AR"/>
        </w:rPr>
      </w:pPr>
    </w:p>
    <w:p w14:paraId="411F3D0A" w14:textId="4CE1E399" w:rsidR="004245C0" w:rsidRDefault="000F4875" w:rsidP="0094034A">
      <w:pPr>
        <w:ind w:firstLine="0"/>
        <w:rPr>
          <w:rFonts w:ascii="Times New Roman" w:eastAsia="Times New Roman" w:hAnsi="Times New Roman" w:cs="Times New Roman"/>
          <w:lang w:val="es-AR"/>
        </w:rPr>
      </w:pPr>
      <w:r w:rsidRPr="000F4875">
        <w:rPr>
          <w:rFonts w:ascii="Times New Roman" w:eastAsia="Times New Roman" w:hAnsi="Times New Roman" w:cs="Times New Roman"/>
          <w:lang w:val="es-AR"/>
        </w:rPr>
        <w:drawing>
          <wp:inline distT="0" distB="0" distL="0" distR="0" wp14:anchorId="10E53D9A" wp14:editId="023077D1">
            <wp:extent cx="5731510" cy="2698115"/>
            <wp:effectExtent l="0" t="0" r="2540" b="6985"/>
            <wp:docPr id="394083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8348" name=""/>
                    <pic:cNvPicPr/>
                  </pic:nvPicPr>
                  <pic:blipFill>
                    <a:blip r:embed="rId25"/>
                    <a:stretch>
                      <a:fillRect/>
                    </a:stretch>
                  </pic:blipFill>
                  <pic:spPr>
                    <a:xfrm>
                      <a:off x="0" y="0"/>
                      <a:ext cx="5731510" cy="2698115"/>
                    </a:xfrm>
                    <a:prstGeom prst="rect">
                      <a:avLst/>
                    </a:prstGeom>
                  </pic:spPr>
                </pic:pic>
              </a:graphicData>
            </a:graphic>
          </wp:inline>
        </w:drawing>
      </w:r>
    </w:p>
    <w:p w14:paraId="74396476" w14:textId="1282E4F5" w:rsidR="0094034A" w:rsidRDefault="0094034A" w:rsidP="00B304DD">
      <w:pPr>
        <w:rPr>
          <w:rFonts w:ascii="Times New Roman" w:eastAsia="Times New Roman" w:hAnsi="Times New Roman" w:cs="Times New Roman"/>
          <w:b/>
          <w:bCs/>
          <w:lang w:val="es-AR"/>
        </w:rPr>
      </w:pPr>
    </w:p>
    <w:p w14:paraId="3C387C23" w14:textId="77777777" w:rsidR="0094034A" w:rsidRDefault="0094034A" w:rsidP="00B304DD">
      <w:pPr>
        <w:rPr>
          <w:rFonts w:ascii="Times New Roman" w:eastAsia="Times New Roman" w:hAnsi="Times New Roman" w:cs="Times New Roman"/>
          <w:b/>
          <w:bCs/>
          <w:lang w:val="es-AR"/>
        </w:rPr>
      </w:pPr>
    </w:p>
    <w:p w14:paraId="49259F18" w14:textId="77777777" w:rsidR="000F4875" w:rsidRDefault="000F4875">
      <w:pPr>
        <w:rPr>
          <w:rFonts w:ascii="Times New Roman" w:eastAsia="Times New Roman" w:hAnsi="Times New Roman" w:cs="Times New Roman"/>
          <w:b/>
          <w:bCs/>
          <w:lang w:val="es-AR"/>
        </w:rPr>
      </w:pPr>
      <w:r>
        <w:rPr>
          <w:rFonts w:ascii="Times New Roman" w:eastAsia="Times New Roman" w:hAnsi="Times New Roman" w:cs="Times New Roman"/>
          <w:b/>
          <w:bCs/>
          <w:lang w:val="es-AR"/>
        </w:rPr>
        <w:br w:type="page"/>
      </w:r>
    </w:p>
    <w:p w14:paraId="1C913ACA" w14:textId="18712F05" w:rsidR="00B304DD" w:rsidRPr="00BF4439" w:rsidRDefault="00B304DD" w:rsidP="00B304DD">
      <w:pPr>
        <w:rPr>
          <w:rFonts w:ascii="Times New Roman" w:eastAsia="Times New Roman" w:hAnsi="Times New Roman" w:cs="Times New Roman"/>
          <w:b/>
          <w:bCs/>
          <w:i/>
          <w:iCs/>
          <w:lang w:val="es-AR"/>
        </w:rPr>
      </w:pPr>
      <w:r w:rsidRPr="00BF4439">
        <w:rPr>
          <w:rFonts w:ascii="Times New Roman" w:eastAsia="Times New Roman" w:hAnsi="Times New Roman" w:cs="Times New Roman"/>
          <w:b/>
          <w:bCs/>
          <w:i/>
          <w:iCs/>
          <w:lang w:val="es-AR"/>
        </w:rPr>
        <w:lastRenderedPageBreak/>
        <w:t> 2. Experimentación. Realice pruebas apartando los parámetros KP, KI y KD de aquellos obtenidos en el punto 1c. La idea es obtener una intuición del efecto que se observa al variar el peso de cada uno de los términos del PID. </w:t>
      </w:r>
    </w:p>
    <w:p w14:paraId="0A8916C7" w14:textId="77777777" w:rsidR="00B304DD" w:rsidRPr="00BF4439" w:rsidRDefault="00B304DD" w:rsidP="00B304DD">
      <w:pPr>
        <w:rPr>
          <w:rFonts w:ascii="Times New Roman" w:eastAsia="Times New Roman" w:hAnsi="Times New Roman" w:cs="Times New Roman"/>
          <w:b/>
          <w:bCs/>
          <w:i/>
          <w:iCs/>
          <w:lang w:val="es-AR"/>
        </w:rPr>
      </w:pPr>
      <w:r w:rsidRPr="00BF4439">
        <w:rPr>
          <w:rFonts w:ascii="Times New Roman" w:eastAsia="Times New Roman" w:hAnsi="Times New Roman" w:cs="Times New Roman"/>
          <w:b/>
          <w:bCs/>
          <w:i/>
          <w:iCs/>
          <w:lang w:val="es-AR"/>
        </w:rPr>
        <w:t>Sugerencia: comenzando con las ganancias empleadas en el punto 3, observar el efecto de variar de una por vez cada una de las ganancias, dejando las otras dos en sus valores originales. ¡Y toda otra variación que tengan ganas de probar! </w:t>
      </w:r>
    </w:p>
    <w:p w14:paraId="68FB3296" w14:textId="77777777" w:rsidR="00BF4439" w:rsidRDefault="00BF4439" w:rsidP="00BF4439">
      <w:pPr>
        <w:ind w:firstLine="0"/>
        <w:rPr>
          <w:rFonts w:ascii="Times New Roman" w:eastAsia="Times New Roman" w:hAnsi="Times New Roman" w:cs="Times New Roman"/>
          <w:b/>
          <w:bCs/>
          <w:lang w:val="es-AR"/>
        </w:rPr>
      </w:pPr>
      <w:r>
        <w:rPr>
          <w:rFonts w:ascii="Times New Roman" w:eastAsia="Times New Roman" w:hAnsi="Times New Roman" w:cs="Times New Roman"/>
          <w:b/>
          <w:bCs/>
          <w:lang w:val="es-AR"/>
        </w:rPr>
        <w:tab/>
      </w:r>
    </w:p>
    <w:p w14:paraId="2C3F65A6" w14:textId="6C98C166" w:rsidR="0094034A" w:rsidRDefault="00BF4439" w:rsidP="00BF4439">
      <w:pPr>
        <w:rPr>
          <w:rFonts w:ascii="Times New Roman" w:eastAsia="Times New Roman" w:hAnsi="Times New Roman" w:cs="Times New Roman"/>
          <w:lang w:val="es-AR"/>
        </w:rPr>
      </w:pPr>
      <w:r w:rsidRPr="00BF4439">
        <w:rPr>
          <w:rFonts w:ascii="Times New Roman" w:eastAsia="Times New Roman" w:hAnsi="Times New Roman" w:cs="Times New Roman"/>
          <w:lang w:val="es-AR"/>
        </w:rPr>
        <w:t>Para ajustar el sistema para el inciso d del punto 1 pudimos experimentar con los parámetros del PID y seguimos probando combinaciones al momento de realizar el punto 3 de este trabajo.</w:t>
      </w:r>
    </w:p>
    <w:p w14:paraId="678AD205" w14:textId="77777777" w:rsidR="00BF4439" w:rsidRPr="00BF4439" w:rsidRDefault="00BF4439" w:rsidP="00BF4439">
      <w:pPr>
        <w:ind w:firstLine="0"/>
        <w:rPr>
          <w:rFonts w:ascii="Times New Roman" w:eastAsia="Times New Roman" w:hAnsi="Times New Roman" w:cs="Times New Roman"/>
          <w:lang w:val="es-AR"/>
        </w:rPr>
      </w:pPr>
    </w:p>
    <w:p w14:paraId="2C52443A" w14:textId="33BE729B" w:rsidR="00B304DD" w:rsidRPr="00BF4439" w:rsidRDefault="00B304DD" w:rsidP="00B304DD">
      <w:pPr>
        <w:rPr>
          <w:rFonts w:ascii="Times New Roman" w:eastAsia="Times New Roman" w:hAnsi="Times New Roman" w:cs="Times New Roman"/>
          <w:b/>
          <w:bCs/>
          <w:i/>
          <w:iCs/>
          <w:lang w:val="es-AR"/>
        </w:rPr>
      </w:pPr>
      <w:r w:rsidRPr="00BF4439">
        <w:rPr>
          <w:rFonts w:ascii="Times New Roman" w:eastAsia="Times New Roman" w:hAnsi="Times New Roman" w:cs="Times New Roman"/>
          <w:b/>
          <w:bCs/>
          <w:i/>
          <w:iCs/>
          <w:lang w:val="es-AR"/>
        </w:rPr>
        <w:t>3. Sintonización para lograr determinadas características temporales. Encontrar algún juego de ganancias KP, KI y KD que permita conseguir en la respuesta al escalón un sobrepico menor del 10% y un tiempo de establecimiento al 5% del valor final menor a 0.5 segundos. </w:t>
      </w:r>
    </w:p>
    <w:p w14:paraId="23A54499" w14:textId="77777777" w:rsidR="00BF4439" w:rsidRDefault="00BF4439" w:rsidP="0094034A">
      <w:pPr>
        <w:ind w:firstLine="851"/>
        <w:rPr>
          <w:rFonts w:ascii="Times New Roman" w:eastAsia="Times New Roman" w:hAnsi="Times New Roman" w:cs="Times New Roman"/>
          <w:lang w:val="es-AR"/>
        </w:rPr>
      </w:pPr>
    </w:p>
    <w:p w14:paraId="701692DD" w14:textId="0F96B4DD" w:rsidR="497D980F" w:rsidRDefault="0094034A" w:rsidP="0094034A">
      <w:pPr>
        <w:ind w:firstLine="851"/>
        <w:rPr>
          <w:rFonts w:ascii="Times New Roman" w:eastAsia="Times New Roman" w:hAnsi="Times New Roman" w:cs="Times New Roman"/>
          <w:lang w:val="es-AR"/>
        </w:rPr>
      </w:pPr>
      <w:r>
        <w:rPr>
          <w:rFonts w:ascii="Times New Roman" w:eastAsia="Times New Roman" w:hAnsi="Times New Roman" w:cs="Times New Roman"/>
          <w:lang w:val="es-AR"/>
        </w:rPr>
        <w:t>Con la siguiente configuración logramos cumplir las características pedidas:</w:t>
      </w:r>
    </w:p>
    <w:p w14:paraId="0565D202" w14:textId="035DDE0C" w:rsidR="0094034A" w:rsidRPr="0094034A" w:rsidRDefault="0094034A" w:rsidP="00EA1907">
      <w:pPr>
        <w:ind w:firstLine="0"/>
        <w:rPr>
          <w:rFonts w:ascii="Times New Roman" w:eastAsia="Times New Roman" w:hAnsi="Times New Roman" w:cs="Times New Roman"/>
          <w:lang w:val="es-AR"/>
        </w:rPr>
      </w:pPr>
      <w:r w:rsidRPr="0094034A">
        <w:rPr>
          <w:rFonts w:ascii="Times New Roman" w:eastAsia="Times New Roman" w:hAnsi="Times New Roman" w:cs="Times New Roman"/>
          <w:noProof/>
          <w:lang w:val="es-AR"/>
        </w:rPr>
        <w:drawing>
          <wp:inline distT="0" distB="0" distL="0" distR="0" wp14:anchorId="431C12A7" wp14:editId="53B2DB5F">
            <wp:extent cx="5884333" cy="3905250"/>
            <wp:effectExtent l="0" t="0" r="2540" b="0"/>
            <wp:docPr id="80187963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79630" name="Imagen 1" descr="Interfaz de usuario gráfica, Aplicación&#10;&#10;Descripción generada automáticamente"/>
                    <pic:cNvPicPr/>
                  </pic:nvPicPr>
                  <pic:blipFill>
                    <a:blip r:embed="rId26"/>
                    <a:stretch>
                      <a:fillRect/>
                    </a:stretch>
                  </pic:blipFill>
                  <pic:spPr>
                    <a:xfrm>
                      <a:off x="0" y="0"/>
                      <a:ext cx="5904880" cy="3918887"/>
                    </a:xfrm>
                    <a:prstGeom prst="rect">
                      <a:avLst/>
                    </a:prstGeom>
                  </pic:spPr>
                </pic:pic>
              </a:graphicData>
            </a:graphic>
          </wp:inline>
        </w:drawing>
      </w:r>
    </w:p>
    <w:p w14:paraId="012FA056" w14:textId="77777777" w:rsidR="00BF4439" w:rsidRDefault="00BF4439">
      <w:pPr>
        <w:rPr>
          <w:rFonts w:ascii="Times New Roman" w:eastAsia="Times New Roman" w:hAnsi="Times New Roman" w:cs="Times New Roman"/>
          <w:lang w:val="es-AR"/>
        </w:rPr>
      </w:pPr>
      <w:r>
        <w:rPr>
          <w:rFonts w:ascii="Times New Roman" w:eastAsia="Times New Roman" w:hAnsi="Times New Roman" w:cs="Times New Roman"/>
          <w:lang w:val="es-AR"/>
        </w:rPr>
        <w:br w:type="page"/>
      </w:r>
    </w:p>
    <w:p w14:paraId="52E87B02" w14:textId="164571E8" w:rsidR="0094034A" w:rsidRDefault="0094034A" w:rsidP="0094034A">
      <w:pPr>
        <w:ind w:firstLine="851"/>
        <w:rPr>
          <w:rFonts w:ascii="Times New Roman" w:eastAsia="Times New Roman" w:hAnsi="Times New Roman" w:cs="Times New Roman"/>
          <w:lang w:val="es-AR"/>
        </w:rPr>
      </w:pPr>
      <w:r w:rsidRPr="0094034A">
        <w:rPr>
          <w:rFonts w:ascii="Times New Roman" w:eastAsia="Times New Roman" w:hAnsi="Times New Roman" w:cs="Times New Roman"/>
          <w:lang w:val="es-AR"/>
        </w:rPr>
        <w:lastRenderedPageBreak/>
        <w:t>Como puede verse en la siguiente imagen a los 0,5 segundos la grafica pasa el 5% del valor final (1,05) y no vuelve a superar el mismo (el sobrepico no supera los 1,1 que representan al 10% del valor final)</w:t>
      </w:r>
      <w:r>
        <w:rPr>
          <w:rFonts w:ascii="Times New Roman" w:eastAsia="Times New Roman" w:hAnsi="Times New Roman" w:cs="Times New Roman"/>
          <w:lang w:val="es-AR"/>
        </w:rPr>
        <w:t>:</w:t>
      </w:r>
    </w:p>
    <w:p w14:paraId="3872AD99" w14:textId="71833DD8" w:rsidR="0094034A" w:rsidRPr="0094034A" w:rsidRDefault="0094034A" w:rsidP="0094034A">
      <w:pPr>
        <w:ind w:firstLine="0"/>
        <w:rPr>
          <w:rFonts w:ascii="Times New Roman" w:eastAsia="Times New Roman" w:hAnsi="Times New Roman" w:cs="Times New Roman"/>
          <w:lang w:val="es-AR"/>
        </w:rPr>
      </w:pPr>
      <w:r w:rsidRPr="0094034A">
        <w:rPr>
          <w:rFonts w:ascii="Times New Roman" w:eastAsia="Times New Roman" w:hAnsi="Times New Roman" w:cs="Times New Roman"/>
          <w:noProof/>
          <w:lang w:val="es-AR"/>
        </w:rPr>
        <w:drawing>
          <wp:inline distT="0" distB="0" distL="0" distR="0" wp14:anchorId="2861745D" wp14:editId="0A399D07">
            <wp:extent cx="5604933" cy="3545205"/>
            <wp:effectExtent l="0" t="0" r="0" b="0"/>
            <wp:docPr id="60880274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02748" name="Imagen 1" descr="Gráfico&#10;&#10;Descripción generada automáticamente con confianza media"/>
                    <pic:cNvPicPr/>
                  </pic:nvPicPr>
                  <pic:blipFill>
                    <a:blip r:embed="rId27"/>
                    <a:stretch>
                      <a:fillRect/>
                    </a:stretch>
                  </pic:blipFill>
                  <pic:spPr>
                    <a:xfrm>
                      <a:off x="0" y="0"/>
                      <a:ext cx="5631034" cy="3561714"/>
                    </a:xfrm>
                    <a:prstGeom prst="rect">
                      <a:avLst/>
                    </a:prstGeom>
                  </pic:spPr>
                </pic:pic>
              </a:graphicData>
            </a:graphic>
          </wp:inline>
        </w:drawing>
      </w:r>
    </w:p>
    <w:sectPr w:rsidR="0094034A" w:rsidRPr="0094034A" w:rsidSect="004B2988">
      <w:headerReference w:type="default" r:id="rId28"/>
      <w:footerReference w:type="default" r:id="rId29"/>
      <w:headerReference w:type="first" r:id="rId30"/>
      <w:footerReference w:type="first" r:id="rId31"/>
      <w:footnotePr>
        <w:pos w:val="beneathText"/>
      </w:footnotePr>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93ADB" w14:textId="77777777" w:rsidR="00CB3FE9" w:rsidRDefault="00CB3FE9">
      <w:r>
        <w:separator/>
      </w:r>
    </w:p>
    <w:p w14:paraId="5F339E27" w14:textId="77777777" w:rsidR="00CB3FE9" w:rsidRDefault="00CB3FE9"/>
  </w:endnote>
  <w:endnote w:type="continuationSeparator" w:id="0">
    <w:p w14:paraId="74B0138D" w14:textId="77777777" w:rsidR="00CB3FE9" w:rsidRDefault="00CB3FE9">
      <w:r>
        <w:continuationSeparator/>
      </w:r>
    </w:p>
    <w:p w14:paraId="21EAFA0A" w14:textId="77777777" w:rsidR="00CB3FE9" w:rsidRDefault="00CB3FE9"/>
  </w:endnote>
  <w:endnote w:type="continuationNotice" w:id="1">
    <w:p w14:paraId="321D1852" w14:textId="77777777" w:rsidR="00CB3FE9" w:rsidRDefault="00CB3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B697F5" w14:paraId="681EEB94" w14:textId="77777777" w:rsidTr="51B697F5">
      <w:trPr>
        <w:trHeight w:val="300"/>
      </w:trPr>
      <w:tc>
        <w:tcPr>
          <w:tcW w:w="3005" w:type="dxa"/>
        </w:tcPr>
        <w:p w14:paraId="1D229A17" w14:textId="0EBB87F7" w:rsidR="51B697F5" w:rsidRDefault="51B697F5" w:rsidP="51B697F5">
          <w:pPr>
            <w:pStyle w:val="Encabezado"/>
            <w:ind w:left="-115"/>
          </w:pPr>
        </w:p>
      </w:tc>
      <w:tc>
        <w:tcPr>
          <w:tcW w:w="3005" w:type="dxa"/>
        </w:tcPr>
        <w:p w14:paraId="0A4EBCAC" w14:textId="3D866ECD" w:rsidR="51B697F5" w:rsidRDefault="51B697F5" w:rsidP="51B697F5">
          <w:pPr>
            <w:pStyle w:val="Encabezado"/>
            <w:jc w:val="center"/>
          </w:pPr>
        </w:p>
      </w:tc>
      <w:tc>
        <w:tcPr>
          <w:tcW w:w="3005" w:type="dxa"/>
        </w:tcPr>
        <w:p w14:paraId="4D8E36D2" w14:textId="62920B6C" w:rsidR="51B697F5" w:rsidRDefault="51B697F5" w:rsidP="51B697F5">
          <w:pPr>
            <w:pStyle w:val="Encabezado"/>
            <w:ind w:right="-115"/>
            <w:jc w:val="right"/>
          </w:pPr>
        </w:p>
      </w:tc>
    </w:tr>
  </w:tbl>
  <w:p w14:paraId="2500D103" w14:textId="1A9E0DF3" w:rsidR="00891846" w:rsidRDefault="0089184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B697F5" w14:paraId="34BCF49D" w14:textId="77777777" w:rsidTr="51B697F5">
      <w:trPr>
        <w:trHeight w:val="300"/>
      </w:trPr>
      <w:tc>
        <w:tcPr>
          <w:tcW w:w="3005" w:type="dxa"/>
        </w:tcPr>
        <w:p w14:paraId="0CD55FB0" w14:textId="029FDF76" w:rsidR="51B697F5" w:rsidRDefault="51B697F5" w:rsidP="51B697F5">
          <w:pPr>
            <w:pStyle w:val="Encabezado"/>
            <w:ind w:left="-115"/>
          </w:pPr>
        </w:p>
      </w:tc>
      <w:tc>
        <w:tcPr>
          <w:tcW w:w="3005" w:type="dxa"/>
        </w:tcPr>
        <w:p w14:paraId="6B70A759" w14:textId="53F680FB" w:rsidR="51B697F5" w:rsidRDefault="51B697F5" w:rsidP="51B697F5">
          <w:pPr>
            <w:pStyle w:val="Encabezado"/>
            <w:jc w:val="center"/>
          </w:pPr>
        </w:p>
      </w:tc>
      <w:tc>
        <w:tcPr>
          <w:tcW w:w="3005" w:type="dxa"/>
        </w:tcPr>
        <w:p w14:paraId="61313DC1" w14:textId="457708EE" w:rsidR="51B697F5" w:rsidRDefault="51B697F5" w:rsidP="51B697F5">
          <w:pPr>
            <w:pStyle w:val="Encabezado"/>
            <w:ind w:right="-115"/>
            <w:jc w:val="right"/>
          </w:pPr>
        </w:p>
      </w:tc>
    </w:tr>
  </w:tbl>
  <w:p w14:paraId="4FB055B2" w14:textId="491EFA35" w:rsidR="00891846" w:rsidRDefault="0089184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B697F5" w14:paraId="6803CC1B" w14:textId="77777777" w:rsidTr="51B697F5">
      <w:trPr>
        <w:trHeight w:val="300"/>
      </w:trPr>
      <w:tc>
        <w:tcPr>
          <w:tcW w:w="3005" w:type="dxa"/>
        </w:tcPr>
        <w:p w14:paraId="66F63E45" w14:textId="11DD093F" w:rsidR="51B697F5" w:rsidRDefault="51B697F5" w:rsidP="51B697F5">
          <w:pPr>
            <w:pStyle w:val="Encabezado"/>
            <w:ind w:left="-115"/>
          </w:pPr>
        </w:p>
      </w:tc>
      <w:tc>
        <w:tcPr>
          <w:tcW w:w="3005" w:type="dxa"/>
        </w:tcPr>
        <w:p w14:paraId="3CBF1CF8" w14:textId="3866C1AB" w:rsidR="51B697F5" w:rsidRDefault="51B697F5" w:rsidP="51B697F5">
          <w:pPr>
            <w:pStyle w:val="Encabezado"/>
            <w:jc w:val="center"/>
          </w:pPr>
        </w:p>
      </w:tc>
      <w:tc>
        <w:tcPr>
          <w:tcW w:w="3005" w:type="dxa"/>
        </w:tcPr>
        <w:p w14:paraId="792BB3D0" w14:textId="2E77FCFD" w:rsidR="51B697F5" w:rsidRDefault="51B697F5" w:rsidP="51B697F5">
          <w:pPr>
            <w:pStyle w:val="Encabezado"/>
            <w:ind w:right="-115"/>
            <w:jc w:val="right"/>
          </w:pPr>
        </w:p>
      </w:tc>
    </w:tr>
  </w:tbl>
  <w:p w14:paraId="1986B651" w14:textId="5FB77CB2" w:rsidR="00891846" w:rsidRDefault="0089184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51B697F5" w14:paraId="352C72B3" w14:textId="77777777" w:rsidTr="51B697F5">
      <w:trPr>
        <w:trHeight w:val="300"/>
      </w:trPr>
      <w:tc>
        <w:tcPr>
          <w:tcW w:w="3005" w:type="dxa"/>
        </w:tcPr>
        <w:p w14:paraId="579EA3A3" w14:textId="405B4946" w:rsidR="51B697F5" w:rsidRDefault="51B697F5" w:rsidP="51B697F5">
          <w:pPr>
            <w:pStyle w:val="Encabezado"/>
            <w:ind w:left="-115"/>
          </w:pPr>
        </w:p>
      </w:tc>
      <w:tc>
        <w:tcPr>
          <w:tcW w:w="3005" w:type="dxa"/>
        </w:tcPr>
        <w:p w14:paraId="7E62A083" w14:textId="12D73D27" w:rsidR="51B697F5" w:rsidRDefault="51B697F5" w:rsidP="51B697F5">
          <w:pPr>
            <w:pStyle w:val="Encabezado"/>
            <w:jc w:val="center"/>
          </w:pPr>
        </w:p>
      </w:tc>
      <w:tc>
        <w:tcPr>
          <w:tcW w:w="3005" w:type="dxa"/>
        </w:tcPr>
        <w:p w14:paraId="170AC92D" w14:textId="2F755C57" w:rsidR="51B697F5" w:rsidRDefault="51B697F5" w:rsidP="51B697F5">
          <w:pPr>
            <w:pStyle w:val="Encabezado"/>
            <w:ind w:right="-115"/>
            <w:jc w:val="right"/>
          </w:pPr>
        </w:p>
      </w:tc>
    </w:tr>
  </w:tbl>
  <w:p w14:paraId="0D96DEBA" w14:textId="4C30DA80" w:rsidR="00891846" w:rsidRDefault="008918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D1F87" w14:textId="77777777" w:rsidR="00CB3FE9" w:rsidRDefault="00CB3FE9">
      <w:r>
        <w:separator/>
      </w:r>
    </w:p>
    <w:p w14:paraId="3DCF3112" w14:textId="77777777" w:rsidR="00CB3FE9" w:rsidRDefault="00CB3FE9"/>
  </w:footnote>
  <w:footnote w:type="continuationSeparator" w:id="0">
    <w:p w14:paraId="4AA623F5" w14:textId="77777777" w:rsidR="00CB3FE9" w:rsidRDefault="00CB3FE9">
      <w:r>
        <w:continuationSeparator/>
      </w:r>
    </w:p>
    <w:p w14:paraId="62BE39FB" w14:textId="77777777" w:rsidR="00CB3FE9" w:rsidRDefault="00CB3FE9"/>
  </w:footnote>
  <w:footnote w:type="continuationNotice" w:id="1">
    <w:p w14:paraId="798AE7B1" w14:textId="77777777" w:rsidR="00CB3FE9" w:rsidRDefault="00CB3F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D1213" w14:textId="6918DA52" w:rsidR="004058D5" w:rsidRPr="004058D5" w:rsidRDefault="004058D5">
    <w:pPr>
      <w:pStyle w:val="Encabezado"/>
      <w:jc w:val="right"/>
      <w:rPr>
        <w:color w:val="FFFFFF" w:themeColor="background1"/>
      </w:rPr>
    </w:pPr>
  </w:p>
  <w:p w14:paraId="4CE0AD3E" w14:textId="55554175" w:rsidR="004058D5" w:rsidRDefault="004058D5">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26" w:type="dxa"/>
      <w:tblCellMar>
        <w:left w:w="0" w:type="dxa"/>
        <w:right w:w="0" w:type="dxa"/>
      </w:tblCellMar>
      <w:tblLook w:val="04A0" w:firstRow="1" w:lastRow="0" w:firstColumn="1" w:lastColumn="0" w:noHBand="0" w:noVBand="1"/>
      <w:tblDescription w:val="Tabla de diseño de encabezado"/>
    </w:tblPr>
    <w:tblGrid>
      <w:gridCol w:w="7215"/>
      <w:gridCol w:w="1811"/>
    </w:tblGrid>
    <w:tr w:rsidR="004C51A8" w14:paraId="11A0DEB8" w14:textId="77777777" w:rsidTr="497D980F">
      <w:tc>
        <w:tcPr>
          <w:tcW w:w="7215" w:type="dxa"/>
        </w:tcPr>
        <w:p w14:paraId="76931474" w14:textId="325A13CB" w:rsidR="004C51A8" w:rsidRPr="009F0414" w:rsidRDefault="497D980F" w:rsidP="497D980F">
          <w:pPr>
            <w:pStyle w:val="Encabezado"/>
            <w:rPr>
              <w:rFonts w:ascii="Arial" w:hAnsi="Arial" w:cs="Arial"/>
              <w:b/>
              <w:bCs/>
              <w:color w:val="666666"/>
              <w:sz w:val="30"/>
              <w:szCs w:val="30"/>
            </w:rPr>
          </w:pPr>
          <w:r w:rsidRPr="497D980F">
            <w:rPr>
              <w:rFonts w:ascii="Arial" w:hAnsi="Arial" w:cs="Arial"/>
              <w:b/>
              <w:bCs/>
              <w:color w:val="666666"/>
              <w:sz w:val="30"/>
              <w:szCs w:val="30"/>
            </w:rPr>
            <w:t xml:space="preserve">Trabajo Práctico </w:t>
          </w:r>
          <w:r w:rsidR="005F1B84">
            <w:rPr>
              <w:rFonts w:ascii="Arial" w:hAnsi="Arial" w:cs="Arial"/>
              <w:b/>
              <w:bCs/>
              <w:color w:val="666666"/>
              <w:sz w:val="30"/>
              <w:szCs w:val="30"/>
            </w:rPr>
            <w:t>PID</w:t>
          </w:r>
        </w:p>
      </w:tc>
      <w:tc>
        <w:tcPr>
          <w:tcW w:w="1811" w:type="dxa"/>
        </w:tcPr>
        <w:p w14:paraId="03849DA8" w14:textId="13B3D5F0" w:rsidR="00D27ABE" w:rsidRDefault="497D980F" w:rsidP="57A381DE">
          <w:pPr>
            <w:pStyle w:val="Encabezado"/>
            <w:spacing w:line="259" w:lineRule="auto"/>
            <w:jc w:val="right"/>
          </w:pPr>
          <w:r>
            <w:t>Fecha:29/07/2024</w:t>
          </w:r>
        </w:p>
      </w:tc>
    </w:tr>
  </w:tbl>
  <w:p w14:paraId="296D1AB2" w14:textId="77777777" w:rsidR="004C51A8" w:rsidRDefault="004C51A8" w:rsidP="002C627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9969347"/>
      <w:docPartObj>
        <w:docPartGallery w:val="Page Numbers (Top of Page)"/>
        <w:docPartUnique/>
      </w:docPartObj>
    </w:sdtPr>
    <w:sdtContent>
      <w:p w14:paraId="77148C54" w14:textId="77777777" w:rsidR="004058D5" w:rsidRDefault="004058D5">
        <w:pPr>
          <w:pStyle w:val="Encabezado"/>
          <w:jc w:val="right"/>
        </w:pPr>
        <w:r>
          <w:fldChar w:fldCharType="begin"/>
        </w:r>
        <w:r>
          <w:instrText>PAGE   \* MERGEFORMAT</w:instrText>
        </w:r>
        <w:r>
          <w:fldChar w:fldCharType="separate"/>
        </w:r>
        <w:r>
          <w:t>2</w:t>
        </w:r>
        <w:r>
          <w:fldChar w:fldCharType="end"/>
        </w:r>
      </w:p>
    </w:sdtContent>
  </w:sdt>
  <w:p w14:paraId="6A586A66" w14:textId="77777777" w:rsidR="004058D5" w:rsidRDefault="004058D5">
    <w:pPr>
      <w:pStyle w:val="Encabezad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CellMar>
        <w:left w:w="0" w:type="dxa"/>
        <w:right w:w="0" w:type="dxa"/>
      </w:tblCellMar>
      <w:tblLook w:val="04A0" w:firstRow="1" w:lastRow="0" w:firstColumn="1" w:lastColumn="0" w:noHBand="0" w:noVBand="1"/>
      <w:tblDescription w:val="Tabla de diseño de encabezado"/>
    </w:tblPr>
    <w:tblGrid>
      <w:gridCol w:w="7986"/>
      <w:gridCol w:w="1040"/>
    </w:tblGrid>
    <w:tr w:rsidR="003D2235" w14:paraId="31134D05" w14:textId="77777777" w:rsidTr="497D980F">
      <w:tc>
        <w:tcPr>
          <w:tcW w:w="8280" w:type="dxa"/>
        </w:tcPr>
        <w:p w14:paraId="0937C5C8" w14:textId="34BA9018" w:rsidR="00EC4244" w:rsidRPr="00EC4244" w:rsidRDefault="497D980F" w:rsidP="00543405">
          <w:pPr>
            <w:pStyle w:val="Encabezado"/>
            <w:rPr>
              <w:rFonts w:ascii="Arial" w:hAnsi="Arial" w:cs="Arial"/>
              <w:b/>
              <w:bCs/>
              <w:color w:val="666666"/>
              <w:sz w:val="30"/>
              <w:szCs w:val="30"/>
            </w:rPr>
          </w:pPr>
          <w:r w:rsidRPr="497D980F">
            <w:rPr>
              <w:rFonts w:ascii="Arial" w:hAnsi="Arial" w:cs="Arial"/>
              <w:b/>
              <w:bCs/>
              <w:color w:val="666666"/>
              <w:sz w:val="30"/>
              <w:szCs w:val="30"/>
            </w:rPr>
            <w:t>Trabajo Práctico N°4</w:t>
          </w:r>
        </w:p>
      </w:tc>
      <w:tc>
        <w:tcPr>
          <w:tcW w:w="1080" w:type="dxa"/>
        </w:tcPr>
        <w:p w14:paraId="3BAB2E12" w14:textId="77777777" w:rsidR="003D2235" w:rsidRDefault="003D2235">
          <w:pPr>
            <w:pStyle w:val="Encabezado"/>
            <w:jc w:val="right"/>
          </w:pPr>
          <w:r>
            <w:rPr>
              <w:lang w:bidi="es-ES"/>
            </w:rPr>
            <w:fldChar w:fldCharType="begin"/>
          </w:r>
          <w:r>
            <w:rPr>
              <w:lang w:bidi="es-ES"/>
            </w:rPr>
            <w:instrText xml:space="preserve"> PAGE   \* MERGEFORMAT </w:instrText>
          </w:r>
          <w:r>
            <w:rPr>
              <w:lang w:bidi="es-ES"/>
            </w:rPr>
            <w:fldChar w:fldCharType="separate"/>
          </w:r>
          <w:r>
            <w:rPr>
              <w:noProof/>
              <w:lang w:bidi="es-ES"/>
            </w:rPr>
            <w:t>1</w:t>
          </w:r>
          <w:r>
            <w:rPr>
              <w:noProof/>
              <w:lang w:bidi="es-ES"/>
            </w:rPr>
            <w:fldChar w:fldCharType="end"/>
          </w:r>
        </w:p>
      </w:tc>
    </w:tr>
    <w:tr w:rsidR="003D2235" w14:paraId="6DB0CC49" w14:textId="77777777" w:rsidTr="497D980F">
      <w:tc>
        <w:tcPr>
          <w:tcW w:w="8280" w:type="dxa"/>
        </w:tcPr>
        <w:p w14:paraId="4C7E828C" w14:textId="77777777" w:rsidR="003D2235" w:rsidRDefault="003D2235" w:rsidP="00543405">
          <w:pPr>
            <w:pStyle w:val="Encabezado"/>
          </w:pPr>
        </w:p>
      </w:tc>
      <w:tc>
        <w:tcPr>
          <w:tcW w:w="1080" w:type="dxa"/>
        </w:tcPr>
        <w:p w14:paraId="2C630482" w14:textId="77777777" w:rsidR="003D2235" w:rsidRDefault="003D2235">
          <w:pPr>
            <w:pStyle w:val="Encabezado"/>
            <w:jc w:val="right"/>
            <w:rPr>
              <w:lang w:bidi="es-ES"/>
            </w:rPr>
          </w:pPr>
        </w:p>
      </w:tc>
    </w:tr>
  </w:tbl>
  <w:p w14:paraId="3299FD4A" w14:textId="77777777" w:rsidR="003D2235" w:rsidRDefault="003D2235" w:rsidP="002C627C">
    <w:pPr>
      <w:pStyle w:val="Encabezado"/>
    </w:pPr>
  </w:p>
</w:hdr>
</file>

<file path=word/intelligence2.xml><?xml version="1.0" encoding="utf-8"?>
<int2:intelligence xmlns:int2="http://schemas.microsoft.com/office/intelligence/2020/intelligence" xmlns:oel="http://schemas.microsoft.com/office/2019/extlst">
  <int2:observations>
    <int2:textHash int2:hashCode="N8LyaSNSkWZwvy" int2:id="0IaHd5lW">
      <int2:state int2:value="Rejected" int2:type="AugLoop_Text_Critique"/>
    </int2:textHash>
    <int2:textHash int2:hashCode="E6KCizrezBwy6j" int2:id="4Zpu1EPW">
      <int2:state int2:value="Rejected" int2:type="AugLoop_Text_Critique"/>
    </int2:textHash>
    <int2:textHash int2:hashCode="3bRBS/qCbx6PYy" int2:id="8K1qeyL3">
      <int2:state int2:value="Rejected" int2:type="AugLoop_Text_Critique"/>
    </int2:textHash>
    <int2:textHash int2:hashCode="KwIJJ9PG60ByI6" int2:id="8rRdCoAD">
      <int2:state int2:value="Rejected" int2:type="AugLoop_Text_Critique"/>
    </int2:textHash>
    <int2:textHash int2:hashCode="Md6ISDssxnv+D9" int2:id="9wSeT6KU">
      <int2:state int2:value="Rejected" int2:type="AugLoop_Text_Critique"/>
    </int2:textHash>
    <int2:textHash int2:hashCode="xe/3lxYf1Ac1j6" int2:id="AfabpKm4">
      <int2:state int2:value="Rejected" int2:type="AugLoop_Text_Critique"/>
    </int2:textHash>
    <int2:textHash int2:hashCode="ES86mbKDpOF4je" int2:id="BfRCLrpQ">
      <int2:state int2:value="Rejected" int2:type="AugLoop_Text_Critique"/>
    </int2:textHash>
    <int2:textHash int2:hashCode="WbGJBwr3UdTpOn" int2:id="BlOrlusU">
      <int2:state int2:value="Rejected" int2:type="AugLoop_Text_Critique"/>
    </int2:textHash>
    <int2:textHash int2:hashCode="5OwYW5gJXkGXIX" int2:id="Hd04cKyn">
      <int2:state int2:value="Rejected" int2:type="AugLoop_Text_Critique"/>
    </int2:textHash>
    <int2:textHash int2:hashCode="mQXDOTNgKugE6U" int2:id="HlzcqmTf">
      <int2:state int2:value="Rejected" int2:type="AugLoop_Text_Critique"/>
    </int2:textHash>
    <int2:textHash int2:hashCode="QG4DG4gk6iauC/" int2:id="Jh9KSXfl">
      <int2:state int2:value="Rejected" int2:type="AugLoop_Text_Critique"/>
    </int2:textHash>
    <int2:textHash int2:hashCode="YT4V//Zok7AQg3" int2:id="NXtXXJSX">
      <int2:state int2:value="Rejected" int2:type="AugLoop_Text_Critique"/>
    </int2:textHash>
    <int2:textHash int2:hashCode="2isSiADU4Sne92" int2:id="R4TVOBbZ">
      <int2:state int2:value="Rejected" int2:type="AugLoop_Text_Critique"/>
    </int2:textHash>
    <int2:textHash int2:hashCode="gUSP4nMke1M7nw" int2:id="TYfjFCZb">
      <int2:state int2:value="Rejected" int2:type="AugLoop_Text_Critique"/>
    </int2:textHash>
    <int2:textHash int2:hashCode="yHLVVkVR2uAvOD" int2:id="VvoYyult">
      <int2:state int2:value="Rejected" int2:type="AugLoop_Text_Critique"/>
    </int2:textHash>
    <int2:textHash int2:hashCode="eUdhqvtq59IIVE" int2:id="YQ5FwqEy">
      <int2:state int2:value="Rejected" int2:type="AugLoop_Text_Critique"/>
    </int2:textHash>
    <int2:textHash int2:hashCode="5u95FcSLGjUfuK" int2:id="c2xlNdm2">
      <int2:state int2:value="Rejected" int2:type="AugLoop_Text_Critique"/>
    </int2:textHash>
    <int2:textHash int2:hashCode="yfLEK73qxaSrw2" int2:id="dPB2Bf2C">
      <int2:state int2:value="Rejected" int2:type="AugLoop_Text_Critique"/>
    </int2:textHash>
    <int2:textHash int2:hashCode="Q11AcjDn+AUkUq" int2:id="dlMtxkQ3">
      <int2:state int2:value="Rejected" int2:type="AugLoop_Text_Critique"/>
    </int2:textHash>
    <int2:textHash int2:hashCode="Ujl3DqoQFaFHik" int2:id="fIZOVaPC">
      <int2:state int2:value="Rejected" int2:type="AugLoop_Text_Critique"/>
    </int2:textHash>
    <int2:textHash int2:hashCode="5CQyRliaOSfMOD" int2:id="gwFcUMnx">
      <int2:state int2:value="Rejected" int2:type="AugLoop_Text_Critique"/>
    </int2:textHash>
    <int2:textHash int2:hashCode="NcZrwWqswDaIF5" int2:id="oyeDNkWb">
      <int2:state int2:value="Rejected" int2:type="AugLoop_Text_Critique"/>
    </int2:textHash>
    <int2:textHash int2:hashCode="GSX3kwk1gcR6XG" int2:id="q5D7u4hx">
      <int2:state int2:value="Rejected" int2:type="AugLoop_Text_Critique"/>
    </int2:textHash>
    <int2:textHash int2:hashCode="6c7em4DqOr2Jx1" int2:id="qZwFFkNg">
      <int2:state int2:value="Rejected" int2:type="AugLoop_Text_Critique"/>
    </int2:textHash>
    <int2:textHash int2:hashCode="x2rC6c2GRBcTx9" int2:id="qrt8jELE">
      <int2:state int2:value="Rejected" int2:type="AugLoop_Text_Critique"/>
    </int2:textHash>
    <int2:textHash int2:hashCode="4dDGwcKeatUWQH" int2:id="wuTxNTZ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9B62BB0"/>
    <w:multiLevelType w:val="hybridMultilevel"/>
    <w:tmpl w:val="790C44DC"/>
    <w:lvl w:ilvl="0" w:tplc="FE4EBF6A">
      <w:start w:val="1"/>
      <w:numFmt w:val="bullet"/>
      <w:lvlText w:val=""/>
      <w:lvlJc w:val="left"/>
      <w:pPr>
        <w:ind w:left="720" w:hanging="360"/>
      </w:pPr>
      <w:rPr>
        <w:rFonts w:ascii="Symbol" w:hAnsi="Symbol" w:hint="default"/>
      </w:rPr>
    </w:lvl>
    <w:lvl w:ilvl="1" w:tplc="FE48C4C2">
      <w:start w:val="1"/>
      <w:numFmt w:val="bullet"/>
      <w:lvlText w:val="o"/>
      <w:lvlJc w:val="left"/>
      <w:pPr>
        <w:ind w:left="1440" w:hanging="360"/>
      </w:pPr>
      <w:rPr>
        <w:rFonts w:ascii="Courier New" w:hAnsi="Courier New" w:hint="default"/>
      </w:rPr>
    </w:lvl>
    <w:lvl w:ilvl="2" w:tplc="B79A3F5E">
      <w:start w:val="1"/>
      <w:numFmt w:val="bullet"/>
      <w:lvlText w:val=""/>
      <w:lvlJc w:val="left"/>
      <w:pPr>
        <w:ind w:left="2160" w:hanging="360"/>
      </w:pPr>
      <w:rPr>
        <w:rFonts w:ascii="Wingdings" w:hAnsi="Wingdings" w:hint="default"/>
      </w:rPr>
    </w:lvl>
    <w:lvl w:ilvl="3" w:tplc="530A2B4C">
      <w:start w:val="1"/>
      <w:numFmt w:val="bullet"/>
      <w:lvlText w:val=""/>
      <w:lvlJc w:val="left"/>
      <w:pPr>
        <w:ind w:left="2880" w:hanging="360"/>
      </w:pPr>
      <w:rPr>
        <w:rFonts w:ascii="Symbol" w:hAnsi="Symbol" w:hint="default"/>
      </w:rPr>
    </w:lvl>
    <w:lvl w:ilvl="4" w:tplc="50924164">
      <w:start w:val="1"/>
      <w:numFmt w:val="bullet"/>
      <w:lvlText w:val="o"/>
      <w:lvlJc w:val="left"/>
      <w:pPr>
        <w:ind w:left="3600" w:hanging="360"/>
      </w:pPr>
      <w:rPr>
        <w:rFonts w:ascii="Courier New" w:hAnsi="Courier New" w:hint="default"/>
      </w:rPr>
    </w:lvl>
    <w:lvl w:ilvl="5" w:tplc="0F4E7C78">
      <w:start w:val="1"/>
      <w:numFmt w:val="bullet"/>
      <w:lvlText w:val=""/>
      <w:lvlJc w:val="left"/>
      <w:pPr>
        <w:ind w:left="4320" w:hanging="360"/>
      </w:pPr>
      <w:rPr>
        <w:rFonts w:ascii="Wingdings" w:hAnsi="Wingdings" w:hint="default"/>
      </w:rPr>
    </w:lvl>
    <w:lvl w:ilvl="6" w:tplc="7DE8BDEE">
      <w:start w:val="1"/>
      <w:numFmt w:val="bullet"/>
      <w:lvlText w:val=""/>
      <w:lvlJc w:val="left"/>
      <w:pPr>
        <w:ind w:left="5040" w:hanging="360"/>
      </w:pPr>
      <w:rPr>
        <w:rFonts w:ascii="Symbol" w:hAnsi="Symbol" w:hint="default"/>
      </w:rPr>
    </w:lvl>
    <w:lvl w:ilvl="7" w:tplc="DF8228D6">
      <w:start w:val="1"/>
      <w:numFmt w:val="bullet"/>
      <w:lvlText w:val="o"/>
      <w:lvlJc w:val="left"/>
      <w:pPr>
        <w:ind w:left="5760" w:hanging="360"/>
      </w:pPr>
      <w:rPr>
        <w:rFonts w:ascii="Courier New" w:hAnsi="Courier New" w:hint="default"/>
      </w:rPr>
    </w:lvl>
    <w:lvl w:ilvl="8" w:tplc="FB5E00C8">
      <w:start w:val="1"/>
      <w:numFmt w:val="bullet"/>
      <w:lvlText w:val=""/>
      <w:lvlJc w:val="left"/>
      <w:pPr>
        <w:ind w:left="6480" w:hanging="360"/>
      </w:pPr>
      <w:rPr>
        <w:rFonts w:ascii="Wingdings" w:hAnsi="Wingdings" w:hint="default"/>
      </w:rPr>
    </w:lvl>
  </w:abstractNum>
  <w:abstractNum w:abstractNumId="11" w15:restartNumberingAfterBreak="0">
    <w:nsid w:val="14507F82"/>
    <w:multiLevelType w:val="multilevel"/>
    <w:tmpl w:val="D242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9E75B"/>
    <w:multiLevelType w:val="hybridMultilevel"/>
    <w:tmpl w:val="69789CBA"/>
    <w:lvl w:ilvl="0" w:tplc="2C807E56">
      <w:start w:val="1"/>
      <w:numFmt w:val="bullet"/>
      <w:lvlText w:val=""/>
      <w:lvlJc w:val="left"/>
      <w:pPr>
        <w:ind w:left="1080" w:hanging="360"/>
      </w:pPr>
      <w:rPr>
        <w:rFonts w:ascii="Symbol" w:hAnsi="Symbol" w:hint="default"/>
      </w:rPr>
    </w:lvl>
    <w:lvl w:ilvl="1" w:tplc="43C2E9AA">
      <w:start w:val="1"/>
      <w:numFmt w:val="bullet"/>
      <w:lvlText w:val="o"/>
      <w:lvlJc w:val="left"/>
      <w:pPr>
        <w:ind w:left="1800" w:hanging="360"/>
      </w:pPr>
      <w:rPr>
        <w:rFonts w:ascii="Courier New" w:hAnsi="Courier New" w:hint="default"/>
      </w:rPr>
    </w:lvl>
    <w:lvl w:ilvl="2" w:tplc="A98043FA">
      <w:start w:val="1"/>
      <w:numFmt w:val="bullet"/>
      <w:lvlText w:val=""/>
      <w:lvlJc w:val="left"/>
      <w:pPr>
        <w:ind w:left="2520" w:hanging="360"/>
      </w:pPr>
      <w:rPr>
        <w:rFonts w:ascii="Wingdings" w:hAnsi="Wingdings" w:hint="default"/>
      </w:rPr>
    </w:lvl>
    <w:lvl w:ilvl="3" w:tplc="2E4A3650">
      <w:start w:val="1"/>
      <w:numFmt w:val="bullet"/>
      <w:lvlText w:val=""/>
      <w:lvlJc w:val="left"/>
      <w:pPr>
        <w:ind w:left="3240" w:hanging="360"/>
      </w:pPr>
      <w:rPr>
        <w:rFonts w:ascii="Symbol" w:hAnsi="Symbol" w:hint="default"/>
      </w:rPr>
    </w:lvl>
    <w:lvl w:ilvl="4" w:tplc="1EB0BBAE">
      <w:start w:val="1"/>
      <w:numFmt w:val="bullet"/>
      <w:lvlText w:val="o"/>
      <w:lvlJc w:val="left"/>
      <w:pPr>
        <w:ind w:left="3960" w:hanging="360"/>
      </w:pPr>
      <w:rPr>
        <w:rFonts w:ascii="Courier New" w:hAnsi="Courier New" w:hint="default"/>
      </w:rPr>
    </w:lvl>
    <w:lvl w:ilvl="5" w:tplc="ABBCF8F4">
      <w:start w:val="1"/>
      <w:numFmt w:val="bullet"/>
      <w:lvlText w:val=""/>
      <w:lvlJc w:val="left"/>
      <w:pPr>
        <w:ind w:left="4680" w:hanging="360"/>
      </w:pPr>
      <w:rPr>
        <w:rFonts w:ascii="Wingdings" w:hAnsi="Wingdings" w:hint="default"/>
      </w:rPr>
    </w:lvl>
    <w:lvl w:ilvl="6" w:tplc="3A4E3D3C">
      <w:start w:val="1"/>
      <w:numFmt w:val="bullet"/>
      <w:lvlText w:val=""/>
      <w:lvlJc w:val="left"/>
      <w:pPr>
        <w:ind w:left="5400" w:hanging="360"/>
      </w:pPr>
      <w:rPr>
        <w:rFonts w:ascii="Symbol" w:hAnsi="Symbol" w:hint="default"/>
      </w:rPr>
    </w:lvl>
    <w:lvl w:ilvl="7" w:tplc="7200EE9A">
      <w:start w:val="1"/>
      <w:numFmt w:val="bullet"/>
      <w:lvlText w:val="o"/>
      <w:lvlJc w:val="left"/>
      <w:pPr>
        <w:ind w:left="6120" w:hanging="360"/>
      </w:pPr>
      <w:rPr>
        <w:rFonts w:ascii="Courier New" w:hAnsi="Courier New" w:hint="default"/>
      </w:rPr>
    </w:lvl>
    <w:lvl w:ilvl="8" w:tplc="379CD4B0">
      <w:start w:val="1"/>
      <w:numFmt w:val="bullet"/>
      <w:lvlText w:val=""/>
      <w:lvlJc w:val="left"/>
      <w:pPr>
        <w:ind w:left="6840" w:hanging="360"/>
      </w:pPr>
      <w:rPr>
        <w:rFonts w:ascii="Wingdings" w:hAnsi="Wingdings" w:hint="default"/>
      </w:rPr>
    </w:lvl>
  </w:abstractNum>
  <w:abstractNum w:abstractNumId="13" w15:restartNumberingAfterBreak="0">
    <w:nsid w:val="1DD06674"/>
    <w:multiLevelType w:val="multilevel"/>
    <w:tmpl w:val="9A8675FC"/>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E618E"/>
    <w:multiLevelType w:val="hybridMultilevel"/>
    <w:tmpl w:val="B0902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6B4378F"/>
    <w:multiLevelType w:val="hybridMultilevel"/>
    <w:tmpl w:val="07F8EDFC"/>
    <w:lvl w:ilvl="0" w:tplc="6CF8F476">
      <w:start w:val="1"/>
      <w:numFmt w:val="bullet"/>
      <w:lvlText w:val=""/>
      <w:lvlJc w:val="left"/>
      <w:pPr>
        <w:ind w:left="720" w:hanging="360"/>
      </w:pPr>
      <w:rPr>
        <w:rFonts w:ascii="Symbol" w:hAnsi="Symbol" w:hint="default"/>
      </w:rPr>
    </w:lvl>
    <w:lvl w:ilvl="1" w:tplc="10C83942">
      <w:start w:val="1"/>
      <w:numFmt w:val="bullet"/>
      <w:lvlText w:val="o"/>
      <w:lvlJc w:val="left"/>
      <w:pPr>
        <w:ind w:left="1440" w:hanging="360"/>
      </w:pPr>
      <w:rPr>
        <w:rFonts w:ascii="Courier New" w:hAnsi="Courier New" w:hint="default"/>
      </w:rPr>
    </w:lvl>
    <w:lvl w:ilvl="2" w:tplc="064E1D74">
      <w:start w:val="1"/>
      <w:numFmt w:val="bullet"/>
      <w:lvlText w:val=""/>
      <w:lvlJc w:val="left"/>
      <w:pPr>
        <w:ind w:left="2160" w:hanging="360"/>
      </w:pPr>
      <w:rPr>
        <w:rFonts w:ascii="Wingdings" w:hAnsi="Wingdings" w:hint="default"/>
      </w:rPr>
    </w:lvl>
    <w:lvl w:ilvl="3" w:tplc="6BF882F2">
      <w:start w:val="1"/>
      <w:numFmt w:val="bullet"/>
      <w:lvlText w:val=""/>
      <w:lvlJc w:val="left"/>
      <w:pPr>
        <w:ind w:left="2880" w:hanging="360"/>
      </w:pPr>
      <w:rPr>
        <w:rFonts w:ascii="Symbol" w:hAnsi="Symbol" w:hint="default"/>
      </w:rPr>
    </w:lvl>
    <w:lvl w:ilvl="4" w:tplc="2010606C">
      <w:start w:val="1"/>
      <w:numFmt w:val="bullet"/>
      <w:lvlText w:val="o"/>
      <w:lvlJc w:val="left"/>
      <w:pPr>
        <w:ind w:left="3600" w:hanging="360"/>
      </w:pPr>
      <w:rPr>
        <w:rFonts w:ascii="Courier New" w:hAnsi="Courier New" w:hint="default"/>
      </w:rPr>
    </w:lvl>
    <w:lvl w:ilvl="5" w:tplc="6DB66232">
      <w:start w:val="1"/>
      <w:numFmt w:val="bullet"/>
      <w:lvlText w:val=""/>
      <w:lvlJc w:val="left"/>
      <w:pPr>
        <w:ind w:left="4320" w:hanging="360"/>
      </w:pPr>
      <w:rPr>
        <w:rFonts w:ascii="Wingdings" w:hAnsi="Wingdings" w:hint="default"/>
      </w:rPr>
    </w:lvl>
    <w:lvl w:ilvl="6" w:tplc="962CB698">
      <w:start w:val="1"/>
      <w:numFmt w:val="bullet"/>
      <w:lvlText w:val=""/>
      <w:lvlJc w:val="left"/>
      <w:pPr>
        <w:ind w:left="5040" w:hanging="360"/>
      </w:pPr>
      <w:rPr>
        <w:rFonts w:ascii="Symbol" w:hAnsi="Symbol" w:hint="default"/>
      </w:rPr>
    </w:lvl>
    <w:lvl w:ilvl="7" w:tplc="60D2D5C0">
      <w:start w:val="1"/>
      <w:numFmt w:val="bullet"/>
      <w:lvlText w:val="o"/>
      <w:lvlJc w:val="left"/>
      <w:pPr>
        <w:ind w:left="5760" w:hanging="360"/>
      </w:pPr>
      <w:rPr>
        <w:rFonts w:ascii="Courier New" w:hAnsi="Courier New" w:hint="default"/>
      </w:rPr>
    </w:lvl>
    <w:lvl w:ilvl="8" w:tplc="ADA62380">
      <w:start w:val="1"/>
      <w:numFmt w:val="bullet"/>
      <w:lvlText w:val=""/>
      <w:lvlJc w:val="left"/>
      <w:pPr>
        <w:ind w:left="6480" w:hanging="360"/>
      </w:pPr>
      <w:rPr>
        <w:rFonts w:ascii="Wingdings" w:hAnsi="Wingdings" w:hint="default"/>
      </w:rPr>
    </w:lvl>
  </w:abstractNum>
  <w:abstractNum w:abstractNumId="16" w15:restartNumberingAfterBreak="0">
    <w:nsid w:val="30A019C8"/>
    <w:multiLevelType w:val="hybridMultilevel"/>
    <w:tmpl w:val="4B8E1190"/>
    <w:lvl w:ilvl="0" w:tplc="253A7D02">
      <w:start w:val="2"/>
      <w:numFmt w:val="bullet"/>
      <w:lvlText w:val=""/>
      <w:lvlJc w:val="left"/>
      <w:pPr>
        <w:ind w:left="1080" w:hanging="360"/>
      </w:pPr>
      <w:rPr>
        <w:rFonts w:ascii="Symbol" w:eastAsia="Times New Roman" w:hAnsi="Symbol" w:cstheme="minorHAns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3165F967"/>
    <w:multiLevelType w:val="hybridMultilevel"/>
    <w:tmpl w:val="C01683C6"/>
    <w:lvl w:ilvl="0" w:tplc="E5DCC65C">
      <w:start w:val="1"/>
      <w:numFmt w:val="bullet"/>
      <w:lvlText w:val=""/>
      <w:lvlJc w:val="left"/>
      <w:pPr>
        <w:ind w:left="720" w:hanging="360"/>
      </w:pPr>
      <w:rPr>
        <w:rFonts w:ascii="Symbol" w:hAnsi="Symbol" w:hint="default"/>
      </w:rPr>
    </w:lvl>
    <w:lvl w:ilvl="1" w:tplc="345E626E">
      <w:start w:val="1"/>
      <w:numFmt w:val="bullet"/>
      <w:lvlText w:val="o"/>
      <w:lvlJc w:val="left"/>
      <w:pPr>
        <w:ind w:left="1440" w:hanging="360"/>
      </w:pPr>
      <w:rPr>
        <w:rFonts w:ascii="Courier New" w:hAnsi="Courier New" w:hint="default"/>
      </w:rPr>
    </w:lvl>
    <w:lvl w:ilvl="2" w:tplc="7E9452CC">
      <w:start w:val="1"/>
      <w:numFmt w:val="bullet"/>
      <w:lvlText w:val=""/>
      <w:lvlJc w:val="left"/>
      <w:pPr>
        <w:ind w:left="2160" w:hanging="360"/>
      </w:pPr>
      <w:rPr>
        <w:rFonts w:ascii="Wingdings" w:hAnsi="Wingdings" w:hint="default"/>
      </w:rPr>
    </w:lvl>
    <w:lvl w:ilvl="3" w:tplc="C49040D2">
      <w:start w:val="1"/>
      <w:numFmt w:val="bullet"/>
      <w:lvlText w:val=""/>
      <w:lvlJc w:val="left"/>
      <w:pPr>
        <w:ind w:left="2880" w:hanging="360"/>
      </w:pPr>
      <w:rPr>
        <w:rFonts w:ascii="Symbol" w:hAnsi="Symbol" w:hint="default"/>
      </w:rPr>
    </w:lvl>
    <w:lvl w:ilvl="4" w:tplc="412ED7AA">
      <w:start w:val="1"/>
      <w:numFmt w:val="bullet"/>
      <w:lvlText w:val="o"/>
      <w:lvlJc w:val="left"/>
      <w:pPr>
        <w:ind w:left="3600" w:hanging="360"/>
      </w:pPr>
      <w:rPr>
        <w:rFonts w:ascii="Courier New" w:hAnsi="Courier New" w:hint="default"/>
      </w:rPr>
    </w:lvl>
    <w:lvl w:ilvl="5" w:tplc="2C96F222">
      <w:start w:val="1"/>
      <w:numFmt w:val="bullet"/>
      <w:lvlText w:val=""/>
      <w:lvlJc w:val="left"/>
      <w:pPr>
        <w:ind w:left="4320" w:hanging="360"/>
      </w:pPr>
      <w:rPr>
        <w:rFonts w:ascii="Wingdings" w:hAnsi="Wingdings" w:hint="default"/>
      </w:rPr>
    </w:lvl>
    <w:lvl w:ilvl="6" w:tplc="8ACC1E14">
      <w:start w:val="1"/>
      <w:numFmt w:val="bullet"/>
      <w:lvlText w:val=""/>
      <w:lvlJc w:val="left"/>
      <w:pPr>
        <w:ind w:left="5040" w:hanging="360"/>
      </w:pPr>
      <w:rPr>
        <w:rFonts w:ascii="Symbol" w:hAnsi="Symbol" w:hint="default"/>
      </w:rPr>
    </w:lvl>
    <w:lvl w:ilvl="7" w:tplc="6E4AABA8">
      <w:start w:val="1"/>
      <w:numFmt w:val="bullet"/>
      <w:lvlText w:val="o"/>
      <w:lvlJc w:val="left"/>
      <w:pPr>
        <w:ind w:left="5760" w:hanging="360"/>
      </w:pPr>
      <w:rPr>
        <w:rFonts w:ascii="Courier New" w:hAnsi="Courier New" w:hint="default"/>
      </w:rPr>
    </w:lvl>
    <w:lvl w:ilvl="8" w:tplc="022A42D6">
      <w:start w:val="1"/>
      <w:numFmt w:val="bullet"/>
      <w:lvlText w:val=""/>
      <w:lvlJc w:val="left"/>
      <w:pPr>
        <w:ind w:left="6480" w:hanging="360"/>
      </w:pPr>
      <w:rPr>
        <w:rFonts w:ascii="Wingdings" w:hAnsi="Wingdings" w:hint="default"/>
      </w:rPr>
    </w:lvl>
  </w:abstractNum>
  <w:abstractNum w:abstractNumId="18" w15:restartNumberingAfterBreak="0">
    <w:nsid w:val="38523EDB"/>
    <w:multiLevelType w:val="hybridMultilevel"/>
    <w:tmpl w:val="666A5F28"/>
    <w:lvl w:ilvl="0" w:tplc="D4E4D434">
      <w:start w:val="1"/>
      <w:numFmt w:val="upperLetter"/>
      <w:lvlText w:val="%1)"/>
      <w:lvlJc w:val="left"/>
      <w:pPr>
        <w:ind w:left="720" w:hanging="360"/>
      </w:pPr>
    </w:lvl>
    <w:lvl w:ilvl="1" w:tplc="5BD807E6">
      <w:start w:val="1"/>
      <w:numFmt w:val="lowerLetter"/>
      <w:lvlText w:val="%2."/>
      <w:lvlJc w:val="left"/>
      <w:pPr>
        <w:ind w:left="1440" w:hanging="360"/>
      </w:pPr>
    </w:lvl>
    <w:lvl w:ilvl="2" w:tplc="3FA2AAAC">
      <w:start w:val="1"/>
      <w:numFmt w:val="lowerRoman"/>
      <w:lvlText w:val="%3."/>
      <w:lvlJc w:val="right"/>
      <w:pPr>
        <w:ind w:left="2160" w:hanging="180"/>
      </w:pPr>
    </w:lvl>
    <w:lvl w:ilvl="3" w:tplc="0AC6CF30">
      <w:start w:val="1"/>
      <w:numFmt w:val="decimal"/>
      <w:lvlText w:val="%4."/>
      <w:lvlJc w:val="left"/>
      <w:pPr>
        <w:ind w:left="2880" w:hanging="360"/>
      </w:pPr>
    </w:lvl>
    <w:lvl w:ilvl="4" w:tplc="F20C7808">
      <w:start w:val="1"/>
      <w:numFmt w:val="lowerLetter"/>
      <w:lvlText w:val="%5."/>
      <w:lvlJc w:val="left"/>
      <w:pPr>
        <w:ind w:left="3600" w:hanging="360"/>
      </w:pPr>
    </w:lvl>
    <w:lvl w:ilvl="5" w:tplc="256ACDB6">
      <w:start w:val="1"/>
      <w:numFmt w:val="lowerRoman"/>
      <w:lvlText w:val="%6."/>
      <w:lvlJc w:val="right"/>
      <w:pPr>
        <w:ind w:left="4320" w:hanging="180"/>
      </w:pPr>
    </w:lvl>
    <w:lvl w:ilvl="6" w:tplc="63E4913C">
      <w:start w:val="1"/>
      <w:numFmt w:val="decimal"/>
      <w:lvlText w:val="%7."/>
      <w:lvlJc w:val="left"/>
      <w:pPr>
        <w:ind w:left="5040" w:hanging="360"/>
      </w:pPr>
    </w:lvl>
    <w:lvl w:ilvl="7" w:tplc="37226604">
      <w:start w:val="1"/>
      <w:numFmt w:val="lowerLetter"/>
      <w:lvlText w:val="%8."/>
      <w:lvlJc w:val="left"/>
      <w:pPr>
        <w:ind w:left="5760" w:hanging="360"/>
      </w:pPr>
    </w:lvl>
    <w:lvl w:ilvl="8" w:tplc="FED83A78">
      <w:start w:val="1"/>
      <w:numFmt w:val="lowerRoman"/>
      <w:lvlText w:val="%9."/>
      <w:lvlJc w:val="right"/>
      <w:pPr>
        <w:ind w:left="6480" w:hanging="180"/>
      </w:pPr>
    </w:lvl>
  </w:abstractNum>
  <w:abstractNum w:abstractNumId="19" w15:restartNumberingAfterBreak="0">
    <w:nsid w:val="3C4688B0"/>
    <w:multiLevelType w:val="hybridMultilevel"/>
    <w:tmpl w:val="F41ECC00"/>
    <w:lvl w:ilvl="0" w:tplc="9164257A">
      <w:start w:val="1"/>
      <w:numFmt w:val="bullet"/>
      <w:lvlText w:val=""/>
      <w:lvlJc w:val="left"/>
      <w:pPr>
        <w:ind w:left="1080" w:hanging="360"/>
      </w:pPr>
      <w:rPr>
        <w:rFonts w:ascii="Symbol" w:hAnsi="Symbol" w:hint="default"/>
      </w:rPr>
    </w:lvl>
    <w:lvl w:ilvl="1" w:tplc="0288541C">
      <w:start w:val="1"/>
      <w:numFmt w:val="bullet"/>
      <w:lvlText w:val="o"/>
      <w:lvlJc w:val="left"/>
      <w:pPr>
        <w:ind w:left="1800" w:hanging="360"/>
      </w:pPr>
      <w:rPr>
        <w:rFonts w:ascii="Courier New" w:hAnsi="Courier New" w:hint="default"/>
      </w:rPr>
    </w:lvl>
    <w:lvl w:ilvl="2" w:tplc="3A80C122">
      <w:start w:val="1"/>
      <w:numFmt w:val="bullet"/>
      <w:lvlText w:val=""/>
      <w:lvlJc w:val="left"/>
      <w:pPr>
        <w:ind w:left="2520" w:hanging="360"/>
      </w:pPr>
      <w:rPr>
        <w:rFonts w:ascii="Wingdings" w:hAnsi="Wingdings" w:hint="default"/>
      </w:rPr>
    </w:lvl>
    <w:lvl w:ilvl="3" w:tplc="E56C2148">
      <w:start w:val="1"/>
      <w:numFmt w:val="bullet"/>
      <w:lvlText w:val=""/>
      <w:lvlJc w:val="left"/>
      <w:pPr>
        <w:ind w:left="3240" w:hanging="360"/>
      </w:pPr>
      <w:rPr>
        <w:rFonts w:ascii="Symbol" w:hAnsi="Symbol" w:hint="default"/>
      </w:rPr>
    </w:lvl>
    <w:lvl w:ilvl="4" w:tplc="4EA698F6">
      <w:start w:val="1"/>
      <w:numFmt w:val="bullet"/>
      <w:lvlText w:val="o"/>
      <w:lvlJc w:val="left"/>
      <w:pPr>
        <w:ind w:left="3960" w:hanging="360"/>
      </w:pPr>
      <w:rPr>
        <w:rFonts w:ascii="Courier New" w:hAnsi="Courier New" w:hint="default"/>
      </w:rPr>
    </w:lvl>
    <w:lvl w:ilvl="5" w:tplc="8080402A">
      <w:start w:val="1"/>
      <w:numFmt w:val="bullet"/>
      <w:lvlText w:val=""/>
      <w:lvlJc w:val="left"/>
      <w:pPr>
        <w:ind w:left="4680" w:hanging="360"/>
      </w:pPr>
      <w:rPr>
        <w:rFonts w:ascii="Wingdings" w:hAnsi="Wingdings" w:hint="default"/>
      </w:rPr>
    </w:lvl>
    <w:lvl w:ilvl="6" w:tplc="FAA65E14">
      <w:start w:val="1"/>
      <w:numFmt w:val="bullet"/>
      <w:lvlText w:val=""/>
      <w:lvlJc w:val="left"/>
      <w:pPr>
        <w:ind w:left="5400" w:hanging="360"/>
      </w:pPr>
      <w:rPr>
        <w:rFonts w:ascii="Symbol" w:hAnsi="Symbol" w:hint="default"/>
      </w:rPr>
    </w:lvl>
    <w:lvl w:ilvl="7" w:tplc="BAA600E6">
      <w:start w:val="1"/>
      <w:numFmt w:val="bullet"/>
      <w:lvlText w:val="o"/>
      <w:lvlJc w:val="left"/>
      <w:pPr>
        <w:ind w:left="6120" w:hanging="360"/>
      </w:pPr>
      <w:rPr>
        <w:rFonts w:ascii="Courier New" w:hAnsi="Courier New" w:hint="default"/>
      </w:rPr>
    </w:lvl>
    <w:lvl w:ilvl="8" w:tplc="F168E7EE">
      <w:start w:val="1"/>
      <w:numFmt w:val="bullet"/>
      <w:lvlText w:val=""/>
      <w:lvlJc w:val="left"/>
      <w:pPr>
        <w:ind w:left="6840" w:hanging="360"/>
      </w:pPr>
      <w:rPr>
        <w:rFonts w:ascii="Wingdings" w:hAnsi="Wingdings" w:hint="default"/>
      </w:rPr>
    </w:lvl>
  </w:abstractNum>
  <w:abstractNum w:abstractNumId="20" w15:restartNumberingAfterBreak="0">
    <w:nsid w:val="447593EE"/>
    <w:multiLevelType w:val="hybridMultilevel"/>
    <w:tmpl w:val="FFFFFFFF"/>
    <w:lvl w:ilvl="0" w:tplc="AAA28BB6">
      <w:start w:val="1"/>
      <w:numFmt w:val="bullet"/>
      <w:lvlText w:val=""/>
      <w:lvlJc w:val="left"/>
      <w:pPr>
        <w:ind w:left="720" w:hanging="360"/>
      </w:pPr>
      <w:rPr>
        <w:rFonts w:ascii="Symbol" w:hAnsi="Symbol" w:hint="default"/>
      </w:rPr>
    </w:lvl>
    <w:lvl w:ilvl="1" w:tplc="3A98383A">
      <w:start w:val="1"/>
      <w:numFmt w:val="bullet"/>
      <w:lvlText w:val="o"/>
      <w:lvlJc w:val="left"/>
      <w:pPr>
        <w:ind w:left="1440" w:hanging="360"/>
      </w:pPr>
      <w:rPr>
        <w:rFonts w:ascii="Courier New" w:hAnsi="Courier New" w:hint="default"/>
      </w:rPr>
    </w:lvl>
    <w:lvl w:ilvl="2" w:tplc="55B200BA">
      <w:start w:val="1"/>
      <w:numFmt w:val="bullet"/>
      <w:lvlText w:val=""/>
      <w:lvlJc w:val="left"/>
      <w:pPr>
        <w:ind w:left="2160" w:hanging="360"/>
      </w:pPr>
      <w:rPr>
        <w:rFonts w:ascii="Wingdings" w:hAnsi="Wingdings" w:hint="default"/>
      </w:rPr>
    </w:lvl>
    <w:lvl w:ilvl="3" w:tplc="54BAE69A">
      <w:start w:val="1"/>
      <w:numFmt w:val="bullet"/>
      <w:lvlText w:val=""/>
      <w:lvlJc w:val="left"/>
      <w:pPr>
        <w:ind w:left="2880" w:hanging="360"/>
      </w:pPr>
      <w:rPr>
        <w:rFonts w:ascii="Symbol" w:hAnsi="Symbol" w:hint="default"/>
      </w:rPr>
    </w:lvl>
    <w:lvl w:ilvl="4" w:tplc="5E382240">
      <w:start w:val="1"/>
      <w:numFmt w:val="bullet"/>
      <w:lvlText w:val="o"/>
      <w:lvlJc w:val="left"/>
      <w:pPr>
        <w:ind w:left="3600" w:hanging="360"/>
      </w:pPr>
      <w:rPr>
        <w:rFonts w:ascii="Courier New" w:hAnsi="Courier New" w:hint="default"/>
      </w:rPr>
    </w:lvl>
    <w:lvl w:ilvl="5" w:tplc="3DF658C4">
      <w:start w:val="1"/>
      <w:numFmt w:val="bullet"/>
      <w:lvlText w:val=""/>
      <w:lvlJc w:val="left"/>
      <w:pPr>
        <w:ind w:left="4320" w:hanging="360"/>
      </w:pPr>
      <w:rPr>
        <w:rFonts w:ascii="Wingdings" w:hAnsi="Wingdings" w:hint="default"/>
      </w:rPr>
    </w:lvl>
    <w:lvl w:ilvl="6" w:tplc="B91842F0">
      <w:start w:val="1"/>
      <w:numFmt w:val="bullet"/>
      <w:lvlText w:val=""/>
      <w:lvlJc w:val="left"/>
      <w:pPr>
        <w:ind w:left="5040" w:hanging="360"/>
      </w:pPr>
      <w:rPr>
        <w:rFonts w:ascii="Symbol" w:hAnsi="Symbol" w:hint="default"/>
      </w:rPr>
    </w:lvl>
    <w:lvl w:ilvl="7" w:tplc="433A97C8">
      <w:start w:val="1"/>
      <w:numFmt w:val="bullet"/>
      <w:lvlText w:val="o"/>
      <w:lvlJc w:val="left"/>
      <w:pPr>
        <w:ind w:left="5760" w:hanging="360"/>
      </w:pPr>
      <w:rPr>
        <w:rFonts w:ascii="Courier New" w:hAnsi="Courier New" w:hint="default"/>
      </w:rPr>
    </w:lvl>
    <w:lvl w:ilvl="8" w:tplc="81A4F35E">
      <w:start w:val="1"/>
      <w:numFmt w:val="bullet"/>
      <w:lvlText w:val=""/>
      <w:lvlJc w:val="left"/>
      <w:pPr>
        <w:ind w:left="6480" w:hanging="360"/>
      </w:pPr>
      <w:rPr>
        <w:rFonts w:ascii="Wingdings" w:hAnsi="Wingdings" w:hint="default"/>
      </w:rPr>
    </w:lvl>
  </w:abstractNum>
  <w:abstractNum w:abstractNumId="21" w15:restartNumberingAfterBreak="0">
    <w:nsid w:val="49946617"/>
    <w:multiLevelType w:val="hybridMultilevel"/>
    <w:tmpl w:val="A2B0D7B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A6D70FA"/>
    <w:multiLevelType w:val="hybridMultilevel"/>
    <w:tmpl w:val="CCD227B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4AC51D9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BF06624"/>
    <w:multiLevelType w:val="hybridMultilevel"/>
    <w:tmpl w:val="33CEC9D8"/>
    <w:lvl w:ilvl="0" w:tplc="0FFC7FDE">
      <w:start w:val="1"/>
      <w:numFmt w:val="bullet"/>
      <w:lvlText w:val=""/>
      <w:lvlJc w:val="left"/>
      <w:pPr>
        <w:ind w:left="720" w:hanging="360"/>
      </w:pPr>
      <w:rPr>
        <w:rFonts w:ascii="Symbol" w:hAnsi="Symbol" w:hint="default"/>
      </w:rPr>
    </w:lvl>
    <w:lvl w:ilvl="1" w:tplc="F58A66D6">
      <w:start w:val="1"/>
      <w:numFmt w:val="bullet"/>
      <w:lvlText w:val="o"/>
      <w:lvlJc w:val="left"/>
      <w:pPr>
        <w:ind w:left="1440" w:hanging="360"/>
      </w:pPr>
      <w:rPr>
        <w:rFonts w:ascii="Courier New" w:hAnsi="Courier New" w:hint="default"/>
      </w:rPr>
    </w:lvl>
    <w:lvl w:ilvl="2" w:tplc="BA90D42A">
      <w:start w:val="1"/>
      <w:numFmt w:val="bullet"/>
      <w:lvlText w:val=""/>
      <w:lvlJc w:val="left"/>
      <w:pPr>
        <w:ind w:left="2160" w:hanging="360"/>
      </w:pPr>
      <w:rPr>
        <w:rFonts w:ascii="Wingdings" w:hAnsi="Wingdings" w:hint="default"/>
      </w:rPr>
    </w:lvl>
    <w:lvl w:ilvl="3" w:tplc="02F848AE">
      <w:start w:val="1"/>
      <w:numFmt w:val="bullet"/>
      <w:lvlText w:val=""/>
      <w:lvlJc w:val="left"/>
      <w:pPr>
        <w:ind w:left="2880" w:hanging="360"/>
      </w:pPr>
      <w:rPr>
        <w:rFonts w:ascii="Symbol" w:hAnsi="Symbol" w:hint="default"/>
      </w:rPr>
    </w:lvl>
    <w:lvl w:ilvl="4" w:tplc="BF22EFFA">
      <w:start w:val="1"/>
      <w:numFmt w:val="bullet"/>
      <w:lvlText w:val="o"/>
      <w:lvlJc w:val="left"/>
      <w:pPr>
        <w:ind w:left="3600" w:hanging="360"/>
      </w:pPr>
      <w:rPr>
        <w:rFonts w:ascii="Courier New" w:hAnsi="Courier New" w:hint="default"/>
      </w:rPr>
    </w:lvl>
    <w:lvl w:ilvl="5" w:tplc="E8640540">
      <w:start w:val="1"/>
      <w:numFmt w:val="bullet"/>
      <w:lvlText w:val=""/>
      <w:lvlJc w:val="left"/>
      <w:pPr>
        <w:ind w:left="4320" w:hanging="360"/>
      </w:pPr>
      <w:rPr>
        <w:rFonts w:ascii="Wingdings" w:hAnsi="Wingdings" w:hint="default"/>
      </w:rPr>
    </w:lvl>
    <w:lvl w:ilvl="6" w:tplc="CCDA6558">
      <w:start w:val="1"/>
      <w:numFmt w:val="bullet"/>
      <w:lvlText w:val=""/>
      <w:lvlJc w:val="left"/>
      <w:pPr>
        <w:ind w:left="5040" w:hanging="360"/>
      </w:pPr>
      <w:rPr>
        <w:rFonts w:ascii="Symbol" w:hAnsi="Symbol" w:hint="default"/>
      </w:rPr>
    </w:lvl>
    <w:lvl w:ilvl="7" w:tplc="48CAE8CC">
      <w:start w:val="1"/>
      <w:numFmt w:val="bullet"/>
      <w:lvlText w:val="o"/>
      <w:lvlJc w:val="left"/>
      <w:pPr>
        <w:ind w:left="5760" w:hanging="360"/>
      </w:pPr>
      <w:rPr>
        <w:rFonts w:ascii="Courier New" w:hAnsi="Courier New" w:hint="default"/>
      </w:rPr>
    </w:lvl>
    <w:lvl w:ilvl="8" w:tplc="9232F0C4">
      <w:start w:val="1"/>
      <w:numFmt w:val="bullet"/>
      <w:lvlText w:val=""/>
      <w:lvlJc w:val="left"/>
      <w:pPr>
        <w:ind w:left="6480" w:hanging="360"/>
      </w:pPr>
      <w:rPr>
        <w:rFonts w:ascii="Wingdings" w:hAnsi="Wingdings" w:hint="default"/>
      </w:rPr>
    </w:lvl>
  </w:abstractNum>
  <w:abstractNum w:abstractNumId="25" w15:restartNumberingAfterBreak="0">
    <w:nsid w:val="4D1266E7"/>
    <w:multiLevelType w:val="multilevel"/>
    <w:tmpl w:val="07C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BD1CC9"/>
    <w:multiLevelType w:val="hybridMultilevel"/>
    <w:tmpl w:val="194CF5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F9D0F26"/>
    <w:multiLevelType w:val="multilevel"/>
    <w:tmpl w:val="B61E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A938F9"/>
    <w:multiLevelType w:val="multilevel"/>
    <w:tmpl w:val="D3B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3B1701"/>
    <w:multiLevelType w:val="hybridMultilevel"/>
    <w:tmpl w:val="FFFFFFFF"/>
    <w:lvl w:ilvl="0" w:tplc="B4A473CA">
      <w:start w:val="1"/>
      <w:numFmt w:val="decimal"/>
      <w:lvlText w:val="%1."/>
      <w:lvlJc w:val="left"/>
      <w:pPr>
        <w:ind w:left="1080" w:hanging="360"/>
      </w:pPr>
    </w:lvl>
    <w:lvl w:ilvl="1" w:tplc="80140D3A">
      <w:start w:val="1"/>
      <w:numFmt w:val="lowerLetter"/>
      <w:lvlText w:val="%2."/>
      <w:lvlJc w:val="left"/>
      <w:pPr>
        <w:ind w:left="1800" w:hanging="360"/>
      </w:pPr>
    </w:lvl>
    <w:lvl w:ilvl="2" w:tplc="C7A0C2B8">
      <w:start w:val="1"/>
      <w:numFmt w:val="lowerRoman"/>
      <w:lvlText w:val="%3."/>
      <w:lvlJc w:val="right"/>
      <w:pPr>
        <w:ind w:left="2520" w:hanging="180"/>
      </w:pPr>
    </w:lvl>
    <w:lvl w:ilvl="3" w:tplc="97946EE0">
      <w:start w:val="1"/>
      <w:numFmt w:val="decimal"/>
      <w:lvlText w:val="%4."/>
      <w:lvlJc w:val="left"/>
      <w:pPr>
        <w:ind w:left="3240" w:hanging="360"/>
      </w:pPr>
    </w:lvl>
    <w:lvl w:ilvl="4" w:tplc="0666F86C">
      <w:start w:val="1"/>
      <w:numFmt w:val="lowerLetter"/>
      <w:lvlText w:val="%5."/>
      <w:lvlJc w:val="left"/>
      <w:pPr>
        <w:ind w:left="3960" w:hanging="360"/>
      </w:pPr>
    </w:lvl>
    <w:lvl w:ilvl="5" w:tplc="E53CB46C">
      <w:start w:val="1"/>
      <w:numFmt w:val="lowerRoman"/>
      <w:lvlText w:val="%6."/>
      <w:lvlJc w:val="right"/>
      <w:pPr>
        <w:ind w:left="4680" w:hanging="180"/>
      </w:pPr>
    </w:lvl>
    <w:lvl w:ilvl="6" w:tplc="3E824FF4">
      <w:start w:val="1"/>
      <w:numFmt w:val="decimal"/>
      <w:lvlText w:val="%7."/>
      <w:lvlJc w:val="left"/>
      <w:pPr>
        <w:ind w:left="5400" w:hanging="360"/>
      </w:pPr>
    </w:lvl>
    <w:lvl w:ilvl="7" w:tplc="932454F8">
      <w:start w:val="1"/>
      <w:numFmt w:val="lowerLetter"/>
      <w:lvlText w:val="%8."/>
      <w:lvlJc w:val="left"/>
      <w:pPr>
        <w:ind w:left="6120" w:hanging="360"/>
      </w:pPr>
    </w:lvl>
    <w:lvl w:ilvl="8" w:tplc="33F47990">
      <w:start w:val="1"/>
      <w:numFmt w:val="lowerRoman"/>
      <w:lvlText w:val="%9."/>
      <w:lvlJc w:val="right"/>
      <w:pPr>
        <w:ind w:left="6840" w:hanging="180"/>
      </w:pPr>
    </w:lvl>
  </w:abstractNum>
  <w:abstractNum w:abstractNumId="30" w15:restartNumberingAfterBreak="0">
    <w:nsid w:val="5352667A"/>
    <w:multiLevelType w:val="hybridMultilevel"/>
    <w:tmpl w:val="432AEE68"/>
    <w:lvl w:ilvl="0" w:tplc="CB96F652">
      <w:start w:val="1"/>
      <w:numFmt w:val="bullet"/>
      <w:lvlText w:val=""/>
      <w:lvlJc w:val="left"/>
      <w:pPr>
        <w:ind w:left="720" w:hanging="360"/>
      </w:pPr>
      <w:rPr>
        <w:rFonts w:ascii="Symbol" w:hAnsi="Symbol" w:hint="default"/>
      </w:rPr>
    </w:lvl>
    <w:lvl w:ilvl="1" w:tplc="69101C6C">
      <w:start w:val="1"/>
      <w:numFmt w:val="bullet"/>
      <w:lvlText w:val="o"/>
      <w:lvlJc w:val="left"/>
      <w:pPr>
        <w:ind w:left="1440" w:hanging="360"/>
      </w:pPr>
      <w:rPr>
        <w:rFonts w:ascii="Courier New" w:hAnsi="Courier New" w:hint="default"/>
      </w:rPr>
    </w:lvl>
    <w:lvl w:ilvl="2" w:tplc="CEA66B04">
      <w:start w:val="1"/>
      <w:numFmt w:val="bullet"/>
      <w:lvlText w:val=""/>
      <w:lvlJc w:val="left"/>
      <w:pPr>
        <w:ind w:left="2160" w:hanging="360"/>
      </w:pPr>
      <w:rPr>
        <w:rFonts w:ascii="Wingdings" w:hAnsi="Wingdings" w:hint="default"/>
      </w:rPr>
    </w:lvl>
    <w:lvl w:ilvl="3" w:tplc="EA44DEE6">
      <w:start w:val="1"/>
      <w:numFmt w:val="bullet"/>
      <w:lvlText w:val=""/>
      <w:lvlJc w:val="left"/>
      <w:pPr>
        <w:ind w:left="2880" w:hanging="360"/>
      </w:pPr>
      <w:rPr>
        <w:rFonts w:ascii="Symbol" w:hAnsi="Symbol" w:hint="default"/>
      </w:rPr>
    </w:lvl>
    <w:lvl w:ilvl="4" w:tplc="CA7C907A">
      <w:start w:val="1"/>
      <w:numFmt w:val="bullet"/>
      <w:lvlText w:val="o"/>
      <w:lvlJc w:val="left"/>
      <w:pPr>
        <w:ind w:left="3600" w:hanging="360"/>
      </w:pPr>
      <w:rPr>
        <w:rFonts w:ascii="Courier New" w:hAnsi="Courier New" w:hint="default"/>
      </w:rPr>
    </w:lvl>
    <w:lvl w:ilvl="5" w:tplc="1A5CC5EA">
      <w:start w:val="1"/>
      <w:numFmt w:val="bullet"/>
      <w:lvlText w:val=""/>
      <w:lvlJc w:val="left"/>
      <w:pPr>
        <w:ind w:left="4320" w:hanging="360"/>
      </w:pPr>
      <w:rPr>
        <w:rFonts w:ascii="Wingdings" w:hAnsi="Wingdings" w:hint="default"/>
      </w:rPr>
    </w:lvl>
    <w:lvl w:ilvl="6" w:tplc="317A7D5E">
      <w:start w:val="1"/>
      <w:numFmt w:val="bullet"/>
      <w:lvlText w:val=""/>
      <w:lvlJc w:val="left"/>
      <w:pPr>
        <w:ind w:left="5040" w:hanging="360"/>
      </w:pPr>
      <w:rPr>
        <w:rFonts w:ascii="Symbol" w:hAnsi="Symbol" w:hint="default"/>
      </w:rPr>
    </w:lvl>
    <w:lvl w:ilvl="7" w:tplc="EB3E34CA">
      <w:start w:val="1"/>
      <w:numFmt w:val="bullet"/>
      <w:lvlText w:val="o"/>
      <w:lvlJc w:val="left"/>
      <w:pPr>
        <w:ind w:left="5760" w:hanging="360"/>
      </w:pPr>
      <w:rPr>
        <w:rFonts w:ascii="Courier New" w:hAnsi="Courier New" w:hint="default"/>
      </w:rPr>
    </w:lvl>
    <w:lvl w:ilvl="8" w:tplc="A9C4765C">
      <w:start w:val="1"/>
      <w:numFmt w:val="bullet"/>
      <w:lvlText w:val=""/>
      <w:lvlJc w:val="left"/>
      <w:pPr>
        <w:ind w:left="6480" w:hanging="360"/>
      </w:pPr>
      <w:rPr>
        <w:rFonts w:ascii="Wingdings" w:hAnsi="Wingdings" w:hint="default"/>
      </w:rPr>
    </w:lvl>
  </w:abstractNum>
  <w:abstractNum w:abstractNumId="31" w15:restartNumberingAfterBreak="0">
    <w:nsid w:val="540221BD"/>
    <w:multiLevelType w:val="hybridMultilevel"/>
    <w:tmpl w:val="27065828"/>
    <w:lvl w:ilvl="0" w:tplc="857C6FB4">
      <w:start w:val="1"/>
      <w:numFmt w:val="bullet"/>
      <w:lvlText w:val=""/>
      <w:lvlJc w:val="left"/>
      <w:pPr>
        <w:ind w:left="720" w:hanging="360"/>
      </w:pPr>
      <w:rPr>
        <w:rFonts w:ascii="Symbol" w:hAnsi="Symbol" w:hint="default"/>
      </w:rPr>
    </w:lvl>
    <w:lvl w:ilvl="1" w:tplc="BB24E5BC">
      <w:start w:val="1"/>
      <w:numFmt w:val="bullet"/>
      <w:lvlText w:val=""/>
      <w:lvlJc w:val="left"/>
      <w:pPr>
        <w:ind w:left="1440" w:hanging="360"/>
      </w:pPr>
      <w:rPr>
        <w:rFonts w:ascii="Symbol" w:hAnsi="Symbol" w:hint="default"/>
      </w:rPr>
    </w:lvl>
    <w:lvl w:ilvl="2" w:tplc="222EA1D2">
      <w:start w:val="1"/>
      <w:numFmt w:val="bullet"/>
      <w:lvlText w:val=""/>
      <w:lvlJc w:val="left"/>
      <w:pPr>
        <w:ind w:left="2160" w:hanging="360"/>
      </w:pPr>
      <w:rPr>
        <w:rFonts w:ascii="Wingdings" w:hAnsi="Wingdings" w:hint="default"/>
      </w:rPr>
    </w:lvl>
    <w:lvl w:ilvl="3" w:tplc="A314C94A">
      <w:start w:val="1"/>
      <w:numFmt w:val="bullet"/>
      <w:lvlText w:val=""/>
      <w:lvlJc w:val="left"/>
      <w:pPr>
        <w:ind w:left="2880" w:hanging="360"/>
      </w:pPr>
      <w:rPr>
        <w:rFonts w:ascii="Symbol" w:hAnsi="Symbol" w:hint="default"/>
      </w:rPr>
    </w:lvl>
    <w:lvl w:ilvl="4" w:tplc="D08056AE">
      <w:start w:val="1"/>
      <w:numFmt w:val="bullet"/>
      <w:lvlText w:val="o"/>
      <w:lvlJc w:val="left"/>
      <w:pPr>
        <w:ind w:left="3600" w:hanging="360"/>
      </w:pPr>
      <w:rPr>
        <w:rFonts w:ascii="Courier New" w:hAnsi="Courier New" w:hint="default"/>
      </w:rPr>
    </w:lvl>
    <w:lvl w:ilvl="5" w:tplc="C1DE032E">
      <w:start w:val="1"/>
      <w:numFmt w:val="bullet"/>
      <w:lvlText w:val=""/>
      <w:lvlJc w:val="left"/>
      <w:pPr>
        <w:ind w:left="4320" w:hanging="360"/>
      </w:pPr>
      <w:rPr>
        <w:rFonts w:ascii="Wingdings" w:hAnsi="Wingdings" w:hint="default"/>
      </w:rPr>
    </w:lvl>
    <w:lvl w:ilvl="6" w:tplc="6A4A2990">
      <w:start w:val="1"/>
      <w:numFmt w:val="bullet"/>
      <w:lvlText w:val=""/>
      <w:lvlJc w:val="left"/>
      <w:pPr>
        <w:ind w:left="5040" w:hanging="360"/>
      </w:pPr>
      <w:rPr>
        <w:rFonts w:ascii="Symbol" w:hAnsi="Symbol" w:hint="default"/>
      </w:rPr>
    </w:lvl>
    <w:lvl w:ilvl="7" w:tplc="FA984474">
      <w:start w:val="1"/>
      <w:numFmt w:val="bullet"/>
      <w:lvlText w:val="o"/>
      <w:lvlJc w:val="left"/>
      <w:pPr>
        <w:ind w:left="5760" w:hanging="360"/>
      </w:pPr>
      <w:rPr>
        <w:rFonts w:ascii="Courier New" w:hAnsi="Courier New" w:hint="default"/>
      </w:rPr>
    </w:lvl>
    <w:lvl w:ilvl="8" w:tplc="6BE2227A">
      <w:start w:val="1"/>
      <w:numFmt w:val="bullet"/>
      <w:lvlText w:val=""/>
      <w:lvlJc w:val="left"/>
      <w:pPr>
        <w:ind w:left="6480" w:hanging="360"/>
      </w:pPr>
      <w:rPr>
        <w:rFonts w:ascii="Wingdings" w:hAnsi="Wingdings" w:hint="default"/>
      </w:rPr>
    </w:lvl>
  </w:abstractNum>
  <w:abstractNum w:abstractNumId="32" w15:restartNumberingAfterBreak="0">
    <w:nsid w:val="5E8F6394"/>
    <w:multiLevelType w:val="hybridMultilevel"/>
    <w:tmpl w:val="82F452CE"/>
    <w:lvl w:ilvl="0" w:tplc="CEBA45DC">
      <w:start w:val="2"/>
      <w:numFmt w:val="bullet"/>
      <w:lvlText w:val="-"/>
      <w:lvlJc w:val="left"/>
      <w:pPr>
        <w:ind w:left="1069" w:hanging="360"/>
      </w:pPr>
      <w:rPr>
        <w:rFonts w:ascii="Times New Roman" w:eastAsia="Times New Roman" w:hAnsi="Times New Roman" w:cs="Times New Roman"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3" w15:restartNumberingAfterBreak="0">
    <w:nsid w:val="664B966A"/>
    <w:multiLevelType w:val="hybridMultilevel"/>
    <w:tmpl w:val="CE7E42A8"/>
    <w:lvl w:ilvl="0" w:tplc="76507486">
      <w:start w:val="1"/>
      <w:numFmt w:val="bullet"/>
      <w:lvlText w:val=""/>
      <w:lvlJc w:val="left"/>
      <w:pPr>
        <w:ind w:left="720" w:hanging="360"/>
      </w:pPr>
      <w:rPr>
        <w:rFonts w:ascii="Symbol" w:hAnsi="Symbol" w:hint="default"/>
      </w:rPr>
    </w:lvl>
    <w:lvl w:ilvl="1" w:tplc="B1801D46">
      <w:start w:val="1"/>
      <w:numFmt w:val="bullet"/>
      <w:lvlText w:val=""/>
      <w:lvlJc w:val="left"/>
      <w:pPr>
        <w:ind w:left="1440" w:hanging="360"/>
      </w:pPr>
      <w:rPr>
        <w:rFonts w:ascii="Symbol" w:hAnsi="Symbol" w:hint="default"/>
      </w:rPr>
    </w:lvl>
    <w:lvl w:ilvl="2" w:tplc="54C0B1C2">
      <w:start w:val="1"/>
      <w:numFmt w:val="bullet"/>
      <w:lvlText w:val=""/>
      <w:lvlJc w:val="left"/>
      <w:pPr>
        <w:ind w:left="2160" w:hanging="360"/>
      </w:pPr>
      <w:rPr>
        <w:rFonts w:ascii="Wingdings" w:hAnsi="Wingdings" w:hint="default"/>
      </w:rPr>
    </w:lvl>
    <w:lvl w:ilvl="3" w:tplc="D1624E2A">
      <w:start w:val="1"/>
      <w:numFmt w:val="bullet"/>
      <w:lvlText w:val=""/>
      <w:lvlJc w:val="left"/>
      <w:pPr>
        <w:ind w:left="2880" w:hanging="360"/>
      </w:pPr>
      <w:rPr>
        <w:rFonts w:ascii="Symbol" w:hAnsi="Symbol" w:hint="default"/>
      </w:rPr>
    </w:lvl>
    <w:lvl w:ilvl="4" w:tplc="217E5192">
      <w:start w:val="1"/>
      <w:numFmt w:val="bullet"/>
      <w:lvlText w:val="o"/>
      <w:lvlJc w:val="left"/>
      <w:pPr>
        <w:ind w:left="3600" w:hanging="360"/>
      </w:pPr>
      <w:rPr>
        <w:rFonts w:ascii="Courier New" w:hAnsi="Courier New" w:hint="default"/>
      </w:rPr>
    </w:lvl>
    <w:lvl w:ilvl="5" w:tplc="B63A3D0E">
      <w:start w:val="1"/>
      <w:numFmt w:val="bullet"/>
      <w:lvlText w:val=""/>
      <w:lvlJc w:val="left"/>
      <w:pPr>
        <w:ind w:left="4320" w:hanging="360"/>
      </w:pPr>
      <w:rPr>
        <w:rFonts w:ascii="Wingdings" w:hAnsi="Wingdings" w:hint="default"/>
      </w:rPr>
    </w:lvl>
    <w:lvl w:ilvl="6" w:tplc="CE784B00">
      <w:start w:val="1"/>
      <w:numFmt w:val="bullet"/>
      <w:lvlText w:val=""/>
      <w:lvlJc w:val="left"/>
      <w:pPr>
        <w:ind w:left="5040" w:hanging="360"/>
      </w:pPr>
      <w:rPr>
        <w:rFonts w:ascii="Symbol" w:hAnsi="Symbol" w:hint="default"/>
      </w:rPr>
    </w:lvl>
    <w:lvl w:ilvl="7" w:tplc="C810A768">
      <w:start w:val="1"/>
      <w:numFmt w:val="bullet"/>
      <w:lvlText w:val="o"/>
      <w:lvlJc w:val="left"/>
      <w:pPr>
        <w:ind w:left="5760" w:hanging="360"/>
      </w:pPr>
      <w:rPr>
        <w:rFonts w:ascii="Courier New" w:hAnsi="Courier New" w:hint="default"/>
      </w:rPr>
    </w:lvl>
    <w:lvl w:ilvl="8" w:tplc="A92A1AA2">
      <w:start w:val="1"/>
      <w:numFmt w:val="bullet"/>
      <w:lvlText w:val=""/>
      <w:lvlJc w:val="left"/>
      <w:pPr>
        <w:ind w:left="6480" w:hanging="360"/>
      </w:pPr>
      <w:rPr>
        <w:rFonts w:ascii="Wingdings" w:hAnsi="Wingdings" w:hint="default"/>
      </w:rPr>
    </w:lvl>
  </w:abstractNum>
  <w:abstractNum w:abstractNumId="34" w15:restartNumberingAfterBreak="0">
    <w:nsid w:val="6A1557ED"/>
    <w:multiLevelType w:val="hybridMultilevel"/>
    <w:tmpl w:val="FFFFFFFF"/>
    <w:lvl w:ilvl="0" w:tplc="C44C2F30">
      <w:start w:val="1"/>
      <w:numFmt w:val="decimal"/>
      <w:lvlText w:val="%1)"/>
      <w:lvlJc w:val="left"/>
      <w:pPr>
        <w:ind w:left="720" w:hanging="360"/>
      </w:pPr>
    </w:lvl>
    <w:lvl w:ilvl="1" w:tplc="C4FA462A">
      <w:start w:val="1"/>
      <w:numFmt w:val="lowerLetter"/>
      <w:lvlText w:val="%2."/>
      <w:lvlJc w:val="left"/>
      <w:pPr>
        <w:ind w:left="1440" w:hanging="360"/>
      </w:pPr>
    </w:lvl>
    <w:lvl w:ilvl="2" w:tplc="2CE2313A">
      <w:start w:val="1"/>
      <w:numFmt w:val="lowerRoman"/>
      <w:lvlText w:val="%3."/>
      <w:lvlJc w:val="right"/>
      <w:pPr>
        <w:ind w:left="2160" w:hanging="180"/>
      </w:pPr>
    </w:lvl>
    <w:lvl w:ilvl="3" w:tplc="0CEAECB2">
      <w:start w:val="1"/>
      <w:numFmt w:val="decimal"/>
      <w:lvlText w:val="%4."/>
      <w:lvlJc w:val="left"/>
      <w:pPr>
        <w:ind w:left="2880" w:hanging="360"/>
      </w:pPr>
    </w:lvl>
    <w:lvl w:ilvl="4" w:tplc="1B8E7566">
      <w:start w:val="1"/>
      <w:numFmt w:val="lowerLetter"/>
      <w:lvlText w:val="%5."/>
      <w:lvlJc w:val="left"/>
      <w:pPr>
        <w:ind w:left="3600" w:hanging="360"/>
      </w:pPr>
    </w:lvl>
    <w:lvl w:ilvl="5" w:tplc="699268A0">
      <w:start w:val="1"/>
      <w:numFmt w:val="lowerRoman"/>
      <w:lvlText w:val="%6."/>
      <w:lvlJc w:val="right"/>
      <w:pPr>
        <w:ind w:left="4320" w:hanging="180"/>
      </w:pPr>
    </w:lvl>
    <w:lvl w:ilvl="6" w:tplc="3BEADE36">
      <w:start w:val="1"/>
      <w:numFmt w:val="decimal"/>
      <w:lvlText w:val="%7."/>
      <w:lvlJc w:val="left"/>
      <w:pPr>
        <w:ind w:left="5040" w:hanging="360"/>
      </w:pPr>
    </w:lvl>
    <w:lvl w:ilvl="7" w:tplc="6B901382">
      <w:start w:val="1"/>
      <w:numFmt w:val="lowerLetter"/>
      <w:lvlText w:val="%8."/>
      <w:lvlJc w:val="left"/>
      <w:pPr>
        <w:ind w:left="5760" w:hanging="360"/>
      </w:pPr>
    </w:lvl>
    <w:lvl w:ilvl="8" w:tplc="9EBE5E2A">
      <w:start w:val="1"/>
      <w:numFmt w:val="lowerRoman"/>
      <w:lvlText w:val="%9."/>
      <w:lvlJc w:val="right"/>
      <w:pPr>
        <w:ind w:left="6480" w:hanging="180"/>
      </w:pPr>
    </w:lvl>
  </w:abstractNum>
  <w:abstractNum w:abstractNumId="35" w15:restartNumberingAfterBreak="0">
    <w:nsid w:val="7472D2F6"/>
    <w:multiLevelType w:val="hybridMultilevel"/>
    <w:tmpl w:val="6C4E719E"/>
    <w:lvl w:ilvl="0" w:tplc="3FE80C7C">
      <w:start w:val="1"/>
      <w:numFmt w:val="bullet"/>
      <w:lvlText w:val=""/>
      <w:lvlJc w:val="left"/>
      <w:pPr>
        <w:ind w:left="720" w:hanging="360"/>
      </w:pPr>
      <w:rPr>
        <w:rFonts w:ascii="Symbol" w:hAnsi="Symbol" w:hint="default"/>
      </w:rPr>
    </w:lvl>
    <w:lvl w:ilvl="1" w:tplc="6D1ADBEE">
      <w:start w:val="1"/>
      <w:numFmt w:val="bullet"/>
      <w:lvlText w:val="o"/>
      <w:lvlJc w:val="left"/>
      <w:pPr>
        <w:ind w:left="1440" w:hanging="360"/>
      </w:pPr>
      <w:rPr>
        <w:rFonts w:ascii="Courier New" w:hAnsi="Courier New" w:hint="default"/>
      </w:rPr>
    </w:lvl>
    <w:lvl w:ilvl="2" w:tplc="D2823FF4">
      <w:start w:val="1"/>
      <w:numFmt w:val="bullet"/>
      <w:lvlText w:val=""/>
      <w:lvlJc w:val="left"/>
      <w:pPr>
        <w:ind w:left="2160" w:hanging="360"/>
      </w:pPr>
      <w:rPr>
        <w:rFonts w:ascii="Wingdings" w:hAnsi="Wingdings" w:hint="default"/>
      </w:rPr>
    </w:lvl>
    <w:lvl w:ilvl="3" w:tplc="06D445F6">
      <w:start w:val="1"/>
      <w:numFmt w:val="bullet"/>
      <w:lvlText w:val=""/>
      <w:lvlJc w:val="left"/>
      <w:pPr>
        <w:ind w:left="2880" w:hanging="360"/>
      </w:pPr>
      <w:rPr>
        <w:rFonts w:ascii="Symbol" w:hAnsi="Symbol" w:hint="default"/>
      </w:rPr>
    </w:lvl>
    <w:lvl w:ilvl="4" w:tplc="3FB095DE">
      <w:start w:val="1"/>
      <w:numFmt w:val="bullet"/>
      <w:lvlText w:val="o"/>
      <w:lvlJc w:val="left"/>
      <w:pPr>
        <w:ind w:left="3600" w:hanging="360"/>
      </w:pPr>
      <w:rPr>
        <w:rFonts w:ascii="Courier New" w:hAnsi="Courier New" w:hint="default"/>
      </w:rPr>
    </w:lvl>
    <w:lvl w:ilvl="5" w:tplc="E648025E">
      <w:start w:val="1"/>
      <w:numFmt w:val="bullet"/>
      <w:lvlText w:val=""/>
      <w:lvlJc w:val="left"/>
      <w:pPr>
        <w:ind w:left="4320" w:hanging="360"/>
      </w:pPr>
      <w:rPr>
        <w:rFonts w:ascii="Wingdings" w:hAnsi="Wingdings" w:hint="default"/>
      </w:rPr>
    </w:lvl>
    <w:lvl w:ilvl="6" w:tplc="10447B7E">
      <w:start w:val="1"/>
      <w:numFmt w:val="bullet"/>
      <w:lvlText w:val=""/>
      <w:lvlJc w:val="left"/>
      <w:pPr>
        <w:ind w:left="5040" w:hanging="360"/>
      </w:pPr>
      <w:rPr>
        <w:rFonts w:ascii="Symbol" w:hAnsi="Symbol" w:hint="default"/>
      </w:rPr>
    </w:lvl>
    <w:lvl w:ilvl="7" w:tplc="1AA0B168">
      <w:start w:val="1"/>
      <w:numFmt w:val="bullet"/>
      <w:lvlText w:val="o"/>
      <w:lvlJc w:val="left"/>
      <w:pPr>
        <w:ind w:left="5760" w:hanging="360"/>
      </w:pPr>
      <w:rPr>
        <w:rFonts w:ascii="Courier New" w:hAnsi="Courier New" w:hint="default"/>
      </w:rPr>
    </w:lvl>
    <w:lvl w:ilvl="8" w:tplc="855EF86C">
      <w:start w:val="1"/>
      <w:numFmt w:val="bullet"/>
      <w:lvlText w:val=""/>
      <w:lvlJc w:val="left"/>
      <w:pPr>
        <w:ind w:left="6480" w:hanging="360"/>
      </w:pPr>
      <w:rPr>
        <w:rFonts w:ascii="Wingdings" w:hAnsi="Wingdings" w:hint="default"/>
      </w:rPr>
    </w:lvl>
  </w:abstractNum>
  <w:abstractNum w:abstractNumId="36" w15:restartNumberingAfterBreak="0">
    <w:nsid w:val="7727F621"/>
    <w:multiLevelType w:val="hybridMultilevel"/>
    <w:tmpl w:val="0A4669DC"/>
    <w:lvl w:ilvl="0" w:tplc="BDF27302">
      <w:start w:val="1"/>
      <w:numFmt w:val="bullet"/>
      <w:lvlText w:val=""/>
      <w:lvlJc w:val="left"/>
      <w:pPr>
        <w:ind w:left="720" w:hanging="360"/>
      </w:pPr>
      <w:rPr>
        <w:rFonts w:ascii="Symbol" w:hAnsi="Symbol" w:hint="default"/>
      </w:rPr>
    </w:lvl>
    <w:lvl w:ilvl="1" w:tplc="8A602038">
      <w:start w:val="1"/>
      <w:numFmt w:val="bullet"/>
      <w:lvlText w:val="o"/>
      <w:lvlJc w:val="left"/>
      <w:pPr>
        <w:ind w:left="1440" w:hanging="360"/>
      </w:pPr>
      <w:rPr>
        <w:rFonts w:ascii="Courier New" w:hAnsi="Courier New" w:hint="default"/>
      </w:rPr>
    </w:lvl>
    <w:lvl w:ilvl="2" w:tplc="8068AB10">
      <w:start w:val="1"/>
      <w:numFmt w:val="bullet"/>
      <w:lvlText w:val=""/>
      <w:lvlJc w:val="left"/>
      <w:pPr>
        <w:ind w:left="2160" w:hanging="360"/>
      </w:pPr>
      <w:rPr>
        <w:rFonts w:ascii="Wingdings" w:hAnsi="Wingdings" w:hint="default"/>
      </w:rPr>
    </w:lvl>
    <w:lvl w:ilvl="3" w:tplc="EF5A0C9A">
      <w:start w:val="1"/>
      <w:numFmt w:val="bullet"/>
      <w:lvlText w:val=""/>
      <w:lvlJc w:val="left"/>
      <w:pPr>
        <w:ind w:left="2880" w:hanging="360"/>
      </w:pPr>
      <w:rPr>
        <w:rFonts w:ascii="Symbol" w:hAnsi="Symbol" w:hint="default"/>
      </w:rPr>
    </w:lvl>
    <w:lvl w:ilvl="4" w:tplc="EEE6ADB8">
      <w:start w:val="1"/>
      <w:numFmt w:val="bullet"/>
      <w:lvlText w:val="o"/>
      <w:lvlJc w:val="left"/>
      <w:pPr>
        <w:ind w:left="3600" w:hanging="360"/>
      </w:pPr>
      <w:rPr>
        <w:rFonts w:ascii="Courier New" w:hAnsi="Courier New" w:hint="default"/>
      </w:rPr>
    </w:lvl>
    <w:lvl w:ilvl="5" w:tplc="1CBE0FD0">
      <w:start w:val="1"/>
      <w:numFmt w:val="bullet"/>
      <w:lvlText w:val=""/>
      <w:lvlJc w:val="left"/>
      <w:pPr>
        <w:ind w:left="4320" w:hanging="360"/>
      </w:pPr>
      <w:rPr>
        <w:rFonts w:ascii="Wingdings" w:hAnsi="Wingdings" w:hint="default"/>
      </w:rPr>
    </w:lvl>
    <w:lvl w:ilvl="6" w:tplc="0CEABEBA">
      <w:start w:val="1"/>
      <w:numFmt w:val="bullet"/>
      <w:lvlText w:val=""/>
      <w:lvlJc w:val="left"/>
      <w:pPr>
        <w:ind w:left="5040" w:hanging="360"/>
      </w:pPr>
      <w:rPr>
        <w:rFonts w:ascii="Symbol" w:hAnsi="Symbol" w:hint="default"/>
      </w:rPr>
    </w:lvl>
    <w:lvl w:ilvl="7" w:tplc="6E2889AA">
      <w:start w:val="1"/>
      <w:numFmt w:val="bullet"/>
      <w:lvlText w:val="o"/>
      <w:lvlJc w:val="left"/>
      <w:pPr>
        <w:ind w:left="5760" w:hanging="360"/>
      </w:pPr>
      <w:rPr>
        <w:rFonts w:ascii="Courier New" w:hAnsi="Courier New" w:hint="default"/>
      </w:rPr>
    </w:lvl>
    <w:lvl w:ilvl="8" w:tplc="E184441A">
      <w:start w:val="1"/>
      <w:numFmt w:val="bullet"/>
      <w:lvlText w:val=""/>
      <w:lvlJc w:val="left"/>
      <w:pPr>
        <w:ind w:left="6480" w:hanging="360"/>
      </w:pPr>
      <w:rPr>
        <w:rFonts w:ascii="Wingdings" w:hAnsi="Wingdings" w:hint="default"/>
      </w:rPr>
    </w:lvl>
  </w:abstractNum>
  <w:abstractNum w:abstractNumId="37" w15:restartNumberingAfterBreak="0">
    <w:nsid w:val="7AB27434"/>
    <w:multiLevelType w:val="hybridMultilevel"/>
    <w:tmpl w:val="698443D8"/>
    <w:lvl w:ilvl="0" w:tplc="272AF100">
      <w:start w:val="1"/>
      <w:numFmt w:val="bullet"/>
      <w:lvlText w:val=""/>
      <w:lvlJc w:val="left"/>
      <w:pPr>
        <w:ind w:left="720" w:hanging="360"/>
      </w:pPr>
      <w:rPr>
        <w:rFonts w:ascii="Symbol" w:hAnsi="Symbol" w:hint="default"/>
      </w:rPr>
    </w:lvl>
    <w:lvl w:ilvl="1" w:tplc="56E2A42C">
      <w:start w:val="1"/>
      <w:numFmt w:val="bullet"/>
      <w:lvlText w:val=""/>
      <w:lvlJc w:val="left"/>
      <w:pPr>
        <w:ind w:left="1440" w:hanging="360"/>
      </w:pPr>
      <w:rPr>
        <w:rFonts w:ascii="Symbol" w:hAnsi="Symbol" w:hint="default"/>
      </w:rPr>
    </w:lvl>
    <w:lvl w:ilvl="2" w:tplc="C9042D20">
      <w:start w:val="1"/>
      <w:numFmt w:val="bullet"/>
      <w:lvlText w:val=""/>
      <w:lvlJc w:val="left"/>
      <w:pPr>
        <w:ind w:left="2160" w:hanging="360"/>
      </w:pPr>
      <w:rPr>
        <w:rFonts w:ascii="Wingdings" w:hAnsi="Wingdings" w:hint="default"/>
      </w:rPr>
    </w:lvl>
    <w:lvl w:ilvl="3" w:tplc="6E72A608">
      <w:start w:val="1"/>
      <w:numFmt w:val="bullet"/>
      <w:lvlText w:val=""/>
      <w:lvlJc w:val="left"/>
      <w:pPr>
        <w:ind w:left="2880" w:hanging="360"/>
      </w:pPr>
      <w:rPr>
        <w:rFonts w:ascii="Symbol" w:hAnsi="Symbol" w:hint="default"/>
      </w:rPr>
    </w:lvl>
    <w:lvl w:ilvl="4" w:tplc="1BDABEC2">
      <w:start w:val="1"/>
      <w:numFmt w:val="bullet"/>
      <w:lvlText w:val="o"/>
      <w:lvlJc w:val="left"/>
      <w:pPr>
        <w:ind w:left="3600" w:hanging="360"/>
      </w:pPr>
      <w:rPr>
        <w:rFonts w:ascii="Courier New" w:hAnsi="Courier New" w:hint="default"/>
      </w:rPr>
    </w:lvl>
    <w:lvl w:ilvl="5" w:tplc="AF9EB8AA">
      <w:start w:val="1"/>
      <w:numFmt w:val="bullet"/>
      <w:lvlText w:val=""/>
      <w:lvlJc w:val="left"/>
      <w:pPr>
        <w:ind w:left="4320" w:hanging="360"/>
      </w:pPr>
      <w:rPr>
        <w:rFonts w:ascii="Wingdings" w:hAnsi="Wingdings" w:hint="default"/>
      </w:rPr>
    </w:lvl>
    <w:lvl w:ilvl="6" w:tplc="F424C354">
      <w:start w:val="1"/>
      <w:numFmt w:val="bullet"/>
      <w:lvlText w:val=""/>
      <w:lvlJc w:val="left"/>
      <w:pPr>
        <w:ind w:left="5040" w:hanging="360"/>
      </w:pPr>
      <w:rPr>
        <w:rFonts w:ascii="Symbol" w:hAnsi="Symbol" w:hint="default"/>
      </w:rPr>
    </w:lvl>
    <w:lvl w:ilvl="7" w:tplc="EE0603B4">
      <w:start w:val="1"/>
      <w:numFmt w:val="bullet"/>
      <w:lvlText w:val="o"/>
      <w:lvlJc w:val="left"/>
      <w:pPr>
        <w:ind w:left="5760" w:hanging="360"/>
      </w:pPr>
      <w:rPr>
        <w:rFonts w:ascii="Courier New" w:hAnsi="Courier New" w:hint="default"/>
      </w:rPr>
    </w:lvl>
    <w:lvl w:ilvl="8" w:tplc="8DFC7620">
      <w:start w:val="1"/>
      <w:numFmt w:val="bullet"/>
      <w:lvlText w:val=""/>
      <w:lvlJc w:val="left"/>
      <w:pPr>
        <w:ind w:left="6480" w:hanging="360"/>
      </w:pPr>
      <w:rPr>
        <w:rFonts w:ascii="Wingdings" w:hAnsi="Wingdings" w:hint="default"/>
      </w:rPr>
    </w:lvl>
  </w:abstractNum>
  <w:num w:numId="1" w16cid:durableId="1232350037">
    <w:abstractNumId w:val="12"/>
  </w:num>
  <w:num w:numId="2" w16cid:durableId="1356269309">
    <w:abstractNumId w:val="19"/>
  </w:num>
  <w:num w:numId="3" w16cid:durableId="1707677875">
    <w:abstractNumId w:val="9"/>
  </w:num>
  <w:num w:numId="4" w16cid:durableId="343746322">
    <w:abstractNumId w:val="7"/>
  </w:num>
  <w:num w:numId="5" w16cid:durableId="769012051">
    <w:abstractNumId w:val="6"/>
  </w:num>
  <w:num w:numId="6" w16cid:durableId="1843425444">
    <w:abstractNumId w:val="5"/>
  </w:num>
  <w:num w:numId="7" w16cid:durableId="548417716">
    <w:abstractNumId w:val="4"/>
  </w:num>
  <w:num w:numId="8" w16cid:durableId="1435131525">
    <w:abstractNumId w:val="8"/>
  </w:num>
  <w:num w:numId="9" w16cid:durableId="2028023026">
    <w:abstractNumId w:val="3"/>
  </w:num>
  <w:num w:numId="10" w16cid:durableId="909652372">
    <w:abstractNumId w:val="2"/>
  </w:num>
  <w:num w:numId="11" w16cid:durableId="1637177876">
    <w:abstractNumId w:val="1"/>
  </w:num>
  <w:num w:numId="12" w16cid:durableId="515580982">
    <w:abstractNumId w:val="0"/>
  </w:num>
  <w:num w:numId="13" w16cid:durableId="1496607797">
    <w:abstractNumId w:val="9"/>
    <w:lvlOverride w:ilvl="0">
      <w:startOverride w:val="1"/>
    </w:lvlOverride>
  </w:num>
  <w:num w:numId="14" w16cid:durableId="453330883">
    <w:abstractNumId w:val="26"/>
  </w:num>
  <w:num w:numId="15" w16cid:durableId="1644696805">
    <w:abstractNumId w:val="21"/>
  </w:num>
  <w:num w:numId="16" w16cid:durableId="649095960">
    <w:abstractNumId w:val="23"/>
  </w:num>
  <w:num w:numId="17" w16cid:durableId="560143232">
    <w:abstractNumId w:val="27"/>
  </w:num>
  <w:num w:numId="18" w16cid:durableId="727415799">
    <w:abstractNumId w:val="25"/>
  </w:num>
  <w:num w:numId="19" w16cid:durableId="1339842207">
    <w:abstractNumId w:val="13"/>
  </w:num>
  <w:num w:numId="20" w16cid:durableId="1002970671">
    <w:abstractNumId w:val="11"/>
  </w:num>
  <w:num w:numId="21" w16cid:durableId="1941373545">
    <w:abstractNumId w:val="16"/>
  </w:num>
  <w:num w:numId="22" w16cid:durableId="279990821">
    <w:abstractNumId w:val="17"/>
  </w:num>
  <w:num w:numId="23" w16cid:durableId="876314605">
    <w:abstractNumId w:val="30"/>
  </w:num>
  <w:num w:numId="24" w16cid:durableId="1963027742">
    <w:abstractNumId w:val="10"/>
  </w:num>
  <w:num w:numId="25" w16cid:durableId="857890157">
    <w:abstractNumId w:val="36"/>
  </w:num>
  <w:num w:numId="26" w16cid:durableId="302582293">
    <w:abstractNumId w:val="33"/>
  </w:num>
  <w:num w:numId="27" w16cid:durableId="1742219010">
    <w:abstractNumId w:val="31"/>
  </w:num>
  <w:num w:numId="28" w16cid:durableId="1967470609">
    <w:abstractNumId w:val="37"/>
  </w:num>
  <w:num w:numId="29" w16cid:durableId="1183010476">
    <w:abstractNumId w:val="24"/>
  </w:num>
  <w:num w:numId="30" w16cid:durableId="1015038432">
    <w:abstractNumId w:val="35"/>
  </w:num>
  <w:num w:numId="31" w16cid:durableId="1001811893">
    <w:abstractNumId w:val="15"/>
  </w:num>
  <w:num w:numId="32" w16cid:durableId="683749067">
    <w:abstractNumId w:val="18"/>
  </w:num>
  <w:num w:numId="33" w16cid:durableId="816917632">
    <w:abstractNumId w:val="20"/>
  </w:num>
  <w:num w:numId="34" w16cid:durableId="1053114580">
    <w:abstractNumId w:val="34"/>
  </w:num>
  <w:num w:numId="35" w16cid:durableId="669257150">
    <w:abstractNumId w:val="32"/>
  </w:num>
  <w:num w:numId="36" w16cid:durableId="637880960">
    <w:abstractNumId w:val="29"/>
  </w:num>
  <w:num w:numId="37" w16cid:durableId="653605022">
    <w:abstractNumId w:val="22"/>
  </w:num>
  <w:num w:numId="38" w16cid:durableId="907347878">
    <w:abstractNumId w:val="14"/>
  </w:num>
  <w:num w:numId="39" w16cid:durableId="10754001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05"/>
    <w:rsid w:val="00000244"/>
    <w:rsid w:val="000006A1"/>
    <w:rsid w:val="00001412"/>
    <w:rsid w:val="00001538"/>
    <w:rsid w:val="00001DC1"/>
    <w:rsid w:val="0000252F"/>
    <w:rsid w:val="000026B3"/>
    <w:rsid w:val="00003573"/>
    <w:rsid w:val="0000376E"/>
    <w:rsid w:val="00003F0B"/>
    <w:rsid w:val="00004119"/>
    <w:rsid w:val="00004EB3"/>
    <w:rsid w:val="00005397"/>
    <w:rsid w:val="000053DB"/>
    <w:rsid w:val="00005812"/>
    <w:rsid w:val="00005884"/>
    <w:rsid w:val="00005CA0"/>
    <w:rsid w:val="00005DD1"/>
    <w:rsid w:val="00005E68"/>
    <w:rsid w:val="000062DA"/>
    <w:rsid w:val="00006446"/>
    <w:rsid w:val="000066C7"/>
    <w:rsid w:val="00006BBA"/>
    <w:rsid w:val="00006DD0"/>
    <w:rsid w:val="00007437"/>
    <w:rsid w:val="00007538"/>
    <w:rsid w:val="00007B0A"/>
    <w:rsid w:val="00010048"/>
    <w:rsid w:val="0001010E"/>
    <w:rsid w:val="00011821"/>
    <w:rsid w:val="00011AFC"/>
    <w:rsid w:val="000120F3"/>
    <w:rsid w:val="000129DC"/>
    <w:rsid w:val="000131C3"/>
    <w:rsid w:val="000135BC"/>
    <w:rsid w:val="000138D5"/>
    <w:rsid w:val="00013C3E"/>
    <w:rsid w:val="00014CC1"/>
    <w:rsid w:val="00014F5B"/>
    <w:rsid w:val="000158BD"/>
    <w:rsid w:val="00015E01"/>
    <w:rsid w:val="00015FDB"/>
    <w:rsid w:val="00016106"/>
    <w:rsid w:val="000163AC"/>
    <w:rsid w:val="0001650E"/>
    <w:rsid w:val="000172DD"/>
    <w:rsid w:val="00017793"/>
    <w:rsid w:val="00017DBD"/>
    <w:rsid w:val="000200AE"/>
    <w:rsid w:val="0002051F"/>
    <w:rsid w:val="00020F01"/>
    <w:rsid w:val="0002133E"/>
    <w:rsid w:val="000217F5"/>
    <w:rsid w:val="00021F2F"/>
    <w:rsid w:val="00022289"/>
    <w:rsid w:val="00022442"/>
    <w:rsid w:val="000226A8"/>
    <w:rsid w:val="00022BA3"/>
    <w:rsid w:val="00022FE8"/>
    <w:rsid w:val="000232C5"/>
    <w:rsid w:val="00023319"/>
    <w:rsid w:val="00023871"/>
    <w:rsid w:val="00023AAE"/>
    <w:rsid w:val="00023DCC"/>
    <w:rsid w:val="00023FA1"/>
    <w:rsid w:val="00025601"/>
    <w:rsid w:val="000259F0"/>
    <w:rsid w:val="00025AC5"/>
    <w:rsid w:val="00025B92"/>
    <w:rsid w:val="00026DF0"/>
    <w:rsid w:val="0002719D"/>
    <w:rsid w:val="000273E0"/>
    <w:rsid w:val="000309CC"/>
    <w:rsid w:val="00030B55"/>
    <w:rsid w:val="00031153"/>
    <w:rsid w:val="000311D5"/>
    <w:rsid w:val="000313AB"/>
    <w:rsid w:val="000314F8"/>
    <w:rsid w:val="00031DAA"/>
    <w:rsid w:val="000321D8"/>
    <w:rsid w:val="00033E8B"/>
    <w:rsid w:val="000344F2"/>
    <w:rsid w:val="00035A23"/>
    <w:rsid w:val="00036141"/>
    <w:rsid w:val="00036821"/>
    <w:rsid w:val="000368AD"/>
    <w:rsid w:val="00036F5C"/>
    <w:rsid w:val="000373D4"/>
    <w:rsid w:val="00037ABA"/>
    <w:rsid w:val="00037B08"/>
    <w:rsid w:val="00037C3D"/>
    <w:rsid w:val="00037DAB"/>
    <w:rsid w:val="0004066F"/>
    <w:rsid w:val="00040E90"/>
    <w:rsid w:val="0004113D"/>
    <w:rsid w:val="00041150"/>
    <w:rsid w:val="00041A5F"/>
    <w:rsid w:val="00041EAB"/>
    <w:rsid w:val="0004247A"/>
    <w:rsid w:val="000426AA"/>
    <w:rsid w:val="00042B1D"/>
    <w:rsid w:val="0004314B"/>
    <w:rsid w:val="00043235"/>
    <w:rsid w:val="00043456"/>
    <w:rsid w:val="000434F8"/>
    <w:rsid w:val="00043AEA"/>
    <w:rsid w:val="00044061"/>
    <w:rsid w:val="0004493C"/>
    <w:rsid w:val="000449A9"/>
    <w:rsid w:val="000457C9"/>
    <w:rsid w:val="000468DD"/>
    <w:rsid w:val="00046AC7"/>
    <w:rsid w:val="00046FC7"/>
    <w:rsid w:val="0004727F"/>
    <w:rsid w:val="00047A4A"/>
    <w:rsid w:val="00047BA5"/>
    <w:rsid w:val="00047DC8"/>
    <w:rsid w:val="00047EB5"/>
    <w:rsid w:val="00050610"/>
    <w:rsid w:val="00050D9E"/>
    <w:rsid w:val="00051272"/>
    <w:rsid w:val="000513F3"/>
    <w:rsid w:val="000519D2"/>
    <w:rsid w:val="00052246"/>
    <w:rsid w:val="00053563"/>
    <w:rsid w:val="0005404E"/>
    <w:rsid w:val="000542BD"/>
    <w:rsid w:val="000547FF"/>
    <w:rsid w:val="0005533D"/>
    <w:rsid w:val="00055C57"/>
    <w:rsid w:val="00056887"/>
    <w:rsid w:val="00056F93"/>
    <w:rsid w:val="0006016B"/>
    <w:rsid w:val="00060C46"/>
    <w:rsid w:val="00060FE2"/>
    <w:rsid w:val="0006150F"/>
    <w:rsid w:val="000618AC"/>
    <w:rsid w:val="00061986"/>
    <w:rsid w:val="000619D2"/>
    <w:rsid w:val="00061A19"/>
    <w:rsid w:val="00061A56"/>
    <w:rsid w:val="00061AB8"/>
    <w:rsid w:val="00061DE6"/>
    <w:rsid w:val="0006264A"/>
    <w:rsid w:val="00063474"/>
    <w:rsid w:val="00063AA6"/>
    <w:rsid w:val="00064B75"/>
    <w:rsid w:val="00064E1D"/>
    <w:rsid w:val="00064F5E"/>
    <w:rsid w:val="00065B1D"/>
    <w:rsid w:val="00066D58"/>
    <w:rsid w:val="00066DC1"/>
    <w:rsid w:val="0006748A"/>
    <w:rsid w:val="000700EE"/>
    <w:rsid w:val="00070ECE"/>
    <w:rsid w:val="00071270"/>
    <w:rsid w:val="0007128B"/>
    <w:rsid w:val="00071395"/>
    <w:rsid w:val="000720B0"/>
    <w:rsid w:val="000730C1"/>
    <w:rsid w:val="000734AB"/>
    <w:rsid w:val="000744EF"/>
    <w:rsid w:val="000747E5"/>
    <w:rsid w:val="00074B12"/>
    <w:rsid w:val="00074C32"/>
    <w:rsid w:val="00074E63"/>
    <w:rsid w:val="00074EBF"/>
    <w:rsid w:val="00075253"/>
    <w:rsid w:val="000752A7"/>
    <w:rsid w:val="000760B4"/>
    <w:rsid w:val="000778E9"/>
    <w:rsid w:val="000807C7"/>
    <w:rsid w:val="00080FEB"/>
    <w:rsid w:val="00081759"/>
    <w:rsid w:val="0008175A"/>
    <w:rsid w:val="00081CD3"/>
    <w:rsid w:val="000824A7"/>
    <w:rsid w:val="00082617"/>
    <w:rsid w:val="0008282E"/>
    <w:rsid w:val="00083964"/>
    <w:rsid w:val="00084364"/>
    <w:rsid w:val="000848EB"/>
    <w:rsid w:val="00084E1F"/>
    <w:rsid w:val="00085565"/>
    <w:rsid w:val="000855C2"/>
    <w:rsid w:val="000855C8"/>
    <w:rsid w:val="0008579B"/>
    <w:rsid w:val="00085850"/>
    <w:rsid w:val="00085C80"/>
    <w:rsid w:val="00086124"/>
    <w:rsid w:val="0008662E"/>
    <w:rsid w:val="00087E03"/>
    <w:rsid w:val="000902EE"/>
    <w:rsid w:val="00090595"/>
    <w:rsid w:val="00090AE5"/>
    <w:rsid w:val="000912BD"/>
    <w:rsid w:val="00091422"/>
    <w:rsid w:val="000914A2"/>
    <w:rsid w:val="0009176C"/>
    <w:rsid w:val="0009185C"/>
    <w:rsid w:val="00092104"/>
    <w:rsid w:val="00092706"/>
    <w:rsid w:val="0009292B"/>
    <w:rsid w:val="00093FFC"/>
    <w:rsid w:val="0009431B"/>
    <w:rsid w:val="00094ABF"/>
    <w:rsid w:val="00094ACD"/>
    <w:rsid w:val="00095B46"/>
    <w:rsid w:val="0009632A"/>
    <w:rsid w:val="00096556"/>
    <w:rsid w:val="0009681C"/>
    <w:rsid w:val="00097169"/>
    <w:rsid w:val="00097BDC"/>
    <w:rsid w:val="00097E94"/>
    <w:rsid w:val="000A0772"/>
    <w:rsid w:val="000A133D"/>
    <w:rsid w:val="000A19A4"/>
    <w:rsid w:val="000A1DF6"/>
    <w:rsid w:val="000A211D"/>
    <w:rsid w:val="000A23B9"/>
    <w:rsid w:val="000A304C"/>
    <w:rsid w:val="000A35DA"/>
    <w:rsid w:val="000A499B"/>
    <w:rsid w:val="000A5BC0"/>
    <w:rsid w:val="000A5C59"/>
    <w:rsid w:val="000A6392"/>
    <w:rsid w:val="000A69D1"/>
    <w:rsid w:val="000A6C33"/>
    <w:rsid w:val="000A6C84"/>
    <w:rsid w:val="000A75E1"/>
    <w:rsid w:val="000A78E9"/>
    <w:rsid w:val="000A791C"/>
    <w:rsid w:val="000B0239"/>
    <w:rsid w:val="000B0EA8"/>
    <w:rsid w:val="000B139C"/>
    <w:rsid w:val="000B1E17"/>
    <w:rsid w:val="000B1F52"/>
    <w:rsid w:val="000B25FB"/>
    <w:rsid w:val="000B2C05"/>
    <w:rsid w:val="000B2DF2"/>
    <w:rsid w:val="000B35F2"/>
    <w:rsid w:val="000B3FCC"/>
    <w:rsid w:val="000B4344"/>
    <w:rsid w:val="000B4631"/>
    <w:rsid w:val="000B4B12"/>
    <w:rsid w:val="000B4F4E"/>
    <w:rsid w:val="000B55CD"/>
    <w:rsid w:val="000B5844"/>
    <w:rsid w:val="000B5CB0"/>
    <w:rsid w:val="000B6724"/>
    <w:rsid w:val="000B723E"/>
    <w:rsid w:val="000B727C"/>
    <w:rsid w:val="000B75B3"/>
    <w:rsid w:val="000B7766"/>
    <w:rsid w:val="000B7909"/>
    <w:rsid w:val="000B7D4E"/>
    <w:rsid w:val="000C07FB"/>
    <w:rsid w:val="000C0AD7"/>
    <w:rsid w:val="000C0EA3"/>
    <w:rsid w:val="000C18E9"/>
    <w:rsid w:val="000C1E24"/>
    <w:rsid w:val="000C1EDC"/>
    <w:rsid w:val="000C226E"/>
    <w:rsid w:val="000C292E"/>
    <w:rsid w:val="000C29BE"/>
    <w:rsid w:val="000C2C53"/>
    <w:rsid w:val="000C34F9"/>
    <w:rsid w:val="000C4264"/>
    <w:rsid w:val="000C4280"/>
    <w:rsid w:val="000C4A79"/>
    <w:rsid w:val="000C586E"/>
    <w:rsid w:val="000C5931"/>
    <w:rsid w:val="000C6940"/>
    <w:rsid w:val="000C6A3B"/>
    <w:rsid w:val="000C6BC3"/>
    <w:rsid w:val="000C6EDF"/>
    <w:rsid w:val="000C6F47"/>
    <w:rsid w:val="000C7654"/>
    <w:rsid w:val="000C773C"/>
    <w:rsid w:val="000C7EC2"/>
    <w:rsid w:val="000C7F91"/>
    <w:rsid w:val="000D03AE"/>
    <w:rsid w:val="000D0D0F"/>
    <w:rsid w:val="000D12DB"/>
    <w:rsid w:val="000D1EA1"/>
    <w:rsid w:val="000D218B"/>
    <w:rsid w:val="000D2279"/>
    <w:rsid w:val="000D2469"/>
    <w:rsid w:val="000D25C8"/>
    <w:rsid w:val="000D2F90"/>
    <w:rsid w:val="000D3B90"/>
    <w:rsid w:val="000D40B5"/>
    <w:rsid w:val="000D41D8"/>
    <w:rsid w:val="000D46F8"/>
    <w:rsid w:val="000D4987"/>
    <w:rsid w:val="000D4C35"/>
    <w:rsid w:val="000D5A39"/>
    <w:rsid w:val="000D5B16"/>
    <w:rsid w:val="000D628E"/>
    <w:rsid w:val="000D64CD"/>
    <w:rsid w:val="000D71E0"/>
    <w:rsid w:val="000D7463"/>
    <w:rsid w:val="000D7568"/>
    <w:rsid w:val="000D7752"/>
    <w:rsid w:val="000D7843"/>
    <w:rsid w:val="000E0CBE"/>
    <w:rsid w:val="000E0D50"/>
    <w:rsid w:val="000E0DDA"/>
    <w:rsid w:val="000E0F03"/>
    <w:rsid w:val="000E13F1"/>
    <w:rsid w:val="000E1F11"/>
    <w:rsid w:val="000E2280"/>
    <w:rsid w:val="000E2436"/>
    <w:rsid w:val="000E24CE"/>
    <w:rsid w:val="000E30E3"/>
    <w:rsid w:val="000E383B"/>
    <w:rsid w:val="000E3DC5"/>
    <w:rsid w:val="000E585B"/>
    <w:rsid w:val="000E599B"/>
    <w:rsid w:val="000E5B99"/>
    <w:rsid w:val="000E5D74"/>
    <w:rsid w:val="000E6005"/>
    <w:rsid w:val="000E60DB"/>
    <w:rsid w:val="000E62D2"/>
    <w:rsid w:val="000E6F3A"/>
    <w:rsid w:val="000E721B"/>
    <w:rsid w:val="000E7483"/>
    <w:rsid w:val="000E76C7"/>
    <w:rsid w:val="000E77F5"/>
    <w:rsid w:val="000F14F3"/>
    <w:rsid w:val="000F1C23"/>
    <w:rsid w:val="000F1F02"/>
    <w:rsid w:val="000F2198"/>
    <w:rsid w:val="000F2292"/>
    <w:rsid w:val="000F25E0"/>
    <w:rsid w:val="000F2673"/>
    <w:rsid w:val="000F2B1B"/>
    <w:rsid w:val="000F2D5F"/>
    <w:rsid w:val="000F45BA"/>
    <w:rsid w:val="000F4875"/>
    <w:rsid w:val="000F4CF1"/>
    <w:rsid w:val="000F520A"/>
    <w:rsid w:val="000F55C8"/>
    <w:rsid w:val="000F5DDE"/>
    <w:rsid w:val="000F65A5"/>
    <w:rsid w:val="000F6875"/>
    <w:rsid w:val="000F6937"/>
    <w:rsid w:val="000F6C29"/>
    <w:rsid w:val="000F7517"/>
    <w:rsid w:val="000F779C"/>
    <w:rsid w:val="000F7D25"/>
    <w:rsid w:val="000F7E26"/>
    <w:rsid w:val="00100D4B"/>
    <w:rsid w:val="00100E81"/>
    <w:rsid w:val="001011FD"/>
    <w:rsid w:val="00101466"/>
    <w:rsid w:val="00102623"/>
    <w:rsid w:val="00102A5B"/>
    <w:rsid w:val="00102CD2"/>
    <w:rsid w:val="00102EFC"/>
    <w:rsid w:val="00103039"/>
    <w:rsid w:val="00103513"/>
    <w:rsid w:val="00103B11"/>
    <w:rsid w:val="0010422D"/>
    <w:rsid w:val="001042D4"/>
    <w:rsid w:val="0010432F"/>
    <w:rsid w:val="00105A7D"/>
    <w:rsid w:val="00105B21"/>
    <w:rsid w:val="00105BC3"/>
    <w:rsid w:val="00105F32"/>
    <w:rsid w:val="001061C6"/>
    <w:rsid w:val="00107A7A"/>
    <w:rsid w:val="00110401"/>
    <w:rsid w:val="00110ACA"/>
    <w:rsid w:val="00110BEE"/>
    <w:rsid w:val="00110EDF"/>
    <w:rsid w:val="00111123"/>
    <w:rsid w:val="001112D9"/>
    <w:rsid w:val="0011186B"/>
    <w:rsid w:val="001119E6"/>
    <w:rsid w:val="00111E53"/>
    <w:rsid w:val="00112549"/>
    <w:rsid w:val="001126B6"/>
    <w:rsid w:val="00112852"/>
    <w:rsid w:val="00113310"/>
    <w:rsid w:val="00113BD0"/>
    <w:rsid w:val="00113C3E"/>
    <w:rsid w:val="00113CEE"/>
    <w:rsid w:val="00114602"/>
    <w:rsid w:val="00114B3F"/>
    <w:rsid w:val="00114BFA"/>
    <w:rsid w:val="00114CC9"/>
    <w:rsid w:val="0011512B"/>
    <w:rsid w:val="00115172"/>
    <w:rsid w:val="00115C0E"/>
    <w:rsid w:val="00116205"/>
    <w:rsid w:val="0011692A"/>
    <w:rsid w:val="00116BCB"/>
    <w:rsid w:val="00117172"/>
    <w:rsid w:val="00117CD6"/>
    <w:rsid w:val="00117E38"/>
    <w:rsid w:val="00117F36"/>
    <w:rsid w:val="00117FB6"/>
    <w:rsid w:val="00120F56"/>
    <w:rsid w:val="001215D2"/>
    <w:rsid w:val="0012263F"/>
    <w:rsid w:val="00122C58"/>
    <w:rsid w:val="0012375C"/>
    <w:rsid w:val="001242FA"/>
    <w:rsid w:val="0012434F"/>
    <w:rsid w:val="00125A09"/>
    <w:rsid w:val="00125EA6"/>
    <w:rsid w:val="0012737B"/>
    <w:rsid w:val="00127AC8"/>
    <w:rsid w:val="00127B11"/>
    <w:rsid w:val="00127D6E"/>
    <w:rsid w:val="00130676"/>
    <w:rsid w:val="0013071A"/>
    <w:rsid w:val="001307DE"/>
    <w:rsid w:val="00131104"/>
    <w:rsid w:val="001311E7"/>
    <w:rsid w:val="001316E2"/>
    <w:rsid w:val="0013184C"/>
    <w:rsid w:val="00131A48"/>
    <w:rsid w:val="001320BA"/>
    <w:rsid w:val="00132529"/>
    <w:rsid w:val="001330F7"/>
    <w:rsid w:val="0013316C"/>
    <w:rsid w:val="001334AF"/>
    <w:rsid w:val="0013386A"/>
    <w:rsid w:val="0013443C"/>
    <w:rsid w:val="00134711"/>
    <w:rsid w:val="00134B7D"/>
    <w:rsid w:val="00135676"/>
    <w:rsid w:val="001357BF"/>
    <w:rsid w:val="0013581F"/>
    <w:rsid w:val="00135E8F"/>
    <w:rsid w:val="001363E3"/>
    <w:rsid w:val="00136408"/>
    <w:rsid w:val="00136960"/>
    <w:rsid w:val="00136AA0"/>
    <w:rsid w:val="00136C09"/>
    <w:rsid w:val="00136D7F"/>
    <w:rsid w:val="001377BD"/>
    <w:rsid w:val="00137FDC"/>
    <w:rsid w:val="0014154F"/>
    <w:rsid w:val="00141EB7"/>
    <w:rsid w:val="00141FF4"/>
    <w:rsid w:val="001425A6"/>
    <w:rsid w:val="001428E3"/>
    <w:rsid w:val="00142C0A"/>
    <w:rsid w:val="00142E44"/>
    <w:rsid w:val="001434CB"/>
    <w:rsid w:val="00143663"/>
    <w:rsid w:val="00143DCD"/>
    <w:rsid w:val="0014466D"/>
    <w:rsid w:val="00144713"/>
    <w:rsid w:val="00144B80"/>
    <w:rsid w:val="00144E79"/>
    <w:rsid w:val="00144EEC"/>
    <w:rsid w:val="00145631"/>
    <w:rsid w:val="00145767"/>
    <w:rsid w:val="00145895"/>
    <w:rsid w:val="00146050"/>
    <w:rsid w:val="001461A4"/>
    <w:rsid w:val="00147667"/>
    <w:rsid w:val="00150D7F"/>
    <w:rsid w:val="00150E73"/>
    <w:rsid w:val="001514AC"/>
    <w:rsid w:val="0015174A"/>
    <w:rsid w:val="00151B88"/>
    <w:rsid w:val="001525CE"/>
    <w:rsid w:val="00152B1E"/>
    <w:rsid w:val="00152DAE"/>
    <w:rsid w:val="00153F46"/>
    <w:rsid w:val="00154482"/>
    <w:rsid w:val="00154979"/>
    <w:rsid w:val="00154A53"/>
    <w:rsid w:val="00154A95"/>
    <w:rsid w:val="0015519D"/>
    <w:rsid w:val="00155944"/>
    <w:rsid w:val="00155BC4"/>
    <w:rsid w:val="00155FDB"/>
    <w:rsid w:val="00156111"/>
    <w:rsid w:val="00156170"/>
    <w:rsid w:val="00157451"/>
    <w:rsid w:val="001577DE"/>
    <w:rsid w:val="00157827"/>
    <w:rsid w:val="00157CD7"/>
    <w:rsid w:val="001601E3"/>
    <w:rsid w:val="001602E3"/>
    <w:rsid w:val="001607DC"/>
    <w:rsid w:val="00160C03"/>
    <w:rsid w:val="00160C0C"/>
    <w:rsid w:val="00160DBB"/>
    <w:rsid w:val="00160F95"/>
    <w:rsid w:val="0016141F"/>
    <w:rsid w:val="00161AC1"/>
    <w:rsid w:val="00161E7E"/>
    <w:rsid w:val="00162493"/>
    <w:rsid w:val="00163963"/>
    <w:rsid w:val="00164CC0"/>
    <w:rsid w:val="00166039"/>
    <w:rsid w:val="00166315"/>
    <w:rsid w:val="001664A2"/>
    <w:rsid w:val="00166D33"/>
    <w:rsid w:val="00167329"/>
    <w:rsid w:val="00167F34"/>
    <w:rsid w:val="00170171"/>
    <w:rsid w:val="00170213"/>
    <w:rsid w:val="00170521"/>
    <w:rsid w:val="0017055B"/>
    <w:rsid w:val="00170625"/>
    <w:rsid w:val="00170787"/>
    <w:rsid w:val="001709F9"/>
    <w:rsid w:val="001715E2"/>
    <w:rsid w:val="00171850"/>
    <w:rsid w:val="0017199B"/>
    <w:rsid w:val="001720A0"/>
    <w:rsid w:val="0017288D"/>
    <w:rsid w:val="00172A63"/>
    <w:rsid w:val="00172AB2"/>
    <w:rsid w:val="00172B3D"/>
    <w:rsid w:val="00172F97"/>
    <w:rsid w:val="0017354C"/>
    <w:rsid w:val="00173E71"/>
    <w:rsid w:val="0017494D"/>
    <w:rsid w:val="00174DFB"/>
    <w:rsid w:val="0017530C"/>
    <w:rsid w:val="0017541C"/>
    <w:rsid w:val="001759AC"/>
    <w:rsid w:val="001759C8"/>
    <w:rsid w:val="00175A60"/>
    <w:rsid w:val="00176495"/>
    <w:rsid w:val="001769D4"/>
    <w:rsid w:val="0017730E"/>
    <w:rsid w:val="00177429"/>
    <w:rsid w:val="00177501"/>
    <w:rsid w:val="00177A6F"/>
    <w:rsid w:val="001802E1"/>
    <w:rsid w:val="001802ED"/>
    <w:rsid w:val="00180381"/>
    <w:rsid w:val="001807A6"/>
    <w:rsid w:val="00181275"/>
    <w:rsid w:val="0018317C"/>
    <w:rsid w:val="001849E6"/>
    <w:rsid w:val="00184AB9"/>
    <w:rsid w:val="00184B11"/>
    <w:rsid w:val="0018583C"/>
    <w:rsid w:val="00185D9E"/>
    <w:rsid w:val="00185DF5"/>
    <w:rsid w:val="00186132"/>
    <w:rsid w:val="00186CBA"/>
    <w:rsid w:val="00186E3E"/>
    <w:rsid w:val="00187074"/>
    <w:rsid w:val="001875EC"/>
    <w:rsid w:val="00187D18"/>
    <w:rsid w:val="0018BB93"/>
    <w:rsid w:val="001903C7"/>
    <w:rsid w:val="001904AC"/>
    <w:rsid w:val="001906C5"/>
    <w:rsid w:val="001916A3"/>
    <w:rsid w:val="0019202E"/>
    <w:rsid w:val="0019222E"/>
    <w:rsid w:val="00192B86"/>
    <w:rsid w:val="00193BFE"/>
    <w:rsid w:val="00194484"/>
    <w:rsid w:val="00194CA0"/>
    <w:rsid w:val="00194EDF"/>
    <w:rsid w:val="00194F1A"/>
    <w:rsid w:val="001953D6"/>
    <w:rsid w:val="001958ED"/>
    <w:rsid w:val="00195C71"/>
    <w:rsid w:val="00195F7B"/>
    <w:rsid w:val="001964EE"/>
    <w:rsid w:val="00196AF3"/>
    <w:rsid w:val="00196F44"/>
    <w:rsid w:val="001971E5"/>
    <w:rsid w:val="0019776B"/>
    <w:rsid w:val="00197D33"/>
    <w:rsid w:val="00197E8C"/>
    <w:rsid w:val="001A0386"/>
    <w:rsid w:val="001A098D"/>
    <w:rsid w:val="001A0AAD"/>
    <w:rsid w:val="001A10E3"/>
    <w:rsid w:val="001A123F"/>
    <w:rsid w:val="001A1729"/>
    <w:rsid w:val="001A21F4"/>
    <w:rsid w:val="001A223B"/>
    <w:rsid w:val="001A3A4B"/>
    <w:rsid w:val="001A4BAA"/>
    <w:rsid w:val="001A4D0E"/>
    <w:rsid w:val="001A4DAD"/>
    <w:rsid w:val="001A4E88"/>
    <w:rsid w:val="001A4FE4"/>
    <w:rsid w:val="001A5088"/>
    <w:rsid w:val="001A520D"/>
    <w:rsid w:val="001A560D"/>
    <w:rsid w:val="001A5B0E"/>
    <w:rsid w:val="001A62F7"/>
    <w:rsid w:val="001A6EA6"/>
    <w:rsid w:val="001A7FD0"/>
    <w:rsid w:val="001B081A"/>
    <w:rsid w:val="001B0984"/>
    <w:rsid w:val="001B1084"/>
    <w:rsid w:val="001B166B"/>
    <w:rsid w:val="001B1FF2"/>
    <w:rsid w:val="001B2BFA"/>
    <w:rsid w:val="001B3155"/>
    <w:rsid w:val="001B47A5"/>
    <w:rsid w:val="001B4848"/>
    <w:rsid w:val="001B4A7A"/>
    <w:rsid w:val="001B4AD9"/>
    <w:rsid w:val="001B505C"/>
    <w:rsid w:val="001B5208"/>
    <w:rsid w:val="001B5607"/>
    <w:rsid w:val="001B5DAE"/>
    <w:rsid w:val="001B6D05"/>
    <w:rsid w:val="001B73DD"/>
    <w:rsid w:val="001B7BB7"/>
    <w:rsid w:val="001C08A9"/>
    <w:rsid w:val="001C0A44"/>
    <w:rsid w:val="001C0C04"/>
    <w:rsid w:val="001C0C95"/>
    <w:rsid w:val="001C0E4A"/>
    <w:rsid w:val="001C136A"/>
    <w:rsid w:val="001C1676"/>
    <w:rsid w:val="001C29D7"/>
    <w:rsid w:val="001C37E6"/>
    <w:rsid w:val="001C41D1"/>
    <w:rsid w:val="001C44F9"/>
    <w:rsid w:val="001C4A59"/>
    <w:rsid w:val="001C4BE6"/>
    <w:rsid w:val="001C4E0B"/>
    <w:rsid w:val="001C5348"/>
    <w:rsid w:val="001C6258"/>
    <w:rsid w:val="001C6712"/>
    <w:rsid w:val="001C709C"/>
    <w:rsid w:val="001C790E"/>
    <w:rsid w:val="001C7B6C"/>
    <w:rsid w:val="001D03F5"/>
    <w:rsid w:val="001D0767"/>
    <w:rsid w:val="001D0F03"/>
    <w:rsid w:val="001D0F3A"/>
    <w:rsid w:val="001D14D4"/>
    <w:rsid w:val="001D1982"/>
    <w:rsid w:val="001D19AB"/>
    <w:rsid w:val="001D23CB"/>
    <w:rsid w:val="001D2856"/>
    <w:rsid w:val="001D2C92"/>
    <w:rsid w:val="001D387B"/>
    <w:rsid w:val="001D434C"/>
    <w:rsid w:val="001D53AD"/>
    <w:rsid w:val="001D55C4"/>
    <w:rsid w:val="001D573F"/>
    <w:rsid w:val="001D5FE9"/>
    <w:rsid w:val="001D6491"/>
    <w:rsid w:val="001D6819"/>
    <w:rsid w:val="001D6E2B"/>
    <w:rsid w:val="001D725C"/>
    <w:rsid w:val="001D7A42"/>
    <w:rsid w:val="001D7F79"/>
    <w:rsid w:val="001E02EE"/>
    <w:rsid w:val="001E08FD"/>
    <w:rsid w:val="001E0F24"/>
    <w:rsid w:val="001E1E49"/>
    <w:rsid w:val="001E1FA6"/>
    <w:rsid w:val="001E1FB9"/>
    <w:rsid w:val="001E25D7"/>
    <w:rsid w:val="001E2D7D"/>
    <w:rsid w:val="001E2F50"/>
    <w:rsid w:val="001E314C"/>
    <w:rsid w:val="001E3829"/>
    <w:rsid w:val="001E3836"/>
    <w:rsid w:val="001E40F0"/>
    <w:rsid w:val="001E4688"/>
    <w:rsid w:val="001E4763"/>
    <w:rsid w:val="001E4A89"/>
    <w:rsid w:val="001E5839"/>
    <w:rsid w:val="001E5F34"/>
    <w:rsid w:val="001E61E0"/>
    <w:rsid w:val="001E7362"/>
    <w:rsid w:val="001E7A80"/>
    <w:rsid w:val="001E7ABB"/>
    <w:rsid w:val="001E7C1D"/>
    <w:rsid w:val="001F0CDD"/>
    <w:rsid w:val="001F0F28"/>
    <w:rsid w:val="001F0FD5"/>
    <w:rsid w:val="001F13B2"/>
    <w:rsid w:val="001F2061"/>
    <w:rsid w:val="001F2285"/>
    <w:rsid w:val="001F245D"/>
    <w:rsid w:val="001F2949"/>
    <w:rsid w:val="001F2EF7"/>
    <w:rsid w:val="001F2EFC"/>
    <w:rsid w:val="001F447A"/>
    <w:rsid w:val="001F46F1"/>
    <w:rsid w:val="001F4A38"/>
    <w:rsid w:val="001F4B0E"/>
    <w:rsid w:val="001F4C96"/>
    <w:rsid w:val="001F549C"/>
    <w:rsid w:val="001F5A6E"/>
    <w:rsid w:val="001F5E73"/>
    <w:rsid w:val="001F6726"/>
    <w:rsid w:val="001F6904"/>
    <w:rsid w:val="001F71BE"/>
    <w:rsid w:val="001F72CA"/>
    <w:rsid w:val="001F7399"/>
    <w:rsid w:val="001F74A7"/>
    <w:rsid w:val="002000AD"/>
    <w:rsid w:val="002003EB"/>
    <w:rsid w:val="002005D7"/>
    <w:rsid w:val="00200936"/>
    <w:rsid w:val="00200A94"/>
    <w:rsid w:val="00200AC4"/>
    <w:rsid w:val="0020266E"/>
    <w:rsid w:val="0020329D"/>
    <w:rsid w:val="002037FF"/>
    <w:rsid w:val="00203A31"/>
    <w:rsid w:val="00203D1E"/>
    <w:rsid w:val="002042C0"/>
    <w:rsid w:val="00204913"/>
    <w:rsid w:val="00204963"/>
    <w:rsid w:val="0020622F"/>
    <w:rsid w:val="0020625B"/>
    <w:rsid w:val="00206380"/>
    <w:rsid w:val="00206641"/>
    <w:rsid w:val="002078CC"/>
    <w:rsid w:val="00207B63"/>
    <w:rsid w:val="002103B0"/>
    <w:rsid w:val="0021183A"/>
    <w:rsid w:val="00211DDE"/>
    <w:rsid w:val="00211F89"/>
    <w:rsid w:val="00212143"/>
    <w:rsid w:val="00212319"/>
    <w:rsid w:val="00212D4A"/>
    <w:rsid w:val="002139C4"/>
    <w:rsid w:val="00213E11"/>
    <w:rsid w:val="00214392"/>
    <w:rsid w:val="002143DC"/>
    <w:rsid w:val="00214F75"/>
    <w:rsid w:val="00215653"/>
    <w:rsid w:val="00215707"/>
    <w:rsid w:val="002157E0"/>
    <w:rsid w:val="0021595F"/>
    <w:rsid w:val="00216A18"/>
    <w:rsid w:val="00216DC3"/>
    <w:rsid w:val="00217131"/>
    <w:rsid w:val="0021729C"/>
    <w:rsid w:val="00220055"/>
    <w:rsid w:val="002203C7"/>
    <w:rsid w:val="0022084E"/>
    <w:rsid w:val="00220986"/>
    <w:rsid w:val="00220E1E"/>
    <w:rsid w:val="00221A4D"/>
    <w:rsid w:val="0022216B"/>
    <w:rsid w:val="002221EB"/>
    <w:rsid w:val="002225A7"/>
    <w:rsid w:val="002225BC"/>
    <w:rsid w:val="00222961"/>
    <w:rsid w:val="00222C30"/>
    <w:rsid w:val="002233AF"/>
    <w:rsid w:val="002237A9"/>
    <w:rsid w:val="00223E23"/>
    <w:rsid w:val="00223EA1"/>
    <w:rsid w:val="0022504E"/>
    <w:rsid w:val="00225BE3"/>
    <w:rsid w:val="00225E92"/>
    <w:rsid w:val="002260F3"/>
    <w:rsid w:val="0022645D"/>
    <w:rsid w:val="00226538"/>
    <w:rsid w:val="00226919"/>
    <w:rsid w:val="00227251"/>
    <w:rsid w:val="00227761"/>
    <w:rsid w:val="00230649"/>
    <w:rsid w:val="00230CF4"/>
    <w:rsid w:val="00230E55"/>
    <w:rsid w:val="00230FC0"/>
    <w:rsid w:val="002311AA"/>
    <w:rsid w:val="00231467"/>
    <w:rsid w:val="0023192E"/>
    <w:rsid w:val="00232845"/>
    <w:rsid w:val="00232D3B"/>
    <w:rsid w:val="0023372B"/>
    <w:rsid w:val="0023380D"/>
    <w:rsid w:val="002338EB"/>
    <w:rsid w:val="002339D1"/>
    <w:rsid w:val="00233AAE"/>
    <w:rsid w:val="002344AF"/>
    <w:rsid w:val="00234684"/>
    <w:rsid w:val="00234B80"/>
    <w:rsid w:val="00234E7C"/>
    <w:rsid w:val="0023546C"/>
    <w:rsid w:val="00235478"/>
    <w:rsid w:val="002356A6"/>
    <w:rsid w:val="00235792"/>
    <w:rsid w:val="00235E4E"/>
    <w:rsid w:val="00236064"/>
    <w:rsid w:val="0023627B"/>
    <w:rsid w:val="00236337"/>
    <w:rsid w:val="00236B1F"/>
    <w:rsid w:val="00236E4E"/>
    <w:rsid w:val="00237186"/>
    <w:rsid w:val="002372C4"/>
    <w:rsid w:val="002376AD"/>
    <w:rsid w:val="00237A99"/>
    <w:rsid w:val="00237DF6"/>
    <w:rsid w:val="00240772"/>
    <w:rsid w:val="0024142B"/>
    <w:rsid w:val="00241746"/>
    <w:rsid w:val="00241FBC"/>
    <w:rsid w:val="00242004"/>
    <w:rsid w:val="0024303E"/>
    <w:rsid w:val="00243052"/>
    <w:rsid w:val="0024346C"/>
    <w:rsid w:val="0024350B"/>
    <w:rsid w:val="002437E2"/>
    <w:rsid w:val="00243F6E"/>
    <w:rsid w:val="00244052"/>
    <w:rsid w:val="0024487F"/>
    <w:rsid w:val="002448DA"/>
    <w:rsid w:val="00244966"/>
    <w:rsid w:val="00244B27"/>
    <w:rsid w:val="00244BB9"/>
    <w:rsid w:val="00244CE4"/>
    <w:rsid w:val="00245A23"/>
    <w:rsid w:val="00245C09"/>
    <w:rsid w:val="00246494"/>
    <w:rsid w:val="002466A5"/>
    <w:rsid w:val="00247812"/>
    <w:rsid w:val="00247904"/>
    <w:rsid w:val="002502E2"/>
    <w:rsid w:val="00250440"/>
    <w:rsid w:val="002504AC"/>
    <w:rsid w:val="00250C83"/>
    <w:rsid w:val="00250E65"/>
    <w:rsid w:val="00251029"/>
    <w:rsid w:val="00251553"/>
    <w:rsid w:val="00251AB9"/>
    <w:rsid w:val="00252A02"/>
    <w:rsid w:val="00252ED2"/>
    <w:rsid w:val="00253156"/>
    <w:rsid w:val="002534B1"/>
    <w:rsid w:val="002539D4"/>
    <w:rsid w:val="00253D0E"/>
    <w:rsid w:val="00253F53"/>
    <w:rsid w:val="00255C41"/>
    <w:rsid w:val="00256C67"/>
    <w:rsid w:val="00256E72"/>
    <w:rsid w:val="0025732D"/>
    <w:rsid w:val="00257B3A"/>
    <w:rsid w:val="0026030E"/>
    <w:rsid w:val="00260DA4"/>
    <w:rsid w:val="002611E4"/>
    <w:rsid w:val="002616D3"/>
    <w:rsid w:val="0026188B"/>
    <w:rsid w:val="00261DA2"/>
    <w:rsid w:val="00262AD5"/>
    <w:rsid w:val="00263529"/>
    <w:rsid w:val="00263B31"/>
    <w:rsid w:val="00263DA9"/>
    <w:rsid w:val="0026403E"/>
    <w:rsid w:val="00265632"/>
    <w:rsid w:val="002657DF"/>
    <w:rsid w:val="00266410"/>
    <w:rsid w:val="00266F8D"/>
    <w:rsid w:val="00267515"/>
    <w:rsid w:val="002679DB"/>
    <w:rsid w:val="00267D7F"/>
    <w:rsid w:val="00270423"/>
    <w:rsid w:val="002704D7"/>
    <w:rsid w:val="002707D6"/>
    <w:rsid w:val="002716EA"/>
    <w:rsid w:val="002726A0"/>
    <w:rsid w:val="0027284E"/>
    <w:rsid w:val="00272E08"/>
    <w:rsid w:val="002743AA"/>
    <w:rsid w:val="00274E0A"/>
    <w:rsid w:val="0027507A"/>
    <w:rsid w:val="0027629F"/>
    <w:rsid w:val="002762DC"/>
    <w:rsid w:val="00276897"/>
    <w:rsid w:val="002768AD"/>
    <w:rsid w:val="002769A3"/>
    <w:rsid w:val="00276FE5"/>
    <w:rsid w:val="0027720B"/>
    <w:rsid w:val="00280B86"/>
    <w:rsid w:val="00280C8C"/>
    <w:rsid w:val="00280DC0"/>
    <w:rsid w:val="00281C7B"/>
    <w:rsid w:val="00281D83"/>
    <w:rsid w:val="00281F2D"/>
    <w:rsid w:val="00281F7F"/>
    <w:rsid w:val="00282BF0"/>
    <w:rsid w:val="00282CE8"/>
    <w:rsid w:val="0028319C"/>
    <w:rsid w:val="0028338A"/>
    <w:rsid w:val="00283680"/>
    <w:rsid w:val="002836A0"/>
    <w:rsid w:val="00283D77"/>
    <w:rsid w:val="00284202"/>
    <w:rsid w:val="002850F4"/>
    <w:rsid w:val="002853B0"/>
    <w:rsid w:val="00285639"/>
    <w:rsid w:val="002866A5"/>
    <w:rsid w:val="0028680A"/>
    <w:rsid w:val="00286DF1"/>
    <w:rsid w:val="00286E8B"/>
    <w:rsid w:val="0028711B"/>
    <w:rsid w:val="0028752F"/>
    <w:rsid w:val="002875FE"/>
    <w:rsid w:val="00291702"/>
    <w:rsid w:val="00292338"/>
    <w:rsid w:val="00293173"/>
    <w:rsid w:val="00293A20"/>
    <w:rsid w:val="00294270"/>
    <w:rsid w:val="002946A1"/>
    <w:rsid w:val="00294D71"/>
    <w:rsid w:val="00295F1D"/>
    <w:rsid w:val="00296169"/>
    <w:rsid w:val="00296238"/>
    <w:rsid w:val="00297B38"/>
    <w:rsid w:val="002A0338"/>
    <w:rsid w:val="002A0D9F"/>
    <w:rsid w:val="002A1062"/>
    <w:rsid w:val="002A1BE2"/>
    <w:rsid w:val="002A22F2"/>
    <w:rsid w:val="002A2678"/>
    <w:rsid w:val="002A2F09"/>
    <w:rsid w:val="002A3399"/>
    <w:rsid w:val="002A361A"/>
    <w:rsid w:val="002A367F"/>
    <w:rsid w:val="002A406F"/>
    <w:rsid w:val="002A40F3"/>
    <w:rsid w:val="002A431B"/>
    <w:rsid w:val="002A5051"/>
    <w:rsid w:val="002A5181"/>
    <w:rsid w:val="002A57AC"/>
    <w:rsid w:val="002A694D"/>
    <w:rsid w:val="002A780A"/>
    <w:rsid w:val="002B0924"/>
    <w:rsid w:val="002B0FC6"/>
    <w:rsid w:val="002B1ABD"/>
    <w:rsid w:val="002B1E18"/>
    <w:rsid w:val="002B28E1"/>
    <w:rsid w:val="002B2D2F"/>
    <w:rsid w:val="002B2DDC"/>
    <w:rsid w:val="002B3F5E"/>
    <w:rsid w:val="002B46A3"/>
    <w:rsid w:val="002B47CC"/>
    <w:rsid w:val="002B567A"/>
    <w:rsid w:val="002B5703"/>
    <w:rsid w:val="002B5F44"/>
    <w:rsid w:val="002B6153"/>
    <w:rsid w:val="002B61D8"/>
    <w:rsid w:val="002B6222"/>
    <w:rsid w:val="002B744E"/>
    <w:rsid w:val="002B74CA"/>
    <w:rsid w:val="002B778D"/>
    <w:rsid w:val="002B7A36"/>
    <w:rsid w:val="002B7F49"/>
    <w:rsid w:val="002C00CF"/>
    <w:rsid w:val="002C0156"/>
    <w:rsid w:val="002C09B1"/>
    <w:rsid w:val="002C0C0A"/>
    <w:rsid w:val="002C0E35"/>
    <w:rsid w:val="002C1070"/>
    <w:rsid w:val="002C111C"/>
    <w:rsid w:val="002C1879"/>
    <w:rsid w:val="002C1C29"/>
    <w:rsid w:val="002C1C8D"/>
    <w:rsid w:val="002C24AD"/>
    <w:rsid w:val="002C26EC"/>
    <w:rsid w:val="002C2C31"/>
    <w:rsid w:val="002C2F0F"/>
    <w:rsid w:val="002C3054"/>
    <w:rsid w:val="002C3189"/>
    <w:rsid w:val="002C3B40"/>
    <w:rsid w:val="002C3FA2"/>
    <w:rsid w:val="002C3FF5"/>
    <w:rsid w:val="002C4030"/>
    <w:rsid w:val="002C49A9"/>
    <w:rsid w:val="002C4A42"/>
    <w:rsid w:val="002C4AEB"/>
    <w:rsid w:val="002C4BB4"/>
    <w:rsid w:val="002C4C73"/>
    <w:rsid w:val="002C5511"/>
    <w:rsid w:val="002C5567"/>
    <w:rsid w:val="002C5D70"/>
    <w:rsid w:val="002C627C"/>
    <w:rsid w:val="002C6F0D"/>
    <w:rsid w:val="002C782E"/>
    <w:rsid w:val="002C7C70"/>
    <w:rsid w:val="002C7D23"/>
    <w:rsid w:val="002CAD31"/>
    <w:rsid w:val="002D0698"/>
    <w:rsid w:val="002D0F74"/>
    <w:rsid w:val="002D1DA4"/>
    <w:rsid w:val="002D1E0E"/>
    <w:rsid w:val="002D2202"/>
    <w:rsid w:val="002D2314"/>
    <w:rsid w:val="002D2339"/>
    <w:rsid w:val="002D267C"/>
    <w:rsid w:val="002D2700"/>
    <w:rsid w:val="002D2842"/>
    <w:rsid w:val="002D2BDE"/>
    <w:rsid w:val="002D3106"/>
    <w:rsid w:val="002D3653"/>
    <w:rsid w:val="002D3D8E"/>
    <w:rsid w:val="002D40E1"/>
    <w:rsid w:val="002D4243"/>
    <w:rsid w:val="002D46E4"/>
    <w:rsid w:val="002D49E6"/>
    <w:rsid w:val="002D4A83"/>
    <w:rsid w:val="002D4DB2"/>
    <w:rsid w:val="002D5862"/>
    <w:rsid w:val="002D58F6"/>
    <w:rsid w:val="002D5901"/>
    <w:rsid w:val="002D631A"/>
    <w:rsid w:val="002D65BD"/>
    <w:rsid w:val="002D717C"/>
    <w:rsid w:val="002D73DD"/>
    <w:rsid w:val="002D7A93"/>
    <w:rsid w:val="002D7FBF"/>
    <w:rsid w:val="002E0205"/>
    <w:rsid w:val="002E0D8B"/>
    <w:rsid w:val="002E0FD6"/>
    <w:rsid w:val="002E230C"/>
    <w:rsid w:val="002E3175"/>
    <w:rsid w:val="002E3BDA"/>
    <w:rsid w:val="002E48E2"/>
    <w:rsid w:val="002E56F3"/>
    <w:rsid w:val="002E59ED"/>
    <w:rsid w:val="002E5D5C"/>
    <w:rsid w:val="002E5E7B"/>
    <w:rsid w:val="002E6121"/>
    <w:rsid w:val="002E663A"/>
    <w:rsid w:val="002E6954"/>
    <w:rsid w:val="002E6C3A"/>
    <w:rsid w:val="002E76D3"/>
    <w:rsid w:val="002E7A2E"/>
    <w:rsid w:val="002F05B0"/>
    <w:rsid w:val="002F18AB"/>
    <w:rsid w:val="002F1924"/>
    <w:rsid w:val="002F1CC9"/>
    <w:rsid w:val="002F2BD0"/>
    <w:rsid w:val="002F2F4E"/>
    <w:rsid w:val="002F327E"/>
    <w:rsid w:val="002F3394"/>
    <w:rsid w:val="002F46C1"/>
    <w:rsid w:val="002F46F4"/>
    <w:rsid w:val="002F4996"/>
    <w:rsid w:val="002F4B76"/>
    <w:rsid w:val="002F4C68"/>
    <w:rsid w:val="002F4CBE"/>
    <w:rsid w:val="002F50D2"/>
    <w:rsid w:val="002F5157"/>
    <w:rsid w:val="002F5BFB"/>
    <w:rsid w:val="002F62E7"/>
    <w:rsid w:val="002F6806"/>
    <w:rsid w:val="002F6A49"/>
    <w:rsid w:val="002F6F8D"/>
    <w:rsid w:val="002F7420"/>
    <w:rsid w:val="002F7CD8"/>
    <w:rsid w:val="002F7F46"/>
    <w:rsid w:val="003000C2"/>
    <w:rsid w:val="0030067D"/>
    <w:rsid w:val="00300921"/>
    <w:rsid w:val="0030095D"/>
    <w:rsid w:val="00300D57"/>
    <w:rsid w:val="00300F43"/>
    <w:rsid w:val="003010B8"/>
    <w:rsid w:val="00301213"/>
    <w:rsid w:val="0030175E"/>
    <w:rsid w:val="0030219D"/>
    <w:rsid w:val="00302CA8"/>
    <w:rsid w:val="00303608"/>
    <w:rsid w:val="0030364F"/>
    <w:rsid w:val="00303E43"/>
    <w:rsid w:val="00304D11"/>
    <w:rsid w:val="003052C6"/>
    <w:rsid w:val="003061E4"/>
    <w:rsid w:val="003067DC"/>
    <w:rsid w:val="003068D5"/>
    <w:rsid w:val="00306AB8"/>
    <w:rsid w:val="00307586"/>
    <w:rsid w:val="003075D9"/>
    <w:rsid w:val="00307887"/>
    <w:rsid w:val="00307B19"/>
    <w:rsid w:val="00307E29"/>
    <w:rsid w:val="003105A2"/>
    <w:rsid w:val="003108C3"/>
    <w:rsid w:val="003110DB"/>
    <w:rsid w:val="0031129F"/>
    <w:rsid w:val="003112F1"/>
    <w:rsid w:val="0031172A"/>
    <w:rsid w:val="00311882"/>
    <w:rsid w:val="003119A8"/>
    <w:rsid w:val="003122EB"/>
    <w:rsid w:val="00312838"/>
    <w:rsid w:val="00312A0A"/>
    <w:rsid w:val="003135F5"/>
    <w:rsid w:val="00313A98"/>
    <w:rsid w:val="00313E17"/>
    <w:rsid w:val="00313F41"/>
    <w:rsid w:val="003145B5"/>
    <w:rsid w:val="00314C7B"/>
    <w:rsid w:val="00315761"/>
    <w:rsid w:val="00315CA3"/>
    <w:rsid w:val="00315D7B"/>
    <w:rsid w:val="003162C2"/>
    <w:rsid w:val="00316322"/>
    <w:rsid w:val="0031676C"/>
    <w:rsid w:val="00316A61"/>
    <w:rsid w:val="003170B3"/>
    <w:rsid w:val="003177D5"/>
    <w:rsid w:val="00317AF6"/>
    <w:rsid w:val="003205CD"/>
    <w:rsid w:val="00321690"/>
    <w:rsid w:val="00321BDC"/>
    <w:rsid w:val="00321C81"/>
    <w:rsid w:val="00321E62"/>
    <w:rsid w:val="00321EF3"/>
    <w:rsid w:val="00321FD6"/>
    <w:rsid w:val="003222F9"/>
    <w:rsid w:val="0032289D"/>
    <w:rsid w:val="00323D89"/>
    <w:rsid w:val="00323E99"/>
    <w:rsid w:val="0032439A"/>
    <w:rsid w:val="0032456C"/>
    <w:rsid w:val="0032475B"/>
    <w:rsid w:val="00324D1E"/>
    <w:rsid w:val="00324D31"/>
    <w:rsid w:val="00325076"/>
    <w:rsid w:val="0032544F"/>
    <w:rsid w:val="00325971"/>
    <w:rsid w:val="00325C0C"/>
    <w:rsid w:val="00325C9E"/>
    <w:rsid w:val="00325E4A"/>
    <w:rsid w:val="003263BC"/>
    <w:rsid w:val="0032646F"/>
    <w:rsid w:val="003302C0"/>
    <w:rsid w:val="00330709"/>
    <w:rsid w:val="00330798"/>
    <w:rsid w:val="00330D67"/>
    <w:rsid w:val="00330D8E"/>
    <w:rsid w:val="003311C8"/>
    <w:rsid w:val="003327C4"/>
    <w:rsid w:val="003328AD"/>
    <w:rsid w:val="00332DFB"/>
    <w:rsid w:val="003331DB"/>
    <w:rsid w:val="0033368B"/>
    <w:rsid w:val="0033386B"/>
    <w:rsid w:val="003344E2"/>
    <w:rsid w:val="003351C3"/>
    <w:rsid w:val="003358A3"/>
    <w:rsid w:val="00335975"/>
    <w:rsid w:val="003361E2"/>
    <w:rsid w:val="00336880"/>
    <w:rsid w:val="00336906"/>
    <w:rsid w:val="003402AD"/>
    <w:rsid w:val="00340D9A"/>
    <w:rsid w:val="0034164B"/>
    <w:rsid w:val="00341675"/>
    <w:rsid w:val="003418B5"/>
    <w:rsid w:val="003418F6"/>
    <w:rsid w:val="00343E77"/>
    <w:rsid w:val="00344039"/>
    <w:rsid w:val="003440C2"/>
    <w:rsid w:val="00345333"/>
    <w:rsid w:val="00346175"/>
    <w:rsid w:val="00346935"/>
    <w:rsid w:val="00346A8C"/>
    <w:rsid w:val="00346DB9"/>
    <w:rsid w:val="00350AA7"/>
    <w:rsid w:val="00350D84"/>
    <w:rsid w:val="0035129D"/>
    <w:rsid w:val="00353119"/>
    <w:rsid w:val="003531AA"/>
    <w:rsid w:val="00353963"/>
    <w:rsid w:val="00353B5F"/>
    <w:rsid w:val="00354175"/>
    <w:rsid w:val="003551BF"/>
    <w:rsid w:val="00356019"/>
    <w:rsid w:val="00356238"/>
    <w:rsid w:val="003565F7"/>
    <w:rsid w:val="00356782"/>
    <w:rsid w:val="00356B23"/>
    <w:rsid w:val="00356BD8"/>
    <w:rsid w:val="003572EA"/>
    <w:rsid w:val="00357D91"/>
    <w:rsid w:val="003601AC"/>
    <w:rsid w:val="0036026A"/>
    <w:rsid w:val="003604A6"/>
    <w:rsid w:val="003608E8"/>
    <w:rsid w:val="00360C3F"/>
    <w:rsid w:val="0036179C"/>
    <w:rsid w:val="00361E0D"/>
    <w:rsid w:val="00361F7A"/>
    <w:rsid w:val="003621A0"/>
    <w:rsid w:val="00362AA0"/>
    <w:rsid w:val="0036383A"/>
    <w:rsid w:val="0036478B"/>
    <w:rsid w:val="003648F6"/>
    <w:rsid w:val="00364FFB"/>
    <w:rsid w:val="003657B3"/>
    <w:rsid w:val="00366A34"/>
    <w:rsid w:val="00367D39"/>
    <w:rsid w:val="00367F04"/>
    <w:rsid w:val="003702A2"/>
    <w:rsid w:val="00371492"/>
    <w:rsid w:val="00371A63"/>
    <w:rsid w:val="0037231D"/>
    <w:rsid w:val="003728A4"/>
    <w:rsid w:val="00372E0E"/>
    <w:rsid w:val="00372ECD"/>
    <w:rsid w:val="003730E2"/>
    <w:rsid w:val="00373AFF"/>
    <w:rsid w:val="003744FF"/>
    <w:rsid w:val="00374827"/>
    <w:rsid w:val="0037549C"/>
    <w:rsid w:val="0037555C"/>
    <w:rsid w:val="003757ED"/>
    <w:rsid w:val="00375D13"/>
    <w:rsid w:val="00375F7E"/>
    <w:rsid w:val="00376CC6"/>
    <w:rsid w:val="003773B1"/>
    <w:rsid w:val="00377677"/>
    <w:rsid w:val="00377865"/>
    <w:rsid w:val="00377A8D"/>
    <w:rsid w:val="00377BBA"/>
    <w:rsid w:val="00380124"/>
    <w:rsid w:val="003803AD"/>
    <w:rsid w:val="00380838"/>
    <w:rsid w:val="00380D46"/>
    <w:rsid w:val="003818F1"/>
    <w:rsid w:val="00381F36"/>
    <w:rsid w:val="00382D9C"/>
    <w:rsid w:val="00383124"/>
    <w:rsid w:val="003839A2"/>
    <w:rsid w:val="00383AC2"/>
    <w:rsid w:val="00383C9C"/>
    <w:rsid w:val="00383E30"/>
    <w:rsid w:val="0038407D"/>
    <w:rsid w:val="0038442D"/>
    <w:rsid w:val="0038482C"/>
    <w:rsid w:val="00384866"/>
    <w:rsid w:val="00385557"/>
    <w:rsid w:val="00385B29"/>
    <w:rsid w:val="00385D29"/>
    <w:rsid w:val="00386464"/>
    <w:rsid w:val="003868DC"/>
    <w:rsid w:val="00386C4A"/>
    <w:rsid w:val="00386F28"/>
    <w:rsid w:val="00387032"/>
    <w:rsid w:val="0038720A"/>
    <w:rsid w:val="00387BEE"/>
    <w:rsid w:val="00390410"/>
    <w:rsid w:val="0039063F"/>
    <w:rsid w:val="00390A18"/>
    <w:rsid w:val="00390CCC"/>
    <w:rsid w:val="00390F7F"/>
    <w:rsid w:val="00391749"/>
    <w:rsid w:val="00392673"/>
    <w:rsid w:val="00392878"/>
    <w:rsid w:val="00392B3F"/>
    <w:rsid w:val="00393456"/>
    <w:rsid w:val="00393C9A"/>
    <w:rsid w:val="00393CA7"/>
    <w:rsid w:val="003941D2"/>
    <w:rsid w:val="003943BC"/>
    <w:rsid w:val="00394548"/>
    <w:rsid w:val="00394BEA"/>
    <w:rsid w:val="00394E02"/>
    <w:rsid w:val="00395493"/>
    <w:rsid w:val="003956AA"/>
    <w:rsid w:val="00395851"/>
    <w:rsid w:val="0039586E"/>
    <w:rsid w:val="003959DA"/>
    <w:rsid w:val="00396B05"/>
    <w:rsid w:val="00396D85"/>
    <w:rsid w:val="00396DBF"/>
    <w:rsid w:val="003A0454"/>
    <w:rsid w:val="003A05B9"/>
    <w:rsid w:val="003A0605"/>
    <w:rsid w:val="003A06C6"/>
    <w:rsid w:val="003A146F"/>
    <w:rsid w:val="003A14E9"/>
    <w:rsid w:val="003A167E"/>
    <w:rsid w:val="003A1F10"/>
    <w:rsid w:val="003A25E0"/>
    <w:rsid w:val="003A26BC"/>
    <w:rsid w:val="003A2CF1"/>
    <w:rsid w:val="003A2DBD"/>
    <w:rsid w:val="003A3107"/>
    <w:rsid w:val="003A3452"/>
    <w:rsid w:val="003A34B4"/>
    <w:rsid w:val="003A3590"/>
    <w:rsid w:val="003A3FED"/>
    <w:rsid w:val="003A424F"/>
    <w:rsid w:val="003A4331"/>
    <w:rsid w:val="003A5D99"/>
    <w:rsid w:val="003A6689"/>
    <w:rsid w:val="003A671D"/>
    <w:rsid w:val="003A6847"/>
    <w:rsid w:val="003A6A20"/>
    <w:rsid w:val="003A6BD8"/>
    <w:rsid w:val="003A6F67"/>
    <w:rsid w:val="003A702C"/>
    <w:rsid w:val="003A75C3"/>
    <w:rsid w:val="003A766A"/>
    <w:rsid w:val="003A7B53"/>
    <w:rsid w:val="003A7C61"/>
    <w:rsid w:val="003A7D38"/>
    <w:rsid w:val="003B0077"/>
    <w:rsid w:val="003B0214"/>
    <w:rsid w:val="003B045D"/>
    <w:rsid w:val="003B0AF3"/>
    <w:rsid w:val="003B0BED"/>
    <w:rsid w:val="003B0D4F"/>
    <w:rsid w:val="003B0E1A"/>
    <w:rsid w:val="003B1197"/>
    <w:rsid w:val="003B1706"/>
    <w:rsid w:val="003B1C3A"/>
    <w:rsid w:val="003B213F"/>
    <w:rsid w:val="003B2212"/>
    <w:rsid w:val="003B2281"/>
    <w:rsid w:val="003B2FD5"/>
    <w:rsid w:val="003B303F"/>
    <w:rsid w:val="003B422C"/>
    <w:rsid w:val="003B466C"/>
    <w:rsid w:val="003B59DF"/>
    <w:rsid w:val="003B5A64"/>
    <w:rsid w:val="003B5A9D"/>
    <w:rsid w:val="003B61A4"/>
    <w:rsid w:val="003B6982"/>
    <w:rsid w:val="003B712B"/>
    <w:rsid w:val="003B783C"/>
    <w:rsid w:val="003C05C6"/>
    <w:rsid w:val="003C0A86"/>
    <w:rsid w:val="003C10C8"/>
    <w:rsid w:val="003C1283"/>
    <w:rsid w:val="003C1A78"/>
    <w:rsid w:val="003C1B7F"/>
    <w:rsid w:val="003C1BF9"/>
    <w:rsid w:val="003C20AC"/>
    <w:rsid w:val="003C22FD"/>
    <w:rsid w:val="003C255A"/>
    <w:rsid w:val="003C299F"/>
    <w:rsid w:val="003C29B6"/>
    <w:rsid w:val="003C3119"/>
    <w:rsid w:val="003C3362"/>
    <w:rsid w:val="003C33B1"/>
    <w:rsid w:val="003C386A"/>
    <w:rsid w:val="003C47C9"/>
    <w:rsid w:val="003C56CC"/>
    <w:rsid w:val="003C591A"/>
    <w:rsid w:val="003C7320"/>
    <w:rsid w:val="003C7708"/>
    <w:rsid w:val="003D004A"/>
    <w:rsid w:val="003D0764"/>
    <w:rsid w:val="003D0D4B"/>
    <w:rsid w:val="003D1728"/>
    <w:rsid w:val="003D1C65"/>
    <w:rsid w:val="003D1C85"/>
    <w:rsid w:val="003D2235"/>
    <w:rsid w:val="003D2C6C"/>
    <w:rsid w:val="003D2E6C"/>
    <w:rsid w:val="003D2F32"/>
    <w:rsid w:val="003D30A0"/>
    <w:rsid w:val="003D310C"/>
    <w:rsid w:val="003D36D9"/>
    <w:rsid w:val="003D37FA"/>
    <w:rsid w:val="003D459F"/>
    <w:rsid w:val="003D50DB"/>
    <w:rsid w:val="003D5182"/>
    <w:rsid w:val="003D52CD"/>
    <w:rsid w:val="003D5365"/>
    <w:rsid w:val="003D5465"/>
    <w:rsid w:val="003D5A24"/>
    <w:rsid w:val="003D5BF4"/>
    <w:rsid w:val="003D5D3C"/>
    <w:rsid w:val="003D6919"/>
    <w:rsid w:val="003D6CEC"/>
    <w:rsid w:val="003D6D53"/>
    <w:rsid w:val="003D6EBC"/>
    <w:rsid w:val="003D7217"/>
    <w:rsid w:val="003D7548"/>
    <w:rsid w:val="003D7697"/>
    <w:rsid w:val="003D7DEE"/>
    <w:rsid w:val="003E001F"/>
    <w:rsid w:val="003E01D3"/>
    <w:rsid w:val="003E030D"/>
    <w:rsid w:val="003E094F"/>
    <w:rsid w:val="003E1977"/>
    <w:rsid w:val="003E1B08"/>
    <w:rsid w:val="003E1BC7"/>
    <w:rsid w:val="003E2898"/>
    <w:rsid w:val="003E2A97"/>
    <w:rsid w:val="003E3180"/>
    <w:rsid w:val="003E32E3"/>
    <w:rsid w:val="003E36B1"/>
    <w:rsid w:val="003E3785"/>
    <w:rsid w:val="003E3A90"/>
    <w:rsid w:val="003E3AA5"/>
    <w:rsid w:val="003E3AC9"/>
    <w:rsid w:val="003E3BEA"/>
    <w:rsid w:val="003E3CF7"/>
    <w:rsid w:val="003E3D88"/>
    <w:rsid w:val="003E40B9"/>
    <w:rsid w:val="003E4162"/>
    <w:rsid w:val="003E4EB7"/>
    <w:rsid w:val="003E52FF"/>
    <w:rsid w:val="003E5D09"/>
    <w:rsid w:val="003E5D19"/>
    <w:rsid w:val="003E5F44"/>
    <w:rsid w:val="003E607A"/>
    <w:rsid w:val="003E667E"/>
    <w:rsid w:val="003E69A4"/>
    <w:rsid w:val="003E6C55"/>
    <w:rsid w:val="003E7004"/>
    <w:rsid w:val="003E733B"/>
    <w:rsid w:val="003E7719"/>
    <w:rsid w:val="003E78B1"/>
    <w:rsid w:val="003E7A72"/>
    <w:rsid w:val="003E7DBC"/>
    <w:rsid w:val="003E7F83"/>
    <w:rsid w:val="003F0185"/>
    <w:rsid w:val="003F0572"/>
    <w:rsid w:val="003F0A1A"/>
    <w:rsid w:val="003F0D28"/>
    <w:rsid w:val="003F0DF5"/>
    <w:rsid w:val="003F1089"/>
    <w:rsid w:val="003F1492"/>
    <w:rsid w:val="003F1574"/>
    <w:rsid w:val="003F1873"/>
    <w:rsid w:val="003F1EC3"/>
    <w:rsid w:val="003F22CA"/>
    <w:rsid w:val="003F2C45"/>
    <w:rsid w:val="003F350C"/>
    <w:rsid w:val="003F35F4"/>
    <w:rsid w:val="003F41F4"/>
    <w:rsid w:val="003F4A71"/>
    <w:rsid w:val="003F56A2"/>
    <w:rsid w:val="003F73BC"/>
    <w:rsid w:val="003F79F7"/>
    <w:rsid w:val="003F7BAD"/>
    <w:rsid w:val="003F7CBD"/>
    <w:rsid w:val="003F7D69"/>
    <w:rsid w:val="00400493"/>
    <w:rsid w:val="00402617"/>
    <w:rsid w:val="004027F4"/>
    <w:rsid w:val="004029DC"/>
    <w:rsid w:val="00403453"/>
    <w:rsid w:val="00403FCD"/>
    <w:rsid w:val="0040474A"/>
    <w:rsid w:val="0040479D"/>
    <w:rsid w:val="0040482F"/>
    <w:rsid w:val="004048C6"/>
    <w:rsid w:val="00404D71"/>
    <w:rsid w:val="00405611"/>
    <w:rsid w:val="004058D5"/>
    <w:rsid w:val="004062A9"/>
    <w:rsid w:val="00406E3E"/>
    <w:rsid w:val="00407058"/>
    <w:rsid w:val="0040785A"/>
    <w:rsid w:val="0041103A"/>
    <w:rsid w:val="004110C4"/>
    <w:rsid w:val="0041154E"/>
    <w:rsid w:val="00411AD8"/>
    <w:rsid w:val="00411E55"/>
    <w:rsid w:val="00412413"/>
    <w:rsid w:val="004129A3"/>
    <w:rsid w:val="004129E3"/>
    <w:rsid w:val="00413C72"/>
    <w:rsid w:val="004140C7"/>
    <w:rsid w:val="00414211"/>
    <w:rsid w:val="004152F9"/>
    <w:rsid w:val="0041576C"/>
    <w:rsid w:val="00415889"/>
    <w:rsid w:val="00415C7E"/>
    <w:rsid w:val="00415F40"/>
    <w:rsid w:val="004163AD"/>
    <w:rsid w:val="00416729"/>
    <w:rsid w:val="0041681A"/>
    <w:rsid w:val="004174E2"/>
    <w:rsid w:val="0041771B"/>
    <w:rsid w:val="004203BE"/>
    <w:rsid w:val="0042117E"/>
    <w:rsid w:val="004214C7"/>
    <w:rsid w:val="0042173E"/>
    <w:rsid w:val="00421887"/>
    <w:rsid w:val="00421F23"/>
    <w:rsid w:val="00422247"/>
    <w:rsid w:val="00422523"/>
    <w:rsid w:val="0042259B"/>
    <w:rsid w:val="00422B0E"/>
    <w:rsid w:val="00422D84"/>
    <w:rsid w:val="004234F7"/>
    <w:rsid w:val="00423D61"/>
    <w:rsid w:val="004245C0"/>
    <w:rsid w:val="004249E5"/>
    <w:rsid w:val="00424DC9"/>
    <w:rsid w:val="00425B1C"/>
    <w:rsid w:val="004262BD"/>
    <w:rsid w:val="00426757"/>
    <w:rsid w:val="00426B8D"/>
    <w:rsid w:val="004272C5"/>
    <w:rsid w:val="00427CB3"/>
    <w:rsid w:val="00427EC7"/>
    <w:rsid w:val="004303DF"/>
    <w:rsid w:val="0043074E"/>
    <w:rsid w:val="00430A81"/>
    <w:rsid w:val="00430DAE"/>
    <w:rsid w:val="00432279"/>
    <w:rsid w:val="00432D75"/>
    <w:rsid w:val="00433021"/>
    <w:rsid w:val="00433AA7"/>
    <w:rsid w:val="00433AB8"/>
    <w:rsid w:val="00433CC5"/>
    <w:rsid w:val="00433D21"/>
    <w:rsid w:val="00434202"/>
    <w:rsid w:val="004342A2"/>
    <w:rsid w:val="004347ED"/>
    <w:rsid w:val="004351D2"/>
    <w:rsid w:val="004351F7"/>
    <w:rsid w:val="00435326"/>
    <w:rsid w:val="0043565D"/>
    <w:rsid w:val="004360E6"/>
    <w:rsid w:val="0043699A"/>
    <w:rsid w:val="00436D94"/>
    <w:rsid w:val="00437194"/>
    <w:rsid w:val="00437610"/>
    <w:rsid w:val="00437736"/>
    <w:rsid w:val="00440110"/>
    <w:rsid w:val="004403EE"/>
    <w:rsid w:val="004404D1"/>
    <w:rsid w:val="00441522"/>
    <w:rsid w:val="0044152B"/>
    <w:rsid w:val="00441632"/>
    <w:rsid w:val="00441993"/>
    <w:rsid w:val="00441BA0"/>
    <w:rsid w:val="00441D60"/>
    <w:rsid w:val="00442C90"/>
    <w:rsid w:val="00443CC6"/>
    <w:rsid w:val="00444685"/>
    <w:rsid w:val="004447AA"/>
    <w:rsid w:val="00444C5F"/>
    <w:rsid w:val="00444D74"/>
    <w:rsid w:val="0044539C"/>
    <w:rsid w:val="00445506"/>
    <w:rsid w:val="00445778"/>
    <w:rsid w:val="0044592A"/>
    <w:rsid w:val="00446053"/>
    <w:rsid w:val="004468BB"/>
    <w:rsid w:val="0044693C"/>
    <w:rsid w:val="00446B5E"/>
    <w:rsid w:val="00446CB2"/>
    <w:rsid w:val="00446F85"/>
    <w:rsid w:val="00447216"/>
    <w:rsid w:val="00447756"/>
    <w:rsid w:val="00450B55"/>
    <w:rsid w:val="00450B74"/>
    <w:rsid w:val="00450DCF"/>
    <w:rsid w:val="0045131A"/>
    <w:rsid w:val="00452CB4"/>
    <w:rsid w:val="00452F2B"/>
    <w:rsid w:val="0045467E"/>
    <w:rsid w:val="00454A63"/>
    <w:rsid w:val="00454FF2"/>
    <w:rsid w:val="0045517A"/>
    <w:rsid w:val="004558A5"/>
    <w:rsid w:val="00455B8F"/>
    <w:rsid w:val="00455E1E"/>
    <w:rsid w:val="00456155"/>
    <w:rsid w:val="0045647E"/>
    <w:rsid w:val="0045655E"/>
    <w:rsid w:val="004568FE"/>
    <w:rsid w:val="00456A72"/>
    <w:rsid w:val="00456CF9"/>
    <w:rsid w:val="00457326"/>
    <w:rsid w:val="004573E6"/>
    <w:rsid w:val="00460044"/>
    <w:rsid w:val="004601A4"/>
    <w:rsid w:val="00460B1B"/>
    <w:rsid w:val="00460E7D"/>
    <w:rsid w:val="004613F4"/>
    <w:rsid w:val="00461DEE"/>
    <w:rsid w:val="00462113"/>
    <w:rsid w:val="004624A5"/>
    <w:rsid w:val="00462B17"/>
    <w:rsid w:val="00462B81"/>
    <w:rsid w:val="00462F02"/>
    <w:rsid w:val="00463365"/>
    <w:rsid w:val="004634A2"/>
    <w:rsid w:val="00463535"/>
    <w:rsid w:val="004638E8"/>
    <w:rsid w:val="00463A46"/>
    <w:rsid w:val="00463B3F"/>
    <w:rsid w:val="00463C9C"/>
    <w:rsid w:val="00463D4D"/>
    <w:rsid w:val="00464DBA"/>
    <w:rsid w:val="00464FF0"/>
    <w:rsid w:val="0046574E"/>
    <w:rsid w:val="00466CC9"/>
    <w:rsid w:val="004674F3"/>
    <w:rsid w:val="00470328"/>
    <w:rsid w:val="00470AEA"/>
    <w:rsid w:val="00470C49"/>
    <w:rsid w:val="00470D92"/>
    <w:rsid w:val="00470EF9"/>
    <w:rsid w:val="00471129"/>
    <w:rsid w:val="00471648"/>
    <w:rsid w:val="00471848"/>
    <w:rsid w:val="00471F03"/>
    <w:rsid w:val="0047351E"/>
    <w:rsid w:val="00473A94"/>
    <w:rsid w:val="00474154"/>
    <w:rsid w:val="004749D2"/>
    <w:rsid w:val="00474AF7"/>
    <w:rsid w:val="004750BA"/>
    <w:rsid w:val="0047510F"/>
    <w:rsid w:val="004751DA"/>
    <w:rsid w:val="004755AE"/>
    <w:rsid w:val="00475BA8"/>
    <w:rsid w:val="00476280"/>
    <w:rsid w:val="0047646F"/>
    <w:rsid w:val="00476831"/>
    <w:rsid w:val="00476A1E"/>
    <w:rsid w:val="00476C1F"/>
    <w:rsid w:val="004776D0"/>
    <w:rsid w:val="0047794D"/>
    <w:rsid w:val="00477C64"/>
    <w:rsid w:val="00477E34"/>
    <w:rsid w:val="00477F72"/>
    <w:rsid w:val="004800B2"/>
    <w:rsid w:val="00480662"/>
    <w:rsid w:val="00480810"/>
    <w:rsid w:val="00480BEF"/>
    <w:rsid w:val="00480E64"/>
    <w:rsid w:val="00481338"/>
    <w:rsid w:val="00481A7A"/>
    <w:rsid w:val="00481CF8"/>
    <w:rsid w:val="00481D75"/>
    <w:rsid w:val="00481DC5"/>
    <w:rsid w:val="0048261A"/>
    <w:rsid w:val="0048278D"/>
    <w:rsid w:val="00483212"/>
    <w:rsid w:val="00484112"/>
    <w:rsid w:val="00484556"/>
    <w:rsid w:val="00484593"/>
    <w:rsid w:val="0048481E"/>
    <w:rsid w:val="00484B0E"/>
    <w:rsid w:val="00485623"/>
    <w:rsid w:val="00485A37"/>
    <w:rsid w:val="0048600B"/>
    <w:rsid w:val="00486160"/>
    <w:rsid w:val="0048690F"/>
    <w:rsid w:val="00486BCD"/>
    <w:rsid w:val="00486D16"/>
    <w:rsid w:val="00487161"/>
    <w:rsid w:val="00487431"/>
    <w:rsid w:val="00487597"/>
    <w:rsid w:val="00487CFA"/>
    <w:rsid w:val="00487D76"/>
    <w:rsid w:val="004902EB"/>
    <w:rsid w:val="00490A59"/>
    <w:rsid w:val="00490E86"/>
    <w:rsid w:val="0049117A"/>
    <w:rsid w:val="0049124F"/>
    <w:rsid w:val="0049172D"/>
    <w:rsid w:val="00491825"/>
    <w:rsid w:val="00492460"/>
    <w:rsid w:val="004928BB"/>
    <w:rsid w:val="00492A25"/>
    <w:rsid w:val="00492C2D"/>
    <w:rsid w:val="00492CFD"/>
    <w:rsid w:val="00493CAF"/>
    <w:rsid w:val="00494022"/>
    <w:rsid w:val="004941E5"/>
    <w:rsid w:val="0049447A"/>
    <w:rsid w:val="004945E5"/>
    <w:rsid w:val="00494E0D"/>
    <w:rsid w:val="00495205"/>
    <w:rsid w:val="004956E7"/>
    <w:rsid w:val="00495B73"/>
    <w:rsid w:val="00495EDF"/>
    <w:rsid w:val="004961A4"/>
    <w:rsid w:val="004961F5"/>
    <w:rsid w:val="0049640F"/>
    <w:rsid w:val="0049697F"/>
    <w:rsid w:val="004969D1"/>
    <w:rsid w:val="0049722B"/>
    <w:rsid w:val="004976EA"/>
    <w:rsid w:val="004976F2"/>
    <w:rsid w:val="00497903"/>
    <w:rsid w:val="004979D6"/>
    <w:rsid w:val="00497F3B"/>
    <w:rsid w:val="004A11CD"/>
    <w:rsid w:val="004A1ADD"/>
    <w:rsid w:val="004A237D"/>
    <w:rsid w:val="004A2896"/>
    <w:rsid w:val="004A2A98"/>
    <w:rsid w:val="004A2D22"/>
    <w:rsid w:val="004A370F"/>
    <w:rsid w:val="004A391A"/>
    <w:rsid w:val="004A3B72"/>
    <w:rsid w:val="004A3BEC"/>
    <w:rsid w:val="004A3D87"/>
    <w:rsid w:val="004A3E74"/>
    <w:rsid w:val="004A410F"/>
    <w:rsid w:val="004A41EE"/>
    <w:rsid w:val="004A47AB"/>
    <w:rsid w:val="004A47CE"/>
    <w:rsid w:val="004A4C60"/>
    <w:rsid w:val="004A4E97"/>
    <w:rsid w:val="004A4F81"/>
    <w:rsid w:val="004A5035"/>
    <w:rsid w:val="004A56A6"/>
    <w:rsid w:val="004A59DB"/>
    <w:rsid w:val="004A75DD"/>
    <w:rsid w:val="004A774B"/>
    <w:rsid w:val="004A7DA9"/>
    <w:rsid w:val="004B0CB6"/>
    <w:rsid w:val="004B18A9"/>
    <w:rsid w:val="004B18C1"/>
    <w:rsid w:val="004B1940"/>
    <w:rsid w:val="004B1AFD"/>
    <w:rsid w:val="004B1EC5"/>
    <w:rsid w:val="004B1EFE"/>
    <w:rsid w:val="004B25B8"/>
    <w:rsid w:val="004B2988"/>
    <w:rsid w:val="004B2C56"/>
    <w:rsid w:val="004B3924"/>
    <w:rsid w:val="004B3A20"/>
    <w:rsid w:val="004B3AC2"/>
    <w:rsid w:val="004B433A"/>
    <w:rsid w:val="004B4AFB"/>
    <w:rsid w:val="004B4B1C"/>
    <w:rsid w:val="004B4B43"/>
    <w:rsid w:val="004B581F"/>
    <w:rsid w:val="004B5C91"/>
    <w:rsid w:val="004B5E58"/>
    <w:rsid w:val="004B6C19"/>
    <w:rsid w:val="004B7B9E"/>
    <w:rsid w:val="004B7C86"/>
    <w:rsid w:val="004C022C"/>
    <w:rsid w:val="004C06A3"/>
    <w:rsid w:val="004C08FB"/>
    <w:rsid w:val="004C09B8"/>
    <w:rsid w:val="004C1120"/>
    <w:rsid w:val="004C16B0"/>
    <w:rsid w:val="004C1CBD"/>
    <w:rsid w:val="004C2B2F"/>
    <w:rsid w:val="004C2C01"/>
    <w:rsid w:val="004C2EE4"/>
    <w:rsid w:val="004C3026"/>
    <w:rsid w:val="004C30F9"/>
    <w:rsid w:val="004C3B02"/>
    <w:rsid w:val="004C3E53"/>
    <w:rsid w:val="004C42EF"/>
    <w:rsid w:val="004C4542"/>
    <w:rsid w:val="004C49D2"/>
    <w:rsid w:val="004C4A20"/>
    <w:rsid w:val="004C5017"/>
    <w:rsid w:val="004C51A8"/>
    <w:rsid w:val="004C54A8"/>
    <w:rsid w:val="004C555F"/>
    <w:rsid w:val="004C5DC9"/>
    <w:rsid w:val="004C5E43"/>
    <w:rsid w:val="004C6366"/>
    <w:rsid w:val="004C73C8"/>
    <w:rsid w:val="004C7601"/>
    <w:rsid w:val="004C7B89"/>
    <w:rsid w:val="004C7D1A"/>
    <w:rsid w:val="004D05A0"/>
    <w:rsid w:val="004D0BA7"/>
    <w:rsid w:val="004D125D"/>
    <w:rsid w:val="004D1F2C"/>
    <w:rsid w:val="004D2CDC"/>
    <w:rsid w:val="004D3317"/>
    <w:rsid w:val="004D3846"/>
    <w:rsid w:val="004D3D0F"/>
    <w:rsid w:val="004D3F5F"/>
    <w:rsid w:val="004D4AAF"/>
    <w:rsid w:val="004D4F8C"/>
    <w:rsid w:val="004D5287"/>
    <w:rsid w:val="004D61CD"/>
    <w:rsid w:val="004D623D"/>
    <w:rsid w:val="004D6447"/>
    <w:rsid w:val="004D654F"/>
    <w:rsid w:val="004D6B86"/>
    <w:rsid w:val="004D6D32"/>
    <w:rsid w:val="004D6F82"/>
    <w:rsid w:val="004D708F"/>
    <w:rsid w:val="004D7131"/>
    <w:rsid w:val="004D734E"/>
    <w:rsid w:val="004D775F"/>
    <w:rsid w:val="004D7A6D"/>
    <w:rsid w:val="004D7AF2"/>
    <w:rsid w:val="004D7B6E"/>
    <w:rsid w:val="004D7C30"/>
    <w:rsid w:val="004DE04E"/>
    <w:rsid w:val="004E115C"/>
    <w:rsid w:val="004E1652"/>
    <w:rsid w:val="004E1669"/>
    <w:rsid w:val="004E1748"/>
    <w:rsid w:val="004E2FFF"/>
    <w:rsid w:val="004E3499"/>
    <w:rsid w:val="004E3558"/>
    <w:rsid w:val="004E35B1"/>
    <w:rsid w:val="004E385D"/>
    <w:rsid w:val="004E412F"/>
    <w:rsid w:val="004E4710"/>
    <w:rsid w:val="004E5578"/>
    <w:rsid w:val="004E6139"/>
    <w:rsid w:val="004E61E7"/>
    <w:rsid w:val="004E6D42"/>
    <w:rsid w:val="004E6F9F"/>
    <w:rsid w:val="004E73DB"/>
    <w:rsid w:val="004E7A84"/>
    <w:rsid w:val="004E7ABB"/>
    <w:rsid w:val="004F000B"/>
    <w:rsid w:val="004F0104"/>
    <w:rsid w:val="004F01E4"/>
    <w:rsid w:val="004F1721"/>
    <w:rsid w:val="004F1B08"/>
    <w:rsid w:val="004F1CB2"/>
    <w:rsid w:val="004F1EB4"/>
    <w:rsid w:val="004F23D1"/>
    <w:rsid w:val="004F298B"/>
    <w:rsid w:val="004F3DD8"/>
    <w:rsid w:val="004F41B3"/>
    <w:rsid w:val="004F4225"/>
    <w:rsid w:val="004F46C0"/>
    <w:rsid w:val="004F4C5B"/>
    <w:rsid w:val="004F4D1F"/>
    <w:rsid w:val="004F5E50"/>
    <w:rsid w:val="004F5F3E"/>
    <w:rsid w:val="004F6B67"/>
    <w:rsid w:val="004F6D38"/>
    <w:rsid w:val="004F6DBF"/>
    <w:rsid w:val="004F7E09"/>
    <w:rsid w:val="005008A6"/>
    <w:rsid w:val="00500984"/>
    <w:rsid w:val="00500C09"/>
    <w:rsid w:val="00500F8B"/>
    <w:rsid w:val="00502341"/>
    <w:rsid w:val="0050253B"/>
    <w:rsid w:val="0050286D"/>
    <w:rsid w:val="00502D06"/>
    <w:rsid w:val="00503053"/>
    <w:rsid w:val="00503144"/>
    <w:rsid w:val="005040D0"/>
    <w:rsid w:val="005042DE"/>
    <w:rsid w:val="00504DA9"/>
    <w:rsid w:val="00504F88"/>
    <w:rsid w:val="005054AE"/>
    <w:rsid w:val="005059DC"/>
    <w:rsid w:val="005060DF"/>
    <w:rsid w:val="00506617"/>
    <w:rsid w:val="00507424"/>
    <w:rsid w:val="00507BBC"/>
    <w:rsid w:val="0051034C"/>
    <w:rsid w:val="0051112D"/>
    <w:rsid w:val="0051226A"/>
    <w:rsid w:val="00512DB0"/>
    <w:rsid w:val="005139E6"/>
    <w:rsid w:val="005145D7"/>
    <w:rsid w:val="00514A8E"/>
    <w:rsid w:val="005150C9"/>
    <w:rsid w:val="00515EAF"/>
    <w:rsid w:val="00516029"/>
    <w:rsid w:val="0051665E"/>
    <w:rsid w:val="0051697A"/>
    <w:rsid w:val="00516CCF"/>
    <w:rsid w:val="00516D76"/>
    <w:rsid w:val="00516FAB"/>
    <w:rsid w:val="005170DF"/>
    <w:rsid w:val="005200A7"/>
    <w:rsid w:val="00520395"/>
    <w:rsid w:val="005212D1"/>
    <w:rsid w:val="00521559"/>
    <w:rsid w:val="00521930"/>
    <w:rsid w:val="00521ADE"/>
    <w:rsid w:val="00521C03"/>
    <w:rsid w:val="00521C84"/>
    <w:rsid w:val="00521EAE"/>
    <w:rsid w:val="005221EB"/>
    <w:rsid w:val="00522696"/>
    <w:rsid w:val="005228E7"/>
    <w:rsid w:val="00522AD5"/>
    <w:rsid w:val="00522EEE"/>
    <w:rsid w:val="005232A4"/>
    <w:rsid w:val="005232E7"/>
    <w:rsid w:val="0052331F"/>
    <w:rsid w:val="005245C0"/>
    <w:rsid w:val="005259F5"/>
    <w:rsid w:val="0052629F"/>
    <w:rsid w:val="005265CF"/>
    <w:rsid w:val="00526807"/>
    <w:rsid w:val="00527306"/>
    <w:rsid w:val="0052758A"/>
    <w:rsid w:val="00530C50"/>
    <w:rsid w:val="00530C63"/>
    <w:rsid w:val="00530DD6"/>
    <w:rsid w:val="00530F41"/>
    <w:rsid w:val="00530F74"/>
    <w:rsid w:val="005315DC"/>
    <w:rsid w:val="00531ED3"/>
    <w:rsid w:val="00532D00"/>
    <w:rsid w:val="00532E8A"/>
    <w:rsid w:val="0053387E"/>
    <w:rsid w:val="005348BD"/>
    <w:rsid w:val="00535190"/>
    <w:rsid w:val="00535619"/>
    <w:rsid w:val="0053595F"/>
    <w:rsid w:val="00535C33"/>
    <w:rsid w:val="00536001"/>
    <w:rsid w:val="005363BE"/>
    <w:rsid w:val="0053641C"/>
    <w:rsid w:val="00536856"/>
    <w:rsid w:val="00537A6F"/>
    <w:rsid w:val="00537F98"/>
    <w:rsid w:val="0054083F"/>
    <w:rsid w:val="00540AB0"/>
    <w:rsid w:val="00541B42"/>
    <w:rsid w:val="00542A7C"/>
    <w:rsid w:val="00543405"/>
    <w:rsid w:val="0054365E"/>
    <w:rsid w:val="00543990"/>
    <w:rsid w:val="005439B5"/>
    <w:rsid w:val="00543BB6"/>
    <w:rsid w:val="00543F67"/>
    <w:rsid w:val="00544778"/>
    <w:rsid w:val="00545293"/>
    <w:rsid w:val="00545661"/>
    <w:rsid w:val="00545899"/>
    <w:rsid w:val="00545935"/>
    <w:rsid w:val="00545E6E"/>
    <w:rsid w:val="00545FD5"/>
    <w:rsid w:val="0054612F"/>
    <w:rsid w:val="0054697C"/>
    <w:rsid w:val="00546E0C"/>
    <w:rsid w:val="005471FC"/>
    <w:rsid w:val="00547207"/>
    <w:rsid w:val="005476C5"/>
    <w:rsid w:val="005478EC"/>
    <w:rsid w:val="00550123"/>
    <w:rsid w:val="00551749"/>
    <w:rsid w:val="00551B43"/>
    <w:rsid w:val="00551E06"/>
    <w:rsid w:val="005522BA"/>
    <w:rsid w:val="005522F2"/>
    <w:rsid w:val="0055242C"/>
    <w:rsid w:val="005525F8"/>
    <w:rsid w:val="00552CB5"/>
    <w:rsid w:val="005538CA"/>
    <w:rsid w:val="005539BE"/>
    <w:rsid w:val="00554410"/>
    <w:rsid w:val="00554770"/>
    <w:rsid w:val="005550DA"/>
    <w:rsid w:val="00556223"/>
    <w:rsid w:val="005564DE"/>
    <w:rsid w:val="005569BE"/>
    <w:rsid w:val="00556B6C"/>
    <w:rsid w:val="00556E69"/>
    <w:rsid w:val="00556E97"/>
    <w:rsid w:val="00557C2F"/>
    <w:rsid w:val="005602E3"/>
    <w:rsid w:val="0056070B"/>
    <w:rsid w:val="0056153F"/>
    <w:rsid w:val="00561BA5"/>
    <w:rsid w:val="00561F8A"/>
    <w:rsid w:val="00563699"/>
    <w:rsid w:val="005647C7"/>
    <w:rsid w:val="0056549A"/>
    <w:rsid w:val="005658A4"/>
    <w:rsid w:val="0056591C"/>
    <w:rsid w:val="005659FD"/>
    <w:rsid w:val="00565DE8"/>
    <w:rsid w:val="00566006"/>
    <w:rsid w:val="005665CB"/>
    <w:rsid w:val="00566834"/>
    <w:rsid w:val="0056784D"/>
    <w:rsid w:val="00570DAF"/>
    <w:rsid w:val="005711C4"/>
    <w:rsid w:val="0057120F"/>
    <w:rsid w:val="005714A8"/>
    <w:rsid w:val="0057162E"/>
    <w:rsid w:val="00571744"/>
    <w:rsid w:val="00571C09"/>
    <w:rsid w:val="00572121"/>
    <w:rsid w:val="005725A0"/>
    <w:rsid w:val="00572978"/>
    <w:rsid w:val="00573025"/>
    <w:rsid w:val="005730B9"/>
    <w:rsid w:val="005733D7"/>
    <w:rsid w:val="00573EC0"/>
    <w:rsid w:val="005743DC"/>
    <w:rsid w:val="005748D2"/>
    <w:rsid w:val="00574A12"/>
    <w:rsid w:val="00574ABC"/>
    <w:rsid w:val="00575001"/>
    <w:rsid w:val="005752F8"/>
    <w:rsid w:val="00575397"/>
    <w:rsid w:val="00575825"/>
    <w:rsid w:val="00575882"/>
    <w:rsid w:val="00575D19"/>
    <w:rsid w:val="00576392"/>
    <w:rsid w:val="0057698D"/>
    <w:rsid w:val="00576CA4"/>
    <w:rsid w:val="00576DC9"/>
    <w:rsid w:val="00577089"/>
    <w:rsid w:val="005772FA"/>
    <w:rsid w:val="005777CA"/>
    <w:rsid w:val="005803B8"/>
    <w:rsid w:val="00580774"/>
    <w:rsid w:val="00581097"/>
    <w:rsid w:val="0058116E"/>
    <w:rsid w:val="00581246"/>
    <w:rsid w:val="00581D57"/>
    <w:rsid w:val="0058271C"/>
    <w:rsid w:val="00582893"/>
    <w:rsid w:val="00582B1E"/>
    <w:rsid w:val="00582B81"/>
    <w:rsid w:val="00582F31"/>
    <w:rsid w:val="005836F5"/>
    <w:rsid w:val="00583BEB"/>
    <w:rsid w:val="00583FCE"/>
    <w:rsid w:val="0058414A"/>
    <w:rsid w:val="005846B5"/>
    <w:rsid w:val="005848C6"/>
    <w:rsid w:val="0058537B"/>
    <w:rsid w:val="00585588"/>
    <w:rsid w:val="00585B7F"/>
    <w:rsid w:val="005860AE"/>
    <w:rsid w:val="00586789"/>
    <w:rsid w:val="00586946"/>
    <w:rsid w:val="00586C47"/>
    <w:rsid w:val="005871F6"/>
    <w:rsid w:val="00587800"/>
    <w:rsid w:val="0059064E"/>
    <w:rsid w:val="00590829"/>
    <w:rsid w:val="0059095A"/>
    <w:rsid w:val="00590D8E"/>
    <w:rsid w:val="00591986"/>
    <w:rsid w:val="00591F11"/>
    <w:rsid w:val="00592380"/>
    <w:rsid w:val="00593760"/>
    <w:rsid w:val="00593BD6"/>
    <w:rsid w:val="005950FE"/>
    <w:rsid w:val="00595412"/>
    <w:rsid w:val="0059696E"/>
    <w:rsid w:val="00596EB9"/>
    <w:rsid w:val="0059745C"/>
    <w:rsid w:val="005A1D9A"/>
    <w:rsid w:val="005A294F"/>
    <w:rsid w:val="005A2B90"/>
    <w:rsid w:val="005A2F7E"/>
    <w:rsid w:val="005A2FDE"/>
    <w:rsid w:val="005A3587"/>
    <w:rsid w:val="005A3B79"/>
    <w:rsid w:val="005A3F79"/>
    <w:rsid w:val="005A5394"/>
    <w:rsid w:val="005A571E"/>
    <w:rsid w:val="005A5A26"/>
    <w:rsid w:val="005A68E8"/>
    <w:rsid w:val="005A7F25"/>
    <w:rsid w:val="005B0134"/>
    <w:rsid w:val="005B061F"/>
    <w:rsid w:val="005B0B37"/>
    <w:rsid w:val="005B1237"/>
    <w:rsid w:val="005B1BF1"/>
    <w:rsid w:val="005B1E80"/>
    <w:rsid w:val="005B22B7"/>
    <w:rsid w:val="005B260F"/>
    <w:rsid w:val="005B279C"/>
    <w:rsid w:val="005B28D2"/>
    <w:rsid w:val="005B2A06"/>
    <w:rsid w:val="005B2D3A"/>
    <w:rsid w:val="005B42A6"/>
    <w:rsid w:val="005B49D1"/>
    <w:rsid w:val="005B5635"/>
    <w:rsid w:val="005B5AA9"/>
    <w:rsid w:val="005B61AB"/>
    <w:rsid w:val="005B687E"/>
    <w:rsid w:val="005B727A"/>
    <w:rsid w:val="005B740D"/>
    <w:rsid w:val="005B754C"/>
    <w:rsid w:val="005B7787"/>
    <w:rsid w:val="005B77D9"/>
    <w:rsid w:val="005B7FB4"/>
    <w:rsid w:val="005C0509"/>
    <w:rsid w:val="005C0A4D"/>
    <w:rsid w:val="005C0A73"/>
    <w:rsid w:val="005C1243"/>
    <w:rsid w:val="005C1931"/>
    <w:rsid w:val="005C1F34"/>
    <w:rsid w:val="005C25DD"/>
    <w:rsid w:val="005C27D1"/>
    <w:rsid w:val="005C27F6"/>
    <w:rsid w:val="005C29BE"/>
    <w:rsid w:val="005C3BD6"/>
    <w:rsid w:val="005C400E"/>
    <w:rsid w:val="005C4147"/>
    <w:rsid w:val="005C4BBF"/>
    <w:rsid w:val="005C4BE8"/>
    <w:rsid w:val="005C4D12"/>
    <w:rsid w:val="005C63F9"/>
    <w:rsid w:val="005C6BB9"/>
    <w:rsid w:val="005C6EEC"/>
    <w:rsid w:val="005C7551"/>
    <w:rsid w:val="005C75F0"/>
    <w:rsid w:val="005C7601"/>
    <w:rsid w:val="005C7C68"/>
    <w:rsid w:val="005D01D5"/>
    <w:rsid w:val="005D0BAE"/>
    <w:rsid w:val="005D1CA7"/>
    <w:rsid w:val="005D1EC2"/>
    <w:rsid w:val="005D231C"/>
    <w:rsid w:val="005D29EE"/>
    <w:rsid w:val="005D2F50"/>
    <w:rsid w:val="005D32B4"/>
    <w:rsid w:val="005D3B6C"/>
    <w:rsid w:val="005D3CA5"/>
    <w:rsid w:val="005D4C28"/>
    <w:rsid w:val="005D5048"/>
    <w:rsid w:val="005D52D0"/>
    <w:rsid w:val="005D5D6D"/>
    <w:rsid w:val="005D643C"/>
    <w:rsid w:val="005D6716"/>
    <w:rsid w:val="005D71DA"/>
    <w:rsid w:val="005D736E"/>
    <w:rsid w:val="005D7395"/>
    <w:rsid w:val="005E0339"/>
    <w:rsid w:val="005E03B7"/>
    <w:rsid w:val="005E0861"/>
    <w:rsid w:val="005E0DB4"/>
    <w:rsid w:val="005E0E6F"/>
    <w:rsid w:val="005E164E"/>
    <w:rsid w:val="005E1846"/>
    <w:rsid w:val="005E1AE7"/>
    <w:rsid w:val="005E260D"/>
    <w:rsid w:val="005E2B09"/>
    <w:rsid w:val="005E2CB3"/>
    <w:rsid w:val="005E3660"/>
    <w:rsid w:val="005E4082"/>
    <w:rsid w:val="005E4171"/>
    <w:rsid w:val="005E43A5"/>
    <w:rsid w:val="005E446B"/>
    <w:rsid w:val="005E4B0A"/>
    <w:rsid w:val="005E5753"/>
    <w:rsid w:val="005E623A"/>
    <w:rsid w:val="005E6529"/>
    <w:rsid w:val="005E6915"/>
    <w:rsid w:val="005E6BF7"/>
    <w:rsid w:val="005E6CF4"/>
    <w:rsid w:val="005E76E3"/>
    <w:rsid w:val="005F01D8"/>
    <w:rsid w:val="005F0465"/>
    <w:rsid w:val="005F07C1"/>
    <w:rsid w:val="005F11F8"/>
    <w:rsid w:val="005F15D3"/>
    <w:rsid w:val="005F1B84"/>
    <w:rsid w:val="005F23C4"/>
    <w:rsid w:val="005F375F"/>
    <w:rsid w:val="005F39A6"/>
    <w:rsid w:val="005F45A5"/>
    <w:rsid w:val="005F583A"/>
    <w:rsid w:val="005F5CB8"/>
    <w:rsid w:val="005F5D06"/>
    <w:rsid w:val="005F621C"/>
    <w:rsid w:val="005F62EA"/>
    <w:rsid w:val="005F63D0"/>
    <w:rsid w:val="005F65BA"/>
    <w:rsid w:val="005F66DB"/>
    <w:rsid w:val="005F6BEB"/>
    <w:rsid w:val="005F6E80"/>
    <w:rsid w:val="005F7D75"/>
    <w:rsid w:val="005F7EB3"/>
    <w:rsid w:val="005F7F1B"/>
    <w:rsid w:val="00600007"/>
    <w:rsid w:val="00600BE3"/>
    <w:rsid w:val="006015D9"/>
    <w:rsid w:val="00601BBF"/>
    <w:rsid w:val="00601F32"/>
    <w:rsid w:val="00602155"/>
    <w:rsid w:val="006021C9"/>
    <w:rsid w:val="00603CFC"/>
    <w:rsid w:val="006041B4"/>
    <w:rsid w:val="006069DF"/>
    <w:rsid w:val="006073AE"/>
    <w:rsid w:val="0060744D"/>
    <w:rsid w:val="00607D19"/>
    <w:rsid w:val="006100C5"/>
    <w:rsid w:val="0061103E"/>
    <w:rsid w:val="00611301"/>
    <w:rsid w:val="00611328"/>
    <w:rsid w:val="00611446"/>
    <w:rsid w:val="00612AE7"/>
    <w:rsid w:val="00612DEF"/>
    <w:rsid w:val="00613296"/>
    <w:rsid w:val="00613305"/>
    <w:rsid w:val="00613415"/>
    <w:rsid w:val="00613551"/>
    <w:rsid w:val="006139A4"/>
    <w:rsid w:val="006142D9"/>
    <w:rsid w:val="006146F7"/>
    <w:rsid w:val="006148F9"/>
    <w:rsid w:val="00614F75"/>
    <w:rsid w:val="00615B67"/>
    <w:rsid w:val="00616016"/>
    <w:rsid w:val="006166A5"/>
    <w:rsid w:val="00616EA2"/>
    <w:rsid w:val="0061747E"/>
    <w:rsid w:val="00620310"/>
    <w:rsid w:val="0062091D"/>
    <w:rsid w:val="006209DD"/>
    <w:rsid w:val="00620A27"/>
    <w:rsid w:val="00620EE3"/>
    <w:rsid w:val="00621041"/>
    <w:rsid w:val="006224D7"/>
    <w:rsid w:val="0062282A"/>
    <w:rsid w:val="00622F5F"/>
    <w:rsid w:val="00623A85"/>
    <w:rsid w:val="00623BAA"/>
    <w:rsid w:val="00623F9D"/>
    <w:rsid w:val="0062421B"/>
    <w:rsid w:val="00624463"/>
    <w:rsid w:val="0062463B"/>
    <w:rsid w:val="00624955"/>
    <w:rsid w:val="00624D81"/>
    <w:rsid w:val="00624E33"/>
    <w:rsid w:val="00625493"/>
    <w:rsid w:val="00625835"/>
    <w:rsid w:val="00625A6E"/>
    <w:rsid w:val="00625E03"/>
    <w:rsid w:val="006260D9"/>
    <w:rsid w:val="006272E8"/>
    <w:rsid w:val="006277F4"/>
    <w:rsid w:val="006277F6"/>
    <w:rsid w:val="0063082F"/>
    <w:rsid w:val="006308D1"/>
    <w:rsid w:val="00630905"/>
    <w:rsid w:val="00630E8E"/>
    <w:rsid w:val="00631429"/>
    <w:rsid w:val="0063186A"/>
    <w:rsid w:val="006319DA"/>
    <w:rsid w:val="00631BA0"/>
    <w:rsid w:val="006325EF"/>
    <w:rsid w:val="0063281F"/>
    <w:rsid w:val="00633265"/>
    <w:rsid w:val="00633305"/>
    <w:rsid w:val="0063355D"/>
    <w:rsid w:val="0063376C"/>
    <w:rsid w:val="00633B16"/>
    <w:rsid w:val="00633C8A"/>
    <w:rsid w:val="00633F12"/>
    <w:rsid w:val="00633F9E"/>
    <w:rsid w:val="00634069"/>
    <w:rsid w:val="00634151"/>
    <w:rsid w:val="006342A9"/>
    <w:rsid w:val="00634871"/>
    <w:rsid w:val="0063612E"/>
    <w:rsid w:val="00636222"/>
    <w:rsid w:val="006365CB"/>
    <w:rsid w:val="00636A05"/>
    <w:rsid w:val="00636A5E"/>
    <w:rsid w:val="00636BA5"/>
    <w:rsid w:val="0063747A"/>
    <w:rsid w:val="0063752A"/>
    <w:rsid w:val="00637C9B"/>
    <w:rsid w:val="006403BB"/>
    <w:rsid w:val="0064131A"/>
    <w:rsid w:val="00641876"/>
    <w:rsid w:val="00641B90"/>
    <w:rsid w:val="00641D56"/>
    <w:rsid w:val="006427C4"/>
    <w:rsid w:val="0064458F"/>
    <w:rsid w:val="00645290"/>
    <w:rsid w:val="0064547E"/>
    <w:rsid w:val="00645630"/>
    <w:rsid w:val="00645B1D"/>
    <w:rsid w:val="00645C4F"/>
    <w:rsid w:val="00645FAE"/>
    <w:rsid w:val="006462DA"/>
    <w:rsid w:val="006465DC"/>
    <w:rsid w:val="00646D8F"/>
    <w:rsid w:val="00646F10"/>
    <w:rsid w:val="00647195"/>
    <w:rsid w:val="0064740E"/>
    <w:rsid w:val="006479CB"/>
    <w:rsid w:val="00647F00"/>
    <w:rsid w:val="00650710"/>
    <w:rsid w:val="0065075A"/>
    <w:rsid w:val="00650819"/>
    <w:rsid w:val="006509FA"/>
    <w:rsid w:val="00650C97"/>
    <w:rsid w:val="00651327"/>
    <w:rsid w:val="006513B2"/>
    <w:rsid w:val="00651482"/>
    <w:rsid w:val="00651C28"/>
    <w:rsid w:val="00652134"/>
    <w:rsid w:val="0065246C"/>
    <w:rsid w:val="006527D7"/>
    <w:rsid w:val="00652EB9"/>
    <w:rsid w:val="0065305F"/>
    <w:rsid w:val="00653A19"/>
    <w:rsid w:val="00653C36"/>
    <w:rsid w:val="00653EB5"/>
    <w:rsid w:val="00653FAC"/>
    <w:rsid w:val="0065440B"/>
    <w:rsid w:val="006545CD"/>
    <w:rsid w:val="00654B8E"/>
    <w:rsid w:val="0065552A"/>
    <w:rsid w:val="006561AA"/>
    <w:rsid w:val="00656826"/>
    <w:rsid w:val="00656D7F"/>
    <w:rsid w:val="00656EB9"/>
    <w:rsid w:val="00657624"/>
    <w:rsid w:val="00657D88"/>
    <w:rsid w:val="006605DB"/>
    <w:rsid w:val="00660627"/>
    <w:rsid w:val="00661559"/>
    <w:rsid w:val="006618F8"/>
    <w:rsid w:val="00662261"/>
    <w:rsid w:val="006625F0"/>
    <w:rsid w:val="006628D5"/>
    <w:rsid w:val="00663B4F"/>
    <w:rsid w:val="00663D2D"/>
    <w:rsid w:val="00663E6C"/>
    <w:rsid w:val="00664300"/>
    <w:rsid w:val="00664BEC"/>
    <w:rsid w:val="00664EEF"/>
    <w:rsid w:val="006654C1"/>
    <w:rsid w:val="00665AB4"/>
    <w:rsid w:val="00665B01"/>
    <w:rsid w:val="00666D90"/>
    <w:rsid w:val="006700C9"/>
    <w:rsid w:val="006700CC"/>
    <w:rsid w:val="00670C70"/>
    <w:rsid w:val="00670EFD"/>
    <w:rsid w:val="00670FE8"/>
    <w:rsid w:val="006716D7"/>
    <w:rsid w:val="006717AB"/>
    <w:rsid w:val="00671AB5"/>
    <w:rsid w:val="00671CE6"/>
    <w:rsid w:val="00671DA7"/>
    <w:rsid w:val="006724E1"/>
    <w:rsid w:val="006729CC"/>
    <w:rsid w:val="00672A39"/>
    <w:rsid w:val="0067357F"/>
    <w:rsid w:val="00673E55"/>
    <w:rsid w:val="00674424"/>
    <w:rsid w:val="006746DF"/>
    <w:rsid w:val="00674AB2"/>
    <w:rsid w:val="006753BA"/>
    <w:rsid w:val="00675E5B"/>
    <w:rsid w:val="00676E34"/>
    <w:rsid w:val="00676F5E"/>
    <w:rsid w:val="00677118"/>
    <w:rsid w:val="006804A9"/>
    <w:rsid w:val="006805B3"/>
    <w:rsid w:val="00680B00"/>
    <w:rsid w:val="00680E43"/>
    <w:rsid w:val="006812AB"/>
    <w:rsid w:val="006812DB"/>
    <w:rsid w:val="00681450"/>
    <w:rsid w:val="00681A8C"/>
    <w:rsid w:val="00682517"/>
    <w:rsid w:val="00682C4E"/>
    <w:rsid w:val="00682CA8"/>
    <w:rsid w:val="00682F7E"/>
    <w:rsid w:val="006841C9"/>
    <w:rsid w:val="00684266"/>
    <w:rsid w:val="00684838"/>
    <w:rsid w:val="00684D87"/>
    <w:rsid w:val="00685048"/>
    <w:rsid w:val="006851CB"/>
    <w:rsid w:val="0068526D"/>
    <w:rsid w:val="00685D37"/>
    <w:rsid w:val="0068665E"/>
    <w:rsid w:val="00686ED8"/>
    <w:rsid w:val="00687D28"/>
    <w:rsid w:val="00690D5F"/>
    <w:rsid w:val="006914BF"/>
    <w:rsid w:val="006916D6"/>
    <w:rsid w:val="00691AFB"/>
    <w:rsid w:val="0069211E"/>
    <w:rsid w:val="0069221A"/>
    <w:rsid w:val="00692285"/>
    <w:rsid w:val="00692501"/>
    <w:rsid w:val="006928FF"/>
    <w:rsid w:val="00693AC8"/>
    <w:rsid w:val="006943DE"/>
    <w:rsid w:val="00694574"/>
    <w:rsid w:val="00694E39"/>
    <w:rsid w:val="00694EDB"/>
    <w:rsid w:val="006953D0"/>
    <w:rsid w:val="0069597A"/>
    <w:rsid w:val="00695BB2"/>
    <w:rsid w:val="00695F01"/>
    <w:rsid w:val="00696044"/>
    <w:rsid w:val="006966F2"/>
    <w:rsid w:val="00696777"/>
    <w:rsid w:val="00696A21"/>
    <w:rsid w:val="00696A43"/>
    <w:rsid w:val="00697256"/>
    <w:rsid w:val="00697911"/>
    <w:rsid w:val="00697BFB"/>
    <w:rsid w:val="00697CA9"/>
    <w:rsid w:val="006A04E5"/>
    <w:rsid w:val="006A0DF3"/>
    <w:rsid w:val="006A1C5D"/>
    <w:rsid w:val="006A2CC4"/>
    <w:rsid w:val="006A2EDD"/>
    <w:rsid w:val="006A2FEF"/>
    <w:rsid w:val="006A32FA"/>
    <w:rsid w:val="006A361A"/>
    <w:rsid w:val="006A3C8C"/>
    <w:rsid w:val="006A48C3"/>
    <w:rsid w:val="006A499F"/>
    <w:rsid w:val="006A4A97"/>
    <w:rsid w:val="006A4E03"/>
    <w:rsid w:val="006A676D"/>
    <w:rsid w:val="006A698B"/>
    <w:rsid w:val="006A7119"/>
    <w:rsid w:val="006A71E9"/>
    <w:rsid w:val="006A78F4"/>
    <w:rsid w:val="006A7D2F"/>
    <w:rsid w:val="006A7E4E"/>
    <w:rsid w:val="006A7F66"/>
    <w:rsid w:val="006ACAAF"/>
    <w:rsid w:val="006B015B"/>
    <w:rsid w:val="006B0160"/>
    <w:rsid w:val="006B07F6"/>
    <w:rsid w:val="006B09FC"/>
    <w:rsid w:val="006B0A4B"/>
    <w:rsid w:val="006B0B73"/>
    <w:rsid w:val="006B0DC9"/>
    <w:rsid w:val="006B1282"/>
    <w:rsid w:val="006B1991"/>
    <w:rsid w:val="006B1CF0"/>
    <w:rsid w:val="006B2841"/>
    <w:rsid w:val="006B2D9D"/>
    <w:rsid w:val="006B3001"/>
    <w:rsid w:val="006B3659"/>
    <w:rsid w:val="006B47BF"/>
    <w:rsid w:val="006B490D"/>
    <w:rsid w:val="006B4E08"/>
    <w:rsid w:val="006B61AC"/>
    <w:rsid w:val="006B63E6"/>
    <w:rsid w:val="006B7374"/>
    <w:rsid w:val="006B7BAC"/>
    <w:rsid w:val="006B7DD3"/>
    <w:rsid w:val="006C076F"/>
    <w:rsid w:val="006C162F"/>
    <w:rsid w:val="006C17E0"/>
    <w:rsid w:val="006C1C4D"/>
    <w:rsid w:val="006C2297"/>
    <w:rsid w:val="006C3180"/>
    <w:rsid w:val="006C40C7"/>
    <w:rsid w:val="006C410A"/>
    <w:rsid w:val="006C43A3"/>
    <w:rsid w:val="006C46E4"/>
    <w:rsid w:val="006C4792"/>
    <w:rsid w:val="006C485F"/>
    <w:rsid w:val="006C5638"/>
    <w:rsid w:val="006C5819"/>
    <w:rsid w:val="006C5E70"/>
    <w:rsid w:val="006C61DB"/>
    <w:rsid w:val="006C6287"/>
    <w:rsid w:val="006C6570"/>
    <w:rsid w:val="006C67FF"/>
    <w:rsid w:val="006C690A"/>
    <w:rsid w:val="006C70E9"/>
    <w:rsid w:val="006C781F"/>
    <w:rsid w:val="006D0739"/>
    <w:rsid w:val="006D0771"/>
    <w:rsid w:val="006D0A56"/>
    <w:rsid w:val="006D0A6F"/>
    <w:rsid w:val="006D0A8C"/>
    <w:rsid w:val="006D168B"/>
    <w:rsid w:val="006D1C5C"/>
    <w:rsid w:val="006D2461"/>
    <w:rsid w:val="006D26DD"/>
    <w:rsid w:val="006D3225"/>
    <w:rsid w:val="006D3453"/>
    <w:rsid w:val="006D34E4"/>
    <w:rsid w:val="006D38A3"/>
    <w:rsid w:val="006D3A62"/>
    <w:rsid w:val="006D400D"/>
    <w:rsid w:val="006D4581"/>
    <w:rsid w:val="006D45B2"/>
    <w:rsid w:val="006D4852"/>
    <w:rsid w:val="006D49B6"/>
    <w:rsid w:val="006D5166"/>
    <w:rsid w:val="006D53E8"/>
    <w:rsid w:val="006D551C"/>
    <w:rsid w:val="006D58CA"/>
    <w:rsid w:val="006D5993"/>
    <w:rsid w:val="006D5F61"/>
    <w:rsid w:val="006D66BA"/>
    <w:rsid w:val="006D6705"/>
    <w:rsid w:val="006D718A"/>
    <w:rsid w:val="006D74A0"/>
    <w:rsid w:val="006D75CB"/>
    <w:rsid w:val="006D7EE9"/>
    <w:rsid w:val="006E054E"/>
    <w:rsid w:val="006E07C2"/>
    <w:rsid w:val="006E0A2C"/>
    <w:rsid w:val="006E0DD0"/>
    <w:rsid w:val="006E0E7A"/>
    <w:rsid w:val="006E1394"/>
    <w:rsid w:val="006E1870"/>
    <w:rsid w:val="006E1918"/>
    <w:rsid w:val="006E1B7C"/>
    <w:rsid w:val="006E1E57"/>
    <w:rsid w:val="006E1EF7"/>
    <w:rsid w:val="006E2BF9"/>
    <w:rsid w:val="006E2DA6"/>
    <w:rsid w:val="006E3EAD"/>
    <w:rsid w:val="006E455D"/>
    <w:rsid w:val="006E4761"/>
    <w:rsid w:val="006E4777"/>
    <w:rsid w:val="006E4932"/>
    <w:rsid w:val="006E49A9"/>
    <w:rsid w:val="006E57E8"/>
    <w:rsid w:val="006E61BD"/>
    <w:rsid w:val="006E659A"/>
    <w:rsid w:val="006E677F"/>
    <w:rsid w:val="006E7342"/>
    <w:rsid w:val="006E73F4"/>
    <w:rsid w:val="006E7818"/>
    <w:rsid w:val="006F06F2"/>
    <w:rsid w:val="006F07A7"/>
    <w:rsid w:val="006F08F4"/>
    <w:rsid w:val="006F0BE2"/>
    <w:rsid w:val="006F1A13"/>
    <w:rsid w:val="006F2938"/>
    <w:rsid w:val="006F33C2"/>
    <w:rsid w:val="006F35F5"/>
    <w:rsid w:val="006F4072"/>
    <w:rsid w:val="006F448B"/>
    <w:rsid w:val="006F45F3"/>
    <w:rsid w:val="006F4BA0"/>
    <w:rsid w:val="006F4E29"/>
    <w:rsid w:val="006F4ECA"/>
    <w:rsid w:val="006F5152"/>
    <w:rsid w:val="006F5265"/>
    <w:rsid w:val="006F5772"/>
    <w:rsid w:val="006F5C02"/>
    <w:rsid w:val="006F614A"/>
    <w:rsid w:val="006F6262"/>
    <w:rsid w:val="006F6283"/>
    <w:rsid w:val="006F7EBF"/>
    <w:rsid w:val="0070000A"/>
    <w:rsid w:val="0070084E"/>
    <w:rsid w:val="00700919"/>
    <w:rsid w:val="00700B15"/>
    <w:rsid w:val="00700BDF"/>
    <w:rsid w:val="00700E66"/>
    <w:rsid w:val="00700F0D"/>
    <w:rsid w:val="00700F19"/>
    <w:rsid w:val="00700FC2"/>
    <w:rsid w:val="00701021"/>
    <w:rsid w:val="0070189E"/>
    <w:rsid w:val="00701A26"/>
    <w:rsid w:val="007022C5"/>
    <w:rsid w:val="00702F4F"/>
    <w:rsid w:val="00702F66"/>
    <w:rsid w:val="00703DD3"/>
    <w:rsid w:val="00704184"/>
    <w:rsid w:val="0070428A"/>
    <w:rsid w:val="00704543"/>
    <w:rsid w:val="00704B63"/>
    <w:rsid w:val="00705079"/>
    <w:rsid w:val="007054DF"/>
    <w:rsid w:val="0070601A"/>
    <w:rsid w:val="00706B32"/>
    <w:rsid w:val="00706C7C"/>
    <w:rsid w:val="00707459"/>
    <w:rsid w:val="007076CE"/>
    <w:rsid w:val="0070789D"/>
    <w:rsid w:val="00707CD7"/>
    <w:rsid w:val="00710928"/>
    <w:rsid w:val="00710D26"/>
    <w:rsid w:val="007119C0"/>
    <w:rsid w:val="00711FB9"/>
    <w:rsid w:val="00713EAC"/>
    <w:rsid w:val="00714777"/>
    <w:rsid w:val="00714E21"/>
    <w:rsid w:val="00714EF6"/>
    <w:rsid w:val="007159E9"/>
    <w:rsid w:val="0071707B"/>
    <w:rsid w:val="00717591"/>
    <w:rsid w:val="00717660"/>
    <w:rsid w:val="007203EE"/>
    <w:rsid w:val="00721050"/>
    <w:rsid w:val="00721142"/>
    <w:rsid w:val="007212CB"/>
    <w:rsid w:val="00721BB3"/>
    <w:rsid w:val="00721F42"/>
    <w:rsid w:val="007225D4"/>
    <w:rsid w:val="00722612"/>
    <w:rsid w:val="0072353C"/>
    <w:rsid w:val="007236DF"/>
    <w:rsid w:val="00723C3F"/>
    <w:rsid w:val="00723D88"/>
    <w:rsid w:val="007244DE"/>
    <w:rsid w:val="00724697"/>
    <w:rsid w:val="007249FF"/>
    <w:rsid w:val="00725027"/>
    <w:rsid w:val="007252C0"/>
    <w:rsid w:val="00725D27"/>
    <w:rsid w:val="00726209"/>
    <w:rsid w:val="00726A55"/>
    <w:rsid w:val="00726BE2"/>
    <w:rsid w:val="00726C14"/>
    <w:rsid w:val="007271A2"/>
    <w:rsid w:val="0072761D"/>
    <w:rsid w:val="007276D0"/>
    <w:rsid w:val="007276F1"/>
    <w:rsid w:val="0072789F"/>
    <w:rsid w:val="00727A18"/>
    <w:rsid w:val="007302CB"/>
    <w:rsid w:val="00730632"/>
    <w:rsid w:val="0073079D"/>
    <w:rsid w:val="0073111F"/>
    <w:rsid w:val="00731E62"/>
    <w:rsid w:val="0073206E"/>
    <w:rsid w:val="007323C1"/>
    <w:rsid w:val="00732A4D"/>
    <w:rsid w:val="00733087"/>
    <w:rsid w:val="00733287"/>
    <w:rsid w:val="007332D0"/>
    <w:rsid w:val="00734210"/>
    <w:rsid w:val="00734490"/>
    <w:rsid w:val="007360C1"/>
    <w:rsid w:val="007361E6"/>
    <w:rsid w:val="007369CA"/>
    <w:rsid w:val="007369EE"/>
    <w:rsid w:val="00737C82"/>
    <w:rsid w:val="00740170"/>
    <w:rsid w:val="007402B9"/>
    <w:rsid w:val="00740912"/>
    <w:rsid w:val="00740913"/>
    <w:rsid w:val="007414BE"/>
    <w:rsid w:val="00741761"/>
    <w:rsid w:val="00741E2B"/>
    <w:rsid w:val="007420D6"/>
    <w:rsid w:val="00742C9F"/>
    <w:rsid w:val="00743195"/>
    <w:rsid w:val="00743256"/>
    <w:rsid w:val="007435DB"/>
    <w:rsid w:val="00743827"/>
    <w:rsid w:val="0074427A"/>
    <w:rsid w:val="00744B05"/>
    <w:rsid w:val="00745ED1"/>
    <w:rsid w:val="00746137"/>
    <w:rsid w:val="00746BD8"/>
    <w:rsid w:val="00746CB7"/>
    <w:rsid w:val="00747194"/>
    <w:rsid w:val="0074743B"/>
    <w:rsid w:val="0074751F"/>
    <w:rsid w:val="00747688"/>
    <w:rsid w:val="00747692"/>
    <w:rsid w:val="0074792D"/>
    <w:rsid w:val="00747F80"/>
    <w:rsid w:val="00747FEF"/>
    <w:rsid w:val="00750101"/>
    <w:rsid w:val="0075035C"/>
    <w:rsid w:val="0075081B"/>
    <w:rsid w:val="00750847"/>
    <w:rsid w:val="007508D2"/>
    <w:rsid w:val="00750B9C"/>
    <w:rsid w:val="0075112B"/>
    <w:rsid w:val="00751616"/>
    <w:rsid w:val="00752046"/>
    <w:rsid w:val="00752364"/>
    <w:rsid w:val="00752F78"/>
    <w:rsid w:val="007536DB"/>
    <w:rsid w:val="007543D5"/>
    <w:rsid w:val="00754982"/>
    <w:rsid w:val="007549B5"/>
    <w:rsid w:val="00754A60"/>
    <w:rsid w:val="00754B60"/>
    <w:rsid w:val="00754B79"/>
    <w:rsid w:val="0075525C"/>
    <w:rsid w:val="00755A81"/>
    <w:rsid w:val="0075621A"/>
    <w:rsid w:val="0075682F"/>
    <w:rsid w:val="00756A5F"/>
    <w:rsid w:val="00756EEF"/>
    <w:rsid w:val="00757254"/>
    <w:rsid w:val="0076014E"/>
    <w:rsid w:val="00760172"/>
    <w:rsid w:val="0076045C"/>
    <w:rsid w:val="00760A09"/>
    <w:rsid w:val="0076142A"/>
    <w:rsid w:val="0076276E"/>
    <w:rsid w:val="00762982"/>
    <w:rsid w:val="00762A8C"/>
    <w:rsid w:val="00762E7D"/>
    <w:rsid w:val="00763596"/>
    <w:rsid w:val="00763905"/>
    <w:rsid w:val="00763D5C"/>
    <w:rsid w:val="00764293"/>
    <w:rsid w:val="007642EE"/>
    <w:rsid w:val="00764799"/>
    <w:rsid w:val="00764931"/>
    <w:rsid w:val="00764B61"/>
    <w:rsid w:val="00764ED6"/>
    <w:rsid w:val="007664D6"/>
    <w:rsid w:val="007666DC"/>
    <w:rsid w:val="00766784"/>
    <w:rsid w:val="0076698B"/>
    <w:rsid w:val="00767538"/>
    <w:rsid w:val="00767548"/>
    <w:rsid w:val="00767AA8"/>
    <w:rsid w:val="00767B27"/>
    <w:rsid w:val="00767D29"/>
    <w:rsid w:val="00767F79"/>
    <w:rsid w:val="00770878"/>
    <w:rsid w:val="007708DD"/>
    <w:rsid w:val="00770980"/>
    <w:rsid w:val="007710B4"/>
    <w:rsid w:val="00771173"/>
    <w:rsid w:val="0077120C"/>
    <w:rsid w:val="00771AEE"/>
    <w:rsid w:val="00771B12"/>
    <w:rsid w:val="00771D22"/>
    <w:rsid w:val="00771E51"/>
    <w:rsid w:val="00772750"/>
    <w:rsid w:val="007732C3"/>
    <w:rsid w:val="00773C7C"/>
    <w:rsid w:val="0077503E"/>
    <w:rsid w:val="0077507C"/>
    <w:rsid w:val="0077586F"/>
    <w:rsid w:val="00775EDF"/>
    <w:rsid w:val="00776FA6"/>
    <w:rsid w:val="0077722E"/>
    <w:rsid w:val="00777402"/>
    <w:rsid w:val="00777781"/>
    <w:rsid w:val="007777B7"/>
    <w:rsid w:val="00777831"/>
    <w:rsid w:val="00780009"/>
    <w:rsid w:val="00780106"/>
    <w:rsid w:val="007803C0"/>
    <w:rsid w:val="00780C5A"/>
    <w:rsid w:val="00780EC1"/>
    <w:rsid w:val="00781009"/>
    <w:rsid w:val="00781F7C"/>
    <w:rsid w:val="007820A1"/>
    <w:rsid w:val="00782CE3"/>
    <w:rsid w:val="00782FA9"/>
    <w:rsid w:val="00783164"/>
    <w:rsid w:val="007833CC"/>
    <w:rsid w:val="00783C49"/>
    <w:rsid w:val="0078449A"/>
    <w:rsid w:val="00785777"/>
    <w:rsid w:val="007857AD"/>
    <w:rsid w:val="0078594F"/>
    <w:rsid w:val="007859D1"/>
    <w:rsid w:val="00785A54"/>
    <w:rsid w:val="00785FF9"/>
    <w:rsid w:val="00786308"/>
    <w:rsid w:val="00786ACE"/>
    <w:rsid w:val="00786E02"/>
    <w:rsid w:val="00787410"/>
    <w:rsid w:val="007916C2"/>
    <w:rsid w:val="0079172F"/>
    <w:rsid w:val="00791A11"/>
    <w:rsid w:val="00791BA6"/>
    <w:rsid w:val="00793BD5"/>
    <w:rsid w:val="00794333"/>
    <w:rsid w:val="007944FD"/>
    <w:rsid w:val="00794995"/>
    <w:rsid w:val="00794B58"/>
    <w:rsid w:val="00794D1C"/>
    <w:rsid w:val="00794F8E"/>
    <w:rsid w:val="007961DE"/>
    <w:rsid w:val="007962A4"/>
    <w:rsid w:val="0079651B"/>
    <w:rsid w:val="007965BC"/>
    <w:rsid w:val="00796DB5"/>
    <w:rsid w:val="007970CE"/>
    <w:rsid w:val="00797F73"/>
    <w:rsid w:val="007A0081"/>
    <w:rsid w:val="007A03C5"/>
    <w:rsid w:val="007A0BB1"/>
    <w:rsid w:val="007A145A"/>
    <w:rsid w:val="007A19AD"/>
    <w:rsid w:val="007A19E7"/>
    <w:rsid w:val="007A23C0"/>
    <w:rsid w:val="007A31F3"/>
    <w:rsid w:val="007A32CC"/>
    <w:rsid w:val="007A3839"/>
    <w:rsid w:val="007A3F1F"/>
    <w:rsid w:val="007A4163"/>
    <w:rsid w:val="007A54E3"/>
    <w:rsid w:val="007A5692"/>
    <w:rsid w:val="007A5B54"/>
    <w:rsid w:val="007A5E09"/>
    <w:rsid w:val="007A5F55"/>
    <w:rsid w:val="007A6815"/>
    <w:rsid w:val="007A6DB5"/>
    <w:rsid w:val="007A720D"/>
    <w:rsid w:val="007A7260"/>
    <w:rsid w:val="007A73BB"/>
    <w:rsid w:val="007A7528"/>
    <w:rsid w:val="007A7B40"/>
    <w:rsid w:val="007B00E5"/>
    <w:rsid w:val="007B055A"/>
    <w:rsid w:val="007B07E9"/>
    <w:rsid w:val="007B0D55"/>
    <w:rsid w:val="007B14F3"/>
    <w:rsid w:val="007B2159"/>
    <w:rsid w:val="007B28DC"/>
    <w:rsid w:val="007B3653"/>
    <w:rsid w:val="007B3B41"/>
    <w:rsid w:val="007B3DE7"/>
    <w:rsid w:val="007B4318"/>
    <w:rsid w:val="007B465D"/>
    <w:rsid w:val="007B4757"/>
    <w:rsid w:val="007B4C4F"/>
    <w:rsid w:val="007B4D41"/>
    <w:rsid w:val="007B4E04"/>
    <w:rsid w:val="007B573D"/>
    <w:rsid w:val="007B6320"/>
    <w:rsid w:val="007B797D"/>
    <w:rsid w:val="007B7BF8"/>
    <w:rsid w:val="007C09B0"/>
    <w:rsid w:val="007C1014"/>
    <w:rsid w:val="007C115C"/>
    <w:rsid w:val="007C18E1"/>
    <w:rsid w:val="007C193B"/>
    <w:rsid w:val="007C1D8B"/>
    <w:rsid w:val="007C281C"/>
    <w:rsid w:val="007C29EE"/>
    <w:rsid w:val="007C3102"/>
    <w:rsid w:val="007C3F58"/>
    <w:rsid w:val="007C4585"/>
    <w:rsid w:val="007C5FEE"/>
    <w:rsid w:val="007C6DD7"/>
    <w:rsid w:val="007D006E"/>
    <w:rsid w:val="007D0176"/>
    <w:rsid w:val="007D03A4"/>
    <w:rsid w:val="007D192E"/>
    <w:rsid w:val="007D1DC5"/>
    <w:rsid w:val="007D1DEE"/>
    <w:rsid w:val="007D2D86"/>
    <w:rsid w:val="007D3336"/>
    <w:rsid w:val="007D3576"/>
    <w:rsid w:val="007D3D79"/>
    <w:rsid w:val="007D3E17"/>
    <w:rsid w:val="007D40CB"/>
    <w:rsid w:val="007D5138"/>
    <w:rsid w:val="007D5EF4"/>
    <w:rsid w:val="007D6103"/>
    <w:rsid w:val="007D6682"/>
    <w:rsid w:val="007D68EA"/>
    <w:rsid w:val="007D7E00"/>
    <w:rsid w:val="007E0771"/>
    <w:rsid w:val="007E0A4B"/>
    <w:rsid w:val="007E13CD"/>
    <w:rsid w:val="007E15BE"/>
    <w:rsid w:val="007E162A"/>
    <w:rsid w:val="007E1FBC"/>
    <w:rsid w:val="007E22FC"/>
    <w:rsid w:val="007E2DFA"/>
    <w:rsid w:val="007E412F"/>
    <w:rsid w:val="007E4A6E"/>
    <w:rsid w:val="007E4E17"/>
    <w:rsid w:val="007E4EF4"/>
    <w:rsid w:val="007E68D8"/>
    <w:rsid w:val="007F08AD"/>
    <w:rsid w:val="007F0A50"/>
    <w:rsid w:val="007F0D6F"/>
    <w:rsid w:val="007F0E6C"/>
    <w:rsid w:val="007F1C81"/>
    <w:rsid w:val="007F2BCC"/>
    <w:rsid w:val="007F30EE"/>
    <w:rsid w:val="007F3228"/>
    <w:rsid w:val="007F39BB"/>
    <w:rsid w:val="007F4A41"/>
    <w:rsid w:val="007F4EE1"/>
    <w:rsid w:val="007F51EF"/>
    <w:rsid w:val="007F5EFE"/>
    <w:rsid w:val="007F63C6"/>
    <w:rsid w:val="007F64F4"/>
    <w:rsid w:val="007F73D6"/>
    <w:rsid w:val="007F756C"/>
    <w:rsid w:val="007F7C2E"/>
    <w:rsid w:val="008011E6"/>
    <w:rsid w:val="0080143D"/>
    <w:rsid w:val="00801D77"/>
    <w:rsid w:val="00802924"/>
    <w:rsid w:val="0080293A"/>
    <w:rsid w:val="00802D7C"/>
    <w:rsid w:val="00802DD3"/>
    <w:rsid w:val="00803101"/>
    <w:rsid w:val="00803113"/>
    <w:rsid w:val="008037E3"/>
    <w:rsid w:val="00803FFF"/>
    <w:rsid w:val="00804477"/>
    <w:rsid w:val="00804538"/>
    <w:rsid w:val="00804979"/>
    <w:rsid w:val="0080524E"/>
    <w:rsid w:val="008053B5"/>
    <w:rsid w:val="008058EF"/>
    <w:rsid w:val="00805F72"/>
    <w:rsid w:val="008071F5"/>
    <w:rsid w:val="008077F4"/>
    <w:rsid w:val="00807B30"/>
    <w:rsid w:val="00810C15"/>
    <w:rsid w:val="00810E04"/>
    <w:rsid w:val="0081113D"/>
    <w:rsid w:val="008111C2"/>
    <w:rsid w:val="00811531"/>
    <w:rsid w:val="00811657"/>
    <w:rsid w:val="008116BE"/>
    <w:rsid w:val="0081234F"/>
    <w:rsid w:val="00812F67"/>
    <w:rsid w:val="00813106"/>
    <w:rsid w:val="008133B3"/>
    <w:rsid w:val="0081390C"/>
    <w:rsid w:val="0081399D"/>
    <w:rsid w:val="008143F0"/>
    <w:rsid w:val="00814538"/>
    <w:rsid w:val="008148C3"/>
    <w:rsid w:val="008158EF"/>
    <w:rsid w:val="0081633D"/>
    <w:rsid w:val="00816831"/>
    <w:rsid w:val="00816AAC"/>
    <w:rsid w:val="00816B54"/>
    <w:rsid w:val="00820654"/>
    <w:rsid w:val="008208CF"/>
    <w:rsid w:val="00820AA8"/>
    <w:rsid w:val="00820CF4"/>
    <w:rsid w:val="0082124F"/>
    <w:rsid w:val="00821891"/>
    <w:rsid w:val="00821D88"/>
    <w:rsid w:val="00821E75"/>
    <w:rsid w:val="00822387"/>
    <w:rsid w:val="00822879"/>
    <w:rsid w:val="008231B1"/>
    <w:rsid w:val="008239B0"/>
    <w:rsid w:val="00824AEF"/>
    <w:rsid w:val="00824C86"/>
    <w:rsid w:val="00824E2A"/>
    <w:rsid w:val="0082515A"/>
    <w:rsid w:val="008256CD"/>
    <w:rsid w:val="00825977"/>
    <w:rsid w:val="00825A49"/>
    <w:rsid w:val="00826606"/>
    <w:rsid w:val="00827C7C"/>
    <w:rsid w:val="00827DD9"/>
    <w:rsid w:val="0083017E"/>
    <w:rsid w:val="00830881"/>
    <w:rsid w:val="008313C7"/>
    <w:rsid w:val="008313CE"/>
    <w:rsid w:val="008316F4"/>
    <w:rsid w:val="0083279F"/>
    <w:rsid w:val="00832BBA"/>
    <w:rsid w:val="008330B0"/>
    <w:rsid w:val="008330B4"/>
    <w:rsid w:val="008337C1"/>
    <w:rsid w:val="008337DB"/>
    <w:rsid w:val="00834135"/>
    <w:rsid w:val="00834814"/>
    <w:rsid w:val="00835229"/>
    <w:rsid w:val="0083566C"/>
    <w:rsid w:val="00835C69"/>
    <w:rsid w:val="00836B0C"/>
    <w:rsid w:val="0083755B"/>
    <w:rsid w:val="00837924"/>
    <w:rsid w:val="00837CBE"/>
    <w:rsid w:val="00837D67"/>
    <w:rsid w:val="00837DE8"/>
    <w:rsid w:val="008427AC"/>
    <w:rsid w:val="00842DDB"/>
    <w:rsid w:val="00843392"/>
    <w:rsid w:val="00843C14"/>
    <w:rsid w:val="00844BCF"/>
    <w:rsid w:val="00844C7B"/>
    <w:rsid w:val="00845142"/>
    <w:rsid w:val="00845428"/>
    <w:rsid w:val="008454C9"/>
    <w:rsid w:val="00845908"/>
    <w:rsid w:val="0084681E"/>
    <w:rsid w:val="00846F23"/>
    <w:rsid w:val="00847AFE"/>
    <w:rsid w:val="00847C07"/>
    <w:rsid w:val="008505B6"/>
    <w:rsid w:val="00850D96"/>
    <w:rsid w:val="00851041"/>
    <w:rsid w:val="00851086"/>
    <w:rsid w:val="00851391"/>
    <w:rsid w:val="0085267E"/>
    <w:rsid w:val="008528DB"/>
    <w:rsid w:val="00852D21"/>
    <w:rsid w:val="0085328F"/>
    <w:rsid w:val="00853C3E"/>
    <w:rsid w:val="00853E39"/>
    <w:rsid w:val="0085441C"/>
    <w:rsid w:val="008547DA"/>
    <w:rsid w:val="00854CF4"/>
    <w:rsid w:val="008550AD"/>
    <w:rsid w:val="0085552D"/>
    <w:rsid w:val="00855540"/>
    <w:rsid w:val="00855CFB"/>
    <w:rsid w:val="00855D27"/>
    <w:rsid w:val="00855DF6"/>
    <w:rsid w:val="00855E92"/>
    <w:rsid w:val="00856190"/>
    <w:rsid w:val="008561F8"/>
    <w:rsid w:val="00857241"/>
    <w:rsid w:val="00857DE6"/>
    <w:rsid w:val="0086003D"/>
    <w:rsid w:val="00860773"/>
    <w:rsid w:val="00861640"/>
    <w:rsid w:val="0086164D"/>
    <w:rsid w:val="00861895"/>
    <w:rsid w:val="0086195B"/>
    <w:rsid w:val="008620F6"/>
    <w:rsid w:val="0086212A"/>
    <w:rsid w:val="0086220F"/>
    <w:rsid w:val="00862695"/>
    <w:rsid w:val="00862A75"/>
    <w:rsid w:val="00863CE8"/>
    <w:rsid w:val="008644DA"/>
    <w:rsid w:val="00864DA9"/>
    <w:rsid w:val="00866040"/>
    <w:rsid w:val="00866135"/>
    <w:rsid w:val="00866D5A"/>
    <w:rsid w:val="00866FD0"/>
    <w:rsid w:val="00867211"/>
    <w:rsid w:val="00867C70"/>
    <w:rsid w:val="00867CE1"/>
    <w:rsid w:val="00871D0B"/>
    <w:rsid w:val="0087202C"/>
    <w:rsid w:val="00872173"/>
    <w:rsid w:val="008724EE"/>
    <w:rsid w:val="00873040"/>
    <w:rsid w:val="0087349E"/>
    <w:rsid w:val="00873A02"/>
    <w:rsid w:val="00873C81"/>
    <w:rsid w:val="00873F42"/>
    <w:rsid w:val="008747B4"/>
    <w:rsid w:val="008747E8"/>
    <w:rsid w:val="00874851"/>
    <w:rsid w:val="00874A4A"/>
    <w:rsid w:val="00874CD5"/>
    <w:rsid w:val="00874E38"/>
    <w:rsid w:val="00875012"/>
    <w:rsid w:val="00875A95"/>
    <w:rsid w:val="00876835"/>
    <w:rsid w:val="00877553"/>
    <w:rsid w:val="00877A49"/>
    <w:rsid w:val="00877D80"/>
    <w:rsid w:val="0088000A"/>
    <w:rsid w:val="0088075A"/>
    <w:rsid w:val="0088146B"/>
    <w:rsid w:val="0088176A"/>
    <w:rsid w:val="00881DA8"/>
    <w:rsid w:val="00882301"/>
    <w:rsid w:val="0088252A"/>
    <w:rsid w:val="008825B1"/>
    <w:rsid w:val="00882FA5"/>
    <w:rsid w:val="00883EAD"/>
    <w:rsid w:val="0088513A"/>
    <w:rsid w:val="008855DD"/>
    <w:rsid w:val="00885BD6"/>
    <w:rsid w:val="0088685E"/>
    <w:rsid w:val="00886AAE"/>
    <w:rsid w:val="00886EAD"/>
    <w:rsid w:val="0088731D"/>
    <w:rsid w:val="0088744B"/>
    <w:rsid w:val="00887FCB"/>
    <w:rsid w:val="00890536"/>
    <w:rsid w:val="00890C57"/>
    <w:rsid w:val="00890E67"/>
    <w:rsid w:val="00891846"/>
    <w:rsid w:val="008931CC"/>
    <w:rsid w:val="008932BC"/>
    <w:rsid w:val="008950E9"/>
    <w:rsid w:val="008966B1"/>
    <w:rsid w:val="00897225"/>
    <w:rsid w:val="0089759A"/>
    <w:rsid w:val="008978A1"/>
    <w:rsid w:val="00897B0B"/>
    <w:rsid w:val="00897F8E"/>
    <w:rsid w:val="008A01CC"/>
    <w:rsid w:val="008A031A"/>
    <w:rsid w:val="008A0DBB"/>
    <w:rsid w:val="008A109A"/>
    <w:rsid w:val="008A1950"/>
    <w:rsid w:val="008A1FB9"/>
    <w:rsid w:val="008A2351"/>
    <w:rsid w:val="008A25E4"/>
    <w:rsid w:val="008A2A83"/>
    <w:rsid w:val="008A339D"/>
    <w:rsid w:val="008A40FD"/>
    <w:rsid w:val="008A4F8D"/>
    <w:rsid w:val="008A4FA9"/>
    <w:rsid w:val="008A5045"/>
    <w:rsid w:val="008A602B"/>
    <w:rsid w:val="008A668B"/>
    <w:rsid w:val="008A6B69"/>
    <w:rsid w:val="008A7544"/>
    <w:rsid w:val="008A7C38"/>
    <w:rsid w:val="008A7D0A"/>
    <w:rsid w:val="008A7F84"/>
    <w:rsid w:val="008A7FAE"/>
    <w:rsid w:val="008B0329"/>
    <w:rsid w:val="008B04C4"/>
    <w:rsid w:val="008B063C"/>
    <w:rsid w:val="008B1256"/>
    <w:rsid w:val="008B27BC"/>
    <w:rsid w:val="008B3B29"/>
    <w:rsid w:val="008B4CDF"/>
    <w:rsid w:val="008B509B"/>
    <w:rsid w:val="008B5417"/>
    <w:rsid w:val="008B5B28"/>
    <w:rsid w:val="008B5B5B"/>
    <w:rsid w:val="008B6431"/>
    <w:rsid w:val="008B67D3"/>
    <w:rsid w:val="008B6996"/>
    <w:rsid w:val="008B6E18"/>
    <w:rsid w:val="008B73A9"/>
    <w:rsid w:val="008B7452"/>
    <w:rsid w:val="008B7678"/>
    <w:rsid w:val="008B7B41"/>
    <w:rsid w:val="008C01B3"/>
    <w:rsid w:val="008C165A"/>
    <w:rsid w:val="008C17DC"/>
    <w:rsid w:val="008C1AB2"/>
    <w:rsid w:val="008C1D85"/>
    <w:rsid w:val="008C1E8E"/>
    <w:rsid w:val="008C22E3"/>
    <w:rsid w:val="008C24DB"/>
    <w:rsid w:val="008C2563"/>
    <w:rsid w:val="008C2B32"/>
    <w:rsid w:val="008C2FDF"/>
    <w:rsid w:val="008C307C"/>
    <w:rsid w:val="008C32F7"/>
    <w:rsid w:val="008C3608"/>
    <w:rsid w:val="008C371D"/>
    <w:rsid w:val="008C3932"/>
    <w:rsid w:val="008C3A05"/>
    <w:rsid w:val="008C3CE0"/>
    <w:rsid w:val="008C3D2B"/>
    <w:rsid w:val="008C4363"/>
    <w:rsid w:val="008C4656"/>
    <w:rsid w:val="008C4957"/>
    <w:rsid w:val="008C4DF0"/>
    <w:rsid w:val="008C52C8"/>
    <w:rsid w:val="008C5AFF"/>
    <w:rsid w:val="008C604C"/>
    <w:rsid w:val="008C664C"/>
    <w:rsid w:val="008C6CBA"/>
    <w:rsid w:val="008C6DE4"/>
    <w:rsid w:val="008C7825"/>
    <w:rsid w:val="008C7AEB"/>
    <w:rsid w:val="008C7BCA"/>
    <w:rsid w:val="008C7FFE"/>
    <w:rsid w:val="008D0073"/>
    <w:rsid w:val="008D0BDC"/>
    <w:rsid w:val="008D0C58"/>
    <w:rsid w:val="008D0D1F"/>
    <w:rsid w:val="008D1432"/>
    <w:rsid w:val="008D1725"/>
    <w:rsid w:val="008D1E04"/>
    <w:rsid w:val="008D1F04"/>
    <w:rsid w:val="008D2499"/>
    <w:rsid w:val="008D36BE"/>
    <w:rsid w:val="008D37F4"/>
    <w:rsid w:val="008D3CA2"/>
    <w:rsid w:val="008D46F6"/>
    <w:rsid w:val="008D4821"/>
    <w:rsid w:val="008D5942"/>
    <w:rsid w:val="008D5A8B"/>
    <w:rsid w:val="008D6967"/>
    <w:rsid w:val="008D6CC3"/>
    <w:rsid w:val="008D6E4E"/>
    <w:rsid w:val="008D7208"/>
    <w:rsid w:val="008D767B"/>
    <w:rsid w:val="008D7F30"/>
    <w:rsid w:val="008E0588"/>
    <w:rsid w:val="008E08AA"/>
    <w:rsid w:val="008E0925"/>
    <w:rsid w:val="008E1154"/>
    <w:rsid w:val="008E2A9B"/>
    <w:rsid w:val="008E2D27"/>
    <w:rsid w:val="008E3A46"/>
    <w:rsid w:val="008E3D43"/>
    <w:rsid w:val="008E48EE"/>
    <w:rsid w:val="008E49F4"/>
    <w:rsid w:val="008E4A62"/>
    <w:rsid w:val="008E5A25"/>
    <w:rsid w:val="008E5ACE"/>
    <w:rsid w:val="008E5AFE"/>
    <w:rsid w:val="008E5D6D"/>
    <w:rsid w:val="008E6582"/>
    <w:rsid w:val="008E663F"/>
    <w:rsid w:val="008E6AB9"/>
    <w:rsid w:val="008E71A6"/>
    <w:rsid w:val="008E760F"/>
    <w:rsid w:val="008E79CA"/>
    <w:rsid w:val="008E7DE2"/>
    <w:rsid w:val="008F00FA"/>
    <w:rsid w:val="008F0C92"/>
    <w:rsid w:val="008F0E7B"/>
    <w:rsid w:val="008F1D08"/>
    <w:rsid w:val="008F1FC9"/>
    <w:rsid w:val="008F2040"/>
    <w:rsid w:val="008F275E"/>
    <w:rsid w:val="008F389C"/>
    <w:rsid w:val="008F4140"/>
    <w:rsid w:val="008F4210"/>
    <w:rsid w:val="008F4965"/>
    <w:rsid w:val="008F537C"/>
    <w:rsid w:val="008F56CD"/>
    <w:rsid w:val="008F599F"/>
    <w:rsid w:val="008F5C7F"/>
    <w:rsid w:val="008F61B0"/>
    <w:rsid w:val="008F71A4"/>
    <w:rsid w:val="008F77F1"/>
    <w:rsid w:val="009000DF"/>
    <w:rsid w:val="00900B75"/>
    <w:rsid w:val="00900F74"/>
    <w:rsid w:val="0090138E"/>
    <w:rsid w:val="009016C5"/>
    <w:rsid w:val="00901D8E"/>
    <w:rsid w:val="0090218F"/>
    <w:rsid w:val="009026CF"/>
    <w:rsid w:val="00902B51"/>
    <w:rsid w:val="009036AF"/>
    <w:rsid w:val="00903B1E"/>
    <w:rsid w:val="00903B4A"/>
    <w:rsid w:val="0090414E"/>
    <w:rsid w:val="009041E9"/>
    <w:rsid w:val="00904E70"/>
    <w:rsid w:val="0090516C"/>
    <w:rsid w:val="009054FB"/>
    <w:rsid w:val="00905ECA"/>
    <w:rsid w:val="0090654B"/>
    <w:rsid w:val="00906F25"/>
    <w:rsid w:val="00907A0E"/>
    <w:rsid w:val="00907C76"/>
    <w:rsid w:val="00907CC7"/>
    <w:rsid w:val="009101CE"/>
    <w:rsid w:val="009101DD"/>
    <w:rsid w:val="009107CC"/>
    <w:rsid w:val="009109E0"/>
    <w:rsid w:val="00910F0E"/>
    <w:rsid w:val="00910F3E"/>
    <w:rsid w:val="00911245"/>
    <w:rsid w:val="009113B4"/>
    <w:rsid w:val="0091229B"/>
    <w:rsid w:val="009129E1"/>
    <w:rsid w:val="00912ABF"/>
    <w:rsid w:val="00912AE0"/>
    <w:rsid w:val="00912B86"/>
    <w:rsid w:val="0091333D"/>
    <w:rsid w:val="009149FF"/>
    <w:rsid w:val="00914F51"/>
    <w:rsid w:val="00915ABE"/>
    <w:rsid w:val="009172D8"/>
    <w:rsid w:val="00917561"/>
    <w:rsid w:val="00917C5A"/>
    <w:rsid w:val="00920291"/>
    <w:rsid w:val="0092068A"/>
    <w:rsid w:val="00920C0F"/>
    <w:rsid w:val="009225C8"/>
    <w:rsid w:val="00922B6F"/>
    <w:rsid w:val="00923502"/>
    <w:rsid w:val="00923866"/>
    <w:rsid w:val="00924300"/>
    <w:rsid w:val="00924AF8"/>
    <w:rsid w:val="00924C73"/>
    <w:rsid w:val="00924D85"/>
    <w:rsid w:val="0092594A"/>
    <w:rsid w:val="00925FEC"/>
    <w:rsid w:val="0092603D"/>
    <w:rsid w:val="00926401"/>
    <w:rsid w:val="009268A0"/>
    <w:rsid w:val="00926E6E"/>
    <w:rsid w:val="00926ED3"/>
    <w:rsid w:val="009270F6"/>
    <w:rsid w:val="00927B0F"/>
    <w:rsid w:val="00927F16"/>
    <w:rsid w:val="0093041A"/>
    <w:rsid w:val="0093076C"/>
    <w:rsid w:val="00930AF4"/>
    <w:rsid w:val="00930E89"/>
    <w:rsid w:val="00931497"/>
    <w:rsid w:val="009317E8"/>
    <w:rsid w:val="00931F62"/>
    <w:rsid w:val="00932303"/>
    <w:rsid w:val="0093233C"/>
    <w:rsid w:val="00932788"/>
    <w:rsid w:val="009327A0"/>
    <w:rsid w:val="00932B4B"/>
    <w:rsid w:val="00932DCF"/>
    <w:rsid w:val="00933299"/>
    <w:rsid w:val="00933448"/>
    <w:rsid w:val="00933460"/>
    <w:rsid w:val="00933C73"/>
    <w:rsid w:val="00933F81"/>
    <w:rsid w:val="00934031"/>
    <w:rsid w:val="0093412C"/>
    <w:rsid w:val="00934D2C"/>
    <w:rsid w:val="009354C2"/>
    <w:rsid w:val="009359EF"/>
    <w:rsid w:val="00935E5D"/>
    <w:rsid w:val="00936011"/>
    <w:rsid w:val="009365B0"/>
    <w:rsid w:val="00936F40"/>
    <w:rsid w:val="009375F5"/>
    <w:rsid w:val="00937714"/>
    <w:rsid w:val="0094034A"/>
    <w:rsid w:val="009403FA"/>
    <w:rsid w:val="00940C21"/>
    <w:rsid w:val="00940D15"/>
    <w:rsid w:val="00940F6E"/>
    <w:rsid w:val="00941004"/>
    <w:rsid w:val="00941983"/>
    <w:rsid w:val="00941AAB"/>
    <w:rsid w:val="00942373"/>
    <w:rsid w:val="00942433"/>
    <w:rsid w:val="00942854"/>
    <w:rsid w:val="00943691"/>
    <w:rsid w:val="00943934"/>
    <w:rsid w:val="00943E92"/>
    <w:rsid w:val="00943EEB"/>
    <w:rsid w:val="0094485A"/>
    <w:rsid w:val="0094553A"/>
    <w:rsid w:val="00945645"/>
    <w:rsid w:val="009457C9"/>
    <w:rsid w:val="00945B8B"/>
    <w:rsid w:val="00945CD0"/>
    <w:rsid w:val="0094615B"/>
    <w:rsid w:val="00947E3C"/>
    <w:rsid w:val="0095049A"/>
    <w:rsid w:val="0095133A"/>
    <w:rsid w:val="0095202C"/>
    <w:rsid w:val="0095237C"/>
    <w:rsid w:val="0095263F"/>
    <w:rsid w:val="00953190"/>
    <w:rsid w:val="009537A6"/>
    <w:rsid w:val="00954539"/>
    <w:rsid w:val="0095474C"/>
    <w:rsid w:val="00954896"/>
    <w:rsid w:val="00954DFC"/>
    <w:rsid w:val="00954F12"/>
    <w:rsid w:val="00955B94"/>
    <w:rsid w:val="00955D58"/>
    <w:rsid w:val="00956535"/>
    <w:rsid w:val="009606D2"/>
    <w:rsid w:val="0096119D"/>
    <w:rsid w:val="0096162E"/>
    <w:rsid w:val="00961996"/>
    <w:rsid w:val="00961AE5"/>
    <w:rsid w:val="00961B81"/>
    <w:rsid w:val="00962E3D"/>
    <w:rsid w:val="00962EB6"/>
    <w:rsid w:val="00963862"/>
    <w:rsid w:val="00963E23"/>
    <w:rsid w:val="00964397"/>
    <w:rsid w:val="00964858"/>
    <w:rsid w:val="00964A83"/>
    <w:rsid w:val="00964D98"/>
    <w:rsid w:val="0096515F"/>
    <w:rsid w:val="00965461"/>
    <w:rsid w:val="00965C28"/>
    <w:rsid w:val="00965F9C"/>
    <w:rsid w:val="009661B7"/>
    <w:rsid w:val="0096697C"/>
    <w:rsid w:val="009674BF"/>
    <w:rsid w:val="00967636"/>
    <w:rsid w:val="00967E97"/>
    <w:rsid w:val="00970BF1"/>
    <w:rsid w:val="009714B8"/>
    <w:rsid w:val="00971624"/>
    <w:rsid w:val="00971D43"/>
    <w:rsid w:val="009724DC"/>
    <w:rsid w:val="00972557"/>
    <w:rsid w:val="0097305B"/>
    <w:rsid w:val="00973113"/>
    <w:rsid w:val="00973BB9"/>
    <w:rsid w:val="0097452C"/>
    <w:rsid w:val="00974ABF"/>
    <w:rsid w:val="00974BC5"/>
    <w:rsid w:val="00974C19"/>
    <w:rsid w:val="00975033"/>
    <w:rsid w:val="00975990"/>
    <w:rsid w:val="00976F90"/>
    <w:rsid w:val="00977438"/>
    <w:rsid w:val="00977931"/>
    <w:rsid w:val="009808E6"/>
    <w:rsid w:val="00980F6B"/>
    <w:rsid w:val="009811D4"/>
    <w:rsid w:val="009815A2"/>
    <w:rsid w:val="0098165F"/>
    <w:rsid w:val="00981C2C"/>
    <w:rsid w:val="009826EB"/>
    <w:rsid w:val="00982FAC"/>
    <w:rsid w:val="00984033"/>
    <w:rsid w:val="009840C4"/>
    <w:rsid w:val="00984FA4"/>
    <w:rsid w:val="00985049"/>
    <w:rsid w:val="0098580B"/>
    <w:rsid w:val="00985B21"/>
    <w:rsid w:val="00985F40"/>
    <w:rsid w:val="00987507"/>
    <w:rsid w:val="009878C0"/>
    <w:rsid w:val="00987979"/>
    <w:rsid w:val="00990244"/>
    <w:rsid w:val="00990F88"/>
    <w:rsid w:val="00990F9E"/>
    <w:rsid w:val="009910EB"/>
    <w:rsid w:val="00991768"/>
    <w:rsid w:val="0099184A"/>
    <w:rsid w:val="009918B6"/>
    <w:rsid w:val="00991978"/>
    <w:rsid w:val="009927D4"/>
    <w:rsid w:val="00992A40"/>
    <w:rsid w:val="00992A85"/>
    <w:rsid w:val="00992FA2"/>
    <w:rsid w:val="009943F4"/>
    <w:rsid w:val="00994478"/>
    <w:rsid w:val="00995475"/>
    <w:rsid w:val="009956F5"/>
    <w:rsid w:val="00995D95"/>
    <w:rsid w:val="009969A2"/>
    <w:rsid w:val="009971A0"/>
    <w:rsid w:val="00997573"/>
    <w:rsid w:val="0099757E"/>
    <w:rsid w:val="009977BC"/>
    <w:rsid w:val="00997907"/>
    <w:rsid w:val="00997D95"/>
    <w:rsid w:val="00997E34"/>
    <w:rsid w:val="009A056D"/>
    <w:rsid w:val="009A0689"/>
    <w:rsid w:val="009A07BC"/>
    <w:rsid w:val="009A0885"/>
    <w:rsid w:val="009A18E4"/>
    <w:rsid w:val="009A1ABA"/>
    <w:rsid w:val="009A1AC6"/>
    <w:rsid w:val="009A1ECF"/>
    <w:rsid w:val="009A23F1"/>
    <w:rsid w:val="009A2C38"/>
    <w:rsid w:val="009A32DA"/>
    <w:rsid w:val="009A360B"/>
    <w:rsid w:val="009A374B"/>
    <w:rsid w:val="009A3825"/>
    <w:rsid w:val="009A3C28"/>
    <w:rsid w:val="009A43B0"/>
    <w:rsid w:val="009A449C"/>
    <w:rsid w:val="009A4DE3"/>
    <w:rsid w:val="009A5528"/>
    <w:rsid w:val="009A5D3F"/>
    <w:rsid w:val="009A5F23"/>
    <w:rsid w:val="009A64C8"/>
    <w:rsid w:val="009A66B3"/>
    <w:rsid w:val="009A71B6"/>
    <w:rsid w:val="009A7480"/>
    <w:rsid w:val="009B0836"/>
    <w:rsid w:val="009B0ED9"/>
    <w:rsid w:val="009B0EFD"/>
    <w:rsid w:val="009B1239"/>
    <w:rsid w:val="009B13F2"/>
    <w:rsid w:val="009B1FC3"/>
    <w:rsid w:val="009B27B8"/>
    <w:rsid w:val="009B2D36"/>
    <w:rsid w:val="009B2E43"/>
    <w:rsid w:val="009B334E"/>
    <w:rsid w:val="009B33BE"/>
    <w:rsid w:val="009B35CB"/>
    <w:rsid w:val="009B3851"/>
    <w:rsid w:val="009B4741"/>
    <w:rsid w:val="009B49C2"/>
    <w:rsid w:val="009B5167"/>
    <w:rsid w:val="009B5B57"/>
    <w:rsid w:val="009B5E07"/>
    <w:rsid w:val="009B6240"/>
    <w:rsid w:val="009B6AF2"/>
    <w:rsid w:val="009B7A32"/>
    <w:rsid w:val="009C09B4"/>
    <w:rsid w:val="009C0A12"/>
    <w:rsid w:val="009C0DD7"/>
    <w:rsid w:val="009C1206"/>
    <w:rsid w:val="009C1DE6"/>
    <w:rsid w:val="009C1E8A"/>
    <w:rsid w:val="009C2077"/>
    <w:rsid w:val="009C232A"/>
    <w:rsid w:val="009C2DF2"/>
    <w:rsid w:val="009C3445"/>
    <w:rsid w:val="009C3481"/>
    <w:rsid w:val="009C34E9"/>
    <w:rsid w:val="009C369E"/>
    <w:rsid w:val="009C3D22"/>
    <w:rsid w:val="009C40DE"/>
    <w:rsid w:val="009C5376"/>
    <w:rsid w:val="009C549C"/>
    <w:rsid w:val="009C5659"/>
    <w:rsid w:val="009C5EB3"/>
    <w:rsid w:val="009C73C0"/>
    <w:rsid w:val="009C7813"/>
    <w:rsid w:val="009C7BB6"/>
    <w:rsid w:val="009C7C3E"/>
    <w:rsid w:val="009C7C6F"/>
    <w:rsid w:val="009C7D19"/>
    <w:rsid w:val="009D09C1"/>
    <w:rsid w:val="009D0B43"/>
    <w:rsid w:val="009D136B"/>
    <w:rsid w:val="009D2363"/>
    <w:rsid w:val="009D2B29"/>
    <w:rsid w:val="009D34C2"/>
    <w:rsid w:val="009D37FF"/>
    <w:rsid w:val="009D4017"/>
    <w:rsid w:val="009D486C"/>
    <w:rsid w:val="009D4A4E"/>
    <w:rsid w:val="009D4F28"/>
    <w:rsid w:val="009D4F8A"/>
    <w:rsid w:val="009D50E6"/>
    <w:rsid w:val="009D57A6"/>
    <w:rsid w:val="009D5CF6"/>
    <w:rsid w:val="009D5DD7"/>
    <w:rsid w:val="009D6035"/>
    <w:rsid w:val="009D604A"/>
    <w:rsid w:val="009D6A38"/>
    <w:rsid w:val="009D6E74"/>
    <w:rsid w:val="009E0654"/>
    <w:rsid w:val="009E09A7"/>
    <w:rsid w:val="009E0A34"/>
    <w:rsid w:val="009E0B40"/>
    <w:rsid w:val="009E1655"/>
    <w:rsid w:val="009E190D"/>
    <w:rsid w:val="009E1DE0"/>
    <w:rsid w:val="009E1F5B"/>
    <w:rsid w:val="009E21AD"/>
    <w:rsid w:val="009E256A"/>
    <w:rsid w:val="009E26FD"/>
    <w:rsid w:val="009E271F"/>
    <w:rsid w:val="009E2FF7"/>
    <w:rsid w:val="009E49DC"/>
    <w:rsid w:val="009E4C74"/>
    <w:rsid w:val="009E547A"/>
    <w:rsid w:val="009E55C3"/>
    <w:rsid w:val="009E56C1"/>
    <w:rsid w:val="009E5CB1"/>
    <w:rsid w:val="009E6253"/>
    <w:rsid w:val="009E6370"/>
    <w:rsid w:val="009E6463"/>
    <w:rsid w:val="009E64F2"/>
    <w:rsid w:val="009E7678"/>
    <w:rsid w:val="009E7732"/>
    <w:rsid w:val="009F00B8"/>
    <w:rsid w:val="009F0414"/>
    <w:rsid w:val="009F0527"/>
    <w:rsid w:val="009F065C"/>
    <w:rsid w:val="009F1689"/>
    <w:rsid w:val="009F1711"/>
    <w:rsid w:val="009F1836"/>
    <w:rsid w:val="009F1DCC"/>
    <w:rsid w:val="009F20D0"/>
    <w:rsid w:val="009F2361"/>
    <w:rsid w:val="009F2C02"/>
    <w:rsid w:val="009F320D"/>
    <w:rsid w:val="009F3585"/>
    <w:rsid w:val="009F3D84"/>
    <w:rsid w:val="009F45D1"/>
    <w:rsid w:val="009F4ECF"/>
    <w:rsid w:val="009F5152"/>
    <w:rsid w:val="009F562D"/>
    <w:rsid w:val="009F584B"/>
    <w:rsid w:val="009F58AE"/>
    <w:rsid w:val="009F6221"/>
    <w:rsid w:val="009F69BA"/>
    <w:rsid w:val="009F6CE4"/>
    <w:rsid w:val="009F6E4A"/>
    <w:rsid w:val="009F799F"/>
    <w:rsid w:val="009F7E70"/>
    <w:rsid w:val="00A000D7"/>
    <w:rsid w:val="00A00391"/>
    <w:rsid w:val="00A0047F"/>
    <w:rsid w:val="00A00E29"/>
    <w:rsid w:val="00A01D11"/>
    <w:rsid w:val="00A023FA"/>
    <w:rsid w:val="00A0264D"/>
    <w:rsid w:val="00A02B16"/>
    <w:rsid w:val="00A02F3A"/>
    <w:rsid w:val="00A030CB"/>
    <w:rsid w:val="00A031BE"/>
    <w:rsid w:val="00A0345C"/>
    <w:rsid w:val="00A03682"/>
    <w:rsid w:val="00A03812"/>
    <w:rsid w:val="00A03F84"/>
    <w:rsid w:val="00A0569A"/>
    <w:rsid w:val="00A05D1C"/>
    <w:rsid w:val="00A05D48"/>
    <w:rsid w:val="00A062F5"/>
    <w:rsid w:val="00A06555"/>
    <w:rsid w:val="00A06651"/>
    <w:rsid w:val="00A06749"/>
    <w:rsid w:val="00A06B08"/>
    <w:rsid w:val="00A07630"/>
    <w:rsid w:val="00A07CDF"/>
    <w:rsid w:val="00A07F93"/>
    <w:rsid w:val="00A101F4"/>
    <w:rsid w:val="00A11016"/>
    <w:rsid w:val="00A11E53"/>
    <w:rsid w:val="00A1207D"/>
    <w:rsid w:val="00A1349E"/>
    <w:rsid w:val="00A13AC5"/>
    <w:rsid w:val="00A1460D"/>
    <w:rsid w:val="00A14619"/>
    <w:rsid w:val="00A14724"/>
    <w:rsid w:val="00A1515F"/>
    <w:rsid w:val="00A1653F"/>
    <w:rsid w:val="00A169D3"/>
    <w:rsid w:val="00A17224"/>
    <w:rsid w:val="00A174EA"/>
    <w:rsid w:val="00A17569"/>
    <w:rsid w:val="00A175EB"/>
    <w:rsid w:val="00A17A58"/>
    <w:rsid w:val="00A204CF"/>
    <w:rsid w:val="00A20DB9"/>
    <w:rsid w:val="00A21E7F"/>
    <w:rsid w:val="00A21F49"/>
    <w:rsid w:val="00A226AE"/>
    <w:rsid w:val="00A228DB"/>
    <w:rsid w:val="00A22937"/>
    <w:rsid w:val="00A234BC"/>
    <w:rsid w:val="00A23605"/>
    <w:rsid w:val="00A23B0B"/>
    <w:rsid w:val="00A23FAB"/>
    <w:rsid w:val="00A24041"/>
    <w:rsid w:val="00A25918"/>
    <w:rsid w:val="00A25AF3"/>
    <w:rsid w:val="00A26C3E"/>
    <w:rsid w:val="00A27350"/>
    <w:rsid w:val="00A27ED9"/>
    <w:rsid w:val="00A303ED"/>
    <w:rsid w:val="00A30846"/>
    <w:rsid w:val="00A308DF"/>
    <w:rsid w:val="00A309C8"/>
    <w:rsid w:val="00A3111A"/>
    <w:rsid w:val="00A31787"/>
    <w:rsid w:val="00A31BC8"/>
    <w:rsid w:val="00A32C3D"/>
    <w:rsid w:val="00A330D5"/>
    <w:rsid w:val="00A33498"/>
    <w:rsid w:val="00A33590"/>
    <w:rsid w:val="00A33971"/>
    <w:rsid w:val="00A345A5"/>
    <w:rsid w:val="00A34D96"/>
    <w:rsid w:val="00A352EE"/>
    <w:rsid w:val="00A35CD0"/>
    <w:rsid w:val="00A36042"/>
    <w:rsid w:val="00A363FE"/>
    <w:rsid w:val="00A36540"/>
    <w:rsid w:val="00A36571"/>
    <w:rsid w:val="00A36F65"/>
    <w:rsid w:val="00A37918"/>
    <w:rsid w:val="00A37FC9"/>
    <w:rsid w:val="00A41404"/>
    <w:rsid w:val="00A417E1"/>
    <w:rsid w:val="00A420E5"/>
    <w:rsid w:val="00A4216F"/>
    <w:rsid w:val="00A42B3B"/>
    <w:rsid w:val="00A42ECD"/>
    <w:rsid w:val="00A4362A"/>
    <w:rsid w:val="00A4376D"/>
    <w:rsid w:val="00A43C81"/>
    <w:rsid w:val="00A43F93"/>
    <w:rsid w:val="00A44062"/>
    <w:rsid w:val="00A444AA"/>
    <w:rsid w:val="00A4464E"/>
    <w:rsid w:val="00A44985"/>
    <w:rsid w:val="00A44B92"/>
    <w:rsid w:val="00A45542"/>
    <w:rsid w:val="00A45BE4"/>
    <w:rsid w:val="00A462AF"/>
    <w:rsid w:val="00A46C1F"/>
    <w:rsid w:val="00A46C6A"/>
    <w:rsid w:val="00A47137"/>
    <w:rsid w:val="00A4744D"/>
    <w:rsid w:val="00A47494"/>
    <w:rsid w:val="00A474FD"/>
    <w:rsid w:val="00A4757D"/>
    <w:rsid w:val="00A4792C"/>
    <w:rsid w:val="00A47B1F"/>
    <w:rsid w:val="00A5010F"/>
    <w:rsid w:val="00A504D9"/>
    <w:rsid w:val="00A509AF"/>
    <w:rsid w:val="00A510D4"/>
    <w:rsid w:val="00A522D9"/>
    <w:rsid w:val="00A5286F"/>
    <w:rsid w:val="00A52BA9"/>
    <w:rsid w:val="00A52D8C"/>
    <w:rsid w:val="00A52FD0"/>
    <w:rsid w:val="00A532AD"/>
    <w:rsid w:val="00A54199"/>
    <w:rsid w:val="00A5430B"/>
    <w:rsid w:val="00A5472C"/>
    <w:rsid w:val="00A55913"/>
    <w:rsid w:val="00A55A13"/>
    <w:rsid w:val="00A55A90"/>
    <w:rsid w:val="00A565ED"/>
    <w:rsid w:val="00A56AED"/>
    <w:rsid w:val="00A57231"/>
    <w:rsid w:val="00A60BEA"/>
    <w:rsid w:val="00A60EB7"/>
    <w:rsid w:val="00A61314"/>
    <w:rsid w:val="00A61584"/>
    <w:rsid w:val="00A61D37"/>
    <w:rsid w:val="00A62F57"/>
    <w:rsid w:val="00A63239"/>
    <w:rsid w:val="00A636DC"/>
    <w:rsid w:val="00A63A67"/>
    <w:rsid w:val="00A644B7"/>
    <w:rsid w:val="00A64BEE"/>
    <w:rsid w:val="00A6531C"/>
    <w:rsid w:val="00A65A9D"/>
    <w:rsid w:val="00A65CE8"/>
    <w:rsid w:val="00A65E10"/>
    <w:rsid w:val="00A660ED"/>
    <w:rsid w:val="00A666A6"/>
    <w:rsid w:val="00A66914"/>
    <w:rsid w:val="00A6696E"/>
    <w:rsid w:val="00A669C4"/>
    <w:rsid w:val="00A67EF2"/>
    <w:rsid w:val="00A707CB"/>
    <w:rsid w:val="00A7085A"/>
    <w:rsid w:val="00A70970"/>
    <w:rsid w:val="00A70BF7"/>
    <w:rsid w:val="00A70DC6"/>
    <w:rsid w:val="00A70F25"/>
    <w:rsid w:val="00A71203"/>
    <w:rsid w:val="00A7186A"/>
    <w:rsid w:val="00A71F78"/>
    <w:rsid w:val="00A72AAE"/>
    <w:rsid w:val="00A72BBC"/>
    <w:rsid w:val="00A73307"/>
    <w:rsid w:val="00A73511"/>
    <w:rsid w:val="00A736EB"/>
    <w:rsid w:val="00A73F7E"/>
    <w:rsid w:val="00A741F6"/>
    <w:rsid w:val="00A75027"/>
    <w:rsid w:val="00A75321"/>
    <w:rsid w:val="00A7586F"/>
    <w:rsid w:val="00A75DB4"/>
    <w:rsid w:val="00A76002"/>
    <w:rsid w:val="00A76148"/>
    <w:rsid w:val="00A76258"/>
    <w:rsid w:val="00A76738"/>
    <w:rsid w:val="00A76FF0"/>
    <w:rsid w:val="00A77868"/>
    <w:rsid w:val="00A77C43"/>
    <w:rsid w:val="00A77F6B"/>
    <w:rsid w:val="00A80B79"/>
    <w:rsid w:val="00A81B12"/>
    <w:rsid w:val="00A81BB2"/>
    <w:rsid w:val="00A82543"/>
    <w:rsid w:val="00A82FBB"/>
    <w:rsid w:val="00A830B5"/>
    <w:rsid w:val="00A83937"/>
    <w:rsid w:val="00A83969"/>
    <w:rsid w:val="00A84601"/>
    <w:rsid w:val="00A849EB"/>
    <w:rsid w:val="00A85351"/>
    <w:rsid w:val="00A8587E"/>
    <w:rsid w:val="00A85A1C"/>
    <w:rsid w:val="00A86489"/>
    <w:rsid w:val="00A864F6"/>
    <w:rsid w:val="00A86535"/>
    <w:rsid w:val="00A866F2"/>
    <w:rsid w:val="00A86EFE"/>
    <w:rsid w:val="00A87298"/>
    <w:rsid w:val="00A8738B"/>
    <w:rsid w:val="00A8741C"/>
    <w:rsid w:val="00A877EA"/>
    <w:rsid w:val="00A87C1D"/>
    <w:rsid w:val="00A90388"/>
    <w:rsid w:val="00A906E4"/>
    <w:rsid w:val="00A90970"/>
    <w:rsid w:val="00A90B39"/>
    <w:rsid w:val="00A9192D"/>
    <w:rsid w:val="00A92120"/>
    <w:rsid w:val="00A93629"/>
    <w:rsid w:val="00A9406D"/>
    <w:rsid w:val="00A94467"/>
    <w:rsid w:val="00A94658"/>
    <w:rsid w:val="00A94E1B"/>
    <w:rsid w:val="00A9561C"/>
    <w:rsid w:val="00A958BB"/>
    <w:rsid w:val="00A95D14"/>
    <w:rsid w:val="00A962BF"/>
    <w:rsid w:val="00A96BF9"/>
    <w:rsid w:val="00A96C74"/>
    <w:rsid w:val="00A975AA"/>
    <w:rsid w:val="00A9794C"/>
    <w:rsid w:val="00A97BFF"/>
    <w:rsid w:val="00AA00CA"/>
    <w:rsid w:val="00AA03FD"/>
    <w:rsid w:val="00AA044C"/>
    <w:rsid w:val="00AA0C11"/>
    <w:rsid w:val="00AA0D6A"/>
    <w:rsid w:val="00AA0E09"/>
    <w:rsid w:val="00AA15F5"/>
    <w:rsid w:val="00AA18E1"/>
    <w:rsid w:val="00AA1B41"/>
    <w:rsid w:val="00AA1E5A"/>
    <w:rsid w:val="00AA2022"/>
    <w:rsid w:val="00AA2070"/>
    <w:rsid w:val="00AA27C4"/>
    <w:rsid w:val="00AA2B9C"/>
    <w:rsid w:val="00AA2EFD"/>
    <w:rsid w:val="00AA324E"/>
    <w:rsid w:val="00AA33BB"/>
    <w:rsid w:val="00AA34C0"/>
    <w:rsid w:val="00AA3879"/>
    <w:rsid w:val="00AA3AE7"/>
    <w:rsid w:val="00AA3E24"/>
    <w:rsid w:val="00AA401B"/>
    <w:rsid w:val="00AA41FB"/>
    <w:rsid w:val="00AA49EB"/>
    <w:rsid w:val="00AA58A0"/>
    <w:rsid w:val="00AA597A"/>
    <w:rsid w:val="00AA5A66"/>
    <w:rsid w:val="00AA5C05"/>
    <w:rsid w:val="00AA5E75"/>
    <w:rsid w:val="00AA6064"/>
    <w:rsid w:val="00AA6550"/>
    <w:rsid w:val="00AA6A14"/>
    <w:rsid w:val="00AA70BA"/>
    <w:rsid w:val="00AA7A3F"/>
    <w:rsid w:val="00AB04B5"/>
    <w:rsid w:val="00AB088D"/>
    <w:rsid w:val="00AB0B74"/>
    <w:rsid w:val="00AB0C57"/>
    <w:rsid w:val="00AB0CC7"/>
    <w:rsid w:val="00AB0DAE"/>
    <w:rsid w:val="00AB1B0F"/>
    <w:rsid w:val="00AB21F5"/>
    <w:rsid w:val="00AB2AD9"/>
    <w:rsid w:val="00AB353D"/>
    <w:rsid w:val="00AB38E6"/>
    <w:rsid w:val="00AB44DA"/>
    <w:rsid w:val="00AB4C0A"/>
    <w:rsid w:val="00AB5497"/>
    <w:rsid w:val="00AB55DA"/>
    <w:rsid w:val="00AB587D"/>
    <w:rsid w:val="00AB5B03"/>
    <w:rsid w:val="00AB5E96"/>
    <w:rsid w:val="00AB650B"/>
    <w:rsid w:val="00AB6A78"/>
    <w:rsid w:val="00AB7236"/>
    <w:rsid w:val="00AB73EA"/>
    <w:rsid w:val="00AB74CD"/>
    <w:rsid w:val="00AC03DE"/>
    <w:rsid w:val="00AC0966"/>
    <w:rsid w:val="00AC0AEA"/>
    <w:rsid w:val="00AC0CF3"/>
    <w:rsid w:val="00AC168A"/>
    <w:rsid w:val="00AC2B94"/>
    <w:rsid w:val="00AC3FE7"/>
    <w:rsid w:val="00AC42CE"/>
    <w:rsid w:val="00AC440C"/>
    <w:rsid w:val="00AC46C9"/>
    <w:rsid w:val="00AC4710"/>
    <w:rsid w:val="00AC477A"/>
    <w:rsid w:val="00AC478C"/>
    <w:rsid w:val="00AC4A41"/>
    <w:rsid w:val="00AC4AFD"/>
    <w:rsid w:val="00AC506F"/>
    <w:rsid w:val="00AC51A7"/>
    <w:rsid w:val="00AC5D5D"/>
    <w:rsid w:val="00AC6170"/>
    <w:rsid w:val="00AC64F6"/>
    <w:rsid w:val="00AC6791"/>
    <w:rsid w:val="00AC6D80"/>
    <w:rsid w:val="00AC7C56"/>
    <w:rsid w:val="00AC7C67"/>
    <w:rsid w:val="00AD02B8"/>
    <w:rsid w:val="00AD07D8"/>
    <w:rsid w:val="00AD0CBC"/>
    <w:rsid w:val="00AD0D1A"/>
    <w:rsid w:val="00AD124D"/>
    <w:rsid w:val="00AD12AE"/>
    <w:rsid w:val="00AD1347"/>
    <w:rsid w:val="00AD1684"/>
    <w:rsid w:val="00AD192F"/>
    <w:rsid w:val="00AD1CE6"/>
    <w:rsid w:val="00AD4AFE"/>
    <w:rsid w:val="00AD4FF5"/>
    <w:rsid w:val="00AD53D6"/>
    <w:rsid w:val="00AD616D"/>
    <w:rsid w:val="00AD658C"/>
    <w:rsid w:val="00AD6CFD"/>
    <w:rsid w:val="00AD713C"/>
    <w:rsid w:val="00AD7431"/>
    <w:rsid w:val="00AD7791"/>
    <w:rsid w:val="00AD7A46"/>
    <w:rsid w:val="00AE03CF"/>
    <w:rsid w:val="00AE068C"/>
    <w:rsid w:val="00AE0B0C"/>
    <w:rsid w:val="00AE138A"/>
    <w:rsid w:val="00AE16EA"/>
    <w:rsid w:val="00AE24EF"/>
    <w:rsid w:val="00AE301B"/>
    <w:rsid w:val="00AE305F"/>
    <w:rsid w:val="00AE320C"/>
    <w:rsid w:val="00AE3770"/>
    <w:rsid w:val="00AE3E05"/>
    <w:rsid w:val="00AE47B9"/>
    <w:rsid w:val="00AE4851"/>
    <w:rsid w:val="00AE4B7E"/>
    <w:rsid w:val="00AE5EE4"/>
    <w:rsid w:val="00AE5F75"/>
    <w:rsid w:val="00AE5FCA"/>
    <w:rsid w:val="00AE629B"/>
    <w:rsid w:val="00AE6CE3"/>
    <w:rsid w:val="00AE7B2F"/>
    <w:rsid w:val="00AF04C8"/>
    <w:rsid w:val="00AF08BC"/>
    <w:rsid w:val="00AF12AB"/>
    <w:rsid w:val="00AF19E2"/>
    <w:rsid w:val="00AF1A27"/>
    <w:rsid w:val="00AF1F7C"/>
    <w:rsid w:val="00AF2085"/>
    <w:rsid w:val="00AF2365"/>
    <w:rsid w:val="00AF2575"/>
    <w:rsid w:val="00AF26EC"/>
    <w:rsid w:val="00AF29D2"/>
    <w:rsid w:val="00AF29FF"/>
    <w:rsid w:val="00AF2E95"/>
    <w:rsid w:val="00AF3031"/>
    <w:rsid w:val="00AF355E"/>
    <w:rsid w:val="00AF3AA0"/>
    <w:rsid w:val="00AF4128"/>
    <w:rsid w:val="00AF446B"/>
    <w:rsid w:val="00AF5087"/>
    <w:rsid w:val="00AF5B0A"/>
    <w:rsid w:val="00AF5F2B"/>
    <w:rsid w:val="00AF643A"/>
    <w:rsid w:val="00AF6466"/>
    <w:rsid w:val="00AF652F"/>
    <w:rsid w:val="00AF662B"/>
    <w:rsid w:val="00AF6CB7"/>
    <w:rsid w:val="00AF7D0F"/>
    <w:rsid w:val="00B00742"/>
    <w:rsid w:val="00B00A24"/>
    <w:rsid w:val="00B028BA"/>
    <w:rsid w:val="00B029DD"/>
    <w:rsid w:val="00B04E9E"/>
    <w:rsid w:val="00B051D6"/>
    <w:rsid w:val="00B05374"/>
    <w:rsid w:val="00B05BD5"/>
    <w:rsid w:val="00B05DBF"/>
    <w:rsid w:val="00B06848"/>
    <w:rsid w:val="00B069D5"/>
    <w:rsid w:val="00B06AC4"/>
    <w:rsid w:val="00B06DE2"/>
    <w:rsid w:val="00B0706B"/>
    <w:rsid w:val="00B072DC"/>
    <w:rsid w:val="00B0778B"/>
    <w:rsid w:val="00B07DE5"/>
    <w:rsid w:val="00B07EEC"/>
    <w:rsid w:val="00B10CAD"/>
    <w:rsid w:val="00B10ECB"/>
    <w:rsid w:val="00B11184"/>
    <w:rsid w:val="00B1137E"/>
    <w:rsid w:val="00B116E5"/>
    <w:rsid w:val="00B11733"/>
    <w:rsid w:val="00B12C58"/>
    <w:rsid w:val="00B12EA4"/>
    <w:rsid w:val="00B1317A"/>
    <w:rsid w:val="00B13615"/>
    <w:rsid w:val="00B13A02"/>
    <w:rsid w:val="00B13DE8"/>
    <w:rsid w:val="00B14719"/>
    <w:rsid w:val="00B14931"/>
    <w:rsid w:val="00B14A6B"/>
    <w:rsid w:val="00B15397"/>
    <w:rsid w:val="00B15BCF"/>
    <w:rsid w:val="00B15D2C"/>
    <w:rsid w:val="00B15DB2"/>
    <w:rsid w:val="00B164D8"/>
    <w:rsid w:val="00B17798"/>
    <w:rsid w:val="00B17EA6"/>
    <w:rsid w:val="00B203AC"/>
    <w:rsid w:val="00B210B8"/>
    <w:rsid w:val="00B218B4"/>
    <w:rsid w:val="00B21A3A"/>
    <w:rsid w:val="00B23303"/>
    <w:rsid w:val="00B23B4B"/>
    <w:rsid w:val="00B2411D"/>
    <w:rsid w:val="00B24505"/>
    <w:rsid w:val="00B2453D"/>
    <w:rsid w:val="00B2478D"/>
    <w:rsid w:val="00B24C7A"/>
    <w:rsid w:val="00B251DE"/>
    <w:rsid w:val="00B25389"/>
    <w:rsid w:val="00B25614"/>
    <w:rsid w:val="00B2628B"/>
    <w:rsid w:val="00B275BA"/>
    <w:rsid w:val="00B304DD"/>
    <w:rsid w:val="00B30C0D"/>
    <w:rsid w:val="00B30E8C"/>
    <w:rsid w:val="00B3130E"/>
    <w:rsid w:val="00B315F8"/>
    <w:rsid w:val="00B326E9"/>
    <w:rsid w:val="00B32752"/>
    <w:rsid w:val="00B32F83"/>
    <w:rsid w:val="00B3321C"/>
    <w:rsid w:val="00B34190"/>
    <w:rsid w:val="00B34892"/>
    <w:rsid w:val="00B35211"/>
    <w:rsid w:val="00B35281"/>
    <w:rsid w:val="00B35708"/>
    <w:rsid w:val="00B3597F"/>
    <w:rsid w:val="00B35E82"/>
    <w:rsid w:val="00B36924"/>
    <w:rsid w:val="00B36BEA"/>
    <w:rsid w:val="00B36D81"/>
    <w:rsid w:val="00B37D7B"/>
    <w:rsid w:val="00B37E5B"/>
    <w:rsid w:val="00B37F33"/>
    <w:rsid w:val="00B40072"/>
    <w:rsid w:val="00B40B97"/>
    <w:rsid w:val="00B411B6"/>
    <w:rsid w:val="00B42138"/>
    <w:rsid w:val="00B42501"/>
    <w:rsid w:val="00B42B5A"/>
    <w:rsid w:val="00B4316F"/>
    <w:rsid w:val="00B43840"/>
    <w:rsid w:val="00B43D39"/>
    <w:rsid w:val="00B43DF6"/>
    <w:rsid w:val="00B44305"/>
    <w:rsid w:val="00B443BD"/>
    <w:rsid w:val="00B448A9"/>
    <w:rsid w:val="00B45049"/>
    <w:rsid w:val="00B45444"/>
    <w:rsid w:val="00B45DD4"/>
    <w:rsid w:val="00B46383"/>
    <w:rsid w:val="00B47895"/>
    <w:rsid w:val="00B47D87"/>
    <w:rsid w:val="00B5021E"/>
    <w:rsid w:val="00B50DA8"/>
    <w:rsid w:val="00B5144A"/>
    <w:rsid w:val="00B51996"/>
    <w:rsid w:val="00B52018"/>
    <w:rsid w:val="00B522DD"/>
    <w:rsid w:val="00B525A0"/>
    <w:rsid w:val="00B53210"/>
    <w:rsid w:val="00B538F3"/>
    <w:rsid w:val="00B53A33"/>
    <w:rsid w:val="00B54C29"/>
    <w:rsid w:val="00B54EB3"/>
    <w:rsid w:val="00B55301"/>
    <w:rsid w:val="00B55552"/>
    <w:rsid w:val="00B557BE"/>
    <w:rsid w:val="00B55B15"/>
    <w:rsid w:val="00B55D22"/>
    <w:rsid w:val="00B56280"/>
    <w:rsid w:val="00B5759F"/>
    <w:rsid w:val="00B576DF"/>
    <w:rsid w:val="00B57D47"/>
    <w:rsid w:val="00B57E2D"/>
    <w:rsid w:val="00B60496"/>
    <w:rsid w:val="00B606F8"/>
    <w:rsid w:val="00B60707"/>
    <w:rsid w:val="00B60A11"/>
    <w:rsid w:val="00B60E52"/>
    <w:rsid w:val="00B62B9A"/>
    <w:rsid w:val="00B63DB7"/>
    <w:rsid w:val="00B64B1F"/>
    <w:rsid w:val="00B658FB"/>
    <w:rsid w:val="00B65DA6"/>
    <w:rsid w:val="00B65FAD"/>
    <w:rsid w:val="00B662E9"/>
    <w:rsid w:val="00B66521"/>
    <w:rsid w:val="00B66C44"/>
    <w:rsid w:val="00B66CFC"/>
    <w:rsid w:val="00B66FBD"/>
    <w:rsid w:val="00B6751A"/>
    <w:rsid w:val="00B70A19"/>
    <w:rsid w:val="00B70D01"/>
    <w:rsid w:val="00B70DE9"/>
    <w:rsid w:val="00B70F1E"/>
    <w:rsid w:val="00B711C1"/>
    <w:rsid w:val="00B71485"/>
    <w:rsid w:val="00B71A8F"/>
    <w:rsid w:val="00B71B22"/>
    <w:rsid w:val="00B7210E"/>
    <w:rsid w:val="00B72202"/>
    <w:rsid w:val="00B72248"/>
    <w:rsid w:val="00B726E7"/>
    <w:rsid w:val="00B72913"/>
    <w:rsid w:val="00B72B7F"/>
    <w:rsid w:val="00B72BD9"/>
    <w:rsid w:val="00B72BEC"/>
    <w:rsid w:val="00B7415B"/>
    <w:rsid w:val="00B7467F"/>
    <w:rsid w:val="00B74A44"/>
    <w:rsid w:val="00B74B19"/>
    <w:rsid w:val="00B74BAA"/>
    <w:rsid w:val="00B74BE7"/>
    <w:rsid w:val="00B75250"/>
    <w:rsid w:val="00B752EC"/>
    <w:rsid w:val="00B755F8"/>
    <w:rsid w:val="00B7564D"/>
    <w:rsid w:val="00B771FD"/>
    <w:rsid w:val="00B7744A"/>
    <w:rsid w:val="00B77684"/>
    <w:rsid w:val="00B804C4"/>
    <w:rsid w:val="00B80B68"/>
    <w:rsid w:val="00B80C91"/>
    <w:rsid w:val="00B80F0A"/>
    <w:rsid w:val="00B8110E"/>
    <w:rsid w:val="00B81448"/>
    <w:rsid w:val="00B82131"/>
    <w:rsid w:val="00B82740"/>
    <w:rsid w:val="00B82BFB"/>
    <w:rsid w:val="00B82FD0"/>
    <w:rsid w:val="00B830D8"/>
    <w:rsid w:val="00B83276"/>
    <w:rsid w:val="00B83800"/>
    <w:rsid w:val="00B83ADA"/>
    <w:rsid w:val="00B8424B"/>
    <w:rsid w:val="00B84D51"/>
    <w:rsid w:val="00B85FD0"/>
    <w:rsid w:val="00B86A42"/>
    <w:rsid w:val="00B8706F"/>
    <w:rsid w:val="00B8779C"/>
    <w:rsid w:val="00B87C8D"/>
    <w:rsid w:val="00B901A5"/>
    <w:rsid w:val="00B90E98"/>
    <w:rsid w:val="00B90F10"/>
    <w:rsid w:val="00B919AF"/>
    <w:rsid w:val="00B91B4A"/>
    <w:rsid w:val="00B91DF1"/>
    <w:rsid w:val="00B91E7A"/>
    <w:rsid w:val="00B91FBA"/>
    <w:rsid w:val="00B92224"/>
    <w:rsid w:val="00B92AF1"/>
    <w:rsid w:val="00B93703"/>
    <w:rsid w:val="00B93D2D"/>
    <w:rsid w:val="00B94294"/>
    <w:rsid w:val="00B944FC"/>
    <w:rsid w:val="00B9492D"/>
    <w:rsid w:val="00B94930"/>
    <w:rsid w:val="00B94EAA"/>
    <w:rsid w:val="00B950E3"/>
    <w:rsid w:val="00B9565E"/>
    <w:rsid w:val="00B95919"/>
    <w:rsid w:val="00B95E02"/>
    <w:rsid w:val="00B9666B"/>
    <w:rsid w:val="00B96964"/>
    <w:rsid w:val="00B96B3D"/>
    <w:rsid w:val="00B96EF3"/>
    <w:rsid w:val="00BA028D"/>
    <w:rsid w:val="00BA0E60"/>
    <w:rsid w:val="00BA149A"/>
    <w:rsid w:val="00BA1EE0"/>
    <w:rsid w:val="00BA2F7B"/>
    <w:rsid w:val="00BA37FC"/>
    <w:rsid w:val="00BA3D6A"/>
    <w:rsid w:val="00BA4442"/>
    <w:rsid w:val="00BA458D"/>
    <w:rsid w:val="00BA45C7"/>
    <w:rsid w:val="00BA4644"/>
    <w:rsid w:val="00BA5012"/>
    <w:rsid w:val="00BA553D"/>
    <w:rsid w:val="00BA5683"/>
    <w:rsid w:val="00BA590B"/>
    <w:rsid w:val="00BA607F"/>
    <w:rsid w:val="00BA6297"/>
    <w:rsid w:val="00BA636A"/>
    <w:rsid w:val="00BA6B14"/>
    <w:rsid w:val="00BA6CC3"/>
    <w:rsid w:val="00BA6D97"/>
    <w:rsid w:val="00BA73F3"/>
    <w:rsid w:val="00BA767E"/>
    <w:rsid w:val="00BA7AB7"/>
    <w:rsid w:val="00BA7AD4"/>
    <w:rsid w:val="00BA7ECB"/>
    <w:rsid w:val="00BA7FB3"/>
    <w:rsid w:val="00BB07E4"/>
    <w:rsid w:val="00BB0D62"/>
    <w:rsid w:val="00BB12A8"/>
    <w:rsid w:val="00BB2239"/>
    <w:rsid w:val="00BB22C5"/>
    <w:rsid w:val="00BB24D5"/>
    <w:rsid w:val="00BB254F"/>
    <w:rsid w:val="00BB25C2"/>
    <w:rsid w:val="00BB3513"/>
    <w:rsid w:val="00BB3577"/>
    <w:rsid w:val="00BB3A32"/>
    <w:rsid w:val="00BB4570"/>
    <w:rsid w:val="00BB4B88"/>
    <w:rsid w:val="00BB5058"/>
    <w:rsid w:val="00BB5E54"/>
    <w:rsid w:val="00BB6545"/>
    <w:rsid w:val="00BB7E36"/>
    <w:rsid w:val="00BB7EDE"/>
    <w:rsid w:val="00BC02AB"/>
    <w:rsid w:val="00BC09B3"/>
    <w:rsid w:val="00BC0A5D"/>
    <w:rsid w:val="00BC152D"/>
    <w:rsid w:val="00BC1724"/>
    <w:rsid w:val="00BC2CB8"/>
    <w:rsid w:val="00BC2D6A"/>
    <w:rsid w:val="00BC2D96"/>
    <w:rsid w:val="00BC30F4"/>
    <w:rsid w:val="00BC3A67"/>
    <w:rsid w:val="00BC459F"/>
    <w:rsid w:val="00BC4DD5"/>
    <w:rsid w:val="00BC4DF6"/>
    <w:rsid w:val="00BC4E62"/>
    <w:rsid w:val="00BC57BE"/>
    <w:rsid w:val="00BC65C5"/>
    <w:rsid w:val="00BC6689"/>
    <w:rsid w:val="00BC6912"/>
    <w:rsid w:val="00BC6C46"/>
    <w:rsid w:val="00BC7CA4"/>
    <w:rsid w:val="00BD033E"/>
    <w:rsid w:val="00BD1AA7"/>
    <w:rsid w:val="00BD2E77"/>
    <w:rsid w:val="00BD4314"/>
    <w:rsid w:val="00BD4AF5"/>
    <w:rsid w:val="00BD53C2"/>
    <w:rsid w:val="00BD5415"/>
    <w:rsid w:val="00BD5639"/>
    <w:rsid w:val="00BD5CC3"/>
    <w:rsid w:val="00BD6AD8"/>
    <w:rsid w:val="00BD6AEB"/>
    <w:rsid w:val="00BD70BE"/>
    <w:rsid w:val="00BD714D"/>
    <w:rsid w:val="00BD7315"/>
    <w:rsid w:val="00BD7CCC"/>
    <w:rsid w:val="00BE0E28"/>
    <w:rsid w:val="00BE1FB7"/>
    <w:rsid w:val="00BE20B3"/>
    <w:rsid w:val="00BE212B"/>
    <w:rsid w:val="00BE2386"/>
    <w:rsid w:val="00BE2E42"/>
    <w:rsid w:val="00BE5091"/>
    <w:rsid w:val="00BE5191"/>
    <w:rsid w:val="00BE51DF"/>
    <w:rsid w:val="00BE5262"/>
    <w:rsid w:val="00BE6038"/>
    <w:rsid w:val="00BE6F9C"/>
    <w:rsid w:val="00BE7046"/>
    <w:rsid w:val="00BE76B8"/>
    <w:rsid w:val="00BE7B73"/>
    <w:rsid w:val="00BF0563"/>
    <w:rsid w:val="00BF063B"/>
    <w:rsid w:val="00BF1719"/>
    <w:rsid w:val="00BF1B4B"/>
    <w:rsid w:val="00BF1F8B"/>
    <w:rsid w:val="00BF20BF"/>
    <w:rsid w:val="00BF24D3"/>
    <w:rsid w:val="00BF27F1"/>
    <w:rsid w:val="00BF2A15"/>
    <w:rsid w:val="00BF307B"/>
    <w:rsid w:val="00BF3472"/>
    <w:rsid w:val="00BF3994"/>
    <w:rsid w:val="00BF4115"/>
    <w:rsid w:val="00BF4439"/>
    <w:rsid w:val="00BF544B"/>
    <w:rsid w:val="00BF5AB3"/>
    <w:rsid w:val="00BF6264"/>
    <w:rsid w:val="00BF6348"/>
    <w:rsid w:val="00BF6357"/>
    <w:rsid w:val="00BF6906"/>
    <w:rsid w:val="00BF701F"/>
    <w:rsid w:val="00BF744F"/>
    <w:rsid w:val="00BF78CA"/>
    <w:rsid w:val="00C00114"/>
    <w:rsid w:val="00C00835"/>
    <w:rsid w:val="00C00D6D"/>
    <w:rsid w:val="00C00D9C"/>
    <w:rsid w:val="00C00F1A"/>
    <w:rsid w:val="00C0105F"/>
    <w:rsid w:val="00C01E60"/>
    <w:rsid w:val="00C02BC7"/>
    <w:rsid w:val="00C03245"/>
    <w:rsid w:val="00C03A04"/>
    <w:rsid w:val="00C03A0B"/>
    <w:rsid w:val="00C03B33"/>
    <w:rsid w:val="00C03C07"/>
    <w:rsid w:val="00C03F27"/>
    <w:rsid w:val="00C045AD"/>
    <w:rsid w:val="00C05739"/>
    <w:rsid w:val="00C06C99"/>
    <w:rsid w:val="00C10030"/>
    <w:rsid w:val="00C10453"/>
    <w:rsid w:val="00C109D5"/>
    <w:rsid w:val="00C10E16"/>
    <w:rsid w:val="00C11C5B"/>
    <w:rsid w:val="00C11F02"/>
    <w:rsid w:val="00C1242C"/>
    <w:rsid w:val="00C12737"/>
    <w:rsid w:val="00C1291E"/>
    <w:rsid w:val="00C12F55"/>
    <w:rsid w:val="00C12FEA"/>
    <w:rsid w:val="00C130CD"/>
    <w:rsid w:val="00C13129"/>
    <w:rsid w:val="00C133BC"/>
    <w:rsid w:val="00C13E27"/>
    <w:rsid w:val="00C142FB"/>
    <w:rsid w:val="00C15F60"/>
    <w:rsid w:val="00C16293"/>
    <w:rsid w:val="00C16B2E"/>
    <w:rsid w:val="00C17A33"/>
    <w:rsid w:val="00C20333"/>
    <w:rsid w:val="00C2036D"/>
    <w:rsid w:val="00C20839"/>
    <w:rsid w:val="00C20B82"/>
    <w:rsid w:val="00C219E8"/>
    <w:rsid w:val="00C21F72"/>
    <w:rsid w:val="00C22139"/>
    <w:rsid w:val="00C22398"/>
    <w:rsid w:val="00C229BE"/>
    <w:rsid w:val="00C2393B"/>
    <w:rsid w:val="00C239E0"/>
    <w:rsid w:val="00C23EBB"/>
    <w:rsid w:val="00C24065"/>
    <w:rsid w:val="00C24410"/>
    <w:rsid w:val="00C24711"/>
    <w:rsid w:val="00C24948"/>
    <w:rsid w:val="00C24981"/>
    <w:rsid w:val="00C24D52"/>
    <w:rsid w:val="00C25590"/>
    <w:rsid w:val="00C2568F"/>
    <w:rsid w:val="00C2677E"/>
    <w:rsid w:val="00C26F02"/>
    <w:rsid w:val="00C273A8"/>
    <w:rsid w:val="00C2798E"/>
    <w:rsid w:val="00C27A4C"/>
    <w:rsid w:val="00C27FA8"/>
    <w:rsid w:val="00C30946"/>
    <w:rsid w:val="00C30E3F"/>
    <w:rsid w:val="00C313E6"/>
    <w:rsid w:val="00C3193D"/>
    <w:rsid w:val="00C319C0"/>
    <w:rsid w:val="00C31F6D"/>
    <w:rsid w:val="00C32A2A"/>
    <w:rsid w:val="00C32B11"/>
    <w:rsid w:val="00C33022"/>
    <w:rsid w:val="00C333F6"/>
    <w:rsid w:val="00C336EA"/>
    <w:rsid w:val="00C33CEC"/>
    <w:rsid w:val="00C340C9"/>
    <w:rsid w:val="00C34118"/>
    <w:rsid w:val="00C3438C"/>
    <w:rsid w:val="00C34741"/>
    <w:rsid w:val="00C348CF"/>
    <w:rsid w:val="00C35265"/>
    <w:rsid w:val="00C356BE"/>
    <w:rsid w:val="00C35A88"/>
    <w:rsid w:val="00C36321"/>
    <w:rsid w:val="00C36348"/>
    <w:rsid w:val="00C3660E"/>
    <w:rsid w:val="00C3687E"/>
    <w:rsid w:val="00C3692F"/>
    <w:rsid w:val="00C36C2F"/>
    <w:rsid w:val="00C36D37"/>
    <w:rsid w:val="00C36F81"/>
    <w:rsid w:val="00C37090"/>
    <w:rsid w:val="00C373CF"/>
    <w:rsid w:val="00C3747C"/>
    <w:rsid w:val="00C37EE8"/>
    <w:rsid w:val="00C40822"/>
    <w:rsid w:val="00C408FD"/>
    <w:rsid w:val="00C409D5"/>
    <w:rsid w:val="00C409E2"/>
    <w:rsid w:val="00C411BC"/>
    <w:rsid w:val="00C415C8"/>
    <w:rsid w:val="00C41C03"/>
    <w:rsid w:val="00C420C9"/>
    <w:rsid w:val="00C42494"/>
    <w:rsid w:val="00C4270A"/>
    <w:rsid w:val="00C42852"/>
    <w:rsid w:val="00C42AA8"/>
    <w:rsid w:val="00C42D50"/>
    <w:rsid w:val="00C42DBC"/>
    <w:rsid w:val="00C42E8F"/>
    <w:rsid w:val="00C42FC5"/>
    <w:rsid w:val="00C42FCE"/>
    <w:rsid w:val="00C43470"/>
    <w:rsid w:val="00C43762"/>
    <w:rsid w:val="00C438AD"/>
    <w:rsid w:val="00C438BA"/>
    <w:rsid w:val="00C44026"/>
    <w:rsid w:val="00C44427"/>
    <w:rsid w:val="00C44B45"/>
    <w:rsid w:val="00C44CE2"/>
    <w:rsid w:val="00C44E27"/>
    <w:rsid w:val="00C4567F"/>
    <w:rsid w:val="00C45BB4"/>
    <w:rsid w:val="00C47288"/>
    <w:rsid w:val="00C473EB"/>
    <w:rsid w:val="00C47D9D"/>
    <w:rsid w:val="00C47EAC"/>
    <w:rsid w:val="00C50459"/>
    <w:rsid w:val="00C506BF"/>
    <w:rsid w:val="00C5083F"/>
    <w:rsid w:val="00C51996"/>
    <w:rsid w:val="00C52617"/>
    <w:rsid w:val="00C53768"/>
    <w:rsid w:val="00C54272"/>
    <w:rsid w:val="00C54473"/>
    <w:rsid w:val="00C54525"/>
    <w:rsid w:val="00C545B5"/>
    <w:rsid w:val="00C54847"/>
    <w:rsid w:val="00C54C5A"/>
    <w:rsid w:val="00C553C1"/>
    <w:rsid w:val="00C55973"/>
    <w:rsid w:val="00C5597A"/>
    <w:rsid w:val="00C55FBF"/>
    <w:rsid w:val="00C565C1"/>
    <w:rsid w:val="00C5686B"/>
    <w:rsid w:val="00C571A2"/>
    <w:rsid w:val="00C5741F"/>
    <w:rsid w:val="00C577A6"/>
    <w:rsid w:val="00C577E5"/>
    <w:rsid w:val="00C5785B"/>
    <w:rsid w:val="00C60856"/>
    <w:rsid w:val="00C6120C"/>
    <w:rsid w:val="00C61301"/>
    <w:rsid w:val="00C615F1"/>
    <w:rsid w:val="00C625FB"/>
    <w:rsid w:val="00C62DCE"/>
    <w:rsid w:val="00C63369"/>
    <w:rsid w:val="00C63BF5"/>
    <w:rsid w:val="00C642AE"/>
    <w:rsid w:val="00C644D4"/>
    <w:rsid w:val="00C645A2"/>
    <w:rsid w:val="00C64D12"/>
    <w:rsid w:val="00C64E66"/>
    <w:rsid w:val="00C651A8"/>
    <w:rsid w:val="00C661B9"/>
    <w:rsid w:val="00C66364"/>
    <w:rsid w:val="00C666C0"/>
    <w:rsid w:val="00C669AF"/>
    <w:rsid w:val="00C66D00"/>
    <w:rsid w:val="00C66F8E"/>
    <w:rsid w:val="00C67691"/>
    <w:rsid w:val="00C67FF8"/>
    <w:rsid w:val="00C70632"/>
    <w:rsid w:val="00C70A51"/>
    <w:rsid w:val="00C70F0C"/>
    <w:rsid w:val="00C71036"/>
    <w:rsid w:val="00C716DA"/>
    <w:rsid w:val="00C720F7"/>
    <w:rsid w:val="00C725B1"/>
    <w:rsid w:val="00C72720"/>
    <w:rsid w:val="00C7274C"/>
    <w:rsid w:val="00C72A6B"/>
    <w:rsid w:val="00C72C70"/>
    <w:rsid w:val="00C73077"/>
    <w:rsid w:val="00C73890"/>
    <w:rsid w:val="00C74024"/>
    <w:rsid w:val="00C7439A"/>
    <w:rsid w:val="00C74BE4"/>
    <w:rsid w:val="00C7562A"/>
    <w:rsid w:val="00C7566C"/>
    <w:rsid w:val="00C75D63"/>
    <w:rsid w:val="00C75DAF"/>
    <w:rsid w:val="00C75F6D"/>
    <w:rsid w:val="00C7617B"/>
    <w:rsid w:val="00C764E7"/>
    <w:rsid w:val="00C76579"/>
    <w:rsid w:val="00C770E0"/>
    <w:rsid w:val="00C77440"/>
    <w:rsid w:val="00C80A99"/>
    <w:rsid w:val="00C80CE3"/>
    <w:rsid w:val="00C81055"/>
    <w:rsid w:val="00C8114D"/>
    <w:rsid w:val="00C811E9"/>
    <w:rsid w:val="00C8160E"/>
    <w:rsid w:val="00C819F8"/>
    <w:rsid w:val="00C8260E"/>
    <w:rsid w:val="00C82614"/>
    <w:rsid w:val="00C82A46"/>
    <w:rsid w:val="00C82CEC"/>
    <w:rsid w:val="00C8316B"/>
    <w:rsid w:val="00C83468"/>
    <w:rsid w:val="00C834BA"/>
    <w:rsid w:val="00C83A7F"/>
    <w:rsid w:val="00C83B15"/>
    <w:rsid w:val="00C8403E"/>
    <w:rsid w:val="00C844CE"/>
    <w:rsid w:val="00C8505C"/>
    <w:rsid w:val="00C85301"/>
    <w:rsid w:val="00C85DAC"/>
    <w:rsid w:val="00C86145"/>
    <w:rsid w:val="00C8643B"/>
    <w:rsid w:val="00C86B66"/>
    <w:rsid w:val="00C871FB"/>
    <w:rsid w:val="00C8739F"/>
    <w:rsid w:val="00C874BA"/>
    <w:rsid w:val="00C874F7"/>
    <w:rsid w:val="00C87B2E"/>
    <w:rsid w:val="00C87DD1"/>
    <w:rsid w:val="00C87E86"/>
    <w:rsid w:val="00C87F9B"/>
    <w:rsid w:val="00C90D1E"/>
    <w:rsid w:val="00C90D91"/>
    <w:rsid w:val="00C90EC9"/>
    <w:rsid w:val="00C911EE"/>
    <w:rsid w:val="00C911F0"/>
    <w:rsid w:val="00C91380"/>
    <w:rsid w:val="00C925C8"/>
    <w:rsid w:val="00C92844"/>
    <w:rsid w:val="00C92FD9"/>
    <w:rsid w:val="00C93EE5"/>
    <w:rsid w:val="00C93F8C"/>
    <w:rsid w:val="00C94C31"/>
    <w:rsid w:val="00C94CDC"/>
    <w:rsid w:val="00C9543E"/>
    <w:rsid w:val="00C958D2"/>
    <w:rsid w:val="00C95B6F"/>
    <w:rsid w:val="00C96725"/>
    <w:rsid w:val="00C96B92"/>
    <w:rsid w:val="00C96DF8"/>
    <w:rsid w:val="00C97174"/>
    <w:rsid w:val="00C9735C"/>
    <w:rsid w:val="00C9758C"/>
    <w:rsid w:val="00C979C4"/>
    <w:rsid w:val="00CA0EB8"/>
    <w:rsid w:val="00CA0EDA"/>
    <w:rsid w:val="00CA11A1"/>
    <w:rsid w:val="00CA1222"/>
    <w:rsid w:val="00CA1249"/>
    <w:rsid w:val="00CA1B51"/>
    <w:rsid w:val="00CA2A28"/>
    <w:rsid w:val="00CA2B54"/>
    <w:rsid w:val="00CA34AE"/>
    <w:rsid w:val="00CA3887"/>
    <w:rsid w:val="00CA3BF1"/>
    <w:rsid w:val="00CA406B"/>
    <w:rsid w:val="00CA418A"/>
    <w:rsid w:val="00CA53FF"/>
    <w:rsid w:val="00CA56B0"/>
    <w:rsid w:val="00CA5A57"/>
    <w:rsid w:val="00CA609F"/>
    <w:rsid w:val="00CA6644"/>
    <w:rsid w:val="00CA71D9"/>
    <w:rsid w:val="00CA7BD9"/>
    <w:rsid w:val="00CB09EB"/>
    <w:rsid w:val="00CB0CBD"/>
    <w:rsid w:val="00CB186B"/>
    <w:rsid w:val="00CB19D3"/>
    <w:rsid w:val="00CB2305"/>
    <w:rsid w:val="00CB24CB"/>
    <w:rsid w:val="00CB288E"/>
    <w:rsid w:val="00CB2B17"/>
    <w:rsid w:val="00CB2DF1"/>
    <w:rsid w:val="00CB3453"/>
    <w:rsid w:val="00CB3B9B"/>
    <w:rsid w:val="00CB3FE9"/>
    <w:rsid w:val="00CB4498"/>
    <w:rsid w:val="00CB49DF"/>
    <w:rsid w:val="00CB4FD7"/>
    <w:rsid w:val="00CB5156"/>
    <w:rsid w:val="00CB7067"/>
    <w:rsid w:val="00CB7265"/>
    <w:rsid w:val="00CB7837"/>
    <w:rsid w:val="00CB7F84"/>
    <w:rsid w:val="00CC0107"/>
    <w:rsid w:val="00CC034F"/>
    <w:rsid w:val="00CC0946"/>
    <w:rsid w:val="00CC1596"/>
    <w:rsid w:val="00CC16CF"/>
    <w:rsid w:val="00CC1919"/>
    <w:rsid w:val="00CC19D6"/>
    <w:rsid w:val="00CC3082"/>
    <w:rsid w:val="00CC3152"/>
    <w:rsid w:val="00CC396D"/>
    <w:rsid w:val="00CC4050"/>
    <w:rsid w:val="00CC4B08"/>
    <w:rsid w:val="00CC50E2"/>
    <w:rsid w:val="00CC552B"/>
    <w:rsid w:val="00CC5955"/>
    <w:rsid w:val="00CC5EC3"/>
    <w:rsid w:val="00CC6314"/>
    <w:rsid w:val="00CC6329"/>
    <w:rsid w:val="00CC6C95"/>
    <w:rsid w:val="00CC7C17"/>
    <w:rsid w:val="00CD0543"/>
    <w:rsid w:val="00CD0905"/>
    <w:rsid w:val="00CD09E3"/>
    <w:rsid w:val="00CD12C0"/>
    <w:rsid w:val="00CD1AFA"/>
    <w:rsid w:val="00CD1F2A"/>
    <w:rsid w:val="00CD1F57"/>
    <w:rsid w:val="00CD1FE8"/>
    <w:rsid w:val="00CD222F"/>
    <w:rsid w:val="00CD2442"/>
    <w:rsid w:val="00CD2783"/>
    <w:rsid w:val="00CD3527"/>
    <w:rsid w:val="00CD3815"/>
    <w:rsid w:val="00CD3F2E"/>
    <w:rsid w:val="00CD3F7C"/>
    <w:rsid w:val="00CD4079"/>
    <w:rsid w:val="00CD40DF"/>
    <w:rsid w:val="00CD4192"/>
    <w:rsid w:val="00CD4399"/>
    <w:rsid w:val="00CD456F"/>
    <w:rsid w:val="00CD4DB2"/>
    <w:rsid w:val="00CD5CCA"/>
    <w:rsid w:val="00CD5F49"/>
    <w:rsid w:val="00CD63A2"/>
    <w:rsid w:val="00CD6D02"/>
    <w:rsid w:val="00CD79A2"/>
    <w:rsid w:val="00CD7BC5"/>
    <w:rsid w:val="00CE088B"/>
    <w:rsid w:val="00CE191A"/>
    <w:rsid w:val="00CE2299"/>
    <w:rsid w:val="00CE2847"/>
    <w:rsid w:val="00CE2AAB"/>
    <w:rsid w:val="00CE2C66"/>
    <w:rsid w:val="00CE3289"/>
    <w:rsid w:val="00CE33AF"/>
    <w:rsid w:val="00CE394C"/>
    <w:rsid w:val="00CE3A72"/>
    <w:rsid w:val="00CE3AB4"/>
    <w:rsid w:val="00CE3C67"/>
    <w:rsid w:val="00CE3F22"/>
    <w:rsid w:val="00CE4EBB"/>
    <w:rsid w:val="00CE56C0"/>
    <w:rsid w:val="00CE6207"/>
    <w:rsid w:val="00CE6F1F"/>
    <w:rsid w:val="00CE7008"/>
    <w:rsid w:val="00CE711D"/>
    <w:rsid w:val="00CE7B88"/>
    <w:rsid w:val="00CE7C92"/>
    <w:rsid w:val="00CF00DB"/>
    <w:rsid w:val="00CF00F3"/>
    <w:rsid w:val="00CF03AF"/>
    <w:rsid w:val="00CF042A"/>
    <w:rsid w:val="00CF0B3B"/>
    <w:rsid w:val="00CF1415"/>
    <w:rsid w:val="00CF180C"/>
    <w:rsid w:val="00CF1B55"/>
    <w:rsid w:val="00CF2284"/>
    <w:rsid w:val="00CF2CCF"/>
    <w:rsid w:val="00CF2E22"/>
    <w:rsid w:val="00CF3026"/>
    <w:rsid w:val="00CF31BD"/>
    <w:rsid w:val="00CF4005"/>
    <w:rsid w:val="00CF4504"/>
    <w:rsid w:val="00CF4DD6"/>
    <w:rsid w:val="00CF5458"/>
    <w:rsid w:val="00CF5977"/>
    <w:rsid w:val="00CF5E50"/>
    <w:rsid w:val="00CF6163"/>
    <w:rsid w:val="00CF6707"/>
    <w:rsid w:val="00CF78A8"/>
    <w:rsid w:val="00CF78E7"/>
    <w:rsid w:val="00D00142"/>
    <w:rsid w:val="00D0103A"/>
    <w:rsid w:val="00D0178D"/>
    <w:rsid w:val="00D0183D"/>
    <w:rsid w:val="00D01F69"/>
    <w:rsid w:val="00D02243"/>
    <w:rsid w:val="00D028F5"/>
    <w:rsid w:val="00D02953"/>
    <w:rsid w:val="00D02AE8"/>
    <w:rsid w:val="00D039E1"/>
    <w:rsid w:val="00D043B2"/>
    <w:rsid w:val="00D049E5"/>
    <w:rsid w:val="00D05214"/>
    <w:rsid w:val="00D0549E"/>
    <w:rsid w:val="00D05CB3"/>
    <w:rsid w:val="00D0609D"/>
    <w:rsid w:val="00D065B5"/>
    <w:rsid w:val="00D06816"/>
    <w:rsid w:val="00D06955"/>
    <w:rsid w:val="00D07176"/>
    <w:rsid w:val="00D07A4A"/>
    <w:rsid w:val="00D07B40"/>
    <w:rsid w:val="00D105E3"/>
    <w:rsid w:val="00D10E71"/>
    <w:rsid w:val="00D1103C"/>
    <w:rsid w:val="00D115F7"/>
    <w:rsid w:val="00D11B34"/>
    <w:rsid w:val="00D11BDA"/>
    <w:rsid w:val="00D12D27"/>
    <w:rsid w:val="00D13080"/>
    <w:rsid w:val="00D1376B"/>
    <w:rsid w:val="00D13878"/>
    <w:rsid w:val="00D13B9B"/>
    <w:rsid w:val="00D13F83"/>
    <w:rsid w:val="00D14456"/>
    <w:rsid w:val="00D148DF"/>
    <w:rsid w:val="00D16076"/>
    <w:rsid w:val="00D169DE"/>
    <w:rsid w:val="00D1732D"/>
    <w:rsid w:val="00D2023B"/>
    <w:rsid w:val="00D20405"/>
    <w:rsid w:val="00D20557"/>
    <w:rsid w:val="00D20626"/>
    <w:rsid w:val="00D20CE7"/>
    <w:rsid w:val="00D20DF7"/>
    <w:rsid w:val="00D21812"/>
    <w:rsid w:val="00D21BFB"/>
    <w:rsid w:val="00D21D62"/>
    <w:rsid w:val="00D22DE2"/>
    <w:rsid w:val="00D23400"/>
    <w:rsid w:val="00D242AB"/>
    <w:rsid w:val="00D244DC"/>
    <w:rsid w:val="00D24D7C"/>
    <w:rsid w:val="00D2512C"/>
    <w:rsid w:val="00D25205"/>
    <w:rsid w:val="00D25761"/>
    <w:rsid w:val="00D258DB"/>
    <w:rsid w:val="00D25C6F"/>
    <w:rsid w:val="00D2643E"/>
    <w:rsid w:val="00D26606"/>
    <w:rsid w:val="00D2661E"/>
    <w:rsid w:val="00D267AC"/>
    <w:rsid w:val="00D269F3"/>
    <w:rsid w:val="00D26DCB"/>
    <w:rsid w:val="00D27568"/>
    <w:rsid w:val="00D27ABE"/>
    <w:rsid w:val="00D3061E"/>
    <w:rsid w:val="00D30ADF"/>
    <w:rsid w:val="00D31ACB"/>
    <w:rsid w:val="00D31FA5"/>
    <w:rsid w:val="00D332FD"/>
    <w:rsid w:val="00D33CD5"/>
    <w:rsid w:val="00D33E22"/>
    <w:rsid w:val="00D34402"/>
    <w:rsid w:val="00D345D6"/>
    <w:rsid w:val="00D347CD"/>
    <w:rsid w:val="00D3480C"/>
    <w:rsid w:val="00D34B84"/>
    <w:rsid w:val="00D35930"/>
    <w:rsid w:val="00D36614"/>
    <w:rsid w:val="00D3661E"/>
    <w:rsid w:val="00D36B58"/>
    <w:rsid w:val="00D36F43"/>
    <w:rsid w:val="00D3707C"/>
    <w:rsid w:val="00D40237"/>
    <w:rsid w:val="00D405A2"/>
    <w:rsid w:val="00D40A48"/>
    <w:rsid w:val="00D40C92"/>
    <w:rsid w:val="00D40E58"/>
    <w:rsid w:val="00D41999"/>
    <w:rsid w:val="00D41D66"/>
    <w:rsid w:val="00D4257E"/>
    <w:rsid w:val="00D42681"/>
    <w:rsid w:val="00D42E6C"/>
    <w:rsid w:val="00D431A5"/>
    <w:rsid w:val="00D43B1A"/>
    <w:rsid w:val="00D43CA9"/>
    <w:rsid w:val="00D44265"/>
    <w:rsid w:val="00D44429"/>
    <w:rsid w:val="00D449C8"/>
    <w:rsid w:val="00D4507E"/>
    <w:rsid w:val="00D45150"/>
    <w:rsid w:val="00D45482"/>
    <w:rsid w:val="00D457D9"/>
    <w:rsid w:val="00D45D91"/>
    <w:rsid w:val="00D4625E"/>
    <w:rsid w:val="00D46507"/>
    <w:rsid w:val="00D467E5"/>
    <w:rsid w:val="00D470D7"/>
    <w:rsid w:val="00D471F8"/>
    <w:rsid w:val="00D50006"/>
    <w:rsid w:val="00D50097"/>
    <w:rsid w:val="00D50235"/>
    <w:rsid w:val="00D50530"/>
    <w:rsid w:val="00D508D9"/>
    <w:rsid w:val="00D516D1"/>
    <w:rsid w:val="00D51CB0"/>
    <w:rsid w:val="00D523E2"/>
    <w:rsid w:val="00D54A5D"/>
    <w:rsid w:val="00D54FAC"/>
    <w:rsid w:val="00D552D5"/>
    <w:rsid w:val="00D556EA"/>
    <w:rsid w:val="00D55934"/>
    <w:rsid w:val="00D559A4"/>
    <w:rsid w:val="00D55AD1"/>
    <w:rsid w:val="00D56256"/>
    <w:rsid w:val="00D563FA"/>
    <w:rsid w:val="00D576FF"/>
    <w:rsid w:val="00D579CF"/>
    <w:rsid w:val="00D57D34"/>
    <w:rsid w:val="00D57F69"/>
    <w:rsid w:val="00D5F3E4"/>
    <w:rsid w:val="00D600E4"/>
    <w:rsid w:val="00D604FB"/>
    <w:rsid w:val="00D6072B"/>
    <w:rsid w:val="00D608E5"/>
    <w:rsid w:val="00D612E7"/>
    <w:rsid w:val="00D61473"/>
    <w:rsid w:val="00D61F45"/>
    <w:rsid w:val="00D620DA"/>
    <w:rsid w:val="00D621C6"/>
    <w:rsid w:val="00D6220A"/>
    <w:rsid w:val="00D62C3B"/>
    <w:rsid w:val="00D632E2"/>
    <w:rsid w:val="00D6364F"/>
    <w:rsid w:val="00D63730"/>
    <w:rsid w:val="00D63AC8"/>
    <w:rsid w:val="00D63C10"/>
    <w:rsid w:val="00D6477B"/>
    <w:rsid w:val="00D64C65"/>
    <w:rsid w:val="00D64D7F"/>
    <w:rsid w:val="00D651C7"/>
    <w:rsid w:val="00D6532D"/>
    <w:rsid w:val="00D6559C"/>
    <w:rsid w:val="00D65978"/>
    <w:rsid w:val="00D65A16"/>
    <w:rsid w:val="00D65D6E"/>
    <w:rsid w:val="00D66584"/>
    <w:rsid w:val="00D665EF"/>
    <w:rsid w:val="00D66EE6"/>
    <w:rsid w:val="00D66FE9"/>
    <w:rsid w:val="00D670D1"/>
    <w:rsid w:val="00D67D30"/>
    <w:rsid w:val="00D70397"/>
    <w:rsid w:val="00D7055B"/>
    <w:rsid w:val="00D70B0C"/>
    <w:rsid w:val="00D70CEB"/>
    <w:rsid w:val="00D7134B"/>
    <w:rsid w:val="00D715B2"/>
    <w:rsid w:val="00D71836"/>
    <w:rsid w:val="00D7187F"/>
    <w:rsid w:val="00D71D82"/>
    <w:rsid w:val="00D72115"/>
    <w:rsid w:val="00D723FA"/>
    <w:rsid w:val="00D726B9"/>
    <w:rsid w:val="00D72FE3"/>
    <w:rsid w:val="00D73019"/>
    <w:rsid w:val="00D73559"/>
    <w:rsid w:val="00D74196"/>
    <w:rsid w:val="00D74344"/>
    <w:rsid w:val="00D74E5D"/>
    <w:rsid w:val="00D75220"/>
    <w:rsid w:val="00D75786"/>
    <w:rsid w:val="00D75B3A"/>
    <w:rsid w:val="00D7625A"/>
    <w:rsid w:val="00D76CBA"/>
    <w:rsid w:val="00D77031"/>
    <w:rsid w:val="00D770D2"/>
    <w:rsid w:val="00D770D8"/>
    <w:rsid w:val="00D771E8"/>
    <w:rsid w:val="00D77731"/>
    <w:rsid w:val="00D8018D"/>
    <w:rsid w:val="00D80FCE"/>
    <w:rsid w:val="00D81382"/>
    <w:rsid w:val="00D81550"/>
    <w:rsid w:val="00D818EE"/>
    <w:rsid w:val="00D81F0D"/>
    <w:rsid w:val="00D820A2"/>
    <w:rsid w:val="00D82761"/>
    <w:rsid w:val="00D82AC7"/>
    <w:rsid w:val="00D84536"/>
    <w:rsid w:val="00D84BD5"/>
    <w:rsid w:val="00D84CE6"/>
    <w:rsid w:val="00D84E24"/>
    <w:rsid w:val="00D85242"/>
    <w:rsid w:val="00D85611"/>
    <w:rsid w:val="00D85651"/>
    <w:rsid w:val="00D85A49"/>
    <w:rsid w:val="00D85D54"/>
    <w:rsid w:val="00D86615"/>
    <w:rsid w:val="00D86A38"/>
    <w:rsid w:val="00D86A8D"/>
    <w:rsid w:val="00D86BDB"/>
    <w:rsid w:val="00D86F24"/>
    <w:rsid w:val="00D87267"/>
    <w:rsid w:val="00D879E4"/>
    <w:rsid w:val="00D87F8E"/>
    <w:rsid w:val="00D90863"/>
    <w:rsid w:val="00D90DDD"/>
    <w:rsid w:val="00D90E86"/>
    <w:rsid w:val="00D913DE"/>
    <w:rsid w:val="00D91778"/>
    <w:rsid w:val="00D91E3B"/>
    <w:rsid w:val="00D91E77"/>
    <w:rsid w:val="00D92C89"/>
    <w:rsid w:val="00D933F7"/>
    <w:rsid w:val="00D93415"/>
    <w:rsid w:val="00D93532"/>
    <w:rsid w:val="00D93A19"/>
    <w:rsid w:val="00D93ED4"/>
    <w:rsid w:val="00D94958"/>
    <w:rsid w:val="00D94C2C"/>
    <w:rsid w:val="00D94C9A"/>
    <w:rsid w:val="00D9509D"/>
    <w:rsid w:val="00D9541D"/>
    <w:rsid w:val="00D956F5"/>
    <w:rsid w:val="00D960A6"/>
    <w:rsid w:val="00D97793"/>
    <w:rsid w:val="00D97929"/>
    <w:rsid w:val="00D97A5C"/>
    <w:rsid w:val="00DA1171"/>
    <w:rsid w:val="00DA1552"/>
    <w:rsid w:val="00DA1B24"/>
    <w:rsid w:val="00DA2109"/>
    <w:rsid w:val="00DA28F5"/>
    <w:rsid w:val="00DA29E4"/>
    <w:rsid w:val="00DA31CD"/>
    <w:rsid w:val="00DA33D3"/>
    <w:rsid w:val="00DA34DE"/>
    <w:rsid w:val="00DA3543"/>
    <w:rsid w:val="00DA35CA"/>
    <w:rsid w:val="00DA3883"/>
    <w:rsid w:val="00DA3A5A"/>
    <w:rsid w:val="00DA3B85"/>
    <w:rsid w:val="00DA3ED2"/>
    <w:rsid w:val="00DA4481"/>
    <w:rsid w:val="00DA46F4"/>
    <w:rsid w:val="00DA4EB2"/>
    <w:rsid w:val="00DA5589"/>
    <w:rsid w:val="00DA58E3"/>
    <w:rsid w:val="00DA5AC1"/>
    <w:rsid w:val="00DA5AD5"/>
    <w:rsid w:val="00DA70F9"/>
    <w:rsid w:val="00DA7C75"/>
    <w:rsid w:val="00DA7E35"/>
    <w:rsid w:val="00DB02CF"/>
    <w:rsid w:val="00DB0F07"/>
    <w:rsid w:val="00DB0F47"/>
    <w:rsid w:val="00DB1892"/>
    <w:rsid w:val="00DB1DD5"/>
    <w:rsid w:val="00DB28C5"/>
    <w:rsid w:val="00DB2E59"/>
    <w:rsid w:val="00DB345B"/>
    <w:rsid w:val="00DB358F"/>
    <w:rsid w:val="00DB3607"/>
    <w:rsid w:val="00DB4B4C"/>
    <w:rsid w:val="00DB4C42"/>
    <w:rsid w:val="00DB585B"/>
    <w:rsid w:val="00DB5923"/>
    <w:rsid w:val="00DB5B75"/>
    <w:rsid w:val="00DB66FF"/>
    <w:rsid w:val="00DB6A11"/>
    <w:rsid w:val="00DB6A27"/>
    <w:rsid w:val="00DB705A"/>
    <w:rsid w:val="00DB716D"/>
    <w:rsid w:val="00DC09A4"/>
    <w:rsid w:val="00DC197B"/>
    <w:rsid w:val="00DC1B02"/>
    <w:rsid w:val="00DC2057"/>
    <w:rsid w:val="00DC25D5"/>
    <w:rsid w:val="00DC2AE7"/>
    <w:rsid w:val="00DC2D46"/>
    <w:rsid w:val="00DC2D4E"/>
    <w:rsid w:val="00DC2E8D"/>
    <w:rsid w:val="00DC3388"/>
    <w:rsid w:val="00DC43BD"/>
    <w:rsid w:val="00DC44F1"/>
    <w:rsid w:val="00DC47BD"/>
    <w:rsid w:val="00DC499F"/>
    <w:rsid w:val="00DC4AAE"/>
    <w:rsid w:val="00DC53CF"/>
    <w:rsid w:val="00DC54E8"/>
    <w:rsid w:val="00DC5CA9"/>
    <w:rsid w:val="00DC619E"/>
    <w:rsid w:val="00DC6511"/>
    <w:rsid w:val="00DC6863"/>
    <w:rsid w:val="00DC7163"/>
    <w:rsid w:val="00DC7349"/>
    <w:rsid w:val="00DC744E"/>
    <w:rsid w:val="00DC7596"/>
    <w:rsid w:val="00DC7AE7"/>
    <w:rsid w:val="00DC7F9A"/>
    <w:rsid w:val="00DD01D0"/>
    <w:rsid w:val="00DD120B"/>
    <w:rsid w:val="00DD13DA"/>
    <w:rsid w:val="00DD17A9"/>
    <w:rsid w:val="00DD1F6B"/>
    <w:rsid w:val="00DD225A"/>
    <w:rsid w:val="00DD2845"/>
    <w:rsid w:val="00DD4C1A"/>
    <w:rsid w:val="00DD4CC8"/>
    <w:rsid w:val="00DD53CB"/>
    <w:rsid w:val="00DD5CB9"/>
    <w:rsid w:val="00DD5E3C"/>
    <w:rsid w:val="00DD5F1D"/>
    <w:rsid w:val="00DD6207"/>
    <w:rsid w:val="00DD63EB"/>
    <w:rsid w:val="00DD6557"/>
    <w:rsid w:val="00DE0457"/>
    <w:rsid w:val="00DE09E9"/>
    <w:rsid w:val="00DE1445"/>
    <w:rsid w:val="00DE1706"/>
    <w:rsid w:val="00DE180B"/>
    <w:rsid w:val="00DE1858"/>
    <w:rsid w:val="00DE1BBC"/>
    <w:rsid w:val="00DE1D0D"/>
    <w:rsid w:val="00DE204D"/>
    <w:rsid w:val="00DE2D0C"/>
    <w:rsid w:val="00DE31FE"/>
    <w:rsid w:val="00DE32B2"/>
    <w:rsid w:val="00DE477A"/>
    <w:rsid w:val="00DE4823"/>
    <w:rsid w:val="00DE5374"/>
    <w:rsid w:val="00DE5670"/>
    <w:rsid w:val="00DE56C1"/>
    <w:rsid w:val="00DE617F"/>
    <w:rsid w:val="00DE6301"/>
    <w:rsid w:val="00DE6E61"/>
    <w:rsid w:val="00DE6E8F"/>
    <w:rsid w:val="00DE733F"/>
    <w:rsid w:val="00DE77A9"/>
    <w:rsid w:val="00DE7EBF"/>
    <w:rsid w:val="00DE7FF4"/>
    <w:rsid w:val="00DF0195"/>
    <w:rsid w:val="00DF0D08"/>
    <w:rsid w:val="00DF11FD"/>
    <w:rsid w:val="00DF152C"/>
    <w:rsid w:val="00DF196E"/>
    <w:rsid w:val="00DF1D7D"/>
    <w:rsid w:val="00DF1F04"/>
    <w:rsid w:val="00DF24A7"/>
    <w:rsid w:val="00DF2639"/>
    <w:rsid w:val="00DF2ACE"/>
    <w:rsid w:val="00DF3083"/>
    <w:rsid w:val="00DF38AE"/>
    <w:rsid w:val="00DF403C"/>
    <w:rsid w:val="00DF459A"/>
    <w:rsid w:val="00DF47CB"/>
    <w:rsid w:val="00DF4B9A"/>
    <w:rsid w:val="00DF4C60"/>
    <w:rsid w:val="00DF4D8B"/>
    <w:rsid w:val="00DF4F61"/>
    <w:rsid w:val="00DF4FA4"/>
    <w:rsid w:val="00DF5176"/>
    <w:rsid w:val="00DF54A4"/>
    <w:rsid w:val="00DF57DF"/>
    <w:rsid w:val="00DF62F4"/>
    <w:rsid w:val="00DF6A24"/>
    <w:rsid w:val="00DF6D26"/>
    <w:rsid w:val="00DF6D79"/>
    <w:rsid w:val="00DF6DC8"/>
    <w:rsid w:val="00DF6FD6"/>
    <w:rsid w:val="00DF7122"/>
    <w:rsid w:val="00DF7684"/>
    <w:rsid w:val="00DF7AAD"/>
    <w:rsid w:val="00DF7B42"/>
    <w:rsid w:val="00DF7E0D"/>
    <w:rsid w:val="00DF7FE4"/>
    <w:rsid w:val="00E00144"/>
    <w:rsid w:val="00E00488"/>
    <w:rsid w:val="00E00E4E"/>
    <w:rsid w:val="00E012F1"/>
    <w:rsid w:val="00E01B56"/>
    <w:rsid w:val="00E01C65"/>
    <w:rsid w:val="00E021FE"/>
    <w:rsid w:val="00E03BD9"/>
    <w:rsid w:val="00E0415E"/>
    <w:rsid w:val="00E062E9"/>
    <w:rsid w:val="00E06A88"/>
    <w:rsid w:val="00E075B6"/>
    <w:rsid w:val="00E078E1"/>
    <w:rsid w:val="00E07989"/>
    <w:rsid w:val="00E10010"/>
    <w:rsid w:val="00E1031F"/>
    <w:rsid w:val="00E105B6"/>
    <w:rsid w:val="00E10633"/>
    <w:rsid w:val="00E10BF0"/>
    <w:rsid w:val="00E10C6F"/>
    <w:rsid w:val="00E10EEF"/>
    <w:rsid w:val="00E116ED"/>
    <w:rsid w:val="00E11AA5"/>
    <w:rsid w:val="00E12735"/>
    <w:rsid w:val="00E13763"/>
    <w:rsid w:val="00E13AF0"/>
    <w:rsid w:val="00E13E0C"/>
    <w:rsid w:val="00E14C88"/>
    <w:rsid w:val="00E14F2B"/>
    <w:rsid w:val="00E15401"/>
    <w:rsid w:val="00E15D81"/>
    <w:rsid w:val="00E15F32"/>
    <w:rsid w:val="00E160E6"/>
    <w:rsid w:val="00E1687F"/>
    <w:rsid w:val="00E16C55"/>
    <w:rsid w:val="00E17644"/>
    <w:rsid w:val="00E177CC"/>
    <w:rsid w:val="00E17840"/>
    <w:rsid w:val="00E17CB2"/>
    <w:rsid w:val="00E17FFC"/>
    <w:rsid w:val="00E20BCB"/>
    <w:rsid w:val="00E21376"/>
    <w:rsid w:val="00E21469"/>
    <w:rsid w:val="00E21633"/>
    <w:rsid w:val="00E21D00"/>
    <w:rsid w:val="00E21DDD"/>
    <w:rsid w:val="00E22C93"/>
    <w:rsid w:val="00E22E93"/>
    <w:rsid w:val="00E23892"/>
    <w:rsid w:val="00E23B5A"/>
    <w:rsid w:val="00E2422D"/>
    <w:rsid w:val="00E24587"/>
    <w:rsid w:val="00E24606"/>
    <w:rsid w:val="00E2498D"/>
    <w:rsid w:val="00E249C5"/>
    <w:rsid w:val="00E24CF8"/>
    <w:rsid w:val="00E24DFF"/>
    <w:rsid w:val="00E253B1"/>
    <w:rsid w:val="00E25402"/>
    <w:rsid w:val="00E2558F"/>
    <w:rsid w:val="00E25E18"/>
    <w:rsid w:val="00E264A2"/>
    <w:rsid w:val="00E2670E"/>
    <w:rsid w:val="00E2688B"/>
    <w:rsid w:val="00E26935"/>
    <w:rsid w:val="00E26A5A"/>
    <w:rsid w:val="00E27572"/>
    <w:rsid w:val="00E27D0C"/>
    <w:rsid w:val="00E30FC1"/>
    <w:rsid w:val="00E32031"/>
    <w:rsid w:val="00E321FC"/>
    <w:rsid w:val="00E3298C"/>
    <w:rsid w:val="00E32B15"/>
    <w:rsid w:val="00E32EFE"/>
    <w:rsid w:val="00E33632"/>
    <w:rsid w:val="00E337D9"/>
    <w:rsid w:val="00E33C1E"/>
    <w:rsid w:val="00E33E04"/>
    <w:rsid w:val="00E342EB"/>
    <w:rsid w:val="00E347F0"/>
    <w:rsid w:val="00E35100"/>
    <w:rsid w:val="00E3554C"/>
    <w:rsid w:val="00E35A4E"/>
    <w:rsid w:val="00E3602A"/>
    <w:rsid w:val="00E36BD6"/>
    <w:rsid w:val="00E36F52"/>
    <w:rsid w:val="00E3739F"/>
    <w:rsid w:val="00E379C1"/>
    <w:rsid w:val="00E40298"/>
    <w:rsid w:val="00E4037B"/>
    <w:rsid w:val="00E4041F"/>
    <w:rsid w:val="00E40FDE"/>
    <w:rsid w:val="00E41040"/>
    <w:rsid w:val="00E41433"/>
    <w:rsid w:val="00E418E3"/>
    <w:rsid w:val="00E419D6"/>
    <w:rsid w:val="00E4305B"/>
    <w:rsid w:val="00E43ADC"/>
    <w:rsid w:val="00E43F8D"/>
    <w:rsid w:val="00E46DC8"/>
    <w:rsid w:val="00E47865"/>
    <w:rsid w:val="00E500B5"/>
    <w:rsid w:val="00E5091E"/>
    <w:rsid w:val="00E50E40"/>
    <w:rsid w:val="00E51388"/>
    <w:rsid w:val="00E51959"/>
    <w:rsid w:val="00E51B04"/>
    <w:rsid w:val="00E51DAE"/>
    <w:rsid w:val="00E52F5F"/>
    <w:rsid w:val="00E53626"/>
    <w:rsid w:val="00E53A45"/>
    <w:rsid w:val="00E53BA4"/>
    <w:rsid w:val="00E53CF6"/>
    <w:rsid w:val="00E53F0C"/>
    <w:rsid w:val="00E53FA3"/>
    <w:rsid w:val="00E554B5"/>
    <w:rsid w:val="00E55F51"/>
    <w:rsid w:val="00E564AF"/>
    <w:rsid w:val="00E5678F"/>
    <w:rsid w:val="00E5708A"/>
    <w:rsid w:val="00E57C3C"/>
    <w:rsid w:val="00E604D5"/>
    <w:rsid w:val="00E6140E"/>
    <w:rsid w:val="00E61B5E"/>
    <w:rsid w:val="00E61C52"/>
    <w:rsid w:val="00E62C39"/>
    <w:rsid w:val="00E62CD3"/>
    <w:rsid w:val="00E63292"/>
    <w:rsid w:val="00E63667"/>
    <w:rsid w:val="00E638CA"/>
    <w:rsid w:val="00E64842"/>
    <w:rsid w:val="00E652C6"/>
    <w:rsid w:val="00E65397"/>
    <w:rsid w:val="00E65961"/>
    <w:rsid w:val="00E65DF8"/>
    <w:rsid w:val="00E66834"/>
    <w:rsid w:val="00E67272"/>
    <w:rsid w:val="00E677B7"/>
    <w:rsid w:val="00E67B3D"/>
    <w:rsid w:val="00E708F3"/>
    <w:rsid w:val="00E70EC3"/>
    <w:rsid w:val="00E716C2"/>
    <w:rsid w:val="00E7181E"/>
    <w:rsid w:val="00E71A75"/>
    <w:rsid w:val="00E71C0E"/>
    <w:rsid w:val="00E71ED2"/>
    <w:rsid w:val="00E725C1"/>
    <w:rsid w:val="00E72FF5"/>
    <w:rsid w:val="00E7305D"/>
    <w:rsid w:val="00E730C8"/>
    <w:rsid w:val="00E73265"/>
    <w:rsid w:val="00E73A3D"/>
    <w:rsid w:val="00E73B8F"/>
    <w:rsid w:val="00E73C2F"/>
    <w:rsid w:val="00E73D48"/>
    <w:rsid w:val="00E7423A"/>
    <w:rsid w:val="00E74973"/>
    <w:rsid w:val="00E74CA1"/>
    <w:rsid w:val="00E750EF"/>
    <w:rsid w:val="00E75D9B"/>
    <w:rsid w:val="00E771A3"/>
    <w:rsid w:val="00E778D0"/>
    <w:rsid w:val="00E77D77"/>
    <w:rsid w:val="00E8007A"/>
    <w:rsid w:val="00E801E0"/>
    <w:rsid w:val="00E8024E"/>
    <w:rsid w:val="00E8070D"/>
    <w:rsid w:val="00E80972"/>
    <w:rsid w:val="00E80D67"/>
    <w:rsid w:val="00E81B7C"/>
    <w:rsid w:val="00E8258B"/>
    <w:rsid w:val="00E825BD"/>
    <w:rsid w:val="00E82B10"/>
    <w:rsid w:val="00E82BD6"/>
    <w:rsid w:val="00E836F6"/>
    <w:rsid w:val="00E84058"/>
    <w:rsid w:val="00E86B07"/>
    <w:rsid w:val="00E86C34"/>
    <w:rsid w:val="00E870B1"/>
    <w:rsid w:val="00E870CA"/>
    <w:rsid w:val="00E87175"/>
    <w:rsid w:val="00E876AD"/>
    <w:rsid w:val="00E879C3"/>
    <w:rsid w:val="00E87F03"/>
    <w:rsid w:val="00E90788"/>
    <w:rsid w:val="00E91EB5"/>
    <w:rsid w:val="00E92EE0"/>
    <w:rsid w:val="00E930C3"/>
    <w:rsid w:val="00E93799"/>
    <w:rsid w:val="00E939E2"/>
    <w:rsid w:val="00E942D4"/>
    <w:rsid w:val="00E943E8"/>
    <w:rsid w:val="00E94593"/>
    <w:rsid w:val="00E94832"/>
    <w:rsid w:val="00E95485"/>
    <w:rsid w:val="00E95A5E"/>
    <w:rsid w:val="00E9744D"/>
    <w:rsid w:val="00E97A4E"/>
    <w:rsid w:val="00E97C56"/>
    <w:rsid w:val="00EA0901"/>
    <w:rsid w:val="00EA09D9"/>
    <w:rsid w:val="00EA0ADA"/>
    <w:rsid w:val="00EA0ADD"/>
    <w:rsid w:val="00EA0D2F"/>
    <w:rsid w:val="00EA0EC0"/>
    <w:rsid w:val="00EA11BE"/>
    <w:rsid w:val="00EA135B"/>
    <w:rsid w:val="00EA14F9"/>
    <w:rsid w:val="00EA175C"/>
    <w:rsid w:val="00EA1907"/>
    <w:rsid w:val="00EA1BF7"/>
    <w:rsid w:val="00EA2046"/>
    <w:rsid w:val="00EA2107"/>
    <w:rsid w:val="00EA35C7"/>
    <w:rsid w:val="00EA3A1D"/>
    <w:rsid w:val="00EA410C"/>
    <w:rsid w:val="00EA4727"/>
    <w:rsid w:val="00EA47E4"/>
    <w:rsid w:val="00EA4C6F"/>
    <w:rsid w:val="00EA512A"/>
    <w:rsid w:val="00EA53C6"/>
    <w:rsid w:val="00EA626B"/>
    <w:rsid w:val="00EA639C"/>
    <w:rsid w:val="00EA63C7"/>
    <w:rsid w:val="00EA65F1"/>
    <w:rsid w:val="00EA66A2"/>
    <w:rsid w:val="00EA6BF5"/>
    <w:rsid w:val="00EA6D8E"/>
    <w:rsid w:val="00EA75D9"/>
    <w:rsid w:val="00EA780C"/>
    <w:rsid w:val="00EA784B"/>
    <w:rsid w:val="00EA79E1"/>
    <w:rsid w:val="00EB0336"/>
    <w:rsid w:val="00EB06ED"/>
    <w:rsid w:val="00EB0B2B"/>
    <w:rsid w:val="00EB0C82"/>
    <w:rsid w:val="00EB1E51"/>
    <w:rsid w:val="00EB1EE9"/>
    <w:rsid w:val="00EB2987"/>
    <w:rsid w:val="00EB32B8"/>
    <w:rsid w:val="00EB361D"/>
    <w:rsid w:val="00EB3A5E"/>
    <w:rsid w:val="00EB4F74"/>
    <w:rsid w:val="00EB4FB4"/>
    <w:rsid w:val="00EB684B"/>
    <w:rsid w:val="00EB69D3"/>
    <w:rsid w:val="00EB7612"/>
    <w:rsid w:val="00EB7A83"/>
    <w:rsid w:val="00EB7C21"/>
    <w:rsid w:val="00EB7C3C"/>
    <w:rsid w:val="00EC0734"/>
    <w:rsid w:val="00EC0C42"/>
    <w:rsid w:val="00EC1A54"/>
    <w:rsid w:val="00EC1F03"/>
    <w:rsid w:val="00EC2311"/>
    <w:rsid w:val="00EC23E9"/>
    <w:rsid w:val="00EC306F"/>
    <w:rsid w:val="00EC3688"/>
    <w:rsid w:val="00EC3C15"/>
    <w:rsid w:val="00EC3C65"/>
    <w:rsid w:val="00EC3E23"/>
    <w:rsid w:val="00EC4244"/>
    <w:rsid w:val="00EC426C"/>
    <w:rsid w:val="00EC49D0"/>
    <w:rsid w:val="00EC4B38"/>
    <w:rsid w:val="00EC524C"/>
    <w:rsid w:val="00EC5454"/>
    <w:rsid w:val="00EC5633"/>
    <w:rsid w:val="00EC586F"/>
    <w:rsid w:val="00EC5B05"/>
    <w:rsid w:val="00EC6325"/>
    <w:rsid w:val="00EC7003"/>
    <w:rsid w:val="00EC7406"/>
    <w:rsid w:val="00EC74AF"/>
    <w:rsid w:val="00EC7816"/>
    <w:rsid w:val="00ED0624"/>
    <w:rsid w:val="00ED144E"/>
    <w:rsid w:val="00ED1E5B"/>
    <w:rsid w:val="00ED1FFB"/>
    <w:rsid w:val="00ED2651"/>
    <w:rsid w:val="00ED2949"/>
    <w:rsid w:val="00ED344E"/>
    <w:rsid w:val="00ED3C24"/>
    <w:rsid w:val="00ED3D46"/>
    <w:rsid w:val="00ED3E90"/>
    <w:rsid w:val="00ED48B6"/>
    <w:rsid w:val="00ED5204"/>
    <w:rsid w:val="00ED55E1"/>
    <w:rsid w:val="00ED5906"/>
    <w:rsid w:val="00ED6261"/>
    <w:rsid w:val="00ED74C2"/>
    <w:rsid w:val="00ED77B8"/>
    <w:rsid w:val="00ED7CD7"/>
    <w:rsid w:val="00EE0125"/>
    <w:rsid w:val="00EE1110"/>
    <w:rsid w:val="00EE1F34"/>
    <w:rsid w:val="00EE206D"/>
    <w:rsid w:val="00EE21E9"/>
    <w:rsid w:val="00EE2886"/>
    <w:rsid w:val="00EE3872"/>
    <w:rsid w:val="00EE38D5"/>
    <w:rsid w:val="00EE417E"/>
    <w:rsid w:val="00EE439B"/>
    <w:rsid w:val="00EE4DE6"/>
    <w:rsid w:val="00EE5008"/>
    <w:rsid w:val="00EE5091"/>
    <w:rsid w:val="00EE553F"/>
    <w:rsid w:val="00EE6ADF"/>
    <w:rsid w:val="00EE6CA5"/>
    <w:rsid w:val="00EE7FC9"/>
    <w:rsid w:val="00EF1135"/>
    <w:rsid w:val="00EF1428"/>
    <w:rsid w:val="00EF1A5E"/>
    <w:rsid w:val="00EF1C08"/>
    <w:rsid w:val="00EF1DC4"/>
    <w:rsid w:val="00EF2A2E"/>
    <w:rsid w:val="00EF3457"/>
    <w:rsid w:val="00EF3859"/>
    <w:rsid w:val="00EF3E87"/>
    <w:rsid w:val="00EF3F02"/>
    <w:rsid w:val="00EF4053"/>
    <w:rsid w:val="00EF4194"/>
    <w:rsid w:val="00EF4264"/>
    <w:rsid w:val="00EF4AE0"/>
    <w:rsid w:val="00EF4D1B"/>
    <w:rsid w:val="00EF5564"/>
    <w:rsid w:val="00EF5F04"/>
    <w:rsid w:val="00EF5FF9"/>
    <w:rsid w:val="00EF6108"/>
    <w:rsid w:val="00EF6652"/>
    <w:rsid w:val="00EF746D"/>
    <w:rsid w:val="00EF7CFF"/>
    <w:rsid w:val="00EF7D9F"/>
    <w:rsid w:val="00EF7F2C"/>
    <w:rsid w:val="00F006CC"/>
    <w:rsid w:val="00F0190F"/>
    <w:rsid w:val="00F01DE6"/>
    <w:rsid w:val="00F020D5"/>
    <w:rsid w:val="00F030EC"/>
    <w:rsid w:val="00F0315A"/>
    <w:rsid w:val="00F03813"/>
    <w:rsid w:val="00F0441C"/>
    <w:rsid w:val="00F0490E"/>
    <w:rsid w:val="00F04D72"/>
    <w:rsid w:val="00F05164"/>
    <w:rsid w:val="00F055E2"/>
    <w:rsid w:val="00F05B31"/>
    <w:rsid w:val="00F05B89"/>
    <w:rsid w:val="00F05D99"/>
    <w:rsid w:val="00F05E60"/>
    <w:rsid w:val="00F0655D"/>
    <w:rsid w:val="00F06BC6"/>
    <w:rsid w:val="00F06C8E"/>
    <w:rsid w:val="00F0710F"/>
    <w:rsid w:val="00F0789B"/>
    <w:rsid w:val="00F07E76"/>
    <w:rsid w:val="00F10F82"/>
    <w:rsid w:val="00F11A80"/>
    <w:rsid w:val="00F12DDC"/>
    <w:rsid w:val="00F13181"/>
    <w:rsid w:val="00F131F3"/>
    <w:rsid w:val="00F132A0"/>
    <w:rsid w:val="00F13519"/>
    <w:rsid w:val="00F13C3C"/>
    <w:rsid w:val="00F13CCB"/>
    <w:rsid w:val="00F140C4"/>
    <w:rsid w:val="00F14207"/>
    <w:rsid w:val="00F14599"/>
    <w:rsid w:val="00F147CA"/>
    <w:rsid w:val="00F1492F"/>
    <w:rsid w:val="00F152A3"/>
    <w:rsid w:val="00F15DF2"/>
    <w:rsid w:val="00F160FB"/>
    <w:rsid w:val="00F161BF"/>
    <w:rsid w:val="00F16407"/>
    <w:rsid w:val="00F16A4F"/>
    <w:rsid w:val="00F16DD2"/>
    <w:rsid w:val="00F17143"/>
    <w:rsid w:val="00F17A6B"/>
    <w:rsid w:val="00F20420"/>
    <w:rsid w:val="00F206AE"/>
    <w:rsid w:val="00F21C07"/>
    <w:rsid w:val="00F22038"/>
    <w:rsid w:val="00F2279B"/>
    <w:rsid w:val="00F22861"/>
    <w:rsid w:val="00F229ED"/>
    <w:rsid w:val="00F22CB1"/>
    <w:rsid w:val="00F22D5D"/>
    <w:rsid w:val="00F23221"/>
    <w:rsid w:val="00F23B5D"/>
    <w:rsid w:val="00F24DC6"/>
    <w:rsid w:val="00F2539D"/>
    <w:rsid w:val="00F253D8"/>
    <w:rsid w:val="00F25EBF"/>
    <w:rsid w:val="00F25F49"/>
    <w:rsid w:val="00F265FB"/>
    <w:rsid w:val="00F268EB"/>
    <w:rsid w:val="00F26E7D"/>
    <w:rsid w:val="00F273AD"/>
    <w:rsid w:val="00F2743F"/>
    <w:rsid w:val="00F2790C"/>
    <w:rsid w:val="00F30058"/>
    <w:rsid w:val="00F3025E"/>
    <w:rsid w:val="00F307C1"/>
    <w:rsid w:val="00F30811"/>
    <w:rsid w:val="00F309C4"/>
    <w:rsid w:val="00F30A34"/>
    <w:rsid w:val="00F30E7B"/>
    <w:rsid w:val="00F30F9E"/>
    <w:rsid w:val="00F30FAA"/>
    <w:rsid w:val="00F311A0"/>
    <w:rsid w:val="00F31657"/>
    <w:rsid w:val="00F31D66"/>
    <w:rsid w:val="00F32618"/>
    <w:rsid w:val="00F3272F"/>
    <w:rsid w:val="00F32A37"/>
    <w:rsid w:val="00F3388C"/>
    <w:rsid w:val="00F33F5E"/>
    <w:rsid w:val="00F33F63"/>
    <w:rsid w:val="00F348EC"/>
    <w:rsid w:val="00F34D77"/>
    <w:rsid w:val="00F350DC"/>
    <w:rsid w:val="00F3575B"/>
    <w:rsid w:val="00F35AFE"/>
    <w:rsid w:val="00F35E00"/>
    <w:rsid w:val="00F35E61"/>
    <w:rsid w:val="00F35FC6"/>
    <w:rsid w:val="00F363EC"/>
    <w:rsid w:val="00F3656A"/>
    <w:rsid w:val="00F36675"/>
    <w:rsid w:val="00F36785"/>
    <w:rsid w:val="00F37376"/>
    <w:rsid w:val="00F373BF"/>
    <w:rsid w:val="00F3789D"/>
    <w:rsid w:val="00F379FE"/>
    <w:rsid w:val="00F37A00"/>
    <w:rsid w:val="00F37B10"/>
    <w:rsid w:val="00F37DC7"/>
    <w:rsid w:val="00F37E86"/>
    <w:rsid w:val="00F40B07"/>
    <w:rsid w:val="00F40B32"/>
    <w:rsid w:val="00F40F92"/>
    <w:rsid w:val="00F410F2"/>
    <w:rsid w:val="00F413AC"/>
    <w:rsid w:val="00F413E9"/>
    <w:rsid w:val="00F41647"/>
    <w:rsid w:val="00F41B54"/>
    <w:rsid w:val="00F41B67"/>
    <w:rsid w:val="00F41C5C"/>
    <w:rsid w:val="00F41D7F"/>
    <w:rsid w:val="00F41E6D"/>
    <w:rsid w:val="00F42D6D"/>
    <w:rsid w:val="00F43874"/>
    <w:rsid w:val="00F43A50"/>
    <w:rsid w:val="00F43C70"/>
    <w:rsid w:val="00F43E06"/>
    <w:rsid w:val="00F44B9E"/>
    <w:rsid w:val="00F44C72"/>
    <w:rsid w:val="00F45152"/>
    <w:rsid w:val="00F45224"/>
    <w:rsid w:val="00F45730"/>
    <w:rsid w:val="00F45F42"/>
    <w:rsid w:val="00F46237"/>
    <w:rsid w:val="00F46552"/>
    <w:rsid w:val="00F46C81"/>
    <w:rsid w:val="00F46DE6"/>
    <w:rsid w:val="00F46F35"/>
    <w:rsid w:val="00F476CB"/>
    <w:rsid w:val="00F50D8E"/>
    <w:rsid w:val="00F51024"/>
    <w:rsid w:val="00F511A3"/>
    <w:rsid w:val="00F519A4"/>
    <w:rsid w:val="00F519EC"/>
    <w:rsid w:val="00F51D90"/>
    <w:rsid w:val="00F5224B"/>
    <w:rsid w:val="00F5225F"/>
    <w:rsid w:val="00F524A9"/>
    <w:rsid w:val="00F532CD"/>
    <w:rsid w:val="00F53DA3"/>
    <w:rsid w:val="00F53F96"/>
    <w:rsid w:val="00F5442A"/>
    <w:rsid w:val="00F54872"/>
    <w:rsid w:val="00F54C6D"/>
    <w:rsid w:val="00F5539F"/>
    <w:rsid w:val="00F5550E"/>
    <w:rsid w:val="00F55597"/>
    <w:rsid w:val="00F55CB1"/>
    <w:rsid w:val="00F55F42"/>
    <w:rsid w:val="00F56462"/>
    <w:rsid w:val="00F56C11"/>
    <w:rsid w:val="00F57507"/>
    <w:rsid w:val="00F57C47"/>
    <w:rsid w:val="00F57C9D"/>
    <w:rsid w:val="00F57F57"/>
    <w:rsid w:val="00F60243"/>
    <w:rsid w:val="00F6090C"/>
    <w:rsid w:val="00F61031"/>
    <w:rsid w:val="00F61859"/>
    <w:rsid w:val="00F619B2"/>
    <w:rsid w:val="00F61D89"/>
    <w:rsid w:val="00F61F34"/>
    <w:rsid w:val="00F62822"/>
    <w:rsid w:val="00F62A81"/>
    <w:rsid w:val="00F63165"/>
    <w:rsid w:val="00F63272"/>
    <w:rsid w:val="00F63932"/>
    <w:rsid w:val="00F64287"/>
    <w:rsid w:val="00F64D58"/>
    <w:rsid w:val="00F65CDC"/>
    <w:rsid w:val="00F66D84"/>
    <w:rsid w:val="00F7028F"/>
    <w:rsid w:val="00F70532"/>
    <w:rsid w:val="00F71323"/>
    <w:rsid w:val="00F715B7"/>
    <w:rsid w:val="00F72ABE"/>
    <w:rsid w:val="00F74E34"/>
    <w:rsid w:val="00F74ECE"/>
    <w:rsid w:val="00F7505D"/>
    <w:rsid w:val="00F75788"/>
    <w:rsid w:val="00F75D1D"/>
    <w:rsid w:val="00F76174"/>
    <w:rsid w:val="00F76519"/>
    <w:rsid w:val="00F766D9"/>
    <w:rsid w:val="00F77AD4"/>
    <w:rsid w:val="00F77FF9"/>
    <w:rsid w:val="00F80284"/>
    <w:rsid w:val="00F805C4"/>
    <w:rsid w:val="00F81033"/>
    <w:rsid w:val="00F81354"/>
    <w:rsid w:val="00F81895"/>
    <w:rsid w:val="00F81B9B"/>
    <w:rsid w:val="00F820C1"/>
    <w:rsid w:val="00F82409"/>
    <w:rsid w:val="00F829D4"/>
    <w:rsid w:val="00F82C6A"/>
    <w:rsid w:val="00F82E4C"/>
    <w:rsid w:val="00F82EA3"/>
    <w:rsid w:val="00F832A8"/>
    <w:rsid w:val="00F836BC"/>
    <w:rsid w:val="00F837CF"/>
    <w:rsid w:val="00F838D5"/>
    <w:rsid w:val="00F838DD"/>
    <w:rsid w:val="00F83E8B"/>
    <w:rsid w:val="00F83EEF"/>
    <w:rsid w:val="00F83F6E"/>
    <w:rsid w:val="00F84522"/>
    <w:rsid w:val="00F84588"/>
    <w:rsid w:val="00F84CC2"/>
    <w:rsid w:val="00F8618A"/>
    <w:rsid w:val="00F86369"/>
    <w:rsid w:val="00F86624"/>
    <w:rsid w:val="00F87275"/>
    <w:rsid w:val="00F872C0"/>
    <w:rsid w:val="00F90469"/>
    <w:rsid w:val="00F90DA8"/>
    <w:rsid w:val="00F92246"/>
    <w:rsid w:val="00F92662"/>
    <w:rsid w:val="00F93342"/>
    <w:rsid w:val="00F93D94"/>
    <w:rsid w:val="00F93DA3"/>
    <w:rsid w:val="00F94B71"/>
    <w:rsid w:val="00F951C9"/>
    <w:rsid w:val="00F952CE"/>
    <w:rsid w:val="00F952FA"/>
    <w:rsid w:val="00F95368"/>
    <w:rsid w:val="00F95535"/>
    <w:rsid w:val="00F95B80"/>
    <w:rsid w:val="00F96A8B"/>
    <w:rsid w:val="00F975D6"/>
    <w:rsid w:val="00F97627"/>
    <w:rsid w:val="00F97BDB"/>
    <w:rsid w:val="00F97ED2"/>
    <w:rsid w:val="00FA0039"/>
    <w:rsid w:val="00FA037D"/>
    <w:rsid w:val="00FA0437"/>
    <w:rsid w:val="00FA0463"/>
    <w:rsid w:val="00FA0AB6"/>
    <w:rsid w:val="00FA12C5"/>
    <w:rsid w:val="00FA1628"/>
    <w:rsid w:val="00FA1F66"/>
    <w:rsid w:val="00FA1F92"/>
    <w:rsid w:val="00FA1FC5"/>
    <w:rsid w:val="00FA228A"/>
    <w:rsid w:val="00FA2F02"/>
    <w:rsid w:val="00FA3BED"/>
    <w:rsid w:val="00FA3CB1"/>
    <w:rsid w:val="00FA3F16"/>
    <w:rsid w:val="00FA47E0"/>
    <w:rsid w:val="00FA4A2F"/>
    <w:rsid w:val="00FA4A87"/>
    <w:rsid w:val="00FA4F48"/>
    <w:rsid w:val="00FA5754"/>
    <w:rsid w:val="00FA59B8"/>
    <w:rsid w:val="00FA5D1B"/>
    <w:rsid w:val="00FA74CD"/>
    <w:rsid w:val="00FA7F56"/>
    <w:rsid w:val="00FB0309"/>
    <w:rsid w:val="00FB03EA"/>
    <w:rsid w:val="00FB0451"/>
    <w:rsid w:val="00FB0739"/>
    <w:rsid w:val="00FB0A7C"/>
    <w:rsid w:val="00FB12B2"/>
    <w:rsid w:val="00FB1CE4"/>
    <w:rsid w:val="00FB1EC7"/>
    <w:rsid w:val="00FB25A8"/>
    <w:rsid w:val="00FB25AC"/>
    <w:rsid w:val="00FB2828"/>
    <w:rsid w:val="00FB2C6B"/>
    <w:rsid w:val="00FB2D05"/>
    <w:rsid w:val="00FB38EF"/>
    <w:rsid w:val="00FB3BAE"/>
    <w:rsid w:val="00FB4424"/>
    <w:rsid w:val="00FB4565"/>
    <w:rsid w:val="00FB47FC"/>
    <w:rsid w:val="00FB4A68"/>
    <w:rsid w:val="00FB5164"/>
    <w:rsid w:val="00FB51A2"/>
    <w:rsid w:val="00FB58D8"/>
    <w:rsid w:val="00FB66D0"/>
    <w:rsid w:val="00FB6CDE"/>
    <w:rsid w:val="00FB6D4B"/>
    <w:rsid w:val="00FB705E"/>
    <w:rsid w:val="00FC05DF"/>
    <w:rsid w:val="00FC0A3E"/>
    <w:rsid w:val="00FC0AE6"/>
    <w:rsid w:val="00FC0B15"/>
    <w:rsid w:val="00FC0C40"/>
    <w:rsid w:val="00FC0EE5"/>
    <w:rsid w:val="00FC1115"/>
    <w:rsid w:val="00FC1556"/>
    <w:rsid w:val="00FC1738"/>
    <w:rsid w:val="00FC1836"/>
    <w:rsid w:val="00FC20C4"/>
    <w:rsid w:val="00FC2896"/>
    <w:rsid w:val="00FC2ACB"/>
    <w:rsid w:val="00FC2EAD"/>
    <w:rsid w:val="00FC3EFE"/>
    <w:rsid w:val="00FC42AE"/>
    <w:rsid w:val="00FC5018"/>
    <w:rsid w:val="00FC516F"/>
    <w:rsid w:val="00FC5C3C"/>
    <w:rsid w:val="00FC6BA1"/>
    <w:rsid w:val="00FC6DE3"/>
    <w:rsid w:val="00FC7A36"/>
    <w:rsid w:val="00FC7CAA"/>
    <w:rsid w:val="00FC7D8B"/>
    <w:rsid w:val="00FD09CB"/>
    <w:rsid w:val="00FD0F6B"/>
    <w:rsid w:val="00FD190C"/>
    <w:rsid w:val="00FD1DBC"/>
    <w:rsid w:val="00FD1DF5"/>
    <w:rsid w:val="00FD2113"/>
    <w:rsid w:val="00FD2161"/>
    <w:rsid w:val="00FD217E"/>
    <w:rsid w:val="00FD2355"/>
    <w:rsid w:val="00FD2641"/>
    <w:rsid w:val="00FD29B1"/>
    <w:rsid w:val="00FD31CF"/>
    <w:rsid w:val="00FD3FE7"/>
    <w:rsid w:val="00FD40DB"/>
    <w:rsid w:val="00FD4962"/>
    <w:rsid w:val="00FD4B73"/>
    <w:rsid w:val="00FD51D1"/>
    <w:rsid w:val="00FD5B6D"/>
    <w:rsid w:val="00FD66F8"/>
    <w:rsid w:val="00FD6F6C"/>
    <w:rsid w:val="00FD7417"/>
    <w:rsid w:val="00FD745D"/>
    <w:rsid w:val="00FD7BF6"/>
    <w:rsid w:val="00FE15BC"/>
    <w:rsid w:val="00FE186C"/>
    <w:rsid w:val="00FE1AA1"/>
    <w:rsid w:val="00FE26A0"/>
    <w:rsid w:val="00FE2D24"/>
    <w:rsid w:val="00FE3B1D"/>
    <w:rsid w:val="00FE3C03"/>
    <w:rsid w:val="00FE4DA3"/>
    <w:rsid w:val="00FE525E"/>
    <w:rsid w:val="00FE5D3C"/>
    <w:rsid w:val="00FE682D"/>
    <w:rsid w:val="00FE6CA5"/>
    <w:rsid w:val="00FE6ED9"/>
    <w:rsid w:val="00FE7230"/>
    <w:rsid w:val="00FE725C"/>
    <w:rsid w:val="00FE73E0"/>
    <w:rsid w:val="00FE771A"/>
    <w:rsid w:val="00FE78C0"/>
    <w:rsid w:val="00FE7A7C"/>
    <w:rsid w:val="00FF04E7"/>
    <w:rsid w:val="00FF0B12"/>
    <w:rsid w:val="00FF1122"/>
    <w:rsid w:val="00FF12C9"/>
    <w:rsid w:val="00FF13B3"/>
    <w:rsid w:val="00FF2537"/>
    <w:rsid w:val="00FF29F4"/>
    <w:rsid w:val="00FF2AD0"/>
    <w:rsid w:val="00FF2D1C"/>
    <w:rsid w:val="00FF3B38"/>
    <w:rsid w:val="00FF3F3D"/>
    <w:rsid w:val="00FF5649"/>
    <w:rsid w:val="00FF5E06"/>
    <w:rsid w:val="00FF6617"/>
    <w:rsid w:val="00FF6BFE"/>
    <w:rsid w:val="00FF78FC"/>
    <w:rsid w:val="00FF7F1D"/>
    <w:rsid w:val="01078261"/>
    <w:rsid w:val="012D8795"/>
    <w:rsid w:val="0160205C"/>
    <w:rsid w:val="01780A29"/>
    <w:rsid w:val="01A19697"/>
    <w:rsid w:val="01A7E4EF"/>
    <w:rsid w:val="01C449AE"/>
    <w:rsid w:val="01DD0C69"/>
    <w:rsid w:val="020CF69B"/>
    <w:rsid w:val="022D49E2"/>
    <w:rsid w:val="0237F4A7"/>
    <w:rsid w:val="0247DB3D"/>
    <w:rsid w:val="02566CA1"/>
    <w:rsid w:val="0259C7F9"/>
    <w:rsid w:val="027C9953"/>
    <w:rsid w:val="0281412F"/>
    <w:rsid w:val="0291BE6B"/>
    <w:rsid w:val="02A9E58D"/>
    <w:rsid w:val="02B0951D"/>
    <w:rsid w:val="02EA0CE9"/>
    <w:rsid w:val="02F4E685"/>
    <w:rsid w:val="02FCD0BF"/>
    <w:rsid w:val="02FFE11E"/>
    <w:rsid w:val="03116E8F"/>
    <w:rsid w:val="03187D63"/>
    <w:rsid w:val="0351A3A1"/>
    <w:rsid w:val="036B186C"/>
    <w:rsid w:val="03785EE3"/>
    <w:rsid w:val="037BA1B8"/>
    <w:rsid w:val="03879A66"/>
    <w:rsid w:val="038BBB53"/>
    <w:rsid w:val="0398FBFE"/>
    <w:rsid w:val="03C3C3E7"/>
    <w:rsid w:val="03D689B5"/>
    <w:rsid w:val="03E32219"/>
    <w:rsid w:val="03E92AA2"/>
    <w:rsid w:val="03F3FD19"/>
    <w:rsid w:val="03FC0C12"/>
    <w:rsid w:val="041C7B7F"/>
    <w:rsid w:val="043C5453"/>
    <w:rsid w:val="043E0187"/>
    <w:rsid w:val="0444ACC9"/>
    <w:rsid w:val="04613112"/>
    <w:rsid w:val="0474136A"/>
    <w:rsid w:val="04C5CDF0"/>
    <w:rsid w:val="04EAA2CD"/>
    <w:rsid w:val="05403F4F"/>
    <w:rsid w:val="0573174C"/>
    <w:rsid w:val="05839F77"/>
    <w:rsid w:val="05A71FEF"/>
    <w:rsid w:val="05E66F28"/>
    <w:rsid w:val="05F0420F"/>
    <w:rsid w:val="05FB9661"/>
    <w:rsid w:val="060307A8"/>
    <w:rsid w:val="061CDC44"/>
    <w:rsid w:val="061D5046"/>
    <w:rsid w:val="064406A2"/>
    <w:rsid w:val="067A460F"/>
    <w:rsid w:val="06A1C69E"/>
    <w:rsid w:val="06A26937"/>
    <w:rsid w:val="06BEB01E"/>
    <w:rsid w:val="06E1DBC9"/>
    <w:rsid w:val="06E7D35E"/>
    <w:rsid w:val="0705829E"/>
    <w:rsid w:val="071217A0"/>
    <w:rsid w:val="0730CA18"/>
    <w:rsid w:val="074FB74E"/>
    <w:rsid w:val="0762357E"/>
    <w:rsid w:val="07628E2B"/>
    <w:rsid w:val="0778F5F5"/>
    <w:rsid w:val="078142F6"/>
    <w:rsid w:val="07A70306"/>
    <w:rsid w:val="07AE9582"/>
    <w:rsid w:val="07D57D22"/>
    <w:rsid w:val="0811FC99"/>
    <w:rsid w:val="081B4972"/>
    <w:rsid w:val="081D7705"/>
    <w:rsid w:val="0822D1D4"/>
    <w:rsid w:val="0849877A"/>
    <w:rsid w:val="085DAF00"/>
    <w:rsid w:val="086C7E6B"/>
    <w:rsid w:val="08782062"/>
    <w:rsid w:val="087D98E8"/>
    <w:rsid w:val="088B443B"/>
    <w:rsid w:val="08B5378C"/>
    <w:rsid w:val="08CE2C4B"/>
    <w:rsid w:val="08E021C7"/>
    <w:rsid w:val="08E7BBCF"/>
    <w:rsid w:val="0919FBCD"/>
    <w:rsid w:val="091FA876"/>
    <w:rsid w:val="09264C92"/>
    <w:rsid w:val="0935005E"/>
    <w:rsid w:val="09B99C1C"/>
    <w:rsid w:val="09D16420"/>
    <w:rsid w:val="09DCF1C8"/>
    <w:rsid w:val="09EC3037"/>
    <w:rsid w:val="09FD4F29"/>
    <w:rsid w:val="0A07834A"/>
    <w:rsid w:val="0A14B3E9"/>
    <w:rsid w:val="0A1B23B6"/>
    <w:rsid w:val="0A219CDD"/>
    <w:rsid w:val="0A21BEC3"/>
    <w:rsid w:val="0A2EA4A8"/>
    <w:rsid w:val="0A3EE51B"/>
    <w:rsid w:val="0A4ED684"/>
    <w:rsid w:val="0A579FD9"/>
    <w:rsid w:val="0A9BD0D6"/>
    <w:rsid w:val="0A9DB3E5"/>
    <w:rsid w:val="0AA083E3"/>
    <w:rsid w:val="0AB1EE47"/>
    <w:rsid w:val="0ABE582E"/>
    <w:rsid w:val="0ACA79FD"/>
    <w:rsid w:val="0AD45BFF"/>
    <w:rsid w:val="0AD9153B"/>
    <w:rsid w:val="0B0D3FAE"/>
    <w:rsid w:val="0B18EE4B"/>
    <w:rsid w:val="0B3DC9CB"/>
    <w:rsid w:val="0B59AE4E"/>
    <w:rsid w:val="0B5AE771"/>
    <w:rsid w:val="0B68A37E"/>
    <w:rsid w:val="0B86E407"/>
    <w:rsid w:val="0B879241"/>
    <w:rsid w:val="0B9B8375"/>
    <w:rsid w:val="0BA0A5D5"/>
    <w:rsid w:val="0BB24CDC"/>
    <w:rsid w:val="0BB4116A"/>
    <w:rsid w:val="0BB46F07"/>
    <w:rsid w:val="0BBDA7B0"/>
    <w:rsid w:val="0BE52127"/>
    <w:rsid w:val="0BE68D89"/>
    <w:rsid w:val="0BE995DF"/>
    <w:rsid w:val="0C231588"/>
    <w:rsid w:val="0C3BF67A"/>
    <w:rsid w:val="0C5AB041"/>
    <w:rsid w:val="0C5E2092"/>
    <w:rsid w:val="0C83F1E6"/>
    <w:rsid w:val="0C984D8D"/>
    <w:rsid w:val="0CCBCE4A"/>
    <w:rsid w:val="0CD134CA"/>
    <w:rsid w:val="0CD5CC38"/>
    <w:rsid w:val="0CEEFEBC"/>
    <w:rsid w:val="0CEFFFBF"/>
    <w:rsid w:val="0D041238"/>
    <w:rsid w:val="0D16B698"/>
    <w:rsid w:val="0D46C4E1"/>
    <w:rsid w:val="0D67BD3D"/>
    <w:rsid w:val="0D67D1EE"/>
    <w:rsid w:val="0D8AD387"/>
    <w:rsid w:val="0D9B8372"/>
    <w:rsid w:val="0DA4096C"/>
    <w:rsid w:val="0DBAEA0B"/>
    <w:rsid w:val="0DD7D7D1"/>
    <w:rsid w:val="0DF8EB83"/>
    <w:rsid w:val="0DFBA7CB"/>
    <w:rsid w:val="0E06DCCA"/>
    <w:rsid w:val="0E096537"/>
    <w:rsid w:val="0E25A3E9"/>
    <w:rsid w:val="0E53CCF1"/>
    <w:rsid w:val="0E5AA99D"/>
    <w:rsid w:val="0E8F1795"/>
    <w:rsid w:val="0E9DD655"/>
    <w:rsid w:val="0EB68E35"/>
    <w:rsid w:val="0EB777B7"/>
    <w:rsid w:val="0ED047EE"/>
    <w:rsid w:val="0ED6E2D8"/>
    <w:rsid w:val="0EE6DECE"/>
    <w:rsid w:val="0EE79C9C"/>
    <w:rsid w:val="0EF433D7"/>
    <w:rsid w:val="0EFB03B4"/>
    <w:rsid w:val="0F18D486"/>
    <w:rsid w:val="0F2AF57A"/>
    <w:rsid w:val="0F2DC0E3"/>
    <w:rsid w:val="0F2F962A"/>
    <w:rsid w:val="0F80052B"/>
    <w:rsid w:val="0FA2A87F"/>
    <w:rsid w:val="0FB3A882"/>
    <w:rsid w:val="0FCB6955"/>
    <w:rsid w:val="0FF76C0A"/>
    <w:rsid w:val="100F7FEB"/>
    <w:rsid w:val="1018352F"/>
    <w:rsid w:val="101AD1FA"/>
    <w:rsid w:val="101EAA13"/>
    <w:rsid w:val="106AA2F9"/>
    <w:rsid w:val="107CE947"/>
    <w:rsid w:val="108C7CB0"/>
    <w:rsid w:val="109E2447"/>
    <w:rsid w:val="10A74192"/>
    <w:rsid w:val="10AA539C"/>
    <w:rsid w:val="10B1C530"/>
    <w:rsid w:val="10CCF179"/>
    <w:rsid w:val="10CF9027"/>
    <w:rsid w:val="10D91696"/>
    <w:rsid w:val="10E5D6DB"/>
    <w:rsid w:val="10EC615C"/>
    <w:rsid w:val="11025F90"/>
    <w:rsid w:val="111964D2"/>
    <w:rsid w:val="112489CA"/>
    <w:rsid w:val="11465D68"/>
    <w:rsid w:val="115EAB68"/>
    <w:rsid w:val="11725ECB"/>
    <w:rsid w:val="117B74AC"/>
    <w:rsid w:val="11880148"/>
    <w:rsid w:val="119378CF"/>
    <w:rsid w:val="1198B6A1"/>
    <w:rsid w:val="11A17DFF"/>
    <w:rsid w:val="11A42D3D"/>
    <w:rsid w:val="11EAD706"/>
    <w:rsid w:val="11EC86E6"/>
    <w:rsid w:val="11FADFDB"/>
    <w:rsid w:val="11FE7918"/>
    <w:rsid w:val="12154CCD"/>
    <w:rsid w:val="121DEA58"/>
    <w:rsid w:val="122891D0"/>
    <w:rsid w:val="122A3B37"/>
    <w:rsid w:val="12325666"/>
    <w:rsid w:val="123443AD"/>
    <w:rsid w:val="125DA94B"/>
    <w:rsid w:val="1277672D"/>
    <w:rsid w:val="1285531D"/>
    <w:rsid w:val="128DC35E"/>
    <w:rsid w:val="12CA2ECE"/>
    <w:rsid w:val="12F09A58"/>
    <w:rsid w:val="13073DB5"/>
    <w:rsid w:val="1307FC0E"/>
    <w:rsid w:val="135DA7D4"/>
    <w:rsid w:val="13684483"/>
    <w:rsid w:val="13AD7966"/>
    <w:rsid w:val="13B39497"/>
    <w:rsid w:val="13BB6799"/>
    <w:rsid w:val="13C96005"/>
    <w:rsid w:val="13FD97BB"/>
    <w:rsid w:val="1403C6EC"/>
    <w:rsid w:val="140A22F5"/>
    <w:rsid w:val="1411995F"/>
    <w:rsid w:val="14159BA8"/>
    <w:rsid w:val="1436E79E"/>
    <w:rsid w:val="143D843B"/>
    <w:rsid w:val="145021F9"/>
    <w:rsid w:val="145B4791"/>
    <w:rsid w:val="1472479F"/>
    <w:rsid w:val="1482E4B7"/>
    <w:rsid w:val="14CCFEE9"/>
    <w:rsid w:val="14D14FD2"/>
    <w:rsid w:val="14D61160"/>
    <w:rsid w:val="14DC344E"/>
    <w:rsid w:val="14E5ECC6"/>
    <w:rsid w:val="151E9428"/>
    <w:rsid w:val="153AFB81"/>
    <w:rsid w:val="153D2D83"/>
    <w:rsid w:val="155F2D8C"/>
    <w:rsid w:val="15893842"/>
    <w:rsid w:val="1591A83D"/>
    <w:rsid w:val="15AEF724"/>
    <w:rsid w:val="15C19562"/>
    <w:rsid w:val="15C43959"/>
    <w:rsid w:val="15D9B123"/>
    <w:rsid w:val="15DBD86C"/>
    <w:rsid w:val="16065C2A"/>
    <w:rsid w:val="16067C61"/>
    <w:rsid w:val="160D50DB"/>
    <w:rsid w:val="161327E4"/>
    <w:rsid w:val="16326851"/>
    <w:rsid w:val="163BA9A2"/>
    <w:rsid w:val="16459D1D"/>
    <w:rsid w:val="16671BB9"/>
    <w:rsid w:val="166EFB73"/>
    <w:rsid w:val="1677EE64"/>
    <w:rsid w:val="167A4203"/>
    <w:rsid w:val="1693AF46"/>
    <w:rsid w:val="169F2929"/>
    <w:rsid w:val="16A6504F"/>
    <w:rsid w:val="1716999E"/>
    <w:rsid w:val="172ABE29"/>
    <w:rsid w:val="173E9594"/>
    <w:rsid w:val="1746B503"/>
    <w:rsid w:val="1749E7A6"/>
    <w:rsid w:val="174A3640"/>
    <w:rsid w:val="174D356B"/>
    <w:rsid w:val="1755E749"/>
    <w:rsid w:val="178EAAE7"/>
    <w:rsid w:val="17A05DD3"/>
    <w:rsid w:val="17A4A949"/>
    <w:rsid w:val="17B938C7"/>
    <w:rsid w:val="17CB6AE3"/>
    <w:rsid w:val="183DE908"/>
    <w:rsid w:val="184F04A1"/>
    <w:rsid w:val="185E172A"/>
    <w:rsid w:val="1864C853"/>
    <w:rsid w:val="186B9A05"/>
    <w:rsid w:val="187365FF"/>
    <w:rsid w:val="18A2DD68"/>
    <w:rsid w:val="18C2E985"/>
    <w:rsid w:val="18C588C2"/>
    <w:rsid w:val="18DF085F"/>
    <w:rsid w:val="18E5E9FB"/>
    <w:rsid w:val="18F128E6"/>
    <w:rsid w:val="18F25F75"/>
    <w:rsid w:val="1911618E"/>
    <w:rsid w:val="19118608"/>
    <w:rsid w:val="1928FEF9"/>
    <w:rsid w:val="1934357C"/>
    <w:rsid w:val="1947254D"/>
    <w:rsid w:val="195636D1"/>
    <w:rsid w:val="1957AE9D"/>
    <w:rsid w:val="195E7424"/>
    <w:rsid w:val="19996531"/>
    <w:rsid w:val="19AE899A"/>
    <w:rsid w:val="19AFB9AC"/>
    <w:rsid w:val="19E4AD64"/>
    <w:rsid w:val="19F2821B"/>
    <w:rsid w:val="1A01757F"/>
    <w:rsid w:val="1A09B5B2"/>
    <w:rsid w:val="1A0A872C"/>
    <w:rsid w:val="1A4CEE4D"/>
    <w:rsid w:val="1A5C5C91"/>
    <w:rsid w:val="1A7243E8"/>
    <w:rsid w:val="1A7F9358"/>
    <w:rsid w:val="1AB4CF95"/>
    <w:rsid w:val="1AC37F03"/>
    <w:rsid w:val="1AC87318"/>
    <w:rsid w:val="1AEA82D7"/>
    <w:rsid w:val="1AFA421B"/>
    <w:rsid w:val="1B00AFBC"/>
    <w:rsid w:val="1B4716DC"/>
    <w:rsid w:val="1B59EC7A"/>
    <w:rsid w:val="1BA2CB16"/>
    <w:rsid w:val="1BAA1A97"/>
    <w:rsid w:val="1BAE9CC1"/>
    <w:rsid w:val="1BD75749"/>
    <w:rsid w:val="1BDADB83"/>
    <w:rsid w:val="1BDD7B5B"/>
    <w:rsid w:val="1BEDE47A"/>
    <w:rsid w:val="1BEE1CA6"/>
    <w:rsid w:val="1C352E3E"/>
    <w:rsid w:val="1C362FA9"/>
    <w:rsid w:val="1C492B13"/>
    <w:rsid w:val="1C78DBEF"/>
    <w:rsid w:val="1C88AC70"/>
    <w:rsid w:val="1CAE44A8"/>
    <w:rsid w:val="1CBAD0CA"/>
    <w:rsid w:val="1CCA7615"/>
    <w:rsid w:val="1CD4DCB9"/>
    <w:rsid w:val="1CE9FB7F"/>
    <w:rsid w:val="1CF45082"/>
    <w:rsid w:val="1CF76D53"/>
    <w:rsid w:val="1D164068"/>
    <w:rsid w:val="1D2036B8"/>
    <w:rsid w:val="1D220671"/>
    <w:rsid w:val="1D2F0C14"/>
    <w:rsid w:val="1D4580EA"/>
    <w:rsid w:val="1D4A2889"/>
    <w:rsid w:val="1D67DC48"/>
    <w:rsid w:val="1DB4DB92"/>
    <w:rsid w:val="1DC60A8F"/>
    <w:rsid w:val="1DCD02EC"/>
    <w:rsid w:val="1DD56C45"/>
    <w:rsid w:val="1DD79751"/>
    <w:rsid w:val="1DED1B3D"/>
    <w:rsid w:val="1DED6C98"/>
    <w:rsid w:val="1DFA9C4E"/>
    <w:rsid w:val="1E0FFF05"/>
    <w:rsid w:val="1E1D0915"/>
    <w:rsid w:val="1E2A3637"/>
    <w:rsid w:val="1E2FDFD5"/>
    <w:rsid w:val="1E44CF1A"/>
    <w:rsid w:val="1E48E56D"/>
    <w:rsid w:val="1E576F18"/>
    <w:rsid w:val="1E745E38"/>
    <w:rsid w:val="1E79CAB7"/>
    <w:rsid w:val="1E7F9C28"/>
    <w:rsid w:val="1E9217E2"/>
    <w:rsid w:val="1E998BD1"/>
    <w:rsid w:val="1EAD9021"/>
    <w:rsid w:val="1EB37A92"/>
    <w:rsid w:val="1EB568A2"/>
    <w:rsid w:val="1EB8871B"/>
    <w:rsid w:val="1ED66AB2"/>
    <w:rsid w:val="1EED3884"/>
    <w:rsid w:val="1EEDE717"/>
    <w:rsid w:val="1F03261E"/>
    <w:rsid w:val="1F05D840"/>
    <w:rsid w:val="1F24A2DF"/>
    <w:rsid w:val="1F527DA5"/>
    <w:rsid w:val="1F5594BF"/>
    <w:rsid w:val="1F791003"/>
    <w:rsid w:val="1F804A51"/>
    <w:rsid w:val="1F81CB6B"/>
    <w:rsid w:val="1F9E40CE"/>
    <w:rsid w:val="1FB1E6E0"/>
    <w:rsid w:val="1FE65A28"/>
    <w:rsid w:val="1FED7B25"/>
    <w:rsid w:val="20141D21"/>
    <w:rsid w:val="2019F7B7"/>
    <w:rsid w:val="202E9DCA"/>
    <w:rsid w:val="2032E0FF"/>
    <w:rsid w:val="203639C8"/>
    <w:rsid w:val="2041164E"/>
    <w:rsid w:val="2043E3EC"/>
    <w:rsid w:val="2060F806"/>
    <w:rsid w:val="2076A128"/>
    <w:rsid w:val="208E3A6D"/>
    <w:rsid w:val="20909C55"/>
    <w:rsid w:val="209A93D7"/>
    <w:rsid w:val="209AB3EF"/>
    <w:rsid w:val="20E67F30"/>
    <w:rsid w:val="20F59BD5"/>
    <w:rsid w:val="20FA76B8"/>
    <w:rsid w:val="210FA850"/>
    <w:rsid w:val="21234DBD"/>
    <w:rsid w:val="212F192B"/>
    <w:rsid w:val="2142D1C2"/>
    <w:rsid w:val="21593CDC"/>
    <w:rsid w:val="21607EF1"/>
    <w:rsid w:val="2161D854"/>
    <w:rsid w:val="21687AD9"/>
    <w:rsid w:val="21B09E66"/>
    <w:rsid w:val="21D17C4F"/>
    <w:rsid w:val="21D50647"/>
    <w:rsid w:val="21DAB1B5"/>
    <w:rsid w:val="21EEF324"/>
    <w:rsid w:val="21F17B62"/>
    <w:rsid w:val="21F446B8"/>
    <w:rsid w:val="2205F27F"/>
    <w:rsid w:val="220CECBC"/>
    <w:rsid w:val="22193F60"/>
    <w:rsid w:val="22258636"/>
    <w:rsid w:val="222A9463"/>
    <w:rsid w:val="225D8D85"/>
    <w:rsid w:val="226157D4"/>
    <w:rsid w:val="2295B3E3"/>
    <w:rsid w:val="22B4BFB2"/>
    <w:rsid w:val="22CE616A"/>
    <w:rsid w:val="22CEF7BB"/>
    <w:rsid w:val="22D31523"/>
    <w:rsid w:val="22F3DE9A"/>
    <w:rsid w:val="2308C8EB"/>
    <w:rsid w:val="2316232B"/>
    <w:rsid w:val="23209102"/>
    <w:rsid w:val="2330DFB2"/>
    <w:rsid w:val="23507491"/>
    <w:rsid w:val="2362FE5E"/>
    <w:rsid w:val="236D6F78"/>
    <w:rsid w:val="23FFDA8C"/>
    <w:rsid w:val="240ADF5C"/>
    <w:rsid w:val="240B9856"/>
    <w:rsid w:val="2421B942"/>
    <w:rsid w:val="245BA8E4"/>
    <w:rsid w:val="2466030B"/>
    <w:rsid w:val="2469BA8A"/>
    <w:rsid w:val="24A30A7E"/>
    <w:rsid w:val="24E3D65D"/>
    <w:rsid w:val="24F6C39B"/>
    <w:rsid w:val="2517B2F6"/>
    <w:rsid w:val="2519899D"/>
    <w:rsid w:val="25290DF5"/>
    <w:rsid w:val="252A521F"/>
    <w:rsid w:val="253D04E1"/>
    <w:rsid w:val="2550AAEA"/>
    <w:rsid w:val="255101A1"/>
    <w:rsid w:val="2553284C"/>
    <w:rsid w:val="25576588"/>
    <w:rsid w:val="255AA157"/>
    <w:rsid w:val="257E4724"/>
    <w:rsid w:val="2587C550"/>
    <w:rsid w:val="259E208C"/>
    <w:rsid w:val="25A8CD85"/>
    <w:rsid w:val="25B4E269"/>
    <w:rsid w:val="25CFFCF5"/>
    <w:rsid w:val="25E1ECF5"/>
    <w:rsid w:val="25E4F222"/>
    <w:rsid w:val="25EC018E"/>
    <w:rsid w:val="25FBA66D"/>
    <w:rsid w:val="26020DB8"/>
    <w:rsid w:val="262A4609"/>
    <w:rsid w:val="2635195A"/>
    <w:rsid w:val="26415CEB"/>
    <w:rsid w:val="26541095"/>
    <w:rsid w:val="267DDA26"/>
    <w:rsid w:val="26862BA8"/>
    <w:rsid w:val="268D9659"/>
    <w:rsid w:val="2693DDB5"/>
    <w:rsid w:val="26956160"/>
    <w:rsid w:val="26A8E17C"/>
    <w:rsid w:val="26BA31B2"/>
    <w:rsid w:val="26EAADE4"/>
    <w:rsid w:val="26EDB181"/>
    <w:rsid w:val="26F5BE77"/>
    <w:rsid w:val="26FE48BF"/>
    <w:rsid w:val="2703B58F"/>
    <w:rsid w:val="2709048D"/>
    <w:rsid w:val="2731655F"/>
    <w:rsid w:val="27333459"/>
    <w:rsid w:val="27386CF1"/>
    <w:rsid w:val="274C7AA8"/>
    <w:rsid w:val="276B0078"/>
    <w:rsid w:val="27840940"/>
    <w:rsid w:val="27A54974"/>
    <w:rsid w:val="27BDE347"/>
    <w:rsid w:val="27DE0E28"/>
    <w:rsid w:val="27DEA56D"/>
    <w:rsid w:val="27E0DB09"/>
    <w:rsid w:val="27E899F3"/>
    <w:rsid w:val="280695D6"/>
    <w:rsid w:val="2833974E"/>
    <w:rsid w:val="28399D4F"/>
    <w:rsid w:val="283AC9AC"/>
    <w:rsid w:val="283D3942"/>
    <w:rsid w:val="284EAAF6"/>
    <w:rsid w:val="285B556A"/>
    <w:rsid w:val="2868A89C"/>
    <w:rsid w:val="28B351C1"/>
    <w:rsid w:val="28B845C6"/>
    <w:rsid w:val="28BD0B23"/>
    <w:rsid w:val="28C430FA"/>
    <w:rsid w:val="28CB4DF6"/>
    <w:rsid w:val="28E0C47D"/>
    <w:rsid w:val="28E98231"/>
    <w:rsid w:val="28FA698A"/>
    <w:rsid w:val="290CFE18"/>
    <w:rsid w:val="2910C9D9"/>
    <w:rsid w:val="29334BCC"/>
    <w:rsid w:val="2938B973"/>
    <w:rsid w:val="2941C039"/>
    <w:rsid w:val="295B1AE2"/>
    <w:rsid w:val="295CAAF8"/>
    <w:rsid w:val="2960E0A4"/>
    <w:rsid w:val="29671C89"/>
    <w:rsid w:val="29676744"/>
    <w:rsid w:val="29874483"/>
    <w:rsid w:val="298918AC"/>
    <w:rsid w:val="299F750E"/>
    <w:rsid w:val="29B09CC4"/>
    <w:rsid w:val="29D78E44"/>
    <w:rsid w:val="29E44647"/>
    <w:rsid w:val="29E67C2F"/>
    <w:rsid w:val="29E6923B"/>
    <w:rsid w:val="29F82253"/>
    <w:rsid w:val="2A0CB0D0"/>
    <w:rsid w:val="2A30652B"/>
    <w:rsid w:val="2A48D3CC"/>
    <w:rsid w:val="2A6E3E05"/>
    <w:rsid w:val="2A744524"/>
    <w:rsid w:val="2A8147AD"/>
    <w:rsid w:val="2A8CEA46"/>
    <w:rsid w:val="2AA13F33"/>
    <w:rsid w:val="2AC1DEA6"/>
    <w:rsid w:val="2AF9190D"/>
    <w:rsid w:val="2AFC07A7"/>
    <w:rsid w:val="2AFE20FE"/>
    <w:rsid w:val="2B12896B"/>
    <w:rsid w:val="2B27457F"/>
    <w:rsid w:val="2B829A05"/>
    <w:rsid w:val="2B8B0797"/>
    <w:rsid w:val="2BC0C268"/>
    <w:rsid w:val="2BD0D95E"/>
    <w:rsid w:val="2BDFC212"/>
    <w:rsid w:val="2C0AE7AA"/>
    <w:rsid w:val="2C14170B"/>
    <w:rsid w:val="2C179E0F"/>
    <w:rsid w:val="2C33A390"/>
    <w:rsid w:val="2C3E2A61"/>
    <w:rsid w:val="2C5200E8"/>
    <w:rsid w:val="2C6287B9"/>
    <w:rsid w:val="2C77605B"/>
    <w:rsid w:val="2C77E909"/>
    <w:rsid w:val="2C7E863E"/>
    <w:rsid w:val="2C844A40"/>
    <w:rsid w:val="2C85EED6"/>
    <w:rsid w:val="2C87B2EA"/>
    <w:rsid w:val="2C98E663"/>
    <w:rsid w:val="2C9BA26D"/>
    <w:rsid w:val="2CEFD6E5"/>
    <w:rsid w:val="2CFDB49F"/>
    <w:rsid w:val="2D0EBBB6"/>
    <w:rsid w:val="2D1BED87"/>
    <w:rsid w:val="2D1D0D89"/>
    <w:rsid w:val="2D2771DC"/>
    <w:rsid w:val="2D3D720E"/>
    <w:rsid w:val="2D415B56"/>
    <w:rsid w:val="2D604CFE"/>
    <w:rsid w:val="2DA8A3FF"/>
    <w:rsid w:val="2DB0BBEE"/>
    <w:rsid w:val="2DBC156D"/>
    <w:rsid w:val="2DC31C04"/>
    <w:rsid w:val="2DC486DA"/>
    <w:rsid w:val="2DCBCEBA"/>
    <w:rsid w:val="2DDE5BDF"/>
    <w:rsid w:val="2DF16B76"/>
    <w:rsid w:val="2E1793DC"/>
    <w:rsid w:val="2E1B87F7"/>
    <w:rsid w:val="2E206A3E"/>
    <w:rsid w:val="2E2B8967"/>
    <w:rsid w:val="2E4DD298"/>
    <w:rsid w:val="2E5C8D74"/>
    <w:rsid w:val="2E5E6EAB"/>
    <w:rsid w:val="2E8FDFD2"/>
    <w:rsid w:val="2E99D509"/>
    <w:rsid w:val="2E9E2A86"/>
    <w:rsid w:val="2EBACE84"/>
    <w:rsid w:val="2EBC8EC2"/>
    <w:rsid w:val="2EC7A16C"/>
    <w:rsid w:val="2ED7FD6B"/>
    <w:rsid w:val="2EF738FE"/>
    <w:rsid w:val="2F08BB61"/>
    <w:rsid w:val="2F13C815"/>
    <w:rsid w:val="2F1F6872"/>
    <w:rsid w:val="2F20BE1C"/>
    <w:rsid w:val="2F2B6462"/>
    <w:rsid w:val="2F31726F"/>
    <w:rsid w:val="2F3B1F64"/>
    <w:rsid w:val="2F620FBC"/>
    <w:rsid w:val="2FA8BE54"/>
    <w:rsid w:val="2FABB47E"/>
    <w:rsid w:val="2FAE9053"/>
    <w:rsid w:val="2FAFFBB9"/>
    <w:rsid w:val="2FD451F5"/>
    <w:rsid w:val="2FD76DA0"/>
    <w:rsid w:val="2FDBEE56"/>
    <w:rsid w:val="2FE76148"/>
    <w:rsid w:val="2FF8C8FC"/>
    <w:rsid w:val="3021C50E"/>
    <w:rsid w:val="3027BEBC"/>
    <w:rsid w:val="304BFA42"/>
    <w:rsid w:val="30610791"/>
    <w:rsid w:val="3065D861"/>
    <w:rsid w:val="307DC17A"/>
    <w:rsid w:val="30827971"/>
    <w:rsid w:val="309B5441"/>
    <w:rsid w:val="30A3CF1B"/>
    <w:rsid w:val="30AA2B17"/>
    <w:rsid w:val="30B1B957"/>
    <w:rsid w:val="30B5A8A9"/>
    <w:rsid w:val="30C2B0C7"/>
    <w:rsid w:val="312265B6"/>
    <w:rsid w:val="3124E458"/>
    <w:rsid w:val="31BA7C9D"/>
    <w:rsid w:val="31C1F0EE"/>
    <w:rsid w:val="31CAA307"/>
    <w:rsid w:val="31CFD1C6"/>
    <w:rsid w:val="31DC23D4"/>
    <w:rsid w:val="3208CB65"/>
    <w:rsid w:val="32225C2B"/>
    <w:rsid w:val="322DDA6D"/>
    <w:rsid w:val="322E3913"/>
    <w:rsid w:val="3235C0F7"/>
    <w:rsid w:val="3273FF0D"/>
    <w:rsid w:val="327F4D80"/>
    <w:rsid w:val="32870B51"/>
    <w:rsid w:val="329717A8"/>
    <w:rsid w:val="32AA492D"/>
    <w:rsid w:val="32C8EB67"/>
    <w:rsid w:val="32CBC27E"/>
    <w:rsid w:val="32E0C2D4"/>
    <w:rsid w:val="32EE317C"/>
    <w:rsid w:val="32FD8680"/>
    <w:rsid w:val="33039E12"/>
    <w:rsid w:val="3311D8D8"/>
    <w:rsid w:val="3343314B"/>
    <w:rsid w:val="33485875"/>
    <w:rsid w:val="3360D14D"/>
    <w:rsid w:val="336D4F72"/>
    <w:rsid w:val="33AC1BBA"/>
    <w:rsid w:val="33AEBCCC"/>
    <w:rsid w:val="33D0CB4B"/>
    <w:rsid w:val="33D18069"/>
    <w:rsid w:val="33DE92B7"/>
    <w:rsid w:val="33E0CB3F"/>
    <w:rsid w:val="342F7F3E"/>
    <w:rsid w:val="343227A2"/>
    <w:rsid w:val="34352240"/>
    <w:rsid w:val="3449DBDB"/>
    <w:rsid w:val="345DEA19"/>
    <w:rsid w:val="346C9EA1"/>
    <w:rsid w:val="346FF180"/>
    <w:rsid w:val="34740488"/>
    <w:rsid w:val="34862165"/>
    <w:rsid w:val="349641CE"/>
    <w:rsid w:val="349E924E"/>
    <w:rsid w:val="34B2D459"/>
    <w:rsid w:val="34B4C87E"/>
    <w:rsid w:val="34E58DDD"/>
    <w:rsid w:val="3517D56E"/>
    <w:rsid w:val="35309C34"/>
    <w:rsid w:val="3551C37A"/>
    <w:rsid w:val="355E64B1"/>
    <w:rsid w:val="3561284B"/>
    <w:rsid w:val="356ED339"/>
    <w:rsid w:val="35772F1F"/>
    <w:rsid w:val="359323C1"/>
    <w:rsid w:val="3596B296"/>
    <w:rsid w:val="3598F779"/>
    <w:rsid w:val="35AAA27A"/>
    <w:rsid w:val="35C02EDB"/>
    <w:rsid w:val="35EB89D7"/>
    <w:rsid w:val="360B0F70"/>
    <w:rsid w:val="361ED913"/>
    <w:rsid w:val="3624E491"/>
    <w:rsid w:val="362A8850"/>
    <w:rsid w:val="362D04DC"/>
    <w:rsid w:val="3632A046"/>
    <w:rsid w:val="363DFCFE"/>
    <w:rsid w:val="36401A8A"/>
    <w:rsid w:val="364061F1"/>
    <w:rsid w:val="3658943C"/>
    <w:rsid w:val="3693DF92"/>
    <w:rsid w:val="369A15CF"/>
    <w:rsid w:val="369FE9E5"/>
    <w:rsid w:val="36A1B80B"/>
    <w:rsid w:val="36A4BE3A"/>
    <w:rsid w:val="36B02708"/>
    <w:rsid w:val="36CBEDA0"/>
    <w:rsid w:val="36CF3299"/>
    <w:rsid w:val="36DD77DA"/>
    <w:rsid w:val="36E31E8D"/>
    <w:rsid w:val="36F86F34"/>
    <w:rsid w:val="36FB0EB8"/>
    <w:rsid w:val="3717D3AE"/>
    <w:rsid w:val="372056A6"/>
    <w:rsid w:val="37516015"/>
    <w:rsid w:val="3753F65A"/>
    <w:rsid w:val="375D69D3"/>
    <w:rsid w:val="37C442B4"/>
    <w:rsid w:val="37D1FE60"/>
    <w:rsid w:val="37D6B526"/>
    <w:rsid w:val="37E2626C"/>
    <w:rsid w:val="37E4B08C"/>
    <w:rsid w:val="37E5379E"/>
    <w:rsid w:val="37E58F2C"/>
    <w:rsid w:val="382C7035"/>
    <w:rsid w:val="382CB0A7"/>
    <w:rsid w:val="383A8B56"/>
    <w:rsid w:val="3847635F"/>
    <w:rsid w:val="3854BA6A"/>
    <w:rsid w:val="38595592"/>
    <w:rsid w:val="3865754C"/>
    <w:rsid w:val="387CEA23"/>
    <w:rsid w:val="38924550"/>
    <w:rsid w:val="389C4E39"/>
    <w:rsid w:val="38D1A568"/>
    <w:rsid w:val="38DC4E00"/>
    <w:rsid w:val="38EB176D"/>
    <w:rsid w:val="38F612D1"/>
    <w:rsid w:val="38FE9A8E"/>
    <w:rsid w:val="39284D91"/>
    <w:rsid w:val="392C4DCF"/>
    <w:rsid w:val="393AF599"/>
    <w:rsid w:val="3945CB6D"/>
    <w:rsid w:val="3951F1C9"/>
    <w:rsid w:val="398C1552"/>
    <w:rsid w:val="399B8D5F"/>
    <w:rsid w:val="39A75E18"/>
    <w:rsid w:val="39C8868A"/>
    <w:rsid w:val="39E09ED7"/>
    <w:rsid w:val="39E7CD52"/>
    <w:rsid w:val="3A45B4DF"/>
    <w:rsid w:val="3A58F0CC"/>
    <w:rsid w:val="3A5FE81A"/>
    <w:rsid w:val="3A8E9CC3"/>
    <w:rsid w:val="3A93274F"/>
    <w:rsid w:val="3A9C6FB7"/>
    <w:rsid w:val="3AA603A0"/>
    <w:rsid w:val="3AB0CC51"/>
    <w:rsid w:val="3ADF1608"/>
    <w:rsid w:val="3AFEDF23"/>
    <w:rsid w:val="3B0683B7"/>
    <w:rsid w:val="3B1A7524"/>
    <w:rsid w:val="3B202C39"/>
    <w:rsid w:val="3B41EC93"/>
    <w:rsid w:val="3B4E472B"/>
    <w:rsid w:val="3B575E42"/>
    <w:rsid w:val="3B61825B"/>
    <w:rsid w:val="3B6A8903"/>
    <w:rsid w:val="3B7C811B"/>
    <w:rsid w:val="3B8EA1B9"/>
    <w:rsid w:val="3B96355D"/>
    <w:rsid w:val="3B97854B"/>
    <w:rsid w:val="3BBEB111"/>
    <w:rsid w:val="3BDF71C9"/>
    <w:rsid w:val="3BF9FD1A"/>
    <w:rsid w:val="3C148F0E"/>
    <w:rsid w:val="3C31899F"/>
    <w:rsid w:val="3C4A0832"/>
    <w:rsid w:val="3C556E10"/>
    <w:rsid w:val="3C6AA7EC"/>
    <w:rsid w:val="3C6E155E"/>
    <w:rsid w:val="3C71371E"/>
    <w:rsid w:val="3CB900AA"/>
    <w:rsid w:val="3CBB7CA9"/>
    <w:rsid w:val="3CCDA353"/>
    <w:rsid w:val="3CD1618C"/>
    <w:rsid w:val="3CD411A3"/>
    <w:rsid w:val="3CF58237"/>
    <w:rsid w:val="3CF6ED4F"/>
    <w:rsid w:val="3CFA7B8D"/>
    <w:rsid w:val="3CFBF44A"/>
    <w:rsid w:val="3D04CE27"/>
    <w:rsid w:val="3D28EACD"/>
    <w:rsid w:val="3D2F2D5F"/>
    <w:rsid w:val="3D43FD82"/>
    <w:rsid w:val="3D45A794"/>
    <w:rsid w:val="3D4B4B28"/>
    <w:rsid w:val="3D54542E"/>
    <w:rsid w:val="3D5F3851"/>
    <w:rsid w:val="3D6671C6"/>
    <w:rsid w:val="3D6745C8"/>
    <w:rsid w:val="3D6791C4"/>
    <w:rsid w:val="3D715E6D"/>
    <w:rsid w:val="3D760B45"/>
    <w:rsid w:val="3D7F60B7"/>
    <w:rsid w:val="3D98164E"/>
    <w:rsid w:val="3DA4BC5A"/>
    <w:rsid w:val="3DAF4100"/>
    <w:rsid w:val="3DDBD7C4"/>
    <w:rsid w:val="3DE42057"/>
    <w:rsid w:val="3DECBDB3"/>
    <w:rsid w:val="3E171F52"/>
    <w:rsid w:val="3E25AED2"/>
    <w:rsid w:val="3E457343"/>
    <w:rsid w:val="3E4EE04F"/>
    <w:rsid w:val="3E62E527"/>
    <w:rsid w:val="3E86DFF6"/>
    <w:rsid w:val="3E909BED"/>
    <w:rsid w:val="3E9988D8"/>
    <w:rsid w:val="3E99AE1C"/>
    <w:rsid w:val="3EA133D0"/>
    <w:rsid w:val="3EAC0281"/>
    <w:rsid w:val="3EAE879F"/>
    <w:rsid w:val="3EAF1976"/>
    <w:rsid w:val="3EB9C69B"/>
    <w:rsid w:val="3EBCDCEC"/>
    <w:rsid w:val="3EC84252"/>
    <w:rsid w:val="3EE0E17A"/>
    <w:rsid w:val="3EE537B8"/>
    <w:rsid w:val="3EF96FF4"/>
    <w:rsid w:val="3F1B2E36"/>
    <w:rsid w:val="3F1E9FE4"/>
    <w:rsid w:val="3F20596A"/>
    <w:rsid w:val="3F404817"/>
    <w:rsid w:val="3F4F5611"/>
    <w:rsid w:val="3F772875"/>
    <w:rsid w:val="3F86269F"/>
    <w:rsid w:val="3F9D5717"/>
    <w:rsid w:val="3FB1EFEB"/>
    <w:rsid w:val="4005CE1A"/>
    <w:rsid w:val="400F33EE"/>
    <w:rsid w:val="4011067F"/>
    <w:rsid w:val="402B77C3"/>
    <w:rsid w:val="40364449"/>
    <w:rsid w:val="403C1186"/>
    <w:rsid w:val="4046D91A"/>
    <w:rsid w:val="404E5624"/>
    <w:rsid w:val="405C8EF6"/>
    <w:rsid w:val="406CE3BC"/>
    <w:rsid w:val="40734135"/>
    <w:rsid w:val="4079A316"/>
    <w:rsid w:val="40A17B3C"/>
    <w:rsid w:val="40A46600"/>
    <w:rsid w:val="40A5D7DC"/>
    <w:rsid w:val="40ADF97E"/>
    <w:rsid w:val="40CEF3A1"/>
    <w:rsid w:val="40E9180C"/>
    <w:rsid w:val="4101DAD8"/>
    <w:rsid w:val="410308CD"/>
    <w:rsid w:val="410B7125"/>
    <w:rsid w:val="410F2676"/>
    <w:rsid w:val="41135318"/>
    <w:rsid w:val="411B6069"/>
    <w:rsid w:val="4137AD6C"/>
    <w:rsid w:val="4137FE6D"/>
    <w:rsid w:val="413E231F"/>
    <w:rsid w:val="4163D5AA"/>
    <w:rsid w:val="4168C7BE"/>
    <w:rsid w:val="4187E603"/>
    <w:rsid w:val="41895FA3"/>
    <w:rsid w:val="419CA70C"/>
    <w:rsid w:val="419D1E1E"/>
    <w:rsid w:val="41A0E217"/>
    <w:rsid w:val="41BB4EAA"/>
    <w:rsid w:val="41EBF15E"/>
    <w:rsid w:val="4205CF2B"/>
    <w:rsid w:val="42152E87"/>
    <w:rsid w:val="421AD817"/>
    <w:rsid w:val="421C9D46"/>
    <w:rsid w:val="425250A1"/>
    <w:rsid w:val="4263D396"/>
    <w:rsid w:val="42843842"/>
    <w:rsid w:val="428B9B3E"/>
    <w:rsid w:val="42AA5BCE"/>
    <w:rsid w:val="42AADCAC"/>
    <w:rsid w:val="42B6D288"/>
    <w:rsid w:val="42C7B0A1"/>
    <w:rsid w:val="42D163AE"/>
    <w:rsid w:val="42D63C55"/>
    <w:rsid w:val="42F42B7C"/>
    <w:rsid w:val="43167A55"/>
    <w:rsid w:val="4322C827"/>
    <w:rsid w:val="433F103C"/>
    <w:rsid w:val="434EEC69"/>
    <w:rsid w:val="434EF97E"/>
    <w:rsid w:val="4365FAA6"/>
    <w:rsid w:val="4371A413"/>
    <w:rsid w:val="437D6D3D"/>
    <w:rsid w:val="438874EA"/>
    <w:rsid w:val="4398906E"/>
    <w:rsid w:val="43B27108"/>
    <w:rsid w:val="43B6E632"/>
    <w:rsid w:val="43C71EC3"/>
    <w:rsid w:val="4411FCF2"/>
    <w:rsid w:val="4420D9AF"/>
    <w:rsid w:val="443F2C0A"/>
    <w:rsid w:val="44412486"/>
    <w:rsid w:val="444EBE95"/>
    <w:rsid w:val="444F2CD3"/>
    <w:rsid w:val="44549658"/>
    <w:rsid w:val="44648C54"/>
    <w:rsid w:val="4489DF0F"/>
    <w:rsid w:val="44C9E727"/>
    <w:rsid w:val="44F20F06"/>
    <w:rsid w:val="45006019"/>
    <w:rsid w:val="450DF9AF"/>
    <w:rsid w:val="45264495"/>
    <w:rsid w:val="45443AE0"/>
    <w:rsid w:val="4553805A"/>
    <w:rsid w:val="4561BBF9"/>
    <w:rsid w:val="456A5872"/>
    <w:rsid w:val="45BA3625"/>
    <w:rsid w:val="45E67F8E"/>
    <w:rsid w:val="45FD4EB2"/>
    <w:rsid w:val="4609C2E6"/>
    <w:rsid w:val="460ACD80"/>
    <w:rsid w:val="460F7BCB"/>
    <w:rsid w:val="4622784B"/>
    <w:rsid w:val="46240AB7"/>
    <w:rsid w:val="4627130B"/>
    <w:rsid w:val="46418DD1"/>
    <w:rsid w:val="4644F53F"/>
    <w:rsid w:val="4645693A"/>
    <w:rsid w:val="4679C5F7"/>
    <w:rsid w:val="4685207E"/>
    <w:rsid w:val="469EAB47"/>
    <w:rsid w:val="46B2C621"/>
    <w:rsid w:val="46BDC459"/>
    <w:rsid w:val="46CBD078"/>
    <w:rsid w:val="46D1F273"/>
    <w:rsid w:val="46E16B01"/>
    <w:rsid w:val="46E8B011"/>
    <w:rsid w:val="46EBE7C2"/>
    <w:rsid w:val="470AFA48"/>
    <w:rsid w:val="4717087D"/>
    <w:rsid w:val="4721287F"/>
    <w:rsid w:val="47668B53"/>
    <w:rsid w:val="477847E9"/>
    <w:rsid w:val="477D9748"/>
    <w:rsid w:val="47A60CCD"/>
    <w:rsid w:val="47A6813B"/>
    <w:rsid w:val="47A6CFDC"/>
    <w:rsid w:val="47ADAF75"/>
    <w:rsid w:val="47B113D4"/>
    <w:rsid w:val="47BAA389"/>
    <w:rsid w:val="47C76636"/>
    <w:rsid w:val="47CA0F6D"/>
    <w:rsid w:val="47CD9FD2"/>
    <w:rsid w:val="47FDF4CB"/>
    <w:rsid w:val="4834B3D4"/>
    <w:rsid w:val="483C7A0F"/>
    <w:rsid w:val="483F4106"/>
    <w:rsid w:val="4872DC8E"/>
    <w:rsid w:val="48763D1E"/>
    <w:rsid w:val="4890758C"/>
    <w:rsid w:val="48B98612"/>
    <w:rsid w:val="4901FE0A"/>
    <w:rsid w:val="492DFD94"/>
    <w:rsid w:val="495DFE1C"/>
    <w:rsid w:val="497133D7"/>
    <w:rsid w:val="497D980F"/>
    <w:rsid w:val="49936790"/>
    <w:rsid w:val="49B6A202"/>
    <w:rsid w:val="49CD6255"/>
    <w:rsid w:val="4A3AD583"/>
    <w:rsid w:val="4A750B76"/>
    <w:rsid w:val="4A9C2430"/>
    <w:rsid w:val="4ABEB47B"/>
    <w:rsid w:val="4AC02DC9"/>
    <w:rsid w:val="4AC049A5"/>
    <w:rsid w:val="4ACF4986"/>
    <w:rsid w:val="4AD1E8D4"/>
    <w:rsid w:val="4AE818DB"/>
    <w:rsid w:val="4AFF9B7F"/>
    <w:rsid w:val="4B13A13C"/>
    <w:rsid w:val="4B17992A"/>
    <w:rsid w:val="4B23C609"/>
    <w:rsid w:val="4B2C67B8"/>
    <w:rsid w:val="4B331D99"/>
    <w:rsid w:val="4B411892"/>
    <w:rsid w:val="4B4F1B4E"/>
    <w:rsid w:val="4B54C7FB"/>
    <w:rsid w:val="4B582CE2"/>
    <w:rsid w:val="4B6FFC66"/>
    <w:rsid w:val="4B7353F3"/>
    <w:rsid w:val="4B74508D"/>
    <w:rsid w:val="4B7CCBEF"/>
    <w:rsid w:val="4B7DB190"/>
    <w:rsid w:val="4BC03255"/>
    <w:rsid w:val="4BC9DE34"/>
    <w:rsid w:val="4BD50E2B"/>
    <w:rsid w:val="4BE11915"/>
    <w:rsid w:val="4BE5C232"/>
    <w:rsid w:val="4BE81094"/>
    <w:rsid w:val="4C071E74"/>
    <w:rsid w:val="4C088410"/>
    <w:rsid w:val="4C0D6712"/>
    <w:rsid w:val="4C1111AC"/>
    <w:rsid w:val="4C5957FF"/>
    <w:rsid w:val="4C64B773"/>
    <w:rsid w:val="4C6CC052"/>
    <w:rsid w:val="4C9A0FB7"/>
    <w:rsid w:val="4CA01B1A"/>
    <w:rsid w:val="4CC71E0B"/>
    <w:rsid w:val="4CDD6248"/>
    <w:rsid w:val="4D1E40D1"/>
    <w:rsid w:val="4D288B91"/>
    <w:rsid w:val="4D4C7B7D"/>
    <w:rsid w:val="4D609DC7"/>
    <w:rsid w:val="4D8C4984"/>
    <w:rsid w:val="4DA20186"/>
    <w:rsid w:val="4DA7A2DD"/>
    <w:rsid w:val="4DB0CFAD"/>
    <w:rsid w:val="4DD54568"/>
    <w:rsid w:val="4DDBA5DE"/>
    <w:rsid w:val="4DE28029"/>
    <w:rsid w:val="4E0E6651"/>
    <w:rsid w:val="4E17019C"/>
    <w:rsid w:val="4E39986F"/>
    <w:rsid w:val="4E430A57"/>
    <w:rsid w:val="4E5665D5"/>
    <w:rsid w:val="4E5DA373"/>
    <w:rsid w:val="4E837082"/>
    <w:rsid w:val="4E8896C7"/>
    <w:rsid w:val="4EA069B8"/>
    <w:rsid w:val="4EA871AF"/>
    <w:rsid w:val="4EACAD44"/>
    <w:rsid w:val="4EB3C32A"/>
    <w:rsid w:val="4EB9FF38"/>
    <w:rsid w:val="4ECD7CD5"/>
    <w:rsid w:val="4ED96D04"/>
    <w:rsid w:val="4EE956BE"/>
    <w:rsid w:val="4EE9EE36"/>
    <w:rsid w:val="4EEAA563"/>
    <w:rsid w:val="4EEC19DA"/>
    <w:rsid w:val="4EEE1FD4"/>
    <w:rsid w:val="4EFFEAD3"/>
    <w:rsid w:val="4F0AFBD3"/>
    <w:rsid w:val="4F63741C"/>
    <w:rsid w:val="4F6913F4"/>
    <w:rsid w:val="4F71F0CD"/>
    <w:rsid w:val="4F9D9A19"/>
    <w:rsid w:val="4FB8404D"/>
    <w:rsid w:val="4FB8F727"/>
    <w:rsid w:val="4FCD40DF"/>
    <w:rsid w:val="4FD61CC0"/>
    <w:rsid w:val="4FDD62BB"/>
    <w:rsid w:val="4FF58014"/>
    <w:rsid w:val="5005E94E"/>
    <w:rsid w:val="5009E911"/>
    <w:rsid w:val="500FE6C8"/>
    <w:rsid w:val="501E2894"/>
    <w:rsid w:val="50209C2D"/>
    <w:rsid w:val="503B51B2"/>
    <w:rsid w:val="503F3411"/>
    <w:rsid w:val="5046EAE5"/>
    <w:rsid w:val="5052316D"/>
    <w:rsid w:val="50677F79"/>
    <w:rsid w:val="506D9E8B"/>
    <w:rsid w:val="5074A52F"/>
    <w:rsid w:val="50984EBA"/>
    <w:rsid w:val="50B67A93"/>
    <w:rsid w:val="50BBD2C9"/>
    <w:rsid w:val="50D97F67"/>
    <w:rsid w:val="50EC07AB"/>
    <w:rsid w:val="50F45D44"/>
    <w:rsid w:val="50F4A2F1"/>
    <w:rsid w:val="510B5D0C"/>
    <w:rsid w:val="51296B9D"/>
    <w:rsid w:val="512C0E31"/>
    <w:rsid w:val="512E65F1"/>
    <w:rsid w:val="513BC203"/>
    <w:rsid w:val="5148F12A"/>
    <w:rsid w:val="5164BD57"/>
    <w:rsid w:val="516E951A"/>
    <w:rsid w:val="517E9DCE"/>
    <w:rsid w:val="519FF294"/>
    <w:rsid w:val="51B697F5"/>
    <w:rsid w:val="51BA0557"/>
    <w:rsid w:val="51BC0EF3"/>
    <w:rsid w:val="51CC725F"/>
    <w:rsid w:val="51D6AC37"/>
    <w:rsid w:val="51D6BB0B"/>
    <w:rsid w:val="51DA18F1"/>
    <w:rsid w:val="51DBDB76"/>
    <w:rsid w:val="51E7F8E2"/>
    <w:rsid w:val="520BEDF7"/>
    <w:rsid w:val="521AEE4D"/>
    <w:rsid w:val="5276947D"/>
    <w:rsid w:val="52893D88"/>
    <w:rsid w:val="529F396D"/>
    <w:rsid w:val="52A11047"/>
    <w:rsid w:val="52A37B87"/>
    <w:rsid w:val="52BBB44A"/>
    <w:rsid w:val="52DF4574"/>
    <w:rsid w:val="52FAD45B"/>
    <w:rsid w:val="53123E44"/>
    <w:rsid w:val="531B1EFA"/>
    <w:rsid w:val="531DE6FB"/>
    <w:rsid w:val="532539FD"/>
    <w:rsid w:val="5327F606"/>
    <w:rsid w:val="532E095A"/>
    <w:rsid w:val="5380D2A5"/>
    <w:rsid w:val="539B8086"/>
    <w:rsid w:val="53AE749B"/>
    <w:rsid w:val="53B93C0C"/>
    <w:rsid w:val="53DFD418"/>
    <w:rsid w:val="53ED7EE9"/>
    <w:rsid w:val="53F0BDFC"/>
    <w:rsid w:val="53F43C21"/>
    <w:rsid w:val="5407BEB0"/>
    <w:rsid w:val="5409B8CE"/>
    <w:rsid w:val="540A5439"/>
    <w:rsid w:val="541198E1"/>
    <w:rsid w:val="5414DFD6"/>
    <w:rsid w:val="5434A189"/>
    <w:rsid w:val="5440C04F"/>
    <w:rsid w:val="54519936"/>
    <w:rsid w:val="54571EE8"/>
    <w:rsid w:val="545D69E3"/>
    <w:rsid w:val="5461A78F"/>
    <w:rsid w:val="547158C2"/>
    <w:rsid w:val="5482914B"/>
    <w:rsid w:val="54AA3397"/>
    <w:rsid w:val="54AFD755"/>
    <w:rsid w:val="54B590F8"/>
    <w:rsid w:val="54C43913"/>
    <w:rsid w:val="54DD18A2"/>
    <w:rsid w:val="5524C300"/>
    <w:rsid w:val="552F0761"/>
    <w:rsid w:val="55653849"/>
    <w:rsid w:val="55C1495C"/>
    <w:rsid w:val="55D311B1"/>
    <w:rsid w:val="55F72277"/>
    <w:rsid w:val="55FE8347"/>
    <w:rsid w:val="5616FE08"/>
    <w:rsid w:val="561DC402"/>
    <w:rsid w:val="5622877B"/>
    <w:rsid w:val="5634273B"/>
    <w:rsid w:val="564D7AA2"/>
    <w:rsid w:val="564F48BA"/>
    <w:rsid w:val="56578099"/>
    <w:rsid w:val="56B031F9"/>
    <w:rsid w:val="56B55A8B"/>
    <w:rsid w:val="56C79DF2"/>
    <w:rsid w:val="56EB2789"/>
    <w:rsid w:val="5700AB64"/>
    <w:rsid w:val="570356C3"/>
    <w:rsid w:val="5724B5BE"/>
    <w:rsid w:val="572B1B26"/>
    <w:rsid w:val="572BA5F8"/>
    <w:rsid w:val="572C6483"/>
    <w:rsid w:val="57726ACB"/>
    <w:rsid w:val="5779BFFA"/>
    <w:rsid w:val="57834A84"/>
    <w:rsid w:val="578543F1"/>
    <w:rsid w:val="57968D57"/>
    <w:rsid w:val="579A171E"/>
    <w:rsid w:val="57A2BB1C"/>
    <w:rsid w:val="57A381DE"/>
    <w:rsid w:val="57AB3E88"/>
    <w:rsid w:val="57BDD04D"/>
    <w:rsid w:val="57BF34BB"/>
    <w:rsid w:val="57C35DF7"/>
    <w:rsid w:val="57D45E83"/>
    <w:rsid w:val="57D8B1EC"/>
    <w:rsid w:val="57E0E8D2"/>
    <w:rsid w:val="57F32195"/>
    <w:rsid w:val="5804EA60"/>
    <w:rsid w:val="580D1B97"/>
    <w:rsid w:val="5816CDB6"/>
    <w:rsid w:val="583C5E30"/>
    <w:rsid w:val="583EA83F"/>
    <w:rsid w:val="585E11F0"/>
    <w:rsid w:val="586BE6EA"/>
    <w:rsid w:val="58757E8B"/>
    <w:rsid w:val="5888D133"/>
    <w:rsid w:val="58909E8E"/>
    <w:rsid w:val="5895E403"/>
    <w:rsid w:val="58B54785"/>
    <w:rsid w:val="58BF8690"/>
    <w:rsid w:val="58CFECD5"/>
    <w:rsid w:val="58DF9089"/>
    <w:rsid w:val="58E903E3"/>
    <w:rsid w:val="5912A996"/>
    <w:rsid w:val="5938AC14"/>
    <w:rsid w:val="5949972D"/>
    <w:rsid w:val="594EF547"/>
    <w:rsid w:val="59521CAA"/>
    <w:rsid w:val="59540B2E"/>
    <w:rsid w:val="597B0378"/>
    <w:rsid w:val="59877D06"/>
    <w:rsid w:val="59A262D1"/>
    <w:rsid w:val="59A2FA85"/>
    <w:rsid w:val="59D0AFB3"/>
    <w:rsid w:val="59D14021"/>
    <w:rsid w:val="59D23D5A"/>
    <w:rsid w:val="59FFC31C"/>
    <w:rsid w:val="5A0F09BD"/>
    <w:rsid w:val="5A26E498"/>
    <w:rsid w:val="5A27B47F"/>
    <w:rsid w:val="5A2D575A"/>
    <w:rsid w:val="5A35ADF9"/>
    <w:rsid w:val="5A564679"/>
    <w:rsid w:val="5A576148"/>
    <w:rsid w:val="5A5AC60B"/>
    <w:rsid w:val="5A646160"/>
    <w:rsid w:val="5A7A64CB"/>
    <w:rsid w:val="5A7FEB13"/>
    <w:rsid w:val="5A80A050"/>
    <w:rsid w:val="5A9CBC98"/>
    <w:rsid w:val="5AA4143D"/>
    <w:rsid w:val="5AA4C2FB"/>
    <w:rsid w:val="5AA91B14"/>
    <w:rsid w:val="5ADDE098"/>
    <w:rsid w:val="5AED0469"/>
    <w:rsid w:val="5B04B2E7"/>
    <w:rsid w:val="5B04C180"/>
    <w:rsid w:val="5B134B9F"/>
    <w:rsid w:val="5B19EE16"/>
    <w:rsid w:val="5B20866E"/>
    <w:rsid w:val="5B31B114"/>
    <w:rsid w:val="5B4679F0"/>
    <w:rsid w:val="5B4B0890"/>
    <w:rsid w:val="5B509419"/>
    <w:rsid w:val="5B7865D6"/>
    <w:rsid w:val="5B849EF4"/>
    <w:rsid w:val="5B8EA1F3"/>
    <w:rsid w:val="5B9E9DF6"/>
    <w:rsid w:val="5B9F848C"/>
    <w:rsid w:val="5BA151C5"/>
    <w:rsid w:val="5BC65290"/>
    <w:rsid w:val="5BE9217F"/>
    <w:rsid w:val="5BF344AC"/>
    <w:rsid w:val="5BFDC0ED"/>
    <w:rsid w:val="5C161C4F"/>
    <w:rsid w:val="5C17D173"/>
    <w:rsid w:val="5C19BE3B"/>
    <w:rsid w:val="5C1A8FCA"/>
    <w:rsid w:val="5C2CBD12"/>
    <w:rsid w:val="5C36D9DA"/>
    <w:rsid w:val="5C6DB993"/>
    <w:rsid w:val="5C83592D"/>
    <w:rsid w:val="5C83E51B"/>
    <w:rsid w:val="5C862328"/>
    <w:rsid w:val="5CD9925D"/>
    <w:rsid w:val="5CE8DC65"/>
    <w:rsid w:val="5CFB819E"/>
    <w:rsid w:val="5D1493B6"/>
    <w:rsid w:val="5D53CB1C"/>
    <w:rsid w:val="5D72B46C"/>
    <w:rsid w:val="5D7BB4BF"/>
    <w:rsid w:val="5DF4F12C"/>
    <w:rsid w:val="5DF8D68F"/>
    <w:rsid w:val="5E0CAB6B"/>
    <w:rsid w:val="5E0F3A81"/>
    <w:rsid w:val="5E1489FF"/>
    <w:rsid w:val="5E620FB0"/>
    <w:rsid w:val="5E6AE4DB"/>
    <w:rsid w:val="5E79D37E"/>
    <w:rsid w:val="5E88023C"/>
    <w:rsid w:val="5EC1CE49"/>
    <w:rsid w:val="5F148673"/>
    <w:rsid w:val="5F251A63"/>
    <w:rsid w:val="5F272531"/>
    <w:rsid w:val="5F52EF9E"/>
    <w:rsid w:val="5F5A90C3"/>
    <w:rsid w:val="5FBB59AE"/>
    <w:rsid w:val="5FCF6532"/>
    <w:rsid w:val="5FD0040E"/>
    <w:rsid w:val="5FDE22AE"/>
    <w:rsid w:val="5FF313BA"/>
    <w:rsid w:val="5FF34012"/>
    <w:rsid w:val="5FF6A061"/>
    <w:rsid w:val="60091B36"/>
    <w:rsid w:val="602287D4"/>
    <w:rsid w:val="6072009E"/>
    <w:rsid w:val="60944490"/>
    <w:rsid w:val="60BB3F13"/>
    <w:rsid w:val="60C8AF17"/>
    <w:rsid w:val="60D5799F"/>
    <w:rsid w:val="60EED053"/>
    <w:rsid w:val="60F47140"/>
    <w:rsid w:val="61129126"/>
    <w:rsid w:val="61259D2A"/>
    <w:rsid w:val="613DD84F"/>
    <w:rsid w:val="6167EF13"/>
    <w:rsid w:val="6195BC96"/>
    <w:rsid w:val="61B8D4A7"/>
    <w:rsid w:val="61E59E72"/>
    <w:rsid w:val="61F344D9"/>
    <w:rsid w:val="620FEF80"/>
    <w:rsid w:val="6234B26E"/>
    <w:rsid w:val="6235230C"/>
    <w:rsid w:val="6250E32F"/>
    <w:rsid w:val="625F4093"/>
    <w:rsid w:val="62684548"/>
    <w:rsid w:val="626CFBF2"/>
    <w:rsid w:val="62752030"/>
    <w:rsid w:val="627EABE5"/>
    <w:rsid w:val="62829718"/>
    <w:rsid w:val="62DDE83F"/>
    <w:rsid w:val="62FF696B"/>
    <w:rsid w:val="630401F3"/>
    <w:rsid w:val="630C713C"/>
    <w:rsid w:val="630F1410"/>
    <w:rsid w:val="6345553A"/>
    <w:rsid w:val="6383809C"/>
    <w:rsid w:val="6384EE39"/>
    <w:rsid w:val="63CB1432"/>
    <w:rsid w:val="63D3E8C5"/>
    <w:rsid w:val="64007961"/>
    <w:rsid w:val="640696F4"/>
    <w:rsid w:val="6410DC9F"/>
    <w:rsid w:val="643AF1F2"/>
    <w:rsid w:val="645060D5"/>
    <w:rsid w:val="645448DD"/>
    <w:rsid w:val="6462DB18"/>
    <w:rsid w:val="6499A6BD"/>
    <w:rsid w:val="64AD18F4"/>
    <w:rsid w:val="64C98E1A"/>
    <w:rsid w:val="64D14B70"/>
    <w:rsid w:val="64D3BCD3"/>
    <w:rsid w:val="64D775EA"/>
    <w:rsid w:val="64E47980"/>
    <w:rsid w:val="64EDDA5E"/>
    <w:rsid w:val="64F17795"/>
    <w:rsid w:val="65077D95"/>
    <w:rsid w:val="6511A450"/>
    <w:rsid w:val="65211051"/>
    <w:rsid w:val="65304DD0"/>
    <w:rsid w:val="6537BE4F"/>
    <w:rsid w:val="65443D4D"/>
    <w:rsid w:val="65696795"/>
    <w:rsid w:val="6572F3BC"/>
    <w:rsid w:val="657D99FE"/>
    <w:rsid w:val="659BEC5F"/>
    <w:rsid w:val="659E39A0"/>
    <w:rsid w:val="65A126F9"/>
    <w:rsid w:val="65A9725A"/>
    <w:rsid w:val="65B7F6D3"/>
    <w:rsid w:val="65CAB049"/>
    <w:rsid w:val="65CD41D2"/>
    <w:rsid w:val="65DF76DD"/>
    <w:rsid w:val="661124C1"/>
    <w:rsid w:val="661286D9"/>
    <w:rsid w:val="66157836"/>
    <w:rsid w:val="6620E83E"/>
    <w:rsid w:val="663185F9"/>
    <w:rsid w:val="665CBFDD"/>
    <w:rsid w:val="66660279"/>
    <w:rsid w:val="6670F19F"/>
    <w:rsid w:val="66845E30"/>
    <w:rsid w:val="66AFFAA5"/>
    <w:rsid w:val="66B0DAF2"/>
    <w:rsid w:val="66C92DCF"/>
    <w:rsid w:val="66DE93E7"/>
    <w:rsid w:val="66F5732A"/>
    <w:rsid w:val="66FD3F39"/>
    <w:rsid w:val="670DFCD2"/>
    <w:rsid w:val="67123FDE"/>
    <w:rsid w:val="671DA20E"/>
    <w:rsid w:val="67317880"/>
    <w:rsid w:val="67368DD0"/>
    <w:rsid w:val="673A8938"/>
    <w:rsid w:val="6749710D"/>
    <w:rsid w:val="6764937A"/>
    <w:rsid w:val="67825718"/>
    <w:rsid w:val="67BEB641"/>
    <w:rsid w:val="67E43FE1"/>
    <w:rsid w:val="67EB51B0"/>
    <w:rsid w:val="67F6D144"/>
    <w:rsid w:val="6805D000"/>
    <w:rsid w:val="680C223A"/>
    <w:rsid w:val="684B2BBD"/>
    <w:rsid w:val="6854C4C3"/>
    <w:rsid w:val="6879C4EE"/>
    <w:rsid w:val="68833024"/>
    <w:rsid w:val="6887A5C6"/>
    <w:rsid w:val="688A5D7B"/>
    <w:rsid w:val="68B18890"/>
    <w:rsid w:val="68B3F0AB"/>
    <w:rsid w:val="68BD9D84"/>
    <w:rsid w:val="68CACB26"/>
    <w:rsid w:val="68D28A41"/>
    <w:rsid w:val="68DAF85F"/>
    <w:rsid w:val="68F01640"/>
    <w:rsid w:val="68F76B3B"/>
    <w:rsid w:val="6918CC11"/>
    <w:rsid w:val="692AB671"/>
    <w:rsid w:val="69374244"/>
    <w:rsid w:val="695619CF"/>
    <w:rsid w:val="699B2E30"/>
    <w:rsid w:val="69A3F053"/>
    <w:rsid w:val="69A5F23F"/>
    <w:rsid w:val="69B951E6"/>
    <w:rsid w:val="69D6084B"/>
    <w:rsid w:val="69F0C647"/>
    <w:rsid w:val="69FC0648"/>
    <w:rsid w:val="6A20B3A0"/>
    <w:rsid w:val="6A5E457A"/>
    <w:rsid w:val="6A65217D"/>
    <w:rsid w:val="6A6AC985"/>
    <w:rsid w:val="6A7488DE"/>
    <w:rsid w:val="6ABB6D3C"/>
    <w:rsid w:val="6AC01D83"/>
    <w:rsid w:val="6AC6BFCF"/>
    <w:rsid w:val="6ADC7EA7"/>
    <w:rsid w:val="6B0E4982"/>
    <w:rsid w:val="6B102A32"/>
    <w:rsid w:val="6B597C47"/>
    <w:rsid w:val="6B798A9C"/>
    <w:rsid w:val="6BE1C7C9"/>
    <w:rsid w:val="6BE3311C"/>
    <w:rsid w:val="6BE8B54F"/>
    <w:rsid w:val="6BF3D4E9"/>
    <w:rsid w:val="6C13312F"/>
    <w:rsid w:val="6C2992A3"/>
    <w:rsid w:val="6C2B2463"/>
    <w:rsid w:val="6C460378"/>
    <w:rsid w:val="6C56ABE3"/>
    <w:rsid w:val="6C59FD96"/>
    <w:rsid w:val="6C62F28A"/>
    <w:rsid w:val="6C89DF3F"/>
    <w:rsid w:val="6CD1B34C"/>
    <w:rsid w:val="6CE46B9B"/>
    <w:rsid w:val="6CEA34C2"/>
    <w:rsid w:val="6D1E6187"/>
    <w:rsid w:val="6D22609D"/>
    <w:rsid w:val="6D25DC3A"/>
    <w:rsid w:val="6D44DCA0"/>
    <w:rsid w:val="6D5A455C"/>
    <w:rsid w:val="6D6B0E51"/>
    <w:rsid w:val="6D6DAEE4"/>
    <w:rsid w:val="6D9957BC"/>
    <w:rsid w:val="6DA6A57F"/>
    <w:rsid w:val="6DC9EF00"/>
    <w:rsid w:val="6DCA2720"/>
    <w:rsid w:val="6E033208"/>
    <w:rsid w:val="6E0685CE"/>
    <w:rsid w:val="6E2E6B86"/>
    <w:rsid w:val="6E555A0E"/>
    <w:rsid w:val="6E66DDE1"/>
    <w:rsid w:val="6E7B7D44"/>
    <w:rsid w:val="6E8C0990"/>
    <w:rsid w:val="6EA45784"/>
    <w:rsid w:val="6EA57E26"/>
    <w:rsid w:val="6EB1DDDC"/>
    <w:rsid w:val="6EC72EB2"/>
    <w:rsid w:val="6ECB5A95"/>
    <w:rsid w:val="6ECFE630"/>
    <w:rsid w:val="6EE29B82"/>
    <w:rsid w:val="6EE4BEB9"/>
    <w:rsid w:val="6F18CEB8"/>
    <w:rsid w:val="6F29530B"/>
    <w:rsid w:val="6F63B11F"/>
    <w:rsid w:val="6F81042B"/>
    <w:rsid w:val="6F835EB4"/>
    <w:rsid w:val="6F8F8AE1"/>
    <w:rsid w:val="6FB494CC"/>
    <w:rsid w:val="6FBB3FC3"/>
    <w:rsid w:val="6FEC76CA"/>
    <w:rsid w:val="6FF98A76"/>
    <w:rsid w:val="700C569D"/>
    <w:rsid w:val="7018D6AF"/>
    <w:rsid w:val="705FF766"/>
    <w:rsid w:val="706213C9"/>
    <w:rsid w:val="70850DBC"/>
    <w:rsid w:val="70B7BF0F"/>
    <w:rsid w:val="70BA46C9"/>
    <w:rsid w:val="70BCF50B"/>
    <w:rsid w:val="70CB565A"/>
    <w:rsid w:val="70DF1B07"/>
    <w:rsid w:val="70E2D270"/>
    <w:rsid w:val="70EB3BB4"/>
    <w:rsid w:val="70EB5471"/>
    <w:rsid w:val="70F6DDF2"/>
    <w:rsid w:val="710708A2"/>
    <w:rsid w:val="71197E96"/>
    <w:rsid w:val="7119F34A"/>
    <w:rsid w:val="71246AD6"/>
    <w:rsid w:val="713EBD86"/>
    <w:rsid w:val="7141A546"/>
    <w:rsid w:val="71778249"/>
    <w:rsid w:val="71807F0D"/>
    <w:rsid w:val="7181DADF"/>
    <w:rsid w:val="71A062E0"/>
    <w:rsid w:val="71E144CB"/>
    <w:rsid w:val="71E68112"/>
    <w:rsid w:val="71E9CE86"/>
    <w:rsid w:val="71EDF5BD"/>
    <w:rsid w:val="71F94535"/>
    <w:rsid w:val="71FAA2EA"/>
    <w:rsid w:val="72064ABD"/>
    <w:rsid w:val="7206E547"/>
    <w:rsid w:val="7210DDBF"/>
    <w:rsid w:val="722A823A"/>
    <w:rsid w:val="72390357"/>
    <w:rsid w:val="723C8B78"/>
    <w:rsid w:val="72543A9D"/>
    <w:rsid w:val="7261E829"/>
    <w:rsid w:val="726D71FD"/>
    <w:rsid w:val="7288E8B2"/>
    <w:rsid w:val="728E0C87"/>
    <w:rsid w:val="729AF86A"/>
    <w:rsid w:val="72AAB34E"/>
    <w:rsid w:val="72B99920"/>
    <w:rsid w:val="72BF1B6C"/>
    <w:rsid w:val="72DE8AF0"/>
    <w:rsid w:val="72E50E3D"/>
    <w:rsid w:val="72E654DF"/>
    <w:rsid w:val="72E75DBD"/>
    <w:rsid w:val="73315AB3"/>
    <w:rsid w:val="73426301"/>
    <w:rsid w:val="735FCF3A"/>
    <w:rsid w:val="736A62D8"/>
    <w:rsid w:val="738C1D92"/>
    <w:rsid w:val="73B17532"/>
    <w:rsid w:val="73B3237A"/>
    <w:rsid w:val="73C26636"/>
    <w:rsid w:val="740900DB"/>
    <w:rsid w:val="7432DC25"/>
    <w:rsid w:val="744179E2"/>
    <w:rsid w:val="7456B51A"/>
    <w:rsid w:val="74593AC3"/>
    <w:rsid w:val="74729168"/>
    <w:rsid w:val="7472D019"/>
    <w:rsid w:val="7487A70E"/>
    <w:rsid w:val="749C4252"/>
    <w:rsid w:val="74BE17B9"/>
    <w:rsid w:val="74C2E22B"/>
    <w:rsid w:val="74C85BB2"/>
    <w:rsid w:val="74DC22AC"/>
    <w:rsid w:val="74EB142F"/>
    <w:rsid w:val="74FD7217"/>
    <w:rsid w:val="75014BE7"/>
    <w:rsid w:val="7512B24B"/>
    <w:rsid w:val="751907F3"/>
    <w:rsid w:val="7530ADC2"/>
    <w:rsid w:val="7541EE29"/>
    <w:rsid w:val="7556D1D2"/>
    <w:rsid w:val="75585D26"/>
    <w:rsid w:val="7572CDE3"/>
    <w:rsid w:val="7576220D"/>
    <w:rsid w:val="758723E4"/>
    <w:rsid w:val="758FC6BF"/>
    <w:rsid w:val="75979964"/>
    <w:rsid w:val="759DCC21"/>
    <w:rsid w:val="75B42547"/>
    <w:rsid w:val="75C47FE2"/>
    <w:rsid w:val="75D3BD08"/>
    <w:rsid w:val="75D41AD7"/>
    <w:rsid w:val="75E8FDCA"/>
    <w:rsid w:val="75E96990"/>
    <w:rsid w:val="76150EE8"/>
    <w:rsid w:val="76592B3E"/>
    <w:rsid w:val="76634228"/>
    <w:rsid w:val="766D3501"/>
    <w:rsid w:val="767073B3"/>
    <w:rsid w:val="7678EB81"/>
    <w:rsid w:val="768861DA"/>
    <w:rsid w:val="7694D71B"/>
    <w:rsid w:val="76B24DE4"/>
    <w:rsid w:val="76C5D8BB"/>
    <w:rsid w:val="76D136E4"/>
    <w:rsid w:val="76D2ED7E"/>
    <w:rsid w:val="76E7AF30"/>
    <w:rsid w:val="76F7AA10"/>
    <w:rsid w:val="76FDB41B"/>
    <w:rsid w:val="76FEC0B7"/>
    <w:rsid w:val="770416BB"/>
    <w:rsid w:val="770CE585"/>
    <w:rsid w:val="774DD974"/>
    <w:rsid w:val="776043F2"/>
    <w:rsid w:val="776472E5"/>
    <w:rsid w:val="7768D376"/>
    <w:rsid w:val="77851A31"/>
    <w:rsid w:val="779ED630"/>
    <w:rsid w:val="77ABF7A6"/>
    <w:rsid w:val="77AEFC24"/>
    <w:rsid w:val="77F794E9"/>
    <w:rsid w:val="780E043C"/>
    <w:rsid w:val="7819DEF3"/>
    <w:rsid w:val="78235BB4"/>
    <w:rsid w:val="7831A5DC"/>
    <w:rsid w:val="783B37BA"/>
    <w:rsid w:val="783C75A7"/>
    <w:rsid w:val="7845ED7C"/>
    <w:rsid w:val="784AA3BF"/>
    <w:rsid w:val="78514558"/>
    <w:rsid w:val="78542506"/>
    <w:rsid w:val="78796335"/>
    <w:rsid w:val="789F40CA"/>
    <w:rsid w:val="78A6931E"/>
    <w:rsid w:val="78C64F9A"/>
    <w:rsid w:val="78DD6DE6"/>
    <w:rsid w:val="78FA91B3"/>
    <w:rsid w:val="791C11EA"/>
    <w:rsid w:val="792DF97A"/>
    <w:rsid w:val="7948F5BF"/>
    <w:rsid w:val="79582E71"/>
    <w:rsid w:val="796FC49D"/>
    <w:rsid w:val="79BE6987"/>
    <w:rsid w:val="79CBC6D4"/>
    <w:rsid w:val="79D2A3EE"/>
    <w:rsid w:val="79F29DAE"/>
    <w:rsid w:val="7A08C0C2"/>
    <w:rsid w:val="7A10C007"/>
    <w:rsid w:val="7A2061E2"/>
    <w:rsid w:val="7A2AC792"/>
    <w:rsid w:val="7A503C49"/>
    <w:rsid w:val="7A5B7402"/>
    <w:rsid w:val="7A60B0AB"/>
    <w:rsid w:val="7A748E76"/>
    <w:rsid w:val="7A8F5217"/>
    <w:rsid w:val="7A9FB9A9"/>
    <w:rsid w:val="7A9FF3E6"/>
    <w:rsid w:val="7AA0A523"/>
    <w:rsid w:val="7AACD37D"/>
    <w:rsid w:val="7B45A15F"/>
    <w:rsid w:val="7B603658"/>
    <w:rsid w:val="7B61F3C0"/>
    <w:rsid w:val="7B80913D"/>
    <w:rsid w:val="7B8A98B0"/>
    <w:rsid w:val="7BA2BC1F"/>
    <w:rsid w:val="7BBEA6FB"/>
    <w:rsid w:val="7BD3052C"/>
    <w:rsid w:val="7BD50A85"/>
    <w:rsid w:val="7BDB2CC9"/>
    <w:rsid w:val="7BEC4997"/>
    <w:rsid w:val="7C091CBF"/>
    <w:rsid w:val="7C1D9307"/>
    <w:rsid w:val="7C2EC568"/>
    <w:rsid w:val="7C2F79F2"/>
    <w:rsid w:val="7C39D30E"/>
    <w:rsid w:val="7C496987"/>
    <w:rsid w:val="7C4CC7AD"/>
    <w:rsid w:val="7C4EAB32"/>
    <w:rsid w:val="7C66B94B"/>
    <w:rsid w:val="7C72ADF8"/>
    <w:rsid w:val="7CBFE124"/>
    <w:rsid w:val="7CC6CF65"/>
    <w:rsid w:val="7CF31045"/>
    <w:rsid w:val="7D1E8A4F"/>
    <w:rsid w:val="7D2627B8"/>
    <w:rsid w:val="7D45AA92"/>
    <w:rsid w:val="7D575F92"/>
    <w:rsid w:val="7D69730A"/>
    <w:rsid w:val="7D6D057C"/>
    <w:rsid w:val="7D83C27C"/>
    <w:rsid w:val="7D995940"/>
    <w:rsid w:val="7DACDC12"/>
    <w:rsid w:val="7DD53FA6"/>
    <w:rsid w:val="7DE613FA"/>
    <w:rsid w:val="7E3DC198"/>
    <w:rsid w:val="7E776259"/>
    <w:rsid w:val="7E83E03B"/>
    <w:rsid w:val="7EA93456"/>
    <w:rsid w:val="7EABD8CF"/>
    <w:rsid w:val="7EB4F2EE"/>
    <w:rsid w:val="7ED0655A"/>
    <w:rsid w:val="7EED85FB"/>
    <w:rsid w:val="7EFBA854"/>
    <w:rsid w:val="7F106296"/>
    <w:rsid w:val="7F3936C8"/>
    <w:rsid w:val="7F5724C3"/>
    <w:rsid w:val="7F649D57"/>
    <w:rsid w:val="7F8BE43E"/>
    <w:rsid w:val="7F8EEFC1"/>
    <w:rsid w:val="7FA8ABFD"/>
    <w:rsid w:val="7FEE5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340C4D"/>
  <w15:chartTrackingRefBased/>
  <w15:docId w15:val="{571FFDD2-31B5-4BB2-883A-125719E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s-E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D98"/>
  </w:style>
  <w:style w:type="paragraph" w:styleId="Ttulo1">
    <w:name w:val="heading 1"/>
    <w:basedOn w:val="Normal"/>
    <w:next w:val="Normal"/>
    <w:link w:val="Ttulo1Ca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espaciado;Sin sangría"/>
    <w:uiPriority w:val="3"/>
    <w:qFormat/>
    <w:pPr>
      <w:ind w:firstLine="0"/>
    </w:pPr>
  </w:style>
  <w:style w:type="character" w:customStyle="1" w:styleId="Ttulo1Car">
    <w:name w:val="Título 1 Car"/>
    <w:basedOn w:val="Fuentedeprrafopredeter"/>
    <w:link w:val="Ttulo1"/>
    <w:uiPriority w:val="5"/>
    <w:rsid w:val="00DB2E59"/>
    <w:rPr>
      <w:rFonts w:asciiTheme="majorHAnsi" w:eastAsiaTheme="majorEastAsia" w:hAnsiTheme="majorHAnsi" w:cstheme="majorBidi"/>
      <w:b/>
      <w:bCs/>
    </w:rPr>
  </w:style>
  <w:style w:type="character" w:customStyle="1" w:styleId="Ttulo2Car">
    <w:name w:val="Título 2 Car"/>
    <w:basedOn w:val="Fuentedeprrafopredeter"/>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DB2E59"/>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DB2E59"/>
    <w:rPr>
      <w:rFonts w:asciiTheme="majorHAnsi" w:eastAsiaTheme="majorEastAsia" w:hAnsiTheme="majorHAnsi" w:cstheme="majorBidi"/>
      <w:b/>
      <w:bCs/>
      <w:i/>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semiHidden/>
    <w:unhideWhenUsed/>
    <w:qFormat/>
    <w:rsid w:val="00EB69D3"/>
    <w:pPr>
      <w:spacing w:after="200"/>
      <w:ind w:firstLine="0"/>
    </w:pPr>
    <w:rPr>
      <w:i/>
      <w:iCs/>
      <w:color w:val="000000" w:themeColor="text2"/>
      <w:sz w:val="22"/>
      <w:szCs w:val="18"/>
    </w:rPr>
  </w:style>
  <w:style w:type="paragraph" w:styleId="Cierre">
    <w:name w:val="Closing"/>
    <w:basedOn w:val="Normal"/>
    <w:link w:val="CierreCar"/>
    <w:uiPriority w:val="99"/>
    <w:semiHidden/>
    <w:unhideWhenUsed/>
    <w:pPr>
      <w:ind w:left="4320" w:firstLine="0"/>
    </w:pPr>
  </w:style>
  <w:style w:type="character" w:customStyle="1" w:styleId="CierreCar">
    <w:name w:val="Cierre Car"/>
    <w:basedOn w:val="Fuentedeprrafopredeter"/>
    <w:link w:val="Cierre"/>
    <w:uiPriority w:val="99"/>
    <w:semiHidden/>
  </w:style>
  <w:style w:type="paragraph" w:styleId="Textocomentario">
    <w:name w:val="annotation text"/>
    <w:basedOn w:val="Normal"/>
    <w:link w:val="TextocomentarioCar"/>
    <w:uiPriority w:val="99"/>
    <w:semiHidden/>
    <w:unhideWhenUsed/>
    <w:rsid w:val="00EB69D3"/>
    <w:pPr>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ind w:firstLine="0"/>
    </w:pPr>
  </w:style>
  <w:style w:type="character" w:customStyle="1" w:styleId="FirmadecorreoelectrnicoCar">
    <w:name w:val="Firma de correo electrónico Car"/>
    <w:basedOn w:val="Fuentedeprrafopredeter"/>
    <w:link w:val="Firmadecorreoelectrnico"/>
    <w:uiPriority w:val="99"/>
    <w:semiHidden/>
  </w:style>
  <w:style w:type="paragraph" w:styleId="Textonotapie">
    <w:name w:val="footnote text"/>
    <w:basedOn w:val="Normal"/>
    <w:link w:val="TextonotapieCar"/>
    <w:uiPriority w:val="99"/>
    <w:semiHidden/>
    <w:unhideWhenUsed/>
    <w:rsid w:val="00EB69D3"/>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ind w:firstLine="0"/>
    </w:pPr>
    <w:rPr>
      <w:rFonts w:asciiTheme="majorHAnsi" w:eastAsiaTheme="majorEastAsia" w:hAnsiTheme="majorHAnsi" w:cstheme="majorBidi"/>
      <w:sz w:val="22"/>
      <w:szCs w:val="20"/>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ind w:firstLine="0"/>
    </w:pPr>
    <w:rPr>
      <w:i/>
      <w:iCs/>
    </w:rPr>
  </w:style>
  <w:style w:type="character" w:customStyle="1" w:styleId="DireccinHTMLCar">
    <w:name w:val="Dirección HTML Car"/>
    <w:basedOn w:val="Fuentedeprrafopredeter"/>
    <w:link w:val="DireccinHTML"/>
    <w:uiPriority w:val="99"/>
    <w:semiHidden/>
    <w:rPr>
      <w:i/>
      <w:iCs/>
    </w:rPr>
  </w:style>
  <w:style w:type="paragraph" w:styleId="HTMLconformatoprevio">
    <w:name w:val="HTML Preformatted"/>
    <w:basedOn w:val="Normal"/>
    <w:link w:val="HTMLconformatoprevioCar"/>
    <w:uiPriority w:val="99"/>
    <w:semiHidden/>
    <w:unhideWhenUsed/>
    <w:rsid w:val="00EB69D3"/>
    <w:pPr>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ind w:left="240" w:firstLine="0"/>
    </w:pPr>
  </w:style>
  <w:style w:type="paragraph" w:styleId="ndice2">
    <w:name w:val="index 2"/>
    <w:basedOn w:val="Normal"/>
    <w:next w:val="Normal"/>
    <w:autoRedefine/>
    <w:uiPriority w:val="99"/>
    <w:semiHidden/>
    <w:unhideWhenUsed/>
    <w:pPr>
      <w:ind w:left="480" w:firstLine="0"/>
    </w:pPr>
  </w:style>
  <w:style w:type="paragraph" w:styleId="ndice3">
    <w:name w:val="index 3"/>
    <w:basedOn w:val="Normal"/>
    <w:next w:val="Normal"/>
    <w:autoRedefine/>
    <w:uiPriority w:val="99"/>
    <w:semiHidden/>
    <w:unhideWhenUsed/>
    <w:pPr>
      <w:ind w:left="720" w:firstLine="0"/>
    </w:pPr>
  </w:style>
  <w:style w:type="paragraph" w:styleId="ndice4">
    <w:name w:val="index 4"/>
    <w:basedOn w:val="Normal"/>
    <w:next w:val="Normal"/>
    <w:autoRedefine/>
    <w:uiPriority w:val="99"/>
    <w:semiHidden/>
    <w:unhideWhenUsed/>
    <w:pPr>
      <w:ind w:left="960" w:firstLine="0"/>
    </w:pPr>
  </w:style>
  <w:style w:type="paragraph" w:styleId="ndice5">
    <w:name w:val="index 5"/>
    <w:basedOn w:val="Normal"/>
    <w:next w:val="Normal"/>
    <w:autoRedefine/>
    <w:uiPriority w:val="99"/>
    <w:semiHidden/>
    <w:unhideWhenUsed/>
    <w:pPr>
      <w:ind w:left="1200" w:firstLine="0"/>
    </w:pPr>
  </w:style>
  <w:style w:type="paragraph" w:styleId="ndice6">
    <w:name w:val="index 6"/>
    <w:basedOn w:val="Normal"/>
    <w:next w:val="Normal"/>
    <w:autoRedefine/>
    <w:uiPriority w:val="99"/>
    <w:semiHidden/>
    <w:unhideWhenUsed/>
    <w:pPr>
      <w:ind w:left="1440" w:firstLine="0"/>
    </w:pPr>
  </w:style>
  <w:style w:type="paragraph" w:styleId="ndice7">
    <w:name w:val="index 7"/>
    <w:basedOn w:val="Normal"/>
    <w:next w:val="Normal"/>
    <w:autoRedefine/>
    <w:uiPriority w:val="99"/>
    <w:semiHidden/>
    <w:unhideWhenUsed/>
    <w:pPr>
      <w:ind w:left="1680" w:firstLine="0"/>
    </w:pPr>
  </w:style>
  <w:style w:type="paragraph" w:styleId="ndice8">
    <w:name w:val="index 8"/>
    <w:basedOn w:val="Normal"/>
    <w:next w:val="Normal"/>
    <w:autoRedefine/>
    <w:uiPriority w:val="99"/>
    <w:semiHidden/>
    <w:unhideWhenUsed/>
    <w:pPr>
      <w:ind w:left="1920" w:firstLine="0"/>
    </w:pPr>
  </w:style>
  <w:style w:type="paragraph" w:styleId="ndice9">
    <w:name w:val="index 9"/>
    <w:basedOn w:val="Normal"/>
    <w:next w:val="Normal"/>
    <w:autoRedefine/>
    <w:uiPriority w:val="99"/>
    <w:semiHidden/>
    <w:unhideWhenUsed/>
    <w:pPr>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3"/>
      </w:numPr>
      <w:contextualSpacing/>
    </w:pPr>
  </w:style>
  <w:style w:type="paragraph" w:styleId="Listaconvietas2">
    <w:name w:val="List Bullet 2"/>
    <w:basedOn w:val="Normal"/>
    <w:uiPriority w:val="99"/>
    <w:semiHidden/>
    <w:unhideWhenUsed/>
    <w:pPr>
      <w:numPr>
        <w:numId w:val="4"/>
      </w:numPr>
      <w:ind w:firstLine="0"/>
      <w:contextualSpacing/>
    </w:pPr>
  </w:style>
  <w:style w:type="paragraph" w:styleId="Listaconvietas3">
    <w:name w:val="List Bullet 3"/>
    <w:basedOn w:val="Normal"/>
    <w:uiPriority w:val="99"/>
    <w:semiHidden/>
    <w:unhideWhenUsed/>
    <w:pPr>
      <w:numPr>
        <w:numId w:val="5"/>
      </w:numPr>
      <w:ind w:firstLine="0"/>
      <w:contextualSpacing/>
    </w:pPr>
  </w:style>
  <w:style w:type="paragraph" w:styleId="Listaconvietas4">
    <w:name w:val="List Bullet 4"/>
    <w:basedOn w:val="Normal"/>
    <w:uiPriority w:val="99"/>
    <w:semiHidden/>
    <w:unhideWhenUsed/>
    <w:pPr>
      <w:numPr>
        <w:numId w:val="6"/>
      </w:numPr>
      <w:ind w:firstLine="0"/>
      <w:contextualSpacing/>
    </w:pPr>
  </w:style>
  <w:style w:type="paragraph" w:styleId="Listaconvietas5">
    <w:name w:val="List Bullet 5"/>
    <w:basedOn w:val="Normal"/>
    <w:uiPriority w:val="99"/>
    <w:semiHidden/>
    <w:unhideWhenUsed/>
    <w:pPr>
      <w:numPr>
        <w:numId w:val="7"/>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8"/>
      </w:numPr>
      <w:contextualSpacing/>
    </w:pPr>
  </w:style>
  <w:style w:type="paragraph" w:styleId="Listaconnmeros2">
    <w:name w:val="List Number 2"/>
    <w:basedOn w:val="Normal"/>
    <w:uiPriority w:val="99"/>
    <w:semiHidden/>
    <w:unhideWhenUsed/>
    <w:pPr>
      <w:numPr>
        <w:numId w:val="9"/>
      </w:numPr>
      <w:ind w:firstLine="0"/>
      <w:contextualSpacing/>
    </w:pPr>
  </w:style>
  <w:style w:type="paragraph" w:styleId="Listaconnmeros3">
    <w:name w:val="List Number 3"/>
    <w:basedOn w:val="Normal"/>
    <w:uiPriority w:val="99"/>
    <w:semiHidden/>
    <w:unhideWhenUsed/>
    <w:pPr>
      <w:numPr>
        <w:numId w:val="10"/>
      </w:numPr>
      <w:ind w:firstLine="0"/>
      <w:contextualSpacing/>
    </w:pPr>
  </w:style>
  <w:style w:type="paragraph" w:styleId="Listaconnmeros4">
    <w:name w:val="List Number 4"/>
    <w:basedOn w:val="Normal"/>
    <w:uiPriority w:val="99"/>
    <w:semiHidden/>
    <w:unhideWhenUsed/>
    <w:pPr>
      <w:numPr>
        <w:numId w:val="11"/>
      </w:numPr>
      <w:ind w:firstLine="0"/>
      <w:contextualSpacing/>
    </w:pPr>
  </w:style>
  <w:style w:type="paragraph" w:styleId="Listaconnmeros5">
    <w:name w:val="List Number 5"/>
    <w:basedOn w:val="Normal"/>
    <w:uiPriority w:val="99"/>
    <w:semiHidden/>
    <w:unhideWhenUsed/>
    <w:pPr>
      <w:numPr>
        <w:numId w:val="12"/>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ind w:firstLine="0"/>
    </w:pPr>
  </w:style>
  <w:style w:type="character" w:customStyle="1" w:styleId="EncabezadodenotaCar">
    <w:name w:val="Encabezado de nota Car"/>
    <w:basedOn w:val="Fuentedeprrafopredeter"/>
    <w:link w:val="Encabezadodenota"/>
    <w:uiPriority w:val="99"/>
    <w:semiHidden/>
  </w:style>
  <w:style w:type="paragraph" w:styleId="Textosinformato">
    <w:name w:val="Plain Text"/>
    <w:basedOn w:val="Normal"/>
    <w:link w:val="TextosinformatoCar"/>
    <w:uiPriority w:val="99"/>
    <w:semiHidden/>
    <w:unhideWhenUsed/>
    <w:rsid w:val="00EB69D3"/>
    <w:pPr>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ind w:left="4320" w:firstLine="0"/>
    </w:pPr>
  </w:style>
  <w:style w:type="character" w:customStyle="1" w:styleId="FirmaCar">
    <w:name w:val="Firma Car"/>
    <w:basedOn w:val="Fuentedeprrafopredeter"/>
    <w:link w:val="Firma"/>
    <w:uiPriority w:val="99"/>
    <w:semiHidden/>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customStyle="1" w:styleId="apple-tab-span">
    <w:name w:val="apple-tab-span"/>
    <w:basedOn w:val="Fuentedeprrafopredeter"/>
    <w:rsid w:val="004048C6"/>
  </w:style>
  <w:style w:type="paragraph" w:styleId="Revisin">
    <w:name w:val="Revision"/>
    <w:hidden/>
    <w:uiPriority w:val="99"/>
    <w:semiHidden/>
    <w:rsid w:val="001377BD"/>
    <w:pPr>
      <w:ind w:firstLine="0"/>
    </w:pPr>
  </w:style>
  <w:style w:type="character" w:styleId="Hipervnculo">
    <w:name w:val="Hyperlink"/>
    <w:basedOn w:val="Fuentedeprrafopredeter"/>
    <w:uiPriority w:val="99"/>
    <w:unhideWhenUsed/>
    <w:rsid w:val="00235E4E"/>
    <w:rPr>
      <w:color w:val="5F5F5F" w:themeColor="hyperlink"/>
      <w:u w:val="single"/>
    </w:rPr>
  </w:style>
  <w:style w:type="character" w:styleId="Hipervnculovisitado">
    <w:name w:val="FollowedHyperlink"/>
    <w:basedOn w:val="Fuentedeprrafopredeter"/>
    <w:uiPriority w:val="99"/>
    <w:semiHidden/>
    <w:unhideWhenUsed/>
    <w:rsid w:val="00325C0C"/>
    <w:rPr>
      <w:color w:val="6C6C6C" w:themeColor="followedHyperlink"/>
      <w:u w:val="single"/>
    </w:rPr>
  </w:style>
  <w:style w:type="character" w:styleId="Mencinsinresolver">
    <w:name w:val="Unresolved Mention"/>
    <w:basedOn w:val="Fuentedeprrafopredeter"/>
    <w:uiPriority w:val="99"/>
    <w:semiHidden/>
    <w:unhideWhenUsed/>
    <w:rsid w:val="002F6A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299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307061">
      <w:bodyDiv w:val="1"/>
      <w:marLeft w:val="0"/>
      <w:marRight w:val="0"/>
      <w:marTop w:val="0"/>
      <w:marBottom w:val="0"/>
      <w:divBdr>
        <w:top w:val="none" w:sz="0" w:space="0" w:color="auto"/>
        <w:left w:val="none" w:sz="0" w:space="0" w:color="auto"/>
        <w:bottom w:val="none" w:sz="0" w:space="0" w:color="auto"/>
        <w:right w:val="none" w:sz="0" w:space="0" w:color="auto"/>
      </w:divBdr>
    </w:div>
    <w:div w:id="158812622">
      <w:bodyDiv w:val="1"/>
      <w:marLeft w:val="0"/>
      <w:marRight w:val="0"/>
      <w:marTop w:val="0"/>
      <w:marBottom w:val="0"/>
      <w:divBdr>
        <w:top w:val="none" w:sz="0" w:space="0" w:color="auto"/>
        <w:left w:val="none" w:sz="0" w:space="0" w:color="auto"/>
        <w:bottom w:val="none" w:sz="0" w:space="0" w:color="auto"/>
        <w:right w:val="none" w:sz="0" w:space="0" w:color="auto"/>
      </w:divBdr>
    </w:div>
    <w:div w:id="203256478">
      <w:bodyDiv w:val="1"/>
      <w:marLeft w:val="0"/>
      <w:marRight w:val="0"/>
      <w:marTop w:val="0"/>
      <w:marBottom w:val="0"/>
      <w:divBdr>
        <w:top w:val="none" w:sz="0" w:space="0" w:color="auto"/>
        <w:left w:val="none" w:sz="0" w:space="0" w:color="auto"/>
        <w:bottom w:val="none" w:sz="0" w:space="0" w:color="auto"/>
        <w:right w:val="none" w:sz="0" w:space="0" w:color="auto"/>
      </w:divBdr>
    </w:div>
    <w:div w:id="22861283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28234029">
      <w:bodyDiv w:val="1"/>
      <w:marLeft w:val="0"/>
      <w:marRight w:val="0"/>
      <w:marTop w:val="0"/>
      <w:marBottom w:val="0"/>
      <w:divBdr>
        <w:top w:val="none" w:sz="0" w:space="0" w:color="auto"/>
        <w:left w:val="none" w:sz="0" w:space="0" w:color="auto"/>
        <w:bottom w:val="none" w:sz="0" w:space="0" w:color="auto"/>
        <w:right w:val="none" w:sz="0" w:space="0" w:color="auto"/>
      </w:divBdr>
    </w:div>
    <w:div w:id="4410761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0780566">
      <w:bodyDiv w:val="1"/>
      <w:marLeft w:val="0"/>
      <w:marRight w:val="0"/>
      <w:marTop w:val="0"/>
      <w:marBottom w:val="0"/>
      <w:divBdr>
        <w:top w:val="none" w:sz="0" w:space="0" w:color="auto"/>
        <w:left w:val="none" w:sz="0" w:space="0" w:color="auto"/>
        <w:bottom w:val="none" w:sz="0" w:space="0" w:color="auto"/>
        <w:right w:val="none" w:sz="0" w:space="0" w:color="auto"/>
      </w:divBdr>
    </w:div>
    <w:div w:id="493838719">
      <w:bodyDiv w:val="1"/>
      <w:marLeft w:val="0"/>
      <w:marRight w:val="0"/>
      <w:marTop w:val="0"/>
      <w:marBottom w:val="0"/>
      <w:divBdr>
        <w:top w:val="none" w:sz="0" w:space="0" w:color="auto"/>
        <w:left w:val="none" w:sz="0" w:space="0" w:color="auto"/>
        <w:bottom w:val="none" w:sz="0" w:space="0" w:color="auto"/>
        <w:right w:val="none" w:sz="0" w:space="0" w:color="auto"/>
      </w:divBdr>
    </w:div>
    <w:div w:id="550313960">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979991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8407482">
      <w:bodyDiv w:val="1"/>
      <w:marLeft w:val="0"/>
      <w:marRight w:val="0"/>
      <w:marTop w:val="0"/>
      <w:marBottom w:val="0"/>
      <w:divBdr>
        <w:top w:val="none" w:sz="0" w:space="0" w:color="auto"/>
        <w:left w:val="none" w:sz="0" w:space="0" w:color="auto"/>
        <w:bottom w:val="none" w:sz="0" w:space="0" w:color="auto"/>
        <w:right w:val="none" w:sz="0" w:space="0" w:color="auto"/>
      </w:divBdr>
    </w:div>
    <w:div w:id="802694591">
      <w:bodyDiv w:val="1"/>
      <w:marLeft w:val="0"/>
      <w:marRight w:val="0"/>
      <w:marTop w:val="0"/>
      <w:marBottom w:val="0"/>
      <w:divBdr>
        <w:top w:val="none" w:sz="0" w:space="0" w:color="auto"/>
        <w:left w:val="none" w:sz="0" w:space="0" w:color="auto"/>
        <w:bottom w:val="none" w:sz="0" w:space="0" w:color="auto"/>
        <w:right w:val="none" w:sz="0" w:space="0" w:color="auto"/>
      </w:divBdr>
    </w:div>
    <w:div w:id="804616083">
      <w:bodyDiv w:val="1"/>
      <w:marLeft w:val="0"/>
      <w:marRight w:val="0"/>
      <w:marTop w:val="0"/>
      <w:marBottom w:val="0"/>
      <w:divBdr>
        <w:top w:val="none" w:sz="0" w:space="0" w:color="auto"/>
        <w:left w:val="none" w:sz="0" w:space="0" w:color="auto"/>
        <w:bottom w:val="none" w:sz="0" w:space="0" w:color="auto"/>
        <w:right w:val="none" w:sz="0" w:space="0" w:color="auto"/>
      </w:divBdr>
    </w:div>
    <w:div w:id="87230474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39833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5536504">
      <w:bodyDiv w:val="1"/>
      <w:marLeft w:val="0"/>
      <w:marRight w:val="0"/>
      <w:marTop w:val="0"/>
      <w:marBottom w:val="0"/>
      <w:divBdr>
        <w:top w:val="none" w:sz="0" w:space="0" w:color="auto"/>
        <w:left w:val="none" w:sz="0" w:space="0" w:color="auto"/>
        <w:bottom w:val="none" w:sz="0" w:space="0" w:color="auto"/>
        <w:right w:val="none" w:sz="0" w:space="0" w:color="auto"/>
      </w:divBdr>
    </w:div>
    <w:div w:id="125161697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811370">
      <w:bodyDiv w:val="1"/>
      <w:marLeft w:val="0"/>
      <w:marRight w:val="0"/>
      <w:marTop w:val="0"/>
      <w:marBottom w:val="0"/>
      <w:divBdr>
        <w:top w:val="none" w:sz="0" w:space="0" w:color="auto"/>
        <w:left w:val="none" w:sz="0" w:space="0" w:color="auto"/>
        <w:bottom w:val="none" w:sz="0" w:space="0" w:color="auto"/>
        <w:right w:val="none" w:sz="0" w:space="0" w:color="auto"/>
      </w:divBdr>
    </w:div>
    <w:div w:id="1324580002">
      <w:bodyDiv w:val="1"/>
      <w:marLeft w:val="0"/>
      <w:marRight w:val="0"/>
      <w:marTop w:val="0"/>
      <w:marBottom w:val="0"/>
      <w:divBdr>
        <w:top w:val="none" w:sz="0" w:space="0" w:color="auto"/>
        <w:left w:val="none" w:sz="0" w:space="0" w:color="auto"/>
        <w:bottom w:val="none" w:sz="0" w:space="0" w:color="auto"/>
        <w:right w:val="none" w:sz="0" w:space="0" w:color="auto"/>
      </w:divBdr>
    </w:div>
    <w:div w:id="1328897736">
      <w:bodyDiv w:val="1"/>
      <w:marLeft w:val="0"/>
      <w:marRight w:val="0"/>
      <w:marTop w:val="0"/>
      <w:marBottom w:val="0"/>
      <w:divBdr>
        <w:top w:val="none" w:sz="0" w:space="0" w:color="auto"/>
        <w:left w:val="none" w:sz="0" w:space="0" w:color="auto"/>
        <w:bottom w:val="none" w:sz="0" w:space="0" w:color="auto"/>
        <w:right w:val="none" w:sz="0" w:space="0" w:color="auto"/>
      </w:divBdr>
    </w:div>
    <w:div w:id="1367215960">
      <w:bodyDiv w:val="1"/>
      <w:marLeft w:val="0"/>
      <w:marRight w:val="0"/>
      <w:marTop w:val="0"/>
      <w:marBottom w:val="0"/>
      <w:divBdr>
        <w:top w:val="none" w:sz="0" w:space="0" w:color="auto"/>
        <w:left w:val="none" w:sz="0" w:space="0" w:color="auto"/>
        <w:bottom w:val="none" w:sz="0" w:space="0" w:color="auto"/>
        <w:right w:val="none" w:sz="0" w:space="0" w:color="auto"/>
      </w:divBdr>
    </w:div>
    <w:div w:id="1386416006">
      <w:bodyDiv w:val="1"/>
      <w:marLeft w:val="0"/>
      <w:marRight w:val="0"/>
      <w:marTop w:val="0"/>
      <w:marBottom w:val="0"/>
      <w:divBdr>
        <w:top w:val="none" w:sz="0" w:space="0" w:color="auto"/>
        <w:left w:val="none" w:sz="0" w:space="0" w:color="auto"/>
        <w:bottom w:val="none" w:sz="0" w:space="0" w:color="auto"/>
        <w:right w:val="none" w:sz="0" w:space="0" w:color="auto"/>
      </w:divBdr>
    </w:div>
    <w:div w:id="138648714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03472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68551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074841">
      <w:bodyDiv w:val="1"/>
      <w:marLeft w:val="0"/>
      <w:marRight w:val="0"/>
      <w:marTop w:val="0"/>
      <w:marBottom w:val="0"/>
      <w:divBdr>
        <w:top w:val="none" w:sz="0" w:space="0" w:color="auto"/>
        <w:left w:val="none" w:sz="0" w:space="0" w:color="auto"/>
        <w:bottom w:val="none" w:sz="0" w:space="0" w:color="auto"/>
        <w:right w:val="none" w:sz="0" w:space="0" w:color="auto"/>
      </w:divBdr>
    </w:div>
    <w:div w:id="152705928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2426216">
      <w:bodyDiv w:val="1"/>
      <w:marLeft w:val="0"/>
      <w:marRight w:val="0"/>
      <w:marTop w:val="0"/>
      <w:marBottom w:val="0"/>
      <w:divBdr>
        <w:top w:val="none" w:sz="0" w:space="0" w:color="auto"/>
        <w:left w:val="none" w:sz="0" w:space="0" w:color="auto"/>
        <w:bottom w:val="none" w:sz="0" w:space="0" w:color="auto"/>
        <w:right w:val="none" w:sz="0" w:space="0" w:color="auto"/>
      </w:divBdr>
    </w:div>
    <w:div w:id="1619291427">
      <w:bodyDiv w:val="1"/>
      <w:marLeft w:val="0"/>
      <w:marRight w:val="0"/>
      <w:marTop w:val="0"/>
      <w:marBottom w:val="0"/>
      <w:divBdr>
        <w:top w:val="none" w:sz="0" w:space="0" w:color="auto"/>
        <w:left w:val="none" w:sz="0" w:space="0" w:color="auto"/>
        <w:bottom w:val="none" w:sz="0" w:space="0" w:color="auto"/>
        <w:right w:val="none" w:sz="0" w:space="0" w:color="auto"/>
      </w:divBdr>
    </w:div>
    <w:div w:id="1695887439">
      <w:bodyDiv w:val="1"/>
      <w:marLeft w:val="0"/>
      <w:marRight w:val="0"/>
      <w:marTop w:val="0"/>
      <w:marBottom w:val="0"/>
      <w:divBdr>
        <w:top w:val="none" w:sz="0" w:space="0" w:color="auto"/>
        <w:left w:val="none" w:sz="0" w:space="0" w:color="auto"/>
        <w:bottom w:val="none" w:sz="0" w:space="0" w:color="auto"/>
        <w:right w:val="none" w:sz="0" w:space="0" w:color="auto"/>
      </w:divBdr>
    </w:div>
    <w:div w:id="170132080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712193">
      <w:bodyDiv w:val="1"/>
      <w:marLeft w:val="0"/>
      <w:marRight w:val="0"/>
      <w:marTop w:val="0"/>
      <w:marBottom w:val="0"/>
      <w:divBdr>
        <w:top w:val="none" w:sz="0" w:space="0" w:color="auto"/>
        <w:left w:val="none" w:sz="0" w:space="0" w:color="auto"/>
        <w:bottom w:val="none" w:sz="0" w:space="0" w:color="auto"/>
        <w:right w:val="none" w:sz="0" w:space="0" w:color="auto"/>
      </w:divBdr>
    </w:div>
    <w:div w:id="1881283241">
      <w:bodyDiv w:val="1"/>
      <w:marLeft w:val="0"/>
      <w:marRight w:val="0"/>
      <w:marTop w:val="0"/>
      <w:marBottom w:val="0"/>
      <w:divBdr>
        <w:top w:val="none" w:sz="0" w:space="0" w:color="auto"/>
        <w:left w:val="none" w:sz="0" w:space="0" w:color="auto"/>
        <w:bottom w:val="none" w:sz="0" w:space="0" w:color="auto"/>
        <w:right w:val="none" w:sz="0" w:space="0" w:color="auto"/>
      </w:divBdr>
    </w:div>
    <w:div w:id="1920359876">
      <w:bodyDiv w:val="1"/>
      <w:marLeft w:val="0"/>
      <w:marRight w:val="0"/>
      <w:marTop w:val="0"/>
      <w:marBottom w:val="0"/>
      <w:divBdr>
        <w:top w:val="none" w:sz="0" w:space="0" w:color="auto"/>
        <w:left w:val="none" w:sz="0" w:space="0" w:color="auto"/>
        <w:bottom w:val="none" w:sz="0" w:space="0" w:color="auto"/>
        <w:right w:val="none" w:sz="0" w:space="0" w:color="auto"/>
      </w:divBdr>
    </w:div>
    <w:div w:id="1928734628">
      <w:bodyDiv w:val="1"/>
      <w:marLeft w:val="0"/>
      <w:marRight w:val="0"/>
      <w:marTop w:val="0"/>
      <w:marBottom w:val="0"/>
      <w:divBdr>
        <w:top w:val="none" w:sz="0" w:space="0" w:color="auto"/>
        <w:left w:val="none" w:sz="0" w:space="0" w:color="auto"/>
        <w:bottom w:val="none" w:sz="0" w:space="0" w:color="auto"/>
        <w:right w:val="none" w:sz="0" w:space="0" w:color="auto"/>
      </w:divBdr>
    </w:div>
    <w:div w:id="194746943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0961831">
      <w:bodyDiv w:val="1"/>
      <w:marLeft w:val="0"/>
      <w:marRight w:val="0"/>
      <w:marTop w:val="0"/>
      <w:marBottom w:val="0"/>
      <w:divBdr>
        <w:top w:val="none" w:sz="0" w:space="0" w:color="auto"/>
        <w:left w:val="none" w:sz="0" w:space="0" w:color="auto"/>
        <w:bottom w:val="none" w:sz="0" w:space="0" w:color="auto"/>
        <w:right w:val="none" w:sz="0" w:space="0" w:color="auto"/>
      </w:divBdr>
    </w:div>
    <w:div w:id="2021662682">
      <w:bodyDiv w:val="1"/>
      <w:marLeft w:val="0"/>
      <w:marRight w:val="0"/>
      <w:marTop w:val="0"/>
      <w:marBottom w:val="0"/>
      <w:divBdr>
        <w:top w:val="none" w:sz="0" w:space="0" w:color="auto"/>
        <w:left w:val="none" w:sz="0" w:space="0" w:color="auto"/>
        <w:bottom w:val="none" w:sz="0" w:space="0" w:color="auto"/>
        <w:right w:val="none" w:sz="0" w:space="0" w:color="auto"/>
      </w:divBdr>
    </w:div>
    <w:div w:id="2059818415">
      <w:bodyDiv w:val="1"/>
      <w:marLeft w:val="0"/>
      <w:marRight w:val="0"/>
      <w:marTop w:val="0"/>
      <w:marBottom w:val="0"/>
      <w:divBdr>
        <w:top w:val="none" w:sz="0" w:space="0" w:color="auto"/>
        <w:left w:val="none" w:sz="0" w:space="0" w:color="auto"/>
        <w:bottom w:val="none" w:sz="0" w:space="0" w:color="auto"/>
        <w:right w:val="none" w:sz="0" w:space="0" w:color="auto"/>
      </w:divBdr>
    </w:div>
    <w:div w:id="208379285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2508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png"/><Relationship Id="rId34"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Documento%20de%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8dbed3-c816-4bb4-a2f4-3cac07b75c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48510734CB90A4C8AD032D319FA3ED9" ma:contentTypeVersion="13" ma:contentTypeDescription="Crear nuevo documento." ma:contentTypeScope="" ma:versionID="1428eab0ff128f19c2a6213555865913">
  <xsd:schema xmlns:xsd="http://www.w3.org/2001/XMLSchema" xmlns:xs="http://www.w3.org/2001/XMLSchema" xmlns:p="http://schemas.microsoft.com/office/2006/metadata/properties" xmlns:ns3="cb8dbed3-c816-4bb4-a2f4-3cac07b75c4d" targetNamespace="http://schemas.microsoft.com/office/2006/metadata/properties" ma:root="true" ma:fieldsID="482109ac9099a14baa3ed8cd00060325" ns3:_="">
    <xsd:import namespace="cb8dbed3-c816-4bb4-a2f4-3cac07b75c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dbed3-c816-4bb4-a2f4-3cac07b75c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w14:paraId="160929CA" w14:textId="2469E924" w:rsidR="009237CA" w:rsidRDefault="009237CA"&gt;&lt;w:r&gt;&lt;w:t&gt;Informe trabajo practico&lt;/w:t&gt;&lt;/w:r&gt;&lt;/w:p&gt;&lt;w:sectPr w:rsidR="009237CA"&gt;&lt;w:pgSz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w:val="es-ES"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w:type="character" w:default="1" w:styleId="Fuentedeprrafopredeter"&gt;&lt;w:name w:val="Default Paragraph Font"/&gt;&lt;w:uiPriority w:val="1"/&gt;&lt;w:semiHidden/&gt;&lt;w:unhideWhenUsed/&gt;&lt;/w:style&gt;&lt;w:style w:type="table" w:default="1" w:styleId="Tablanormal"&gt;&lt;w:name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w:styleId="Sinlista"&gt;&lt;w:name w:val="No List"/&gt;&lt;w:uiPriority w:val="99"/&gt;&lt;w:semiHidden/&gt;&lt;w:unhideWhenUsed/&gt;&lt;/w:style&gt;&lt;/w:styles&gt;&lt;/pkg:xmlData&gt;&lt;/pkg:part&gt;&lt;/pkg:package&gt;
</CustomerName>
    <CompanyName/>
    <SenderAddress/>
    <Address/>
  </employee>
</employe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F187D-D4AB-45C4-96A4-8E00D1F4564F}">
  <ds:schemaRefs>
    <ds:schemaRef ds:uri="http://schemas.microsoft.com/office/2006/metadata/properties"/>
    <ds:schemaRef ds:uri="http://schemas.microsoft.com/office/infopath/2007/PartnerControls"/>
    <ds:schemaRef ds:uri="cb8dbed3-c816-4bb4-a2f4-3cac07b75c4d"/>
  </ds:schemaRefs>
</ds:datastoreItem>
</file>

<file path=customXml/itemProps2.xml><?xml version="1.0" encoding="utf-8"?>
<ds:datastoreItem xmlns:ds="http://schemas.openxmlformats.org/officeDocument/2006/customXml" ds:itemID="{87EC3343-CA27-444B-AF7E-60B59C45E8E2}">
  <ds:schemaRefs>
    <ds:schemaRef ds:uri="http://schemas.microsoft.com/sharepoint/v3/contenttype/forms"/>
  </ds:schemaRefs>
</ds:datastoreItem>
</file>

<file path=customXml/itemProps3.xml><?xml version="1.0" encoding="utf-8"?>
<ds:datastoreItem xmlns:ds="http://schemas.openxmlformats.org/officeDocument/2006/customXml" ds:itemID="{74A2662E-961D-44A1-9464-AC6ECCD27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dbed3-c816-4bb4-a2f4-3cac07b75c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8E728A-96FF-4995-885C-5AF887AB0C35}">
  <ds:schemaRefs>
    <ds:schemaRef ds:uri="http://schemas.microsoft.com/temp/samples"/>
  </ds:schemaRefs>
</ds:datastoreItem>
</file>

<file path=customXml/itemProps5.xml><?xml version="1.0" encoding="utf-8"?>
<ds:datastoreItem xmlns:ds="http://schemas.openxmlformats.org/officeDocument/2006/customXml" ds:itemID="{17528220-8E6F-41A0-8549-FF3A7A452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 de estilo APA.dotx</Template>
  <TotalTime>1558</TotalTime>
  <Pages>9</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Links>
    <vt:vector size="6" baseType="variant">
      <vt:variant>
        <vt:i4>5505093</vt:i4>
      </vt:variant>
      <vt:variant>
        <vt:i4>0</vt:i4>
      </vt:variant>
      <vt:variant>
        <vt:i4>0</vt:i4>
      </vt:variant>
      <vt:variant>
        <vt:i4>5</vt:i4>
      </vt:variant>
      <vt:variant>
        <vt:lpwstr>https://github.com/joacochanquia/CDyM-TP4-Grupo6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Joaquin Chanquia</cp:lastModifiedBy>
  <cp:revision>12</cp:revision>
  <cp:lastPrinted>2024-05-20T20:43:00Z</cp:lastPrinted>
  <dcterms:created xsi:type="dcterms:W3CDTF">2024-07-25T17:35:00Z</dcterms:created>
  <dcterms:modified xsi:type="dcterms:W3CDTF">2024-07-28T19:02:00Z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0x010100248510734CB90A4C8AD032D319FA3ED9</vt:lpwstr>
  </property>
</Properties>
</file>