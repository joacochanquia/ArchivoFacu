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C60E" w14:textId="77777777" w:rsidR="00FC596F" w:rsidRDefault="00000000">
      <w:pPr>
        <w:rPr>
          <w:i/>
          <w:iCs/>
          <w:color w:val="335B74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335B74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E1606A">
            <w:rPr>
              <w:i/>
              <w:iCs/>
              <w:smallCaps/>
              <w:noProof/>
              <w:color w:val="335B74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378A292E" wp14:editId="25721DB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457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0298679" id="Grupo 1" o:spid="_x0000_s1026" style="position:absolute;margin-left:0;margin-top:0;width:139.7pt;height:842.4pt;z-index:251670528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" fillcolor="#8cd6c0 [1943]" strokecolor="#bfb675">
                        <v:fill color2="#1cade4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" strokecolor="#b2e4d5 [1303]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" strokecolor="#b2e4d5 [1303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" strokecolor="#b2e4d5 [1303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" strokecolor="#b2e4d5 [1303]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" fillcolor="#1cade4 [3204]" strokecolor="#b2e4d5 [1303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" fillcolor="#1cade4 [3204]" strokecolor="#b2e4d5 [1303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E1606A">
            <w:rPr>
              <w:i/>
              <w:iCs/>
              <w:smallCaps/>
              <w:noProof/>
              <w:color w:val="335B74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10C2DB19" wp14:editId="08FE78EF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ABEF6" w14:textId="273E7297" w:rsidR="00FC596F" w:rsidRDefault="000000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13416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B4C633F0D1064749B16BC0B0FC95103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C949D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Trabajo Práctico 2</w:t>
                                    </w:r>
                                  </w:sdtContent>
                                </w:sdt>
                              </w:p>
                              <w:p w14:paraId="0B7C82C4" w14:textId="67545377" w:rsidR="00FC596F" w:rsidRDefault="00000000">
                                <w:pPr>
                                  <w:rPr>
                                    <w:i/>
                                    <w:iCs/>
                                    <w:color w:val="13416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13416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367578D904E044E0BC4BE1A50DCCB1F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500DB3">
                                      <w:rPr>
                                        <w:i/>
                                        <w:iCs/>
                                        <w:color w:val="134163" w:themeColor="accent2" w:themeShade="80"/>
                                        <w:sz w:val="28"/>
                                        <w:szCs w:val="28"/>
                                      </w:rPr>
                                      <w:t>Econom</w:t>
                                    </w:r>
                                    <w:r w:rsidR="00B87669">
                                      <w:rPr>
                                        <w:i/>
                                        <w:iCs/>
                                        <w:color w:val="134163" w:themeColor="accent2" w:themeShade="80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 w:rsidR="00500DB3">
                                      <w:rPr>
                                        <w:i/>
                                        <w:iCs/>
                                        <w:color w:val="134163" w:themeColor="accent2" w:themeShade="80"/>
                                        <w:sz w:val="28"/>
                                        <w:szCs w:val="28"/>
                                      </w:rPr>
                                      <w:t>a y Emprendedorismo</w:t>
                                    </w:r>
                                  </w:sdtContent>
                                </w:sdt>
                              </w:p>
                              <w:p w14:paraId="42B150CD" w14:textId="77777777" w:rsidR="00FC596F" w:rsidRDefault="00FC596F">
                                <w:pPr>
                                  <w:rPr>
                                    <w:i/>
                                    <w:iCs/>
                                    <w:color w:val="13416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75B0C4" w14:textId="285C367E" w:rsidR="00FC596F" w:rsidRDefault="00FC596F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10C2DB19" id="Rectángulo 89" o:spid="_x0000_s1026" style="position:absolute;margin-left:0;margin-top:0;width:367.2pt;height:395.9pt;z-index:251669504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" o:allowincell="f" filled="f" stroked="f">
                    <v:textbox>
                      <w:txbxContent>
                        <w:p w14:paraId="01FABEF6" w14:textId="273E7297" w:rsidR="00FC596F" w:rsidRDefault="0000000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13416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B4C633F0D1064749B16BC0B0FC95103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C949D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Trabajo Práctico 2</w:t>
                              </w:r>
                            </w:sdtContent>
                          </w:sdt>
                        </w:p>
                        <w:p w14:paraId="0B7C82C4" w14:textId="67545377" w:rsidR="00FC596F" w:rsidRDefault="00000000">
                          <w:pPr>
                            <w:rPr>
                              <w:i/>
                              <w:iCs/>
                              <w:color w:val="13416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13416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367578D904E044E0BC4BE1A50DCCB1F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500DB3">
                                <w:rPr>
                                  <w:i/>
                                  <w:iCs/>
                                  <w:color w:val="134163" w:themeColor="accent2" w:themeShade="80"/>
                                  <w:sz w:val="28"/>
                                  <w:szCs w:val="28"/>
                                </w:rPr>
                                <w:t>Econom</w:t>
                              </w:r>
                              <w:r w:rsidR="00B87669">
                                <w:rPr>
                                  <w:i/>
                                  <w:iCs/>
                                  <w:color w:val="134163" w:themeColor="accent2" w:themeShade="80"/>
                                  <w:sz w:val="28"/>
                                  <w:szCs w:val="28"/>
                                </w:rPr>
                                <w:t>í</w:t>
                              </w:r>
                              <w:r w:rsidR="00500DB3">
                                <w:rPr>
                                  <w:i/>
                                  <w:iCs/>
                                  <w:color w:val="134163" w:themeColor="accent2" w:themeShade="80"/>
                                  <w:sz w:val="28"/>
                                  <w:szCs w:val="28"/>
                                </w:rPr>
                                <w:t>a y Emprendedorismo</w:t>
                              </w:r>
                            </w:sdtContent>
                          </w:sdt>
                        </w:p>
                        <w:p w14:paraId="42B150CD" w14:textId="77777777" w:rsidR="00FC596F" w:rsidRDefault="00FC596F">
                          <w:pPr>
                            <w:rPr>
                              <w:i/>
                              <w:iCs/>
                              <w:color w:val="13416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2775B0C4" w14:textId="285C367E" w:rsidR="00FC596F" w:rsidRDefault="00FC596F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1606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4C49EA63" wp14:editId="2BC3938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20165" w14:textId="50FD2AF8" w:rsidR="00FC596F" w:rsidRDefault="00000000">
                                <w:pPr>
                                  <w:spacing w:after="100"/>
                                  <w:rPr>
                                    <w:color w:val="1481AB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1481AB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Content>
                                    <w:r w:rsidR="00500DB3">
                                      <w:rPr>
                                        <w:color w:val="1481AB" w:themeColor="accent1" w:themeShade="BF"/>
                                        <w:sz w:val="24"/>
                                        <w:szCs w:val="24"/>
                                      </w:rPr>
                                      <w:t>Joaquin Chanquia  |  02887/7</w:t>
                                    </w:r>
                                  </w:sdtContent>
                                </w:sdt>
                              </w:p>
                              <w:p w14:paraId="0CFC6C91" w14:textId="7FB2D04B" w:rsidR="00FC596F" w:rsidRDefault="00000000">
                                <w:pPr>
                                  <w:spacing w:after="100"/>
                                  <w:rPr>
                                    <w:color w:val="1481AB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1481AB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4-26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824F8">
                                      <w:rPr>
                                        <w:color w:val="1481AB" w:themeColor="accent1" w:themeShade="BF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="00500DB3">
                                      <w:rPr>
                                        <w:color w:val="1481AB" w:themeColor="accent1" w:themeShade="BF"/>
                                        <w:sz w:val="24"/>
                                        <w:szCs w:val="24"/>
                                      </w:rPr>
                                      <w:t>/04/2024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49EA63" id="Rectángulo 54" o:spid="_x0000_s1027" style="position:absolute;margin-left:0;margin-top:0;width:367pt;height:64.25pt;z-index:251668480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" o:allowincell="f" stroked="f">
                    <v:textbox>
                      <w:txbxContent>
                        <w:p w14:paraId="69020165" w14:textId="50FD2AF8" w:rsidR="00FC596F" w:rsidRDefault="00000000">
                          <w:pPr>
                            <w:spacing w:after="100"/>
                            <w:rPr>
                              <w:color w:val="1481AB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1481AB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Content>
                              <w:r w:rsidR="00500DB3">
                                <w:rPr>
                                  <w:color w:val="1481AB" w:themeColor="accent1" w:themeShade="BF"/>
                                  <w:sz w:val="24"/>
                                  <w:szCs w:val="24"/>
                                </w:rPr>
                                <w:t>Joaquin Chanquia  |  02887/7</w:t>
                              </w:r>
                            </w:sdtContent>
                          </w:sdt>
                        </w:p>
                        <w:p w14:paraId="0CFC6C91" w14:textId="7FB2D04B" w:rsidR="00FC596F" w:rsidRDefault="00000000">
                          <w:pPr>
                            <w:spacing w:after="100"/>
                            <w:rPr>
                              <w:color w:val="1481AB" w:themeColor="accent1" w:themeShade="BF"/>
                            </w:rPr>
                          </w:pPr>
                          <w:sdt>
                            <w:sdtPr>
                              <w:rPr>
                                <w:color w:val="1481AB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4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824F8">
                                <w:rPr>
                                  <w:color w:val="1481AB" w:themeColor="accent1" w:themeShade="BF"/>
                                  <w:sz w:val="24"/>
                                  <w:szCs w:val="24"/>
                                </w:rPr>
                                <w:t>26</w:t>
                              </w:r>
                              <w:r w:rsidR="00500DB3">
                                <w:rPr>
                                  <w:color w:val="1481AB" w:themeColor="accent1" w:themeShade="BF"/>
                                  <w:sz w:val="24"/>
                                  <w:szCs w:val="24"/>
                                </w:rPr>
                                <w:t>/04/2024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1606A">
            <w:rPr>
              <w:i/>
              <w:iCs/>
              <w:smallCaps/>
              <w:color w:val="335B74" w:themeColor="text2"/>
              <w:spacing w:val="5"/>
              <w:sz w:val="24"/>
              <w:szCs w:val="24"/>
            </w:rPr>
            <w:br w:type="page"/>
          </w:r>
        </w:sdtContent>
      </w:sdt>
    </w:p>
    <w:p w14:paraId="22A8E293" w14:textId="6ECC8C68" w:rsidR="00FC596F" w:rsidRDefault="00000000">
      <w:pPr>
        <w:pStyle w:val="Ttulo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78BB2E44850045618234D49B47D8F5C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437EC">
            <w:rPr>
              <w:rFonts w:asciiTheme="minorHAnsi" w:eastAsiaTheme="minorEastAsia" w:hAnsiTheme="minorHAnsi"/>
              <w:smallCaps w:val="0"/>
              <w:spacing w:val="0"/>
            </w:rPr>
            <w:t xml:space="preserve">Trabajo Práctico </w:t>
          </w:r>
          <w:r w:rsidR="00C949D1">
            <w:rPr>
              <w:rFonts w:asciiTheme="minorHAnsi" w:eastAsiaTheme="minorEastAsia" w:hAnsiTheme="minorHAnsi"/>
              <w:smallCaps w:val="0"/>
              <w:spacing w:val="0"/>
            </w:rPr>
            <w:t>2</w:t>
          </w:r>
        </w:sdtContent>
      </w:sdt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D1627FC" wp14:editId="1674B67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A34E0" id="Grupo 62" o:spid="_x0000_s1026" style="position:absolute;margin-left:0;margin-top:10in;width:43.2pt;height:43.2pt;z-index:2516449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Bk09AR2AIAALIHAAAOAAAAAAAAAAAAAAAAAC4CAABkcnMv&#10;ZTJvRG9jLnhtbFBLAQItABQABgAIAAAAIQCQ/EnS3AAAAAkBAAAPAAAAAAAAAAAAAAAAADIFAABk&#10;cnMvZG93bnJldi54bWxQSwUGAAAAAAQABADzAAAAOwY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8334433" wp14:editId="1688B03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8915" id="Grupo 59" o:spid="_x0000_s1026" style="position:absolute;margin-left:0;margin-top:10in;width:43.2pt;height:43.2pt;z-index:25164595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4qEx99YCAACyBwAADgAAAAAAAAAAAAAAAAAuAgAAZHJzL2Uy&#10;b0RvYy54bWxQSwECLQAUAAYACAAAACEAkPxJ0twAAAAJAQAADwAAAAAAAAAAAAAAAAAwBQAAZHJz&#10;L2Rvd25yZXYueG1sUEsFBgAAAAAEAAQA8wAAADk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21C8D2A" wp14:editId="14DD4F0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6A6EE" id="Grupo 56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1p1wIAALIHAAAOAAAAZHJzL2Uyb0RvYy54bWzUVdtu3CAQfa/Uf0C8N7b3FseKN4pya6W0&#10;iZr2A1iMbVQMFNj1Jl/fAbyb3SStqrSq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8BEAE79" wp14:editId="092C9A1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C5492" id="Grupo 53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Sk0AIAALIHAAAOAAAAZHJzL2Uyb0RvYy54bWzUVdtu3CAQfa/Uf0C8N7b3FseKN4pya6W0&#10;iZr2A1iMbVQMFNj1Jl/fAbyb3SStqlSt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B41A723" wp14:editId="0F20AEE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47F61" id="Grupo 50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N1ifn/RAgAAsgcAAA4AAAAAAAAAAAAAAAAALgIAAGRycy9lMm9Eb2Mu&#10;eG1sUEsBAi0AFAAGAAgAAAAhAJD8SdLcAAAACQEAAA8AAAAAAAAAAAAAAAAAKwUAAGRycy9kb3du&#10;cmV2LnhtbFBLBQYAAAAABAAEAPMAAAA0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D82920C" wp14:editId="73E2135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1C5C5" id="Grupo 47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B5Cz+40gIAALIHAAAOAAAAAAAAAAAAAAAAAC4CAABkcnMvZTJvRG9j&#10;LnhtbFBLAQItABQABgAIAAAAIQCQ/EnS3AAAAAkBAAAPAAAAAAAAAAAAAAAAACwFAABkcnMvZG93&#10;bnJldi54bWxQSwUGAAAAAAQABADzAAAANQY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2EDAF0F" wp14:editId="430C67B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C9A82" id="Grupo 44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CwtEG10gIAALIHAAAOAAAAAAAAAAAAAAAAAC4CAABkcnMvZTJvRG9j&#10;LnhtbFBLAQItABQABgAIAAAAIQCQ/EnS3AAAAAkBAAAPAAAAAAAAAAAAAAAAACwFAABkcnMvZG93&#10;bnJldi54bWxQSwUGAAAAAAQABADzAAAANQY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E72D13E" wp14:editId="4DF2B3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0ABE6" id="Grupo 41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A30TYt2AIAALIHAAAOAAAAAAAAAAAAAAAAAC4CAABkcnMv&#10;ZTJvRG9jLnhtbFBLAQItABQABgAIAAAAIQCQ/EnS3AAAAAkBAAAPAAAAAAAAAAAAAAAAADIFAABk&#10;cnMvZG93bnJldi54bWxQSwUGAAAAAAQABADzAAAAOwY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5A192D" wp14:editId="72E15E5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C0024" id="Grupo 38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DGeDaV0gIAALIHAAAOAAAAAAAAAAAAAAAAAC4CAABkcnMvZTJvRG9j&#10;LnhtbFBLAQItABQABgAIAAAAIQCQ/EnS3AAAAAkBAAAPAAAAAAAAAAAAAAAAACwFAABkcnMvZG93&#10;bnJldi54bWxQSwUGAAAAAAQABADzAAAANQYAAAAA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846A21" wp14:editId="4AEDBE7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C1D9C" id="Grupo 35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YSSml9YCAACyBwAADgAAAAAAAAAAAAAAAAAuAgAAZHJzL2Uy&#10;b0RvYy54bWxQSwECLQAUAAYACAAAACEAkPxJ0twAAAAJAQAADwAAAAAAAAAAAAAAAAAwBQAAZHJz&#10;L2Rvd25yZXYueG1sUEsFBgAAAAAEAAQA8wAAADkG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11A9B8" wp14:editId="1DB0F3B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9F239" id="Grupo 32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Di4pC02AIAALIHAAAOAAAAAAAAAAAAAAAAAC4CAABkcnMv&#10;ZTJvRG9jLnhtbFBLAQItABQABgAIAAAAIQCQ/EnS3AAAAAkBAAAPAAAAAAAAAAAAAAAAADIFAABk&#10;cnMvZG93bnJldi54bWxQSwUGAAAAAAQABADzAAAAOwY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A85DE97" wp14:editId="2882591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EF425" id="Grupo 29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ZJBxUtYCAACyBwAADgAAAAAAAAAAAAAAAAAuAgAAZHJzL2Uy&#10;b0RvYy54bWxQSwECLQAUAAYACAAAACEAkPxJ0twAAAAJAQAADwAAAAAAAAAAAAAAAAAwBQAAZHJz&#10;L2Rvd25yZXYueG1sUEsFBgAAAAAEAAQA8wAAADkG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53EA6F" wp14:editId="5322BE7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2C712" id="Grupo 26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DArMdV2AIAALIHAAAOAAAAAAAAAAAAAAAAAC4CAABkcnMv&#10;ZTJvRG9jLnhtbFBLAQItABQABgAIAAAAIQCQ/EnS3AAAAAkBAAAPAAAAAAAAAAAAAAAAADIFAABk&#10;cnMvZG93bnJldi54bWxQSwUGAAAAAAQABADzAAAAOwY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6519EF" wp14:editId="76F1B0D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A739F" id="Grupo 23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6Y0QIAALIHAAAOAAAAZHJzL2Uyb0RvYy54bWzUVdtu3CAQfa/Uf0C8N7b3FseKN4pya6W0&#10;iZr2A1iMbVQMFNj1Jl/fAbyb3SStqlSt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AlGTpjRAgAAsgcAAA4AAAAAAAAAAAAAAAAALgIAAGRycy9lMm9Eb2Mu&#10;eG1sUEsBAi0AFAAGAAgAAAAhAJD8SdLcAAAACQEAAA8AAAAAAAAAAAAAAAAAKwUAAGRycy9kb3du&#10;cmV2LnhtbFBLBQYAAAAABAAEAPMAAAA0Bg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86D2B2" wp14:editId="311B4C7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072FC" id="Grupo 20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CNT3RD0gIAALIHAAAOAAAAAAAAAAAAAAAAAC4CAABkcnMvZTJvRG9j&#10;LnhtbFBLAQItABQABgAIAAAAIQCQ/EnS3AAAAAkBAAAPAAAAAAAAAAAAAAAAACwFAABkcnMvZG93&#10;bnJldi54bWxQSwUGAAAAAAQABADzAAAANQYAAAAA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55733B" wp14:editId="7F50D84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41E8A" id="Grupo 17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P86fx3RAgAAsgcAAA4AAAAAAAAAAAAAAAAALgIAAGRycy9lMm9Eb2Mu&#10;eG1sUEsBAi0AFAAGAAgAAAAhAJD8SdLcAAAACQEAAA8AAAAAAAAAAAAAAAAAKwUAAGRycy9kb3du&#10;cmV2LnhtbFBLBQYAAAAABAAEAPMAAAA0Bg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4E7D58" wp14:editId="5B86095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E7A36" id="Grupo 14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DaFARDRAgAAsgcAAA4AAAAAAAAAAAAAAAAALgIAAGRycy9lMm9Eb2Mu&#10;eG1sUEsBAi0AFAAGAAgAAAAhAJD8SdLcAAAACQEAAA8AAAAAAAAAAAAAAAAAKwUAAGRycy9kb3du&#10;cmV2LnhtbFBLBQYAAAAABAAEAPMAAAA0Bg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8C6218" wp14:editId="402117A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79294" id="Grupo 11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Cx4HaI2AIAALIHAAAOAAAAAAAAAAAAAAAAAC4CAABkcnMv&#10;ZTJvRG9jLnhtbFBLAQItABQABgAIAAAAIQCQ/EnS3AAAAAkBAAAPAAAAAAAAAAAAAAAAADIFAABk&#10;cnMvZG93bnJldi54bWxQSwUGAAAAAAQABADzAAAAO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47C1E7" wp14:editId="50958C0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D3A4E" id="Grupo 8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BPePvC0gIAALAHAAAOAAAAAAAAAAAAAAAAAC4CAABkcnMvZTJvRG9j&#10;LnhtbFBLAQItABQABgAIAAAAIQCQ/EnS3AAAAAkBAAAPAAAAAAAAAAAAAAAAACwFAABkcnMvZG93&#10;bnJldi54bWxQSwUGAAAAAAQABADzAAAANQY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A97660" wp14:editId="142AD0E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FC80C" id="Grupo 5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1606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013D17" wp14:editId="499BE8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E9EF5" id="Grupo 2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4408F2ED" w14:textId="54FE4771" w:rsidR="00FC596F" w:rsidRDefault="00000000">
      <w:pPr>
        <w:pStyle w:val="Subttulo"/>
      </w:pPr>
      <w:sdt>
        <w:sdtPr>
          <w:id w:val="221498499"/>
          <w:placeholder>
            <w:docPart w:val="27FF4F651CD14952ACB3C23D8E57A03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87669">
            <w:t>Economía y Emprendedorismo</w:t>
          </w:r>
        </w:sdtContent>
      </w:sdt>
      <w:r w:rsidR="00E1606A">
        <w:rPr>
          <w:lang w:val="es-ES"/>
        </w:rPr>
        <w:t xml:space="preserve"> </w:t>
      </w:r>
    </w:p>
    <w:p w14:paraId="6815382C" w14:textId="405F4E1F" w:rsidR="00A666C3" w:rsidRPr="00A666C3" w:rsidRDefault="00A666C3" w:rsidP="00A666C3">
      <w:pPr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1- Leer </w:t>
      </w:r>
      <w:r w:rsidR="00414469"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el texto</w:t>
      </w: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de Xavier Ferras, “ Tecnomanager”.</w:t>
      </w:r>
    </w:p>
    <w:p w14:paraId="1118CB7A" w14:textId="2484A30A" w:rsidR="00A666C3" w:rsidRDefault="00A666C3" w:rsidP="00A666C3">
      <w:pPr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A)Desarrollar una competencia </w:t>
      </w:r>
      <w:r w:rsidR="00414469"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específica</w:t>
      </w: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para cada uno de los tipos según clasifica las COMPETENCIAS NECESARIAS PARA EL PROFESIONAL EN LA ERA DIGITAL.</w:t>
      </w:r>
    </w:p>
    <w:p w14:paraId="5B0C6639" w14:textId="56368D02" w:rsidR="002D5D76" w:rsidRDefault="00365BF3" w:rsidP="008F5EED">
      <w:pPr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Competencias computacionales: Estas son aquellas competencias </w:t>
      </w:r>
      <w:r w:rsidR="00DE68A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lógico-</w:t>
      </w:r>
      <w:r w:rsidR="00B90B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matemáticas</w:t>
      </w:r>
      <w:r w:rsidR="00DE68A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que tienen una orientación interna</w:t>
      </w:r>
      <w:r w:rsidR="0060551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aquí voy a explicar</w:t>
      </w:r>
      <w:r w:rsidR="001B5DC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sobre la visión </w:t>
      </w:r>
      <w:r w:rsidR="007E05F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sistémica, la cual es</w:t>
      </w:r>
      <w:r w:rsidR="00246B28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la capacidad de </w:t>
      </w:r>
      <w:r w:rsidR="00DA636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comprender</w:t>
      </w:r>
      <w:r w:rsidR="00A124C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y analizar sistemas en su totalidad</w:t>
      </w:r>
      <w:r w:rsidR="000B542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conociendo las re</w:t>
      </w:r>
      <w:r w:rsidR="00762D2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laciones</w:t>
      </w:r>
      <w:r w:rsidR="00D6326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 interacciones entre los componentes </w:t>
      </w:r>
      <w:r w:rsidR="007E3C2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de este</w:t>
      </w:r>
      <w:r w:rsidR="00D6326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 Esta competencia implic</w:t>
      </w:r>
      <w:r w:rsidR="00A446B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a aprender como los cambios en una parte de un sistema pueden afectar al resto </w:t>
      </w:r>
      <w:r w:rsidR="00241DA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de este</w:t>
      </w:r>
      <w:r w:rsidR="00900F9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esto permite tomar decisiones informadas y resolver problemas de manera efectiva.</w:t>
      </w:r>
    </w:p>
    <w:p w14:paraId="5F1B7958" w14:textId="4306C629" w:rsidR="00900F99" w:rsidRDefault="008A2D2F" w:rsidP="008F5EED">
      <w:pPr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Competencias digitales: Estas competencias </w:t>
      </w:r>
      <w:r w:rsidR="0074398A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hablan sobre la aplicación de los pensamientos </w:t>
      </w:r>
      <w:r w:rsidR="00A678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lógico-</w:t>
      </w:r>
      <w:r w:rsidR="00B90B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matemáticos</w:t>
      </w:r>
      <w:r w:rsidR="00A678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a situaciones concretas. El pensamiento </w:t>
      </w:r>
      <w:r w:rsidR="00E510B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algorítmico habla sobre la capacidad de un profesional de descomponer un problema</w:t>
      </w:r>
      <w:r w:rsidR="0081185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en pasos lógicos y secuenciales </w:t>
      </w:r>
      <w:r w:rsidR="0041446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más</w:t>
      </w:r>
      <w:r w:rsidR="0081185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simples que el problema en su totalidad para luego traducirlos en </w:t>
      </w:r>
      <w:r w:rsidR="00B43F8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algoritmos o conjuntos de instrucciones precisas</w:t>
      </w:r>
      <w:r w:rsidR="00241DA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que puedan ser seguidas por una computadora.</w:t>
      </w:r>
    </w:p>
    <w:p w14:paraId="6972B2ED" w14:textId="5107F285" w:rsidR="00241DAE" w:rsidRDefault="00241DAE" w:rsidP="008F5EED">
      <w:pPr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Competencias </w:t>
      </w:r>
      <w:r w:rsidR="00CD1EA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humanísticas: La creatividad como competencia </w:t>
      </w:r>
      <w:r w:rsidR="00B90B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humanístico</w:t>
      </w:r>
      <w:r w:rsidR="00647BA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-social de orientación interna es la </w:t>
      </w:r>
      <w:r w:rsidR="00A2385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capacidad de </w:t>
      </w:r>
      <w:r w:rsidR="0043667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generar soluciones</w:t>
      </w:r>
      <w:r w:rsidR="00A919D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originales y efectivas </w:t>
      </w:r>
      <w:r w:rsidR="007E3C2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usando técnicas</w:t>
      </w:r>
      <w:r w:rsidR="003306EB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</w:t>
      </w:r>
      <w:r w:rsidR="007E3C2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herramientas</w:t>
      </w:r>
      <w:r w:rsidR="003306EB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y recursos computacionales. Esta competencia</w:t>
      </w:r>
      <w:r w:rsidR="00823A6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3566E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permite al profesional pensar de manera no convencional y abordar problemas de distintas </w:t>
      </w:r>
      <w:r w:rsidR="008371C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maneras</w:t>
      </w:r>
      <w:r w:rsidR="00F204C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</w:t>
      </w:r>
      <w:r w:rsidR="00FF682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mejorando la forma en la que se resuelven</w:t>
      </w:r>
      <w:r w:rsidR="006000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los mismos.</w:t>
      </w:r>
    </w:p>
    <w:p w14:paraId="3095B164" w14:textId="5F86CF35" w:rsidR="00600087" w:rsidRDefault="00600087" w:rsidP="008F5EED">
      <w:pPr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Competencias sociales: En el apartado dedicado a las competencias </w:t>
      </w:r>
      <w:r w:rsidR="00B90B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humanístico</w:t>
      </w: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-sociales</w:t>
      </w:r>
      <w:r w:rsidR="003E69FA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de orientación externa</w:t>
      </w:r>
      <w:r w:rsidR="002734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la competencia de comunicación </w:t>
      </w:r>
      <w:r w:rsidR="001C7FC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es la </w:t>
      </w:r>
      <w:r w:rsidR="00A2039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que influye en la capacidad de un profesional a expresar sus </w:t>
      </w:r>
      <w:r w:rsidR="00B521B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ideas, compartir información y de colaborar de manera efectiva con sus </w:t>
      </w:r>
      <w:r w:rsidR="00846C48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compañeros. Algunas características de la comunicación con un </w:t>
      </w:r>
      <w:r w:rsidR="005522E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profesional que posee esta capacidad incluyen la habilidad de </w:t>
      </w:r>
      <w:r w:rsidR="00CF4E5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hablar de manera clara, precisa y persuasiva</w:t>
      </w:r>
      <w:r w:rsidR="001E17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. Esta habilidad es esencial para el </w:t>
      </w:r>
      <w:r w:rsidR="00143F1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éxito en la industria informática dada la ventaja que </w:t>
      </w:r>
      <w:r w:rsidR="00B379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se tiene al poder demostrar los propios conocimientos.</w:t>
      </w:r>
    </w:p>
    <w:p w14:paraId="735368F3" w14:textId="61EE2657" w:rsidR="00B379F4" w:rsidRDefault="00B379F4">
      <w:pP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br w:type="page"/>
      </w:r>
    </w:p>
    <w:p w14:paraId="7F42B27A" w14:textId="11B5D973" w:rsidR="00A666C3" w:rsidRPr="00A666C3" w:rsidRDefault="00A666C3" w:rsidP="00293E05">
      <w:pPr>
        <w:spacing w:after="0"/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lastRenderedPageBreak/>
        <w:t xml:space="preserve">B) Desarrolle una reflexión sobre su situación con respecto a las competencias que posee para </w:t>
      </w:r>
      <w:r w:rsidR="00C964C1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a</w:t>
      </w:r>
      <w:r w:rsidRPr="00A666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bordar su desarrollo profesional</w:t>
      </w:r>
    </w:p>
    <w:p w14:paraId="7FB75A72" w14:textId="54A2E402" w:rsidR="00FE2675" w:rsidRPr="00FE2675" w:rsidRDefault="006C2587" w:rsidP="00293E0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Considerando mis competencias para abordar mi desarrollo profesional, </w:t>
      </w:r>
      <w:r w:rsidR="00222D5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creo tener una buena 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visión sistémica y pensamiento algorítmico</w:t>
      </w:r>
      <w:r w:rsidR="00222D5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gracias a varias materias que di en la facultad que me </w:t>
      </w:r>
      <w:r w:rsidR="00345D38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proporcionaron</w:t>
      </w:r>
      <w:r w:rsidR="00222D5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esta clase de </w:t>
      </w:r>
      <w:r w:rsidR="00345D38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mentalidad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lo que me permite comprender y analizar sistemas de manera </w:t>
      </w:r>
      <w:r w:rsidR="00611ED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completa 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y encontrar soluciones</w:t>
      </w:r>
      <w:r w:rsidR="00E717E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a través de la descomposición de problemas en pasos lógicos. Además, </w:t>
      </w:r>
      <w:r w:rsidR="00611ED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poseo una buena 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creatividad</w:t>
      </w:r>
      <w:r w:rsidR="00EE1FE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que me permite tener buenas ideas y </w:t>
      </w:r>
      <w:r w:rsidR="00F770CA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resolver problemas de diversas maneras y entender la resolución </w:t>
      </w:r>
      <w:r w:rsidR="00B6714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hecha por otras p</w:t>
      </w:r>
      <w:r w:rsidR="00984D9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ersonas</w:t>
      </w:r>
      <w:r w:rsidRPr="006C258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 Sin embargo, reconozco que necesito mejorar mis habilidades de comunicación para poder expresar mis ideas de manera más clara, persuasiva y efectiva, tanto en la interacción con equipos de trabajo como en la presentación de proyectos y propuestas técnicas.</w:t>
      </w:r>
    </w:p>
    <w:p w14:paraId="046D88E2" w14:textId="14A67358" w:rsidR="008013C3" w:rsidRPr="00B70B12" w:rsidRDefault="008013C3" w:rsidP="00293E05">
      <w:pPr>
        <w:spacing w:after="0" w:line="240" w:lineRule="auto"/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2) Según el paper de Walas &amp; Acosta:</w:t>
      </w:r>
      <w:r w:rsidR="00B70B12"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A) a que se refiere el enfoque sistémico para el desarrollo de startups?</w:t>
      </w:r>
    </w:p>
    <w:p w14:paraId="7B15D68F" w14:textId="423349F3" w:rsidR="00BB7EA5" w:rsidRPr="008013C3" w:rsidRDefault="00BB7EA5" w:rsidP="00293E0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 w:rsidRPr="008F5EED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En este documento cuando se refiere al enfoque sistémico para el desarrollo de startups</w:t>
      </w:r>
      <w:r w:rsidR="0067020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34352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habla sobre</w:t>
      </w:r>
      <w:r w:rsidR="0067020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347B1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que se considera a las </w:t>
      </w:r>
      <w:r w:rsidR="007728D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organizaciones</w:t>
      </w:r>
      <w:r w:rsidR="00347B1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como un sistema integrado en el que todas las partes se interrelacionan entre </w:t>
      </w:r>
      <w:r w:rsidR="00763B1D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sí</w:t>
      </w:r>
      <w:r w:rsidR="007245B8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 Este enfoque implica analizar la relaciones y dependencias</w:t>
      </w:r>
      <w:r w:rsidR="002E637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entre los distintos componentes de la empresa asi como optimizar el funcionamiento del sistema en su conjunto</w:t>
      </w:r>
      <w:r w:rsidR="00A319F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en lugar de hacerlo para cada uno individualmente</w:t>
      </w:r>
      <w:r w:rsidR="000704E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 Tambien se destaca la importancia</w:t>
      </w:r>
      <w:r w:rsidR="0069617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de adaptarse a los cambios de entorno</w:t>
      </w:r>
      <w:r w:rsidR="00D4034A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y de tener una visión a largo plazo para impulsar el crecimiento e innovación de startups.</w:t>
      </w:r>
    </w:p>
    <w:p w14:paraId="7928EEA2" w14:textId="075AC5C8" w:rsidR="008013C3" w:rsidRPr="008013C3" w:rsidRDefault="008013C3" w:rsidP="00293E05">
      <w:pPr>
        <w:spacing w:after="0" w:line="240" w:lineRule="auto"/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B)Que papel juegan los ecosistemas de innovación para el desarrollo de nuevos </w:t>
      </w:r>
      <w:r w:rsidR="00763B1D"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emprendimientos?</w:t>
      </w:r>
      <w:r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A partir de la descripción de los ecosistemas de innovación </w:t>
      </w:r>
      <w:r w:rsidR="00763B1D"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más</w:t>
      </w:r>
      <w:r w:rsidRPr="008013C3">
        <w:rPr>
          <w:rFonts w:ascii="Aptos" w:eastAsia="Times New Roman" w:hAnsi="Aptos" w:cs="Times New Roman"/>
          <w:b/>
          <w:bCs/>
          <w:i/>
          <w:i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notables en Argentina, desarrollar un párrafo con su opinión y conclusiones.</w:t>
      </w:r>
    </w:p>
    <w:p w14:paraId="39AFAD8D" w14:textId="12070797" w:rsidR="00070575" w:rsidRDefault="00CB356C" w:rsidP="00293E0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Los ecosistemas de innovación desempeñan un papel fundamental</w:t>
      </w:r>
      <w:r w:rsidR="009D017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para el desarrollo de </w:t>
      </w:r>
      <w:r w:rsidR="00C7513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nuevos emprendimientos </w:t>
      </w:r>
      <w:r w:rsidR="00840C4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al proporcionar un entorno en el que sea mucho más fácil lograr el éxito como </w:t>
      </w:r>
      <w:r w:rsidR="00763B1D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un startup</w:t>
      </w:r>
      <w:r w:rsidR="008270E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brindando apoyo</w:t>
      </w:r>
      <w:r w:rsidR="00E872D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para su </w:t>
      </w:r>
      <w:r w:rsidR="007D4A3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generación y </w:t>
      </w:r>
      <w:r w:rsidR="00E872D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evolución.</w:t>
      </w:r>
    </w:p>
    <w:p w14:paraId="68B3A11D" w14:textId="3D21C4CA" w:rsidR="00B70B12" w:rsidRPr="00B70B12" w:rsidRDefault="00070575" w:rsidP="00293E0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En argentina puede destacarse </w:t>
      </w:r>
      <w:r w:rsidR="00C65F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el crecimiento del sector de software </w:t>
      </w:r>
      <w:r w:rsidR="00857C19" w:rsidRPr="00857C1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y servicios informáticos en los últimos años, con un aumento tanto en el número de empresas activas como en la facturación. Este crecimiento demuestra la vitalidad y </w:t>
      </w:r>
      <w:r w:rsidR="00293E0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el </w:t>
      </w:r>
      <w:r w:rsidR="00857C19" w:rsidRPr="00857C1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potencial del ecosistema emprendedor en el país. Además, se observa un </w:t>
      </w:r>
      <w:r w:rsidR="0014470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aumento</w:t>
      </w:r>
      <w:r w:rsidR="00857C19" w:rsidRPr="00857C1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en la creación de empresas y un en las ventas del sector, a pesar de las crisis económicas y devaluaciones que ha enfrentado Argentina en los últimos años. Estos datos reflejan la capacidad de adaptación y resiliencia de </w:t>
      </w:r>
      <w:r w:rsidR="00763B1D" w:rsidRPr="00857C1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los startups argentinos</w:t>
      </w:r>
      <w:r w:rsidR="00857C19" w:rsidRPr="00857C1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frente a los desafíos del entorno</w:t>
      </w:r>
      <w:r w:rsidR="00293E0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857C19" w:rsidRPr="00293E0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económico.</w:t>
      </w:r>
      <w:r w:rsidR="00B70B12"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br w:type="page"/>
      </w:r>
    </w:p>
    <w:p w14:paraId="412BC713" w14:textId="76FB9053" w:rsidR="00AE781C" w:rsidRDefault="00AE781C" w:rsidP="000E0D5D">
      <w:pPr>
        <w:spacing w:before="120" w:after="120" w:line="240" w:lineRule="auto"/>
        <w:ind w:firstLine="709"/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AE781C"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lastRenderedPageBreak/>
        <w:t xml:space="preserve">3) Investigar el caso de una empresa de base tecnológica y describir su evolución, hitos en su historia, características, y cambios o adaptaciones que </w:t>
      </w:r>
      <w:r w:rsidR="007728D3" w:rsidRPr="00AE781C"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>sufrió</w:t>
      </w:r>
      <w:r w:rsidRPr="00AE781C">
        <w:rPr>
          <w:rFonts w:ascii="Aptos" w:eastAsia="Times New Roman" w:hAnsi="Aptos" w:cs="Times New Roman"/>
          <w:b/>
          <w:bCs/>
          <w:color w:val="1481AB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su evolución.  (empresas x ejemplo. BitGenia, Frontec, Auth0, Mercado Libre, Satellogic, otras) </w:t>
      </w:r>
    </w:p>
    <w:p w14:paraId="0ED88714" w14:textId="5146A4EE" w:rsidR="00C0550E" w:rsidRDefault="00DF5F06" w:rsidP="00FE267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133B597" wp14:editId="201E446D">
            <wp:simplePos x="0" y="0"/>
            <wp:positionH relativeFrom="column">
              <wp:posOffset>2567305</wp:posOffset>
            </wp:positionH>
            <wp:positionV relativeFrom="paragraph">
              <wp:posOffset>4445</wp:posOffset>
            </wp:positionV>
            <wp:extent cx="2652395" cy="1988820"/>
            <wp:effectExtent l="0" t="0" r="0" b="0"/>
            <wp:wrapSquare wrapText="bothSides"/>
            <wp:docPr id="764889287" name="Imagen 1" descr="PedidosYa invierte fuerte en &quot;tiendas oscuras&quot; en Argentina: entregan en 20  minutos y se puede pedir de todo - El Cron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idosYa invierte fuerte en &quot;tiendas oscuras&quot; en Argentina: entregan en 20  minutos y se puede pedir de todo - El Cronis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5A4" w:rsidRP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Para este punto </w:t>
      </w:r>
      <w:r w:rsidR="007728D3" w:rsidRP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elegí</w:t>
      </w:r>
      <w:r w:rsidR="003F55A4" w:rsidRP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hablar sobre la empresa de pedidos </w:t>
      </w:r>
      <w:r w:rsidR="00F34D08" w:rsidRP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a domicilio </w:t>
      </w:r>
      <w:r w:rsid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P</w:t>
      </w:r>
      <w:r w:rsidR="00F34D08" w:rsidRP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edidosYa</w:t>
      </w:r>
      <w:r w:rsidR="00C0550E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</w:t>
      </w:r>
      <w:r w:rsidR="00B4087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Esta empresa fue fundada en 2009 por </w:t>
      </w:r>
      <w:r w:rsidR="007728D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Álvaro</w:t>
      </w:r>
      <w:r w:rsidR="00B4087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7728D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García</w:t>
      </w:r>
      <w:r w:rsidR="00B4087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Ariel Burs</w:t>
      </w:r>
      <w:r w:rsidR="00E30B4B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chtin y </w:t>
      </w:r>
      <w:r w:rsidR="007728D3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Rubén</w:t>
      </w:r>
      <w:r w:rsidR="00E30B4B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Sosenke en Montevideo, Uruguay.</w:t>
      </w:r>
      <w:r w:rsidR="0029627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Inicialmente surgió como una idea </w:t>
      </w:r>
      <w:r w:rsidR="0041446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para</w:t>
      </w:r>
      <w:r w:rsidR="0029627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proporcionar una plataforma en linea en la que los usuarios pudieran ordenar comida de restaurantes locales y recibi</w:t>
      </w:r>
      <w:r w:rsidR="00207E2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r entregas a domicilio</w:t>
      </w:r>
      <w:r w:rsidR="004B406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</w:t>
      </w:r>
      <w:r w:rsidR="0072605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726050" w:rsidRPr="0072605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Después de establecerse en Uruguay, PedidosYa se expandió rápidamente a otros países de América Latina, incluyendo Argentina, Chile, Brasil y México. Esta expansión fue clave para su crecimiento y consolidación como líder en la región en el mercado de entrega de comida a domicilio.</w:t>
      </w:r>
      <w:r w:rsidR="006E20C6" w:rsidRPr="006E20C6">
        <w:t xml:space="preserve"> </w:t>
      </w:r>
      <w:r w:rsidR="006E20C6" w:rsidRPr="006E20C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A lo largo de los años, PedidosYa ha invertido considerablemente en innovación tecnológica para mejorar la experiencia del usuario y optimizar sus operaciones. Esto incluye el desarrollo de aplicaciones móviles más avanzadas, sistemas de logística eficientes y herramientas de análisis de datos para comprender mejor las preferencias de los usuarios.</w:t>
      </w:r>
      <w:r w:rsidR="00E87D2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PedidosYa ha formado alianzas estratégicas con </w:t>
      </w:r>
      <w:r w:rsidR="00D67C2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importantes empresas de tecnología y financieras para ofrecer </w:t>
      </w:r>
      <w:r w:rsidR="005F250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servicios adicionales a sus clientes</w:t>
      </w:r>
      <w:r w:rsidR="00BA44D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o para ampliar su alcance</w:t>
      </w:r>
      <w:r w:rsidR="00B81DD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. Por </w:t>
      </w: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ejemplo,</w:t>
      </w:r>
      <w:r w:rsidR="00B81DD2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ha colaborado con plataformas de pago para facilitar las transacciones</w:t>
      </w:r>
      <w:r w:rsidR="0034332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y con empresas de telecomunicaciones para promocionar sus servicios</w:t>
      </w:r>
      <w:r w:rsidR="00FC242B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.</w:t>
      </w:r>
      <w:r w:rsidRPr="00DF5F06">
        <w:t xml:space="preserve"> </w:t>
      </w:r>
    </w:p>
    <w:p w14:paraId="43A41328" w14:textId="2ACB23A6" w:rsidR="00207E20" w:rsidRDefault="002432BB" w:rsidP="00FE267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A lo largo de su historia </w:t>
      </w:r>
      <w:r w:rsidR="00EB3DE7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P</w:t>
      </w: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edidosYa ha sufrido varias adaptaciones</w:t>
      </w:r>
      <w:r w:rsidR="000462C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con el </w:t>
      </w:r>
      <w:r w:rsidR="004B34C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fin de cumplir mejor con las necesidades de</w:t>
      </w:r>
      <w:r w:rsidR="007F7EC5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sus clientes</w:t>
      </w:r>
      <w:r w:rsidR="00EA461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entre sus </w:t>
      </w:r>
      <w:r w:rsidR="0041446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más</w:t>
      </w:r>
      <w:r w:rsidR="00EA461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notables destaca la variedad de restaurantes asociados con los que cuenta</w:t>
      </w:r>
      <w:r w:rsidR="00BA4A8F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con los que puede ofrecer </w:t>
      </w:r>
      <w:r w:rsidR="006128F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todo tipo de opciones gastronómicas para sus usuarios. </w:t>
      </w:r>
      <w:r w:rsidR="001B00D4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Otra característica que esta siempre mejorándose en su aplicación es la personalización que ofrece para cada usuario</w:t>
      </w:r>
      <w:r w:rsidR="009660B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, ofreciéndole recomendaciones cada vez </w:t>
      </w:r>
      <w:r w:rsidR="00414469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más</w:t>
      </w:r>
      <w:r w:rsidR="009660B1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 relevantes</w:t>
      </w:r>
      <w:r w:rsidR="00FA51A0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. La logística que posee el funcionamiento de PedidosYa </w:t>
      </w:r>
      <w:r w:rsidR="00E074DD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tambien mejora constantemente para garantizar tiempos de entrega rápidos </w:t>
      </w:r>
      <w:r w:rsidR="00A35B0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y eficientes.</w:t>
      </w:r>
    </w:p>
    <w:p w14:paraId="29925D87" w14:textId="6034942F" w:rsidR="00207E20" w:rsidRPr="00C0550E" w:rsidRDefault="00A35B06" w:rsidP="00FE2675">
      <w:pPr>
        <w:spacing w:after="0"/>
        <w:ind w:firstLine="720"/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 xml:space="preserve">El momento en el que la empresa tuvo un impulso masivo fue </w:t>
      </w:r>
      <w:r w:rsidR="00AC6A9C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durante la pandemia de COVID-19 en la que las funcionalidades de entrega no solo de comida sino de productos de supermercado</w:t>
      </w:r>
      <w:r w:rsidR="00FB0496">
        <w:rPr>
          <w:rFonts w:ascii="Arial" w:eastAsia="Aptos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t>, farmacia y otros servicios básicos resulto casi indispensable para muchas personas al momento de no poder salir de sus viviendas.</w:t>
      </w:r>
    </w:p>
    <w:sectPr w:rsidR="00207E20" w:rsidRPr="00C0550E">
      <w:headerReference w:type="default" r:id="rId13"/>
      <w:footerReference w:type="default" r:id="rId14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E14B0" w14:textId="77777777" w:rsidR="00B4564A" w:rsidRDefault="00B4564A">
      <w:pPr>
        <w:spacing w:after="0" w:line="240" w:lineRule="auto"/>
      </w:pPr>
      <w:r>
        <w:separator/>
      </w:r>
    </w:p>
  </w:endnote>
  <w:endnote w:type="continuationSeparator" w:id="0">
    <w:p w14:paraId="24B8B0A9" w14:textId="77777777" w:rsidR="00B4564A" w:rsidRDefault="00B4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3986498"/>
      <w:docPartObj>
        <w:docPartGallery w:val="Page Numbers (Bottom of Page)"/>
        <w:docPartUnique/>
      </w:docPartObj>
    </w:sdtPr>
    <w:sdtContent>
      <w:p w14:paraId="1A197B44" w14:textId="7B0CE917" w:rsidR="000961C7" w:rsidRDefault="000961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8D094A" w14:textId="179A6B77" w:rsidR="00FC596F" w:rsidRDefault="00FC59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BD82E" w14:textId="77777777" w:rsidR="00B4564A" w:rsidRDefault="00B4564A">
      <w:pPr>
        <w:spacing w:after="0" w:line="240" w:lineRule="auto"/>
      </w:pPr>
      <w:r>
        <w:separator/>
      </w:r>
    </w:p>
  </w:footnote>
  <w:footnote w:type="continuationSeparator" w:id="0">
    <w:p w14:paraId="18CFF981" w14:textId="77777777" w:rsidR="00B4564A" w:rsidRDefault="00B4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A1830" w14:textId="02E9C6C9" w:rsidR="00FC596F" w:rsidRDefault="00E1606A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4-04-26T00:00:00Z">
          <w:dateFormat w:val="d-M-yyyy"/>
          <w:lid w:val="es-ES"/>
          <w:storeMappedDataAs w:val="dateTime"/>
          <w:calendar w:val="gregorian"/>
        </w:date>
      </w:sdtPr>
      <w:sdtContent>
        <w:r w:rsidR="009824F8">
          <w:rPr>
            <w:lang w:val="es-ES"/>
          </w:rPr>
          <w:t>26-4-2024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EAD47C" wp14:editId="21E6743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0FC76D3"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1cade4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1CADE4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1CADE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1CADE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1481AB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1481AB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62A39F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62A39F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62A39F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62A39F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35B74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35B74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35B74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35B74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35B74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35B74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35B74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35B74" w:themeColor="text2"/>
      </w:rPr>
    </w:lvl>
  </w:abstractNum>
  <w:num w:numId="1" w16cid:durableId="1067873170">
    <w:abstractNumId w:val="0"/>
  </w:num>
  <w:num w:numId="2" w16cid:durableId="328794392">
    <w:abstractNumId w:val="1"/>
  </w:num>
  <w:num w:numId="3" w16cid:durableId="1070469889">
    <w:abstractNumId w:val="0"/>
  </w:num>
  <w:num w:numId="4" w16cid:durableId="32265883">
    <w:abstractNumId w:val="1"/>
  </w:num>
  <w:num w:numId="5" w16cid:durableId="483667316">
    <w:abstractNumId w:val="0"/>
  </w:num>
  <w:num w:numId="6" w16cid:durableId="135615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B3"/>
    <w:rsid w:val="000462CC"/>
    <w:rsid w:val="000638B1"/>
    <w:rsid w:val="000704EC"/>
    <w:rsid w:val="00070575"/>
    <w:rsid w:val="000961C7"/>
    <w:rsid w:val="000B5424"/>
    <w:rsid w:val="000C3141"/>
    <w:rsid w:val="000D0606"/>
    <w:rsid w:val="000E0D5D"/>
    <w:rsid w:val="00123060"/>
    <w:rsid w:val="00143F16"/>
    <w:rsid w:val="00144702"/>
    <w:rsid w:val="00166635"/>
    <w:rsid w:val="001742D8"/>
    <w:rsid w:val="001B00D4"/>
    <w:rsid w:val="001B5DC2"/>
    <w:rsid w:val="001C7FC2"/>
    <w:rsid w:val="001E1796"/>
    <w:rsid w:val="001F13F3"/>
    <w:rsid w:val="00207E20"/>
    <w:rsid w:val="00222D5C"/>
    <w:rsid w:val="00241DAE"/>
    <w:rsid w:val="002432BB"/>
    <w:rsid w:val="00246B28"/>
    <w:rsid w:val="002734F4"/>
    <w:rsid w:val="00293E05"/>
    <w:rsid w:val="00296277"/>
    <w:rsid w:val="002D5D76"/>
    <w:rsid w:val="002E6374"/>
    <w:rsid w:val="0031670D"/>
    <w:rsid w:val="003306EB"/>
    <w:rsid w:val="00343327"/>
    <w:rsid w:val="00343526"/>
    <w:rsid w:val="00345D38"/>
    <w:rsid w:val="00347B1F"/>
    <w:rsid w:val="003566E7"/>
    <w:rsid w:val="00365BF3"/>
    <w:rsid w:val="00394F2C"/>
    <w:rsid w:val="00397538"/>
    <w:rsid w:val="003E69FA"/>
    <w:rsid w:val="003F55A4"/>
    <w:rsid w:val="00410E11"/>
    <w:rsid w:val="00414469"/>
    <w:rsid w:val="004178F2"/>
    <w:rsid w:val="004331A2"/>
    <w:rsid w:val="00436672"/>
    <w:rsid w:val="00476838"/>
    <w:rsid w:val="00494EBC"/>
    <w:rsid w:val="004B34C0"/>
    <w:rsid w:val="004B4067"/>
    <w:rsid w:val="00500DB3"/>
    <w:rsid w:val="005522E7"/>
    <w:rsid w:val="005C4043"/>
    <w:rsid w:val="005F2502"/>
    <w:rsid w:val="005F6ADA"/>
    <w:rsid w:val="00600087"/>
    <w:rsid w:val="00605515"/>
    <w:rsid w:val="00611ED7"/>
    <w:rsid w:val="006128F4"/>
    <w:rsid w:val="00647BAE"/>
    <w:rsid w:val="00650A9A"/>
    <w:rsid w:val="00670205"/>
    <w:rsid w:val="00696179"/>
    <w:rsid w:val="006C2587"/>
    <w:rsid w:val="006C647D"/>
    <w:rsid w:val="006E20C6"/>
    <w:rsid w:val="0072176D"/>
    <w:rsid w:val="007245B8"/>
    <w:rsid w:val="00726050"/>
    <w:rsid w:val="007437EC"/>
    <w:rsid w:val="0074398A"/>
    <w:rsid w:val="00745714"/>
    <w:rsid w:val="00762D24"/>
    <w:rsid w:val="00763B1D"/>
    <w:rsid w:val="007728D3"/>
    <w:rsid w:val="007D4A30"/>
    <w:rsid w:val="007E05F1"/>
    <w:rsid w:val="007E3C29"/>
    <w:rsid w:val="007F7EC5"/>
    <w:rsid w:val="008013C3"/>
    <w:rsid w:val="00805066"/>
    <w:rsid w:val="008101B3"/>
    <w:rsid w:val="00811855"/>
    <w:rsid w:val="00823A63"/>
    <w:rsid w:val="008270E9"/>
    <w:rsid w:val="008371CF"/>
    <w:rsid w:val="00840C46"/>
    <w:rsid w:val="00846C48"/>
    <w:rsid w:val="00857C19"/>
    <w:rsid w:val="00893312"/>
    <w:rsid w:val="008A2D2F"/>
    <w:rsid w:val="008F5EED"/>
    <w:rsid w:val="00900F99"/>
    <w:rsid w:val="009660B1"/>
    <w:rsid w:val="009824F8"/>
    <w:rsid w:val="00984D90"/>
    <w:rsid w:val="009D0175"/>
    <w:rsid w:val="009F2EE0"/>
    <w:rsid w:val="00A124C2"/>
    <w:rsid w:val="00A2039C"/>
    <w:rsid w:val="00A2385F"/>
    <w:rsid w:val="00A319FF"/>
    <w:rsid w:val="00A35B06"/>
    <w:rsid w:val="00A446B0"/>
    <w:rsid w:val="00A666C3"/>
    <w:rsid w:val="00A678F4"/>
    <w:rsid w:val="00A919D1"/>
    <w:rsid w:val="00AC6A9C"/>
    <w:rsid w:val="00AE781C"/>
    <w:rsid w:val="00B061F1"/>
    <w:rsid w:val="00B1367B"/>
    <w:rsid w:val="00B379F4"/>
    <w:rsid w:val="00B40871"/>
    <w:rsid w:val="00B43F89"/>
    <w:rsid w:val="00B4564A"/>
    <w:rsid w:val="00B521B3"/>
    <w:rsid w:val="00B67149"/>
    <w:rsid w:val="00B70B12"/>
    <w:rsid w:val="00B81DD2"/>
    <w:rsid w:val="00B87669"/>
    <w:rsid w:val="00B90B96"/>
    <w:rsid w:val="00BA44DF"/>
    <w:rsid w:val="00BA4A31"/>
    <w:rsid w:val="00BA4A8F"/>
    <w:rsid w:val="00BB7EA5"/>
    <w:rsid w:val="00BF50AC"/>
    <w:rsid w:val="00C04B0A"/>
    <w:rsid w:val="00C0550E"/>
    <w:rsid w:val="00C439E2"/>
    <w:rsid w:val="00C65FF4"/>
    <w:rsid w:val="00C75130"/>
    <w:rsid w:val="00C949D1"/>
    <w:rsid w:val="00C964C1"/>
    <w:rsid w:val="00CA796E"/>
    <w:rsid w:val="00CB356C"/>
    <w:rsid w:val="00CD1EAC"/>
    <w:rsid w:val="00CD41CE"/>
    <w:rsid w:val="00CF4E54"/>
    <w:rsid w:val="00D4034A"/>
    <w:rsid w:val="00D63260"/>
    <w:rsid w:val="00D67C21"/>
    <w:rsid w:val="00DA6361"/>
    <w:rsid w:val="00DE68A7"/>
    <w:rsid w:val="00DF5F06"/>
    <w:rsid w:val="00E074DD"/>
    <w:rsid w:val="00E1606A"/>
    <w:rsid w:val="00E30B4B"/>
    <w:rsid w:val="00E510B1"/>
    <w:rsid w:val="00E717E1"/>
    <w:rsid w:val="00E872D9"/>
    <w:rsid w:val="00E87D20"/>
    <w:rsid w:val="00EA4611"/>
    <w:rsid w:val="00EA550D"/>
    <w:rsid w:val="00EB3DE7"/>
    <w:rsid w:val="00EE1FE0"/>
    <w:rsid w:val="00EF2EBE"/>
    <w:rsid w:val="00F204CF"/>
    <w:rsid w:val="00F34D08"/>
    <w:rsid w:val="00F743F0"/>
    <w:rsid w:val="00F770CA"/>
    <w:rsid w:val="00FA51A0"/>
    <w:rsid w:val="00FB0496"/>
    <w:rsid w:val="00FC242B"/>
    <w:rsid w:val="00FC596F"/>
    <w:rsid w:val="00FE2675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4EDC1"/>
  <w15:docId w15:val="{DEBB933F-C46D-47AA-BE40-82D9585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264356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1481AB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1481AB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1481A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1481AB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1C619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1C6194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264356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264356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1CADE4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1CADE4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335B74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335B74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264356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1481AB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192D3A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264356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264356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theme="minorBidi"/>
      <w:color w:val="264356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1481AB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1481AB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1C6194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1C6194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1481AB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264356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1CADE4" w:themeColor="accent1"/>
      </w:pBdr>
      <w:spacing w:line="300" w:lineRule="auto"/>
      <w:ind w:left="936" w:right="936"/>
    </w:pPr>
    <w:rPr>
      <w:i w:val="0"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1481AB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1C6194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1481AB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1C6194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co\AppData\Roaming\Microsoft\Templates\Informe%20(tema%20Mirad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BB2E44850045618234D49B47D8F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8D84-2232-4E42-892B-D60190C20B4D}"/>
      </w:docPartPr>
      <w:docPartBody>
        <w:p w:rsidR="0001569B" w:rsidRDefault="00047B15">
          <w:pPr>
            <w:pStyle w:val="78BB2E44850045618234D49B47D8F5C5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27FF4F651CD14952ACB3C23D8E57A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14FEC-3DA7-453B-965A-0A38C91E754C}"/>
      </w:docPartPr>
      <w:docPartBody>
        <w:p w:rsidR="0001569B" w:rsidRDefault="00047B15">
          <w:pPr>
            <w:pStyle w:val="27FF4F651CD14952ACB3C23D8E57A032"/>
          </w:pPr>
          <w:r>
            <w:rPr>
              <w:lang w:val="es-ES"/>
            </w:rPr>
            <w:t>[Escriba el subtítulo del documento]</w:t>
          </w:r>
        </w:p>
      </w:docPartBody>
    </w:docPart>
    <w:docPart>
      <w:docPartPr>
        <w:name w:val="B4C633F0D1064749B16BC0B0FC95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8F984-3729-4708-9A0E-08C9C1E18D36}"/>
      </w:docPartPr>
      <w:docPartBody>
        <w:p w:rsidR="0001569B" w:rsidRDefault="00047B15">
          <w:pPr>
            <w:pStyle w:val="B4C633F0D1064749B16BC0B0FC951031"/>
          </w:pPr>
          <w:r>
            <w:rPr>
              <w:rFonts w:asciiTheme="majorHAnsi" w:eastAsiaTheme="majorEastAsia" w:hAnsiTheme="majorHAnsi" w:cstheme="majorBidi"/>
              <w:smallCaps/>
              <w:color w:val="80340D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367578D904E044E0BC4BE1A50DCC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A1BF-0552-4722-A3B2-5C6078D28CF4}"/>
      </w:docPartPr>
      <w:docPartBody>
        <w:p w:rsidR="0001569B" w:rsidRDefault="00047B15">
          <w:pPr>
            <w:pStyle w:val="367578D904E044E0BC4BE1A50DCCB1F9"/>
          </w:pPr>
          <w:r>
            <w:rPr>
              <w:i/>
              <w:iCs/>
              <w:color w:val="80340D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9B"/>
    <w:rsid w:val="0001569B"/>
    <w:rsid w:val="00047B15"/>
    <w:rsid w:val="002E392E"/>
    <w:rsid w:val="007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0A1D30" w:themeColor="text2" w:themeShade="BF"/>
      <w:spacing w:val="5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0A1D30" w:themeColor="text2" w:themeShade="BF"/>
      <w:kern w:val="0"/>
      <w:sz w:val="28"/>
      <w:szCs w:val="2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BB2E44850045618234D49B47D8F5C5">
    <w:name w:val="78BB2E44850045618234D49B47D8F5C5"/>
  </w:style>
  <w:style w:type="paragraph" w:customStyle="1" w:styleId="27FF4F651CD14952ACB3C23D8E57A032">
    <w:name w:val="27FF4F651CD14952ACB3C23D8E57A032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0A1D30" w:themeColor="text2" w:themeShade="BF"/>
      <w:spacing w:val="5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0A1D30" w:themeColor="text2" w:themeShade="BF"/>
      <w:kern w:val="0"/>
      <w:sz w:val="28"/>
      <w:szCs w:val="28"/>
      <w14:ligatures w14:val="none"/>
    </w:rPr>
  </w:style>
  <w:style w:type="paragraph" w:customStyle="1" w:styleId="B4C633F0D1064749B16BC0B0FC951031">
    <w:name w:val="B4C633F0D1064749B16BC0B0FC951031"/>
  </w:style>
  <w:style w:type="paragraph" w:customStyle="1" w:styleId="367578D904E044E0BC4BE1A50DCCB1F9">
    <w:name w:val="367578D904E044E0BC4BE1A50DCCB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Personalizado 1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6EAC1C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8dbed3-c816-4bb4-a2f4-3cac07b75c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8510734CB90A4C8AD032D319FA3ED9" ma:contentTypeVersion="13" ma:contentTypeDescription="Crear nuevo documento." ma:contentTypeScope="" ma:versionID="1428eab0ff128f19c2a6213555865913">
  <xsd:schema xmlns:xsd="http://www.w3.org/2001/XMLSchema" xmlns:xs="http://www.w3.org/2001/XMLSchema" xmlns:p="http://schemas.microsoft.com/office/2006/metadata/properties" xmlns:ns3="cb8dbed3-c816-4bb4-a2f4-3cac07b75c4d" targetNamespace="http://schemas.microsoft.com/office/2006/metadata/properties" ma:root="true" ma:fieldsID="482109ac9099a14baa3ed8cd00060325" ns3:_="">
    <xsd:import namespace="cb8dbed3-c816-4bb4-a2f4-3cac07b75c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dbed3-c816-4bb4-a2f4-3cac07b75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AD5E9-20B7-4ACE-94E0-ADADC1FAA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A86A-0424-465F-A28F-6715BB9918E5}">
  <ds:schemaRefs>
    <ds:schemaRef ds:uri="http://schemas.microsoft.com/office/2006/metadata/properties"/>
    <ds:schemaRef ds:uri="http://schemas.microsoft.com/office/infopath/2007/PartnerControls"/>
    <ds:schemaRef ds:uri="cb8dbed3-c816-4bb4-a2f4-3cac07b75c4d"/>
  </ds:schemaRefs>
</ds:datastoreItem>
</file>

<file path=customXml/itemProps4.xml><?xml version="1.0" encoding="utf-8"?>
<ds:datastoreItem xmlns:ds="http://schemas.openxmlformats.org/officeDocument/2006/customXml" ds:itemID="{8E090E35-75E1-4B6E-8183-167A335B27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F7F6F2-F418-47DC-B9CC-0D79AD88B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dbed3-c816-4bb4-a2f4-3cac07b75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Mirador).dotx</Template>
  <TotalTime>9</TotalTime>
  <Pages>4</Pages>
  <Words>1145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2</dc:title>
  <dc:subject>Economía y Emprendedorismo</dc:subject>
  <dc:creator>Joaco</dc:creator>
  <cp:lastModifiedBy>Joaquin Chanquia</cp:lastModifiedBy>
  <cp:revision>3</cp:revision>
  <dcterms:created xsi:type="dcterms:W3CDTF">2024-04-26T17:26:00Z</dcterms:created>
  <dcterms:modified xsi:type="dcterms:W3CDTF">2024-04-26T17:32:00Z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0x010100248510734CB90A4C8AD032D319FA3ED9</vt:lpwstr>
  </property>
</Properties>
</file>