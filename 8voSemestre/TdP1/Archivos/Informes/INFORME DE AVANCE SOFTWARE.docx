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994B8" w14:textId="730CDC44" w:rsidR="00E81978" w:rsidRPr="00AB5BA3" w:rsidRDefault="001A1D1F" w:rsidP="001A1D1F">
      <w:pPr>
        <w:pStyle w:val="Ttulodeseccin"/>
        <w:jc w:val="right"/>
      </w:pPr>
      <w:bookmarkStart w:id="0" w:name="_Toc175559835"/>
      <w:bookmarkStart w:id="1" w:name="_Toc175560154"/>
      <w:bookmarkStart w:id="2" w:name="_Toc176443419"/>
      <w:bookmarkStart w:id="3" w:name="_Toc176443586"/>
      <w:bookmarkStart w:id="4" w:name="_Toc177487904"/>
      <w:r>
        <w:rPr>
          <w:rFonts w:cstheme="majorHAnsi"/>
          <w:noProof/>
          <w:sz w:val="36"/>
          <w:szCs w:val="36"/>
        </w:rPr>
        <w:drawing>
          <wp:anchor distT="0" distB="0" distL="114300" distR="114300" simplePos="0" relativeHeight="251648000" behindDoc="0" locked="0" layoutInCell="1" allowOverlap="1" wp14:anchorId="45AF8C24" wp14:editId="5784FF1A">
            <wp:simplePos x="0" y="0"/>
            <wp:positionH relativeFrom="margin">
              <wp:align>center</wp:align>
            </wp:positionH>
            <wp:positionV relativeFrom="paragraph">
              <wp:posOffset>-66</wp:posOffset>
            </wp:positionV>
            <wp:extent cx="4601497" cy="1218943"/>
            <wp:effectExtent l="0" t="0" r="0" b="0"/>
            <wp:wrapSquare wrapText="bothSides"/>
            <wp:docPr id="39596971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69713" name="Imagen 1" descr="Logotip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497" cy="1218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</w:p>
    <w:p w14:paraId="248B11F0" w14:textId="276BF118" w:rsidR="00F331A4" w:rsidRDefault="00F331A4" w:rsidP="00B823AA">
      <w:pPr>
        <w:pStyle w:val="Ttulo21"/>
        <w:rPr>
          <w:rFonts w:asciiTheme="majorHAnsi" w:hAnsiTheme="majorHAnsi" w:cstheme="majorHAnsi"/>
          <w:sz w:val="36"/>
          <w:szCs w:val="36"/>
        </w:rPr>
      </w:pPr>
    </w:p>
    <w:p w14:paraId="0558608C" w14:textId="77777777" w:rsidR="001A1D1F" w:rsidRDefault="001A1D1F" w:rsidP="00B823AA">
      <w:pPr>
        <w:pStyle w:val="Ttulo21"/>
        <w:rPr>
          <w:rFonts w:asciiTheme="majorHAnsi" w:hAnsiTheme="majorHAnsi" w:cstheme="majorHAnsi"/>
          <w:sz w:val="36"/>
          <w:szCs w:val="36"/>
        </w:rPr>
      </w:pPr>
    </w:p>
    <w:p w14:paraId="3075A170" w14:textId="77777777" w:rsidR="001A1D1F" w:rsidRDefault="001A1D1F" w:rsidP="00B823AA">
      <w:pPr>
        <w:pStyle w:val="Ttulo21"/>
        <w:rPr>
          <w:rFonts w:asciiTheme="majorHAnsi" w:hAnsiTheme="majorHAnsi" w:cstheme="majorHAnsi"/>
          <w:sz w:val="36"/>
          <w:szCs w:val="36"/>
        </w:rPr>
      </w:pPr>
    </w:p>
    <w:p w14:paraId="48B2804B" w14:textId="5C137BD0" w:rsidR="00F331A4" w:rsidRPr="00D32858" w:rsidRDefault="00D32858" w:rsidP="00B823AA">
      <w:pPr>
        <w:pStyle w:val="Ttulo21"/>
        <w:rPr>
          <w:rFonts w:asciiTheme="majorHAnsi" w:hAnsiTheme="majorHAnsi" w:cstheme="majorHAnsi"/>
          <w:b/>
          <w:bCs/>
          <w:sz w:val="36"/>
          <w:szCs w:val="36"/>
        </w:rPr>
      </w:pPr>
      <w:r w:rsidRPr="00D32858">
        <w:rPr>
          <w:rFonts w:asciiTheme="majorHAnsi" w:hAnsiTheme="majorHAnsi" w:cstheme="majorHAnsi"/>
          <w:b/>
          <w:bCs/>
          <w:sz w:val="36"/>
          <w:szCs w:val="36"/>
        </w:rPr>
        <w:t>Plataforma dibujante con reconocimiento de imágenes</w:t>
      </w:r>
    </w:p>
    <w:p w14:paraId="36677A70" w14:textId="77777777" w:rsidR="001A1D1F" w:rsidRDefault="001A1D1F" w:rsidP="00B823AA">
      <w:pPr>
        <w:pStyle w:val="Ttulo21"/>
        <w:rPr>
          <w:rFonts w:asciiTheme="majorHAnsi" w:hAnsiTheme="majorHAnsi" w:cstheme="majorHAnsi"/>
          <w:sz w:val="36"/>
          <w:szCs w:val="36"/>
        </w:rPr>
      </w:pPr>
    </w:p>
    <w:p w14:paraId="13D46DCD" w14:textId="77777777" w:rsidR="001A1D1F" w:rsidRPr="00F331A4" w:rsidRDefault="001A1D1F" w:rsidP="00B823AA">
      <w:pPr>
        <w:pStyle w:val="Ttulo21"/>
        <w:rPr>
          <w:rFonts w:asciiTheme="majorHAnsi" w:hAnsiTheme="majorHAnsi" w:cstheme="majorHAnsi"/>
          <w:sz w:val="36"/>
          <w:szCs w:val="36"/>
        </w:rPr>
      </w:pPr>
    </w:p>
    <w:p w14:paraId="2B21B8FC" w14:textId="763E2992" w:rsidR="00F331A4" w:rsidRPr="00F331A4" w:rsidRDefault="00F331A4" w:rsidP="00B823AA">
      <w:pPr>
        <w:pStyle w:val="Ttulo21"/>
        <w:rPr>
          <w:rFonts w:cstheme="minorHAnsi"/>
          <w:sz w:val="26"/>
          <w:szCs w:val="26"/>
        </w:rPr>
      </w:pPr>
      <w:r w:rsidRPr="00F331A4">
        <w:rPr>
          <w:rFonts w:cstheme="minorHAnsi"/>
          <w:sz w:val="26"/>
          <w:szCs w:val="26"/>
        </w:rPr>
        <w:t xml:space="preserve">Grupo </w:t>
      </w:r>
      <w:r w:rsidR="002B4E24">
        <w:rPr>
          <w:rFonts w:cstheme="minorHAnsi"/>
          <w:sz w:val="26"/>
          <w:szCs w:val="26"/>
        </w:rPr>
        <w:t>2</w:t>
      </w:r>
    </w:p>
    <w:p w14:paraId="1D1B2CDD" w14:textId="17B41EFE" w:rsidR="00B823AA" w:rsidRPr="00F331A4" w:rsidRDefault="004108A7" w:rsidP="00B823AA">
      <w:pPr>
        <w:pStyle w:val="Ttulo21"/>
        <w:rPr>
          <w:rFonts w:cstheme="minorHAnsi"/>
          <w:sz w:val="26"/>
          <w:szCs w:val="26"/>
        </w:rPr>
      </w:pPr>
      <w:r w:rsidRPr="00F331A4">
        <w:rPr>
          <w:rFonts w:cstheme="minorHAnsi"/>
          <w:sz w:val="26"/>
          <w:szCs w:val="26"/>
        </w:rPr>
        <w:t>Caciani Toniolo</w:t>
      </w:r>
      <w:r w:rsidR="00F331A4" w:rsidRPr="00F331A4">
        <w:rPr>
          <w:rFonts w:cstheme="minorHAnsi"/>
          <w:sz w:val="26"/>
          <w:szCs w:val="26"/>
        </w:rPr>
        <w:t>,</w:t>
      </w:r>
      <w:r w:rsidRPr="00F331A4">
        <w:rPr>
          <w:rFonts w:cstheme="minorHAnsi"/>
          <w:sz w:val="26"/>
          <w:szCs w:val="26"/>
        </w:rPr>
        <w:t xml:space="preserve"> Melina 02866/1</w:t>
      </w:r>
    </w:p>
    <w:p w14:paraId="652F3281" w14:textId="52290E6B" w:rsidR="004108A7" w:rsidRPr="00F331A4" w:rsidRDefault="002B4E24" w:rsidP="00B823AA">
      <w:pPr>
        <w:pStyle w:val="Ttulo21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Chanquía</w:t>
      </w:r>
      <w:r w:rsidR="00F331A4" w:rsidRPr="00F331A4">
        <w:rPr>
          <w:rFonts w:cstheme="minorHAnsi"/>
          <w:sz w:val="26"/>
          <w:szCs w:val="26"/>
        </w:rPr>
        <w:t>,</w:t>
      </w:r>
      <w:r w:rsidR="004108A7" w:rsidRPr="00F331A4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Joaquín</w:t>
      </w:r>
      <w:r w:rsidR="004108A7" w:rsidRPr="00F331A4">
        <w:rPr>
          <w:rFonts w:cstheme="minorHAnsi"/>
          <w:sz w:val="26"/>
          <w:szCs w:val="26"/>
        </w:rPr>
        <w:t xml:space="preserve"> 02</w:t>
      </w:r>
      <w:r>
        <w:rPr>
          <w:rFonts w:cstheme="minorHAnsi"/>
          <w:sz w:val="26"/>
          <w:szCs w:val="26"/>
        </w:rPr>
        <w:t>887</w:t>
      </w:r>
      <w:r w:rsidR="004108A7" w:rsidRPr="00F331A4">
        <w:rPr>
          <w:rFonts w:cstheme="minorHAnsi"/>
          <w:sz w:val="26"/>
          <w:szCs w:val="26"/>
        </w:rPr>
        <w:t>/7</w:t>
      </w:r>
    </w:p>
    <w:p w14:paraId="09750C87" w14:textId="24EBBE93" w:rsidR="00F331A4" w:rsidRPr="001A1D1F" w:rsidRDefault="002B4E24" w:rsidP="001A1D1F">
      <w:pPr>
        <w:pStyle w:val="Ttulo21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Ollier</w:t>
      </w:r>
      <w:r w:rsidR="00F331A4" w:rsidRPr="00F331A4">
        <w:rPr>
          <w:rFonts w:cstheme="minorHAnsi"/>
          <w:sz w:val="26"/>
          <w:szCs w:val="26"/>
        </w:rPr>
        <w:t>,</w:t>
      </w:r>
      <w:r w:rsidR="004108A7" w:rsidRPr="00F331A4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Gabriel</w:t>
      </w:r>
      <w:r w:rsidR="004108A7" w:rsidRPr="00F331A4">
        <w:rPr>
          <w:rFonts w:cstheme="minorHAnsi"/>
          <w:sz w:val="26"/>
          <w:szCs w:val="26"/>
        </w:rPr>
        <w:t xml:space="preserve"> 029</w:t>
      </w:r>
      <w:r>
        <w:rPr>
          <w:rFonts w:cstheme="minorHAnsi"/>
          <w:sz w:val="26"/>
          <w:szCs w:val="26"/>
        </w:rPr>
        <w:t>58</w:t>
      </w:r>
      <w:r w:rsidR="004108A7" w:rsidRPr="00F331A4">
        <w:rPr>
          <w:rFonts w:cstheme="minorHAnsi"/>
          <w:sz w:val="26"/>
          <w:szCs w:val="26"/>
        </w:rPr>
        <w:t>/</w:t>
      </w:r>
      <w:r>
        <w:rPr>
          <w:rFonts w:cstheme="minorHAnsi"/>
          <w:sz w:val="26"/>
          <w:szCs w:val="26"/>
        </w:rPr>
        <w:t>4</w:t>
      </w:r>
    </w:p>
    <w:p w14:paraId="2295745B" w14:textId="77777777" w:rsidR="00F331A4" w:rsidRPr="00AB5BA3" w:rsidRDefault="00F331A4">
      <w:pPr>
        <w:pStyle w:val="Ttulo"/>
      </w:pPr>
    </w:p>
    <w:p w14:paraId="22DFAFAB" w14:textId="77777777" w:rsidR="004108A7" w:rsidRPr="00F331A4" w:rsidRDefault="004108A7" w:rsidP="004108A7">
      <w:pPr>
        <w:pStyle w:val="Ttulo21"/>
        <w:rPr>
          <w:sz w:val="26"/>
          <w:szCs w:val="26"/>
        </w:rPr>
      </w:pPr>
      <w:r w:rsidRPr="00F331A4">
        <w:rPr>
          <w:sz w:val="26"/>
          <w:szCs w:val="26"/>
        </w:rPr>
        <w:t>UNLP</w:t>
      </w:r>
    </w:p>
    <w:p w14:paraId="41E44E58" w14:textId="77777777" w:rsidR="004108A7" w:rsidRPr="00F331A4" w:rsidRDefault="004108A7" w:rsidP="004108A7">
      <w:pPr>
        <w:pStyle w:val="Ttulo21"/>
        <w:rPr>
          <w:sz w:val="26"/>
          <w:szCs w:val="26"/>
        </w:rPr>
      </w:pPr>
      <w:r w:rsidRPr="00F331A4">
        <w:rPr>
          <w:sz w:val="26"/>
          <w:szCs w:val="26"/>
        </w:rPr>
        <w:t>Facultad de Ingeniería</w:t>
      </w:r>
    </w:p>
    <w:p w14:paraId="4EA004EB" w14:textId="77777777" w:rsidR="004108A7" w:rsidRPr="00F331A4" w:rsidRDefault="004108A7" w:rsidP="004108A7">
      <w:pPr>
        <w:pStyle w:val="Ttulo21"/>
        <w:rPr>
          <w:sz w:val="26"/>
          <w:szCs w:val="26"/>
        </w:rPr>
      </w:pPr>
      <w:r w:rsidRPr="00F331A4">
        <w:rPr>
          <w:sz w:val="26"/>
          <w:szCs w:val="26"/>
        </w:rPr>
        <w:t>Departamento de Electrotecnia</w:t>
      </w:r>
    </w:p>
    <w:p w14:paraId="75AB11CB" w14:textId="46C3AFFB" w:rsidR="00F801B2" w:rsidRDefault="002B4E24" w:rsidP="00E42509">
      <w:pPr>
        <w:pStyle w:val="Ttulo21"/>
        <w:rPr>
          <w:sz w:val="26"/>
          <w:szCs w:val="26"/>
        </w:rPr>
      </w:pPr>
      <w:r>
        <w:rPr>
          <w:sz w:val="26"/>
          <w:szCs w:val="26"/>
        </w:rPr>
        <w:t xml:space="preserve">Taller de Proyecto I </w:t>
      </w:r>
      <w:r w:rsidR="004108A7" w:rsidRPr="00F331A4">
        <w:rPr>
          <w:sz w:val="26"/>
          <w:szCs w:val="26"/>
        </w:rPr>
        <w:t xml:space="preserve"> (E</w:t>
      </w:r>
      <w:r>
        <w:rPr>
          <w:sz w:val="26"/>
          <w:szCs w:val="26"/>
        </w:rPr>
        <w:t>0</w:t>
      </w:r>
      <w:r w:rsidR="004108A7" w:rsidRPr="00F331A4">
        <w:rPr>
          <w:sz w:val="26"/>
          <w:szCs w:val="26"/>
        </w:rPr>
        <w:t>30</w:t>
      </w:r>
      <w:r>
        <w:rPr>
          <w:sz w:val="26"/>
          <w:szCs w:val="26"/>
        </w:rPr>
        <w:t>6</w:t>
      </w:r>
      <w:r w:rsidR="004108A7" w:rsidRPr="00F331A4">
        <w:rPr>
          <w:sz w:val="26"/>
          <w:szCs w:val="26"/>
        </w:rPr>
        <w:t>)</w:t>
      </w:r>
    </w:p>
    <w:p w14:paraId="14938675" w14:textId="54568C8F" w:rsidR="002B4E24" w:rsidRPr="00E42509" w:rsidRDefault="00E64FF8" w:rsidP="00E42509">
      <w:pPr>
        <w:pStyle w:val="Ttulo21"/>
        <w:rPr>
          <w:sz w:val="26"/>
          <w:szCs w:val="26"/>
        </w:rPr>
      </w:pPr>
      <w:r>
        <w:rPr>
          <w:sz w:val="26"/>
          <w:szCs w:val="26"/>
        </w:rPr>
        <w:t>17</w:t>
      </w:r>
      <w:r w:rsidR="002B4E24">
        <w:rPr>
          <w:sz w:val="26"/>
          <w:szCs w:val="26"/>
        </w:rPr>
        <w:t xml:space="preserve"> de septiembre de 2024</w:t>
      </w:r>
    </w:p>
    <w:p w14:paraId="2C4CE593" w14:textId="7BFA9D39" w:rsidR="007133D5" w:rsidRPr="00CF40A9" w:rsidRDefault="00C721F3" w:rsidP="00CF40A9">
      <w:pPr>
        <w:pStyle w:val="Ttulo1"/>
        <w:spacing w:line="276" w:lineRule="auto"/>
        <w:jc w:val="left"/>
        <w:rPr>
          <w:noProof/>
          <w:color w:val="000000" w:themeColor="text2"/>
          <w:sz w:val="40"/>
          <w:szCs w:val="40"/>
          <w:lang w:val="es-AR"/>
        </w:rPr>
      </w:pPr>
      <w:bookmarkStart w:id="5" w:name="_Toc175559836"/>
      <w:bookmarkStart w:id="6" w:name="_Toc175559947"/>
      <w:bookmarkStart w:id="7" w:name="_Toc175560155"/>
      <w:bookmarkStart w:id="8" w:name="_Toc176443420"/>
      <w:bookmarkStart w:id="9" w:name="_Toc176443587"/>
      <w:bookmarkStart w:id="10" w:name="_Toc177487905"/>
      <w:r w:rsidRPr="00B75B4E">
        <w:rPr>
          <w:noProof/>
          <w:color w:val="000000" w:themeColor="text2"/>
          <w:sz w:val="40"/>
          <w:szCs w:val="40"/>
          <w:lang w:val="es-AR"/>
        </w:rPr>
        <w:lastRenderedPageBreak/>
        <w:t>ÍNDICE</w:t>
      </w:r>
      <w:bookmarkEnd w:id="5"/>
      <w:bookmarkEnd w:id="6"/>
      <w:bookmarkEnd w:id="7"/>
      <w:bookmarkEnd w:id="8"/>
      <w:bookmarkEnd w:id="9"/>
      <w:bookmarkEnd w:id="10"/>
    </w:p>
    <w:sdt>
      <w:sdtPr>
        <w:rPr>
          <w:b w:val="0"/>
          <w:bCs w:val="0"/>
          <w:noProof w:val="0"/>
          <w:sz w:val="24"/>
          <w:szCs w:val="24"/>
          <w:lang w:val="es-ES"/>
        </w:rPr>
        <w:id w:val="-424263453"/>
        <w:docPartObj>
          <w:docPartGallery w:val="Table of Contents"/>
          <w:docPartUnique/>
        </w:docPartObj>
      </w:sdtPr>
      <w:sdtContent>
        <w:p w14:paraId="3B8C243F" w14:textId="777FABF6" w:rsidR="006225D9" w:rsidRDefault="007133D5" w:rsidP="006225D9">
          <w:pPr>
            <w:pStyle w:val="TDC1"/>
            <w:ind w:firstLine="0"/>
            <w:rPr>
              <w:b w:val="0"/>
              <w:bCs w:val="0"/>
              <w:kern w:val="2"/>
              <w:sz w:val="24"/>
              <w:szCs w:val="24"/>
              <w:lang w:eastAsia="es-AR"/>
              <w14:ligatures w14:val="standardContextual"/>
            </w:rPr>
          </w:pPr>
          <w:r w:rsidRPr="00CF40A9">
            <w:fldChar w:fldCharType="begin"/>
          </w:r>
          <w:r w:rsidRPr="00CF40A9">
            <w:instrText xml:space="preserve"> TOC \o "1-3" \h \z \u </w:instrText>
          </w:r>
          <w:r w:rsidRPr="00CF40A9">
            <w:fldChar w:fldCharType="separate"/>
          </w:r>
        </w:p>
        <w:p w14:paraId="0A574CF9" w14:textId="4E5449DD" w:rsidR="006225D9" w:rsidRDefault="00000000">
          <w:pPr>
            <w:pStyle w:val="TDC1"/>
            <w:rPr>
              <w:b w:val="0"/>
              <w:bCs w:val="0"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77487906" w:history="1">
            <w:r w:rsidR="006225D9" w:rsidRPr="00360219">
              <w:rPr>
                <w:rStyle w:val="Hipervnculo"/>
              </w:rPr>
              <w:t>INTRODUCCIÓN</w:t>
            </w:r>
            <w:r w:rsidR="006225D9">
              <w:rPr>
                <w:webHidden/>
              </w:rPr>
              <w:tab/>
            </w:r>
            <w:r w:rsidR="006225D9">
              <w:rPr>
                <w:webHidden/>
              </w:rPr>
              <w:fldChar w:fldCharType="begin"/>
            </w:r>
            <w:r w:rsidR="006225D9">
              <w:rPr>
                <w:webHidden/>
              </w:rPr>
              <w:instrText xml:space="preserve"> PAGEREF _Toc177487906 \h </w:instrText>
            </w:r>
            <w:r w:rsidR="006225D9">
              <w:rPr>
                <w:webHidden/>
              </w:rPr>
            </w:r>
            <w:r w:rsidR="006225D9">
              <w:rPr>
                <w:webHidden/>
              </w:rPr>
              <w:fldChar w:fldCharType="separate"/>
            </w:r>
            <w:r w:rsidR="00362266">
              <w:rPr>
                <w:webHidden/>
              </w:rPr>
              <w:t>3</w:t>
            </w:r>
            <w:r w:rsidR="006225D9">
              <w:rPr>
                <w:webHidden/>
              </w:rPr>
              <w:fldChar w:fldCharType="end"/>
            </w:r>
          </w:hyperlink>
        </w:p>
        <w:p w14:paraId="523095E4" w14:textId="6F2792EB" w:rsidR="006225D9" w:rsidRDefault="00000000">
          <w:pPr>
            <w:pStyle w:val="TDC1"/>
            <w:rPr>
              <w:b w:val="0"/>
              <w:bCs w:val="0"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77487907" w:history="1">
            <w:r w:rsidR="006225D9" w:rsidRPr="00360219">
              <w:rPr>
                <w:rStyle w:val="Hipervnculo"/>
              </w:rPr>
              <w:t>OBJETIVOS</w:t>
            </w:r>
            <w:r w:rsidR="006225D9">
              <w:rPr>
                <w:webHidden/>
              </w:rPr>
              <w:tab/>
            </w:r>
            <w:r w:rsidR="006225D9">
              <w:rPr>
                <w:webHidden/>
              </w:rPr>
              <w:fldChar w:fldCharType="begin"/>
            </w:r>
            <w:r w:rsidR="006225D9">
              <w:rPr>
                <w:webHidden/>
              </w:rPr>
              <w:instrText xml:space="preserve"> PAGEREF _Toc177487907 \h </w:instrText>
            </w:r>
            <w:r w:rsidR="006225D9">
              <w:rPr>
                <w:webHidden/>
              </w:rPr>
            </w:r>
            <w:r w:rsidR="006225D9">
              <w:rPr>
                <w:webHidden/>
              </w:rPr>
              <w:fldChar w:fldCharType="separate"/>
            </w:r>
            <w:r w:rsidR="00362266">
              <w:rPr>
                <w:webHidden/>
              </w:rPr>
              <w:t>3</w:t>
            </w:r>
            <w:r w:rsidR="006225D9">
              <w:rPr>
                <w:webHidden/>
              </w:rPr>
              <w:fldChar w:fldCharType="end"/>
            </w:r>
          </w:hyperlink>
        </w:p>
        <w:p w14:paraId="2CF336D4" w14:textId="0C779F9A" w:rsidR="006225D9" w:rsidRDefault="00000000">
          <w:pPr>
            <w:pStyle w:val="TDC2"/>
            <w:rPr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77487908" w:history="1">
            <w:r w:rsidR="006225D9" w:rsidRPr="00360219">
              <w:rPr>
                <w:rStyle w:val="Hipervnculo"/>
              </w:rPr>
              <w:t>PRIMARIOS</w:t>
            </w:r>
            <w:r w:rsidR="006225D9">
              <w:rPr>
                <w:webHidden/>
              </w:rPr>
              <w:tab/>
            </w:r>
            <w:r w:rsidR="006225D9">
              <w:rPr>
                <w:webHidden/>
              </w:rPr>
              <w:fldChar w:fldCharType="begin"/>
            </w:r>
            <w:r w:rsidR="006225D9">
              <w:rPr>
                <w:webHidden/>
              </w:rPr>
              <w:instrText xml:space="preserve"> PAGEREF _Toc177487908 \h </w:instrText>
            </w:r>
            <w:r w:rsidR="006225D9">
              <w:rPr>
                <w:webHidden/>
              </w:rPr>
            </w:r>
            <w:r w:rsidR="006225D9">
              <w:rPr>
                <w:webHidden/>
              </w:rPr>
              <w:fldChar w:fldCharType="separate"/>
            </w:r>
            <w:r w:rsidR="00362266">
              <w:rPr>
                <w:webHidden/>
              </w:rPr>
              <w:t>3</w:t>
            </w:r>
            <w:r w:rsidR="006225D9">
              <w:rPr>
                <w:webHidden/>
              </w:rPr>
              <w:fldChar w:fldCharType="end"/>
            </w:r>
          </w:hyperlink>
        </w:p>
        <w:p w14:paraId="098B252E" w14:textId="04146A78" w:rsidR="006225D9" w:rsidRDefault="00000000">
          <w:pPr>
            <w:pStyle w:val="TDC2"/>
            <w:rPr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77487909" w:history="1">
            <w:r w:rsidR="006225D9" w:rsidRPr="00360219">
              <w:rPr>
                <w:rStyle w:val="Hipervnculo"/>
              </w:rPr>
              <w:t>SECUNDARIOS</w:t>
            </w:r>
            <w:r w:rsidR="006225D9">
              <w:rPr>
                <w:webHidden/>
              </w:rPr>
              <w:tab/>
            </w:r>
            <w:r w:rsidR="006225D9">
              <w:rPr>
                <w:webHidden/>
              </w:rPr>
              <w:fldChar w:fldCharType="begin"/>
            </w:r>
            <w:r w:rsidR="006225D9">
              <w:rPr>
                <w:webHidden/>
              </w:rPr>
              <w:instrText xml:space="preserve"> PAGEREF _Toc177487909 \h </w:instrText>
            </w:r>
            <w:r w:rsidR="006225D9">
              <w:rPr>
                <w:webHidden/>
              </w:rPr>
            </w:r>
            <w:r w:rsidR="006225D9">
              <w:rPr>
                <w:webHidden/>
              </w:rPr>
              <w:fldChar w:fldCharType="separate"/>
            </w:r>
            <w:r w:rsidR="00362266">
              <w:rPr>
                <w:webHidden/>
              </w:rPr>
              <w:t>4</w:t>
            </w:r>
            <w:r w:rsidR="006225D9">
              <w:rPr>
                <w:webHidden/>
              </w:rPr>
              <w:fldChar w:fldCharType="end"/>
            </w:r>
          </w:hyperlink>
        </w:p>
        <w:p w14:paraId="3A1E1819" w14:textId="5DA98608" w:rsidR="006225D9" w:rsidRDefault="00000000">
          <w:pPr>
            <w:pStyle w:val="TDC1"/>
            <w:rPr>
              <w:b w:val="0"/>
              <w:bCs w:val="0"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77487910" w:history="1">
            <w:r w:rsidR="006225D9" w:rsidRPr="00360219">
              <w:rPr>
                <w:rStyle w:val="Hipervnculo"/>
              </w:rPr>
              <w:t>REQUERIMIENTOS</w:t>
            </w:r>
            <w:r w:rsidR="006225D9">
              <w:rPr>
                <w:webHidden/>
              </w:rPr>
              <w:tab/>
            </w:r>
            <w:r w:rsidR="006225D9">
              <w:rPr>
                <w:webHidden/>
              </w:rPr>
              <w:fldChar w:fldCharType="begin"/>
            </w:r>
            <w:r w:rsidR="006225D9">
              <w:rPr>
                <w:webHidden/>
              </w:rPr>
              <w:instrText xml:space="preserve"> PAGEREF _Toc177487910 \h </w:instrText>
            </w:r>
            <w:r w:rsidR="006225D9">
              <w:rPr>
                <w:webHidden/>
              </w:rPr>
            </w:r>
            <w:r w:rsidR="006225D9">
              <w:rPr>
                <w:webHidden/>
              </w:rPr>
              <w:fldChar w:fldCharType="separate"/>
            </w:r>
            <w:r w:rsidR="00362266">
              <w:rPr>
                <w:webHidden/>
              </w:rPr>
              <w:t>5</w:t>
            </w:r>
            <w:r w:rsidR="006225D9">
              <w:rPr>
                <w:webHidden/>
              </w:rPr>
              <w:fldChar w:fldCharType="end"/>
            </w:r>
          </w:hyperlink>
        </w:p>
        <w:p w14:paraId="2F8F4E60" w14:textId="32B4D04F" w:rsidR="006225D9" w:rsidRDefault="00000000">
          <w:pPr>
            <w:pStyle w:val="TDC2"/>
            <w:rPr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77487911" w:history="1">
            <w:r w:rsidR="006225D9" w:rsidRPr="00360219">
              <w:rPr>
                <w:rStyle w:val="Hipervnculo"/>
              </w:rPr>
              <w:t>FUNCIONALES</w:t>
            </w:r>
            <w:r w:rsidR="006225D9">
              <w:rPr>
                <w:webHidden/>
              </w:rPr>
              <w:tab/>
            </w:r>
            <w:r w:rsidR="006225D9">
              <w:rPr>
                <w:webHidden/>
              </w:rPr>
              <w:fldChar w:fldCharType="begin"/>
            </w:r>
            <w:r w:rsidR="006225D9">
              <w:rPr>
                <w:webHidden/>
              </w:rPr>
              <w:instrText xml:space="preserve"> PAGEREF _Toc177487911 \h </w:instrText>
            </w:r>
            <w:r w:rsidR="006225D9">
              <w:rPr>
                <w:webHidden/>
              </w:rPr>
            </w:r>
            <w:r w:rsidR="006225D9">
              <w:rPr>
                <w:webHidden/>
              </w:rPr>
              <w:fldChar w:fldCharType="separate"/>
            </w:r>
            <w:r w:rsidR="00362266">
              <w:rPr>
                <w:webHidden/>
              </w:rPr>
              <w:t>5</w:t>
            </w:r>
            <w:r w:rsidR="006225D9">
              <w:rPr>
                <w:webHidden/>
              </w:rPr>
              <w:fldChar w:fldCharType="end"/>
            </w:r>
          </w:hyperlink>
        </w:p>
        <w:p w14:paraId="27BE83CE" w14:textId="175F86BC" w:rsidR="006225D9" w:rsidRDefault="00000000">
          <w:pPr>
            <w:pStyle w:val="TDC3"/>
            <w:tabs>
              <w:tab w:val="right" w:leader="dot" w:pos="9016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77487912" w:history="1">
            <w:r w:rsidR="006225D9" w:rsidRPr="00360219">
              <w:rPr>
                <w:rStyle w:val="Hipervnculo"/>
                <w:noProof/>
                <w:lang w:val="es-AR"/>
              </w:rPr>
              <w:t>HARDWARE</w:t>
            </w:r>
            <w:r w:rsidR="006225D9">
              <w:rPr>
                <w:noProof/>
                <w:webHidden/>
              </w:rPr>
              <w:tab/>
            </w:r>
            <w:r w:rsidR="006225D9">
              <w:rPr>
                <w:noProof/>
                <w:webHidden/>
              </w:rPr>
              <w:fldChar w:fldCharType="begin"/>
            </w:r>
            <w:r w:rsidR="006225D9">
              <w:rPr>
                <w:noProof/>
                <w:webHidden/>
              </w:rPr>
              <w:instrText xml:space="preserve"> PAGEREF _Toc177487912 \h </w:instrText>
            </w:r>
            <w:r w:rsidR="006225D9">
              <w:rPr>
                <w:noProof/>
                <w:webHidden/>
              </w:rPr>
            </w:r>
            <w:r w:rsidR="006225D9">
              <w:rPr>
                <w:noProof/>
                <w:webHidden/>
              </w:rPr>
              <w:fldChar w:fldCharType="separate"/>
            </w:r>
            <w:r w:rsidR="00362266">
              <w:rPr>
                <w:noProof/>
                <w:webHidden/>
              </w:rPr>
              <w:t>5</w:t>
            </w:r>
            <w:r w:rsidR="006225D9">
              <w:rPr>
                <w:noProof/>
                <w:webHidden/>
              </w:rPr>
              <w:fldChar w:fldCharType="end"/>
            </w:r>
          </w:hyperlink>
        </w:p>
        <w:p w14:paraId="52D341E3" w14:textId="65E60143" w:rsidR="006225D9" w:rsidRDefault="00000000">
          <w:pPr>
            <w:pStyle w:val="TDC3"/>
            <w:tabs>
              <w:tab w:val="right" w:leader="dot" w:pos="9016"/>
            </w:tabs>
            <w:rPr>
              <w:noProof/>
              <w:kern w:val="2"/>
              <w:lang w:val="es-AR" w:eastAsia="es-AR"/>
              <w14:ligatures w14:val="standardContextual"/>
            </w:rPr>
          </w:pPr>
          <w:hyperlink w:anchor="_Toc177487913" w:history="1">
            <w:r w:rsidR="006225D9" w:rsidRPr="00360219">
              <w:rPr>
                <w:rStyle w:val="Hipervnculo"/>
                <w:noProof/>
                <w:lang w:val="es-AR"/>
              </w:rPr>
              <w:t>SOFTWARE</w:t>
            </w:r>
            <w:r w:rsidR="006225D9">
              <w:rPr>
                <w:noProof/>
                <w:webHidden/>
              </w:rPr>
              <w:tab/>
            </w:r>
            <w:r w:rsidR="006225D9">
              <w:rPr>
                <w:noProof/>
                <w:webHidden/>
              </w:rPr>
              <w:fldChar w:fldCharType="begin"/>
            </w:r>
            <w:r w:rsidR="006225D9">
              <w:rPr>
                <w:noProof/>
                <w:webHidden/>
              </w:rPr>
              <w:instrText xml:space="preserve"> PAGEREF _Toc177487913 \h </w:instrText>
            </w:r>
            <w:r w:rsidR="006225D9">
              <w:rPr>
                <w:noProof/>
                <w:webHidden/>
              </w:rPr>
            </w:r>
            <w:r w:rsidR="006225D9">
              <w:rPr>
                <w:noProof/>
                <w:webHidden/>
              </w:rPr>
              <w:fldChar w:fldCharType="separate"/>
            </w:r>
            <w:r w:rsidR="00362266">
              <w:rPr>
                <w:noProof/>
                <w:webHidden/>
              </w:rPr>
              <w:t>5</w:t>
            </w:r>
            <w:r w:rsidR="006225D9">
              <w:rPr>
                <w:noProof/>
                <w:webHidden/>
              </w:rPr>
              <w:fldChar w:fldCharType="end"/>
            </w:r>
          </w:hyperlink>
        </w:p>
        <w:p w14:paraId="0D938952" w14:textId="691461EC" w:rsidR="006225D9" w:rsidRDefault="00000000">
          <w:pPr>
            <w:pStyle w:val="TDC2"/>
            <w:rPr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77487914" w:history="1">
            <w:r w:rsidR="006225D9" w:rsidRPr="00360219">
              <w:rPr>
                <w:rStyle w:val="Hipervnculo"/>
              </w:rPr>
              <w:t>NO FUNCIONALES</w:t>
            </w:r>
            <w:r w:rsidR="006225D9">
              <w:rPr>
                <w:webHidden/>
              </w:rPr>
              <w:tab/>
            </w:r>
            <w:r w:rsidR="006225D9">
              <w:rPr>
                <w:webHidden/>
              </w:rPr>
              <w:fldChar w:fldCharType="begin"/>
            </w:r>
            <w:r w:rsidR="006225D9">
              <w:rPr>
                <w:webHidden/>
              </w:rPr>
              <w:instrText xml:space="preserve"> PAGEREF _Toc177487914 \h </w:instrText>
            </w:r>
            <w:r w:rsidR="006225D9">
              <w:rPr>
                <w:webHidden/>
              </w:rPr>
            </w:r>
            <w:r w:rsidR="006225D9">
              <w:rPr>
                <w:webHidden/>
              </w:rPr>
              <w:fldChar w:fldCharType="separate"/>
            </w:r>
            <w:r w:rsidR="00362266">
              <w:rPr>
                <w:webHidden/>
              </w:rPr>
              <w:t>6</w:t>
            </w:r>
            <w:r w:rsidR="006225D9">
              <w:rPr>
                <w:webHidden/>
              </w:rPr>
              <w:fldChar w:fldCharType="end"/>
            </w:r>
          </w:hyperlink>
        </w:p>
        <w:p w14:paraId="7007B8D2" w14:textId="1239BCE0" w:rsidR="006225D9" w:rsidRDefault="00000000">
          <w:pPr>
            <w:pStyle w:val="TDC1"/>
            <w:rPr>
              <w:b w:val="0"/>
              <w:bCs w:val="0"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77487915" w:history="1">
            <w:r w:rsidR="006225D9" w:rsidRPr="00360219">
              <w:rPr>
                <w:rStyle w:val="Hipervnculo"/>
              </w:rPr>
              <w:t>CRONOGRAMA PRELIMINAR</w:t>
            </w:r>
            <w:r w:rsidR="006225D9">
              <w:rPr>
                <w:webHidden/>
              </w:rPr>
              <w:tab/>
            </w:r>
            <w:r w:rsidR="006225D9">
              <w:rPr>
                <w:webHidden/>
              </w:rPr>
              <w:fldChar w:fldCharType="begin"/>
            </w:r>
            <w:r w:rsidR="006225D9">
              <w:rPr>
                <w:webHidden/>
              </w:rPr>
              <w:instrText xml:space="preserve"> PAGEREF _Toc177487915 \h </w:instrText>
            </w:r>
            <w:r w:rsidR="006225D9">
              <w:rPr>
                <w:webHidden/>
              </w:rPr>
            </w:r>
            <w:r w:rsidR="006225D9">
              <w:rPr>
                <w:webHidden/>
              </w:rPr>
              <w:fldChar w:fldCharType="separate"/>
            </w:r>
            <w:r w:rsidR="00362266">
              <w:rPr>
                <w:webHidden/>
              </w:rPr>
              <w:t>6</w:t>
            </w:r>
            <w:r w:rsidR="006225D9">
              <w:rPr>
                <w:webHidden/>
              </w:rPr>
              <w:fldChar w:fldCharType="end"/>
            </w:r>
          </w:hyperlink>
        </w:p>
        <w:p w14:paraId="734A4CAB" w14:textId="0D965CF7" w:rsidR="006225D9" w:rsidRDefault="00000000">
          <w:pPr>
            <w:pStyle w:val="TDC1"/>
            <w:rPr>
              <w:b w:val="0"/>
              <w:bCs w:val="0"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77487916" w:history="1">
            <w:r w:rsidR="006225D9" w:rsidRPr="00360219">
              <w:rPr>
                <w:rStyle w:val="Hipervnculo"/>
              </w:rPr>
              <w:t>DIVISIÓN DE TAREAS</w:t>
            </w:r>
            <w:r w:rsidR="006225D9">
              <w:rPr>
                <w:webHidden/>
              </w:rPr>
              <w:tab/>
            </w:r>
            <w:r w:rsidR="006225D9">
              <w:rPr>
                <w:webHidden/>
              </w:rPr>
              <w:fldChar w:fldCharType="begin"/>
            </w:r>
            <w:r w:rsidR="006225D9">
              <w:rPr>
                <w:webHidden/>
              </w:rPr>
              <w:instrText xml:space="preserve"> PAGEREF _Toc177487916 \h </w:instrText>
            </w:r>
            <w:r w:rsidR="006225D9">
              <w:rPr>
                <w:webHidden/>
              </w:rPr>
            </w:r>
            <w:r w:rsidR="006225D9">
              <w:rPr>
                <w:webHidden/>
              </w:rPr>
              <w:fldChar w:fldCharType="separate"/>
            </w:r>
            <w:r w:rsidR="00362266">
              <w:rPr>
                <w:webHidden/>
              </w:rPr>
              <w:t>7</w:t>
            </w:r>
            <w:r w:rsidR="006225D9">
              <w:rPr>
                <w:webHidden/>
              </w:rPr>
              <w:fldChar w:fldCharType="end"/>
            </w:r>
          </w:hyperlink>
        </w:p>
        <w:p w14:paraId="046C2A0B" w14:textId="2CFDE8CD" w:rsidR="006225D9" w:rsidRDefault="00000000">
          <w:pPr>
            <w:pStyle w:val="TDC1"/>
            <w:rPr>
              <w:b w:val="0"/>
              <w:bCs w:val="0"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77487917" w:history="1">
            <w:r w:rsidR="006225D9" w:rsidRPr="00360219">
              <w:rPr>
                <w:rStyle w:val="Hipervnculo"/>
              </w:rPr>
              <w:t>BIBLIOGRAFÍA</w:t>
            </w:r>
            <w:r w:rsidR="006225D9">
              <w:rPr>
                <w:webHidden/>
              </w:rPr>
              <w:tab/>
            </w:r>
            <w:r w:rsidR="006225D9">
              <w:rPr>
                <w:webHidden/>
              </w:rPr>
              <w:fldChar w:fldCharType="begin"/>
            </w:r>
            <w:r w:rsidR="006225D9">
              <w:rPr>
                <w:webHidden/>
              </w:rPr>
              <w:instrText xml:space="preserve"> PAGEREF _Toc177487917 \h </w:instrText>
            </w:r>
            <w:r w:rsidR="006225D9">
              <w:rPr>
                <w:webHidden/>
              </w:rPr>
            </w:r>
            <w:r w:rsidR="006225D9">
              <w:rPr>
                <w:webHidden/>
              </w:rPr>
              <w:fldChar w:fldCharType="separate"/>
            </w:r>
            <w:r w:rsidR="00362266">
              <w:rPr>
                <w:webHidden/>
              </w:rPr>
              <w:t>8</w:t>
            </w:r>
            <w:r w:rsidR="006225D9">
              <w:rPr>
                <w:webHidden/>
              </w:rPr>
              <w:fldChar w:fldCharType="end"/>
            </w:r>
          </w:hyperlink>
        </w:p>
        <w:p w14:paraId="4C2BBE9B" w14:textId="4495AD74" w:rsidR="007133D5" w:rsidRPr="007133D5" w:rsidRDefault="007133D5">
          <w:pPr>
            <w:rPr>
              <w:b/>
              <w:bCs/>
              <w:sz w:val="32"/>
              <w:szCs w:val="32"/>
            </w:rPr>
          </w:pPr>
          <w:r w:rsidRPr="00CF40A9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07B63E75" w14:textId="77777777" w:rsidR="007133D5" w:rsidRPr="007133D5" w:rsidRDefault="007133D5" w:rsidP="007133D5">
      <w:pPr>
        <w:rPr>
          <w:lang w:val="es-AR"/>
        </w:rPr>
      </w:pPr>
    </w:p>
    <w:p w14:paraId="4274915A" w14:textId="77777777" w:rsidR="007133D5" w:rsidRDefault="007133D5" w:rsidP="007133D5">
      <w:pPr>
        <w:rPr>
          <w:lang w:val="es-AR"/>
        </w:rPr>
      </w:pPr>
    </w:p>
    <w:p w14:paraId="4AF23749" w14:textId="7B4D8E9A" w:rsidR="007133D5" w:rsidRPr="007133D5" w:rsidRDefault="007133D5" w:rsidP="00A5253A">
      <w:pPr>
        <w:rPr>
          <w:lang w:val="es-AR"/>
        </w:rPr>
      </w:pPr>
      <w:r>
        <w:rPr>
          <w:lang w:val="es-AR"/>
        </w:rPr>
        <w:br w:type="page"/>
      </w:r>
    </w:p>
    <w:p w14:paraId="67DE103F" w14:textId="520E8C0B" w:rsidR="00F2405F" w:rsidRPr="00F2405F" w:rsidRDefault="00F2405F" w:rsidP="00F2405F">
      <w:pPr>
        <w:pStyle w:val="Ttulo1"/>
        <w:spacing w:line="276" w:lineRule="auto"/>
        <w:jc w:val="left"/>
        <w:rPr>
          <w:noProof/>
          <w:color w:val="000000" w:themeColor="text2"/>
          <w:sz w:val="40"/>
          <w:szCs w:val="40"/>
          <w:lang w:val="es-AR"/>
        </w:rPr>
      </w:pPr>
      <w:bookmarkStart w:id="11" w:name="_Toc177487906"/>
      <w:r w:rsidRPr="00F622CE">
        <w:rPr>
          <w:noProof/>
          <w:color w:val="000000" w:themeColor="text2"/>
          <w:sz w:val="40"/>
          <w:szCs w:val="40"/>
          <w:lang w:val="es-AR"/>
        </w:rPr>
        <w:lastRenderedPageBreak/>
        <w:t>INTRODUCCIÓN</w:t>
      </w:r>
      <w:bookmarkEnd w:id="11"/>
    </w:p>
    <w:p w14:paraId="4D223A92" w14:textId="4D4B7FB8" w:rsidR="00F2405F" w:rsidRDefault="00A5253A" w:rsidP="00F2405F">
      <w:pPr>
        <w:spacing w:line="240" w:lineRule="auto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74E91A" wp14:editId="4121EB45">
                <wp:simplePos x="0" y="0"/>
                <wp:positionH relativeFrom="column">
                  <wp:posOffset>-27940</wp:posOffset>
                </wp:positionH>
                <wp:positionV relativeFrom="paragraph">
                  <wp:posOffset>180340</wp:posOffset>
                </wp:positionV>
                <wp:extent cx="6009640" cy="6985"/>
                <wp:effectExtent l="0" t="0" r="10160" b="12065"/>
                <wp:wrapNone/>
                <wp:docPr id="1727304925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964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BB3A9" id="Conector recto 11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4.2pt" to="47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" strokecolor="#272727 [2749]" strokeweight="2pt">
                <v:stroke joinstyle="miter"/>
              </v:line>
            </w:pict>
          </mc:Fallback>
        </mc:AlternateContent>
      </w:r>
    </w:p>
    <w:p w14:paraId="45585CC1" w14:textId="047C8C16" w:rsidR="24CA67EC" w:rsidRDefault="24CA67EC" w:rsidP="00226251">
      <w:pPr>
        <w:spacing w:line="276" w:lineRule="auto"/>
        <w:ind w:firstLine="0"/>
        <w:jc w:val="both"/>
        <w:rPr>
          <w:rFonts w:ascii="Times New Roman" w:eastAsia="Times New Roman" w:hAnsi="Times New Roman" w:cs="Times New Roman"/>
        </w:rPr>
      </w:pPr>
    </w:p>
    <w:p w14:paraId="16FE707F" w14:textId="36745127" w:rsidR="006F4BBF" w:rsidRDefault="00A87741" w:rsidP="00A87741">
      <w:pPr>
        <w:spacing w:line="276" w:lineRule="auto"/>
        <w:jc w:val="both"/>
        <w:rPr>
          <w:rFonts w:ascii="Times New Roman" w:eastAsia="Times New Roman" w:hAnsi="Times New Roman" w:cs="Times New Roman"/>
          <w:lang w:val="es-AR"/>
        </w:rPr>
      </w:pPr>
      <w:r w:rsidRPr="00A87741">
        <w:rPr>
          <w:rFonts w:ascii="Times New Roman" w:eastAsia="Times New Roman" w:hAnsi="Times New Roman" w:cs="Times New Roman"/>
          <w:lang w:val="es-AR"/>
        </w:rPr>
        <w:t>El presente proyecto tiene como objetivo el desarrollo de un robot capaz de</w:t>
      </w:r>
      <w:r>
        <w:rPr>
          <w:rFonts w:ascii="Times New Roman" w:eastAsia="Times New Roman" w:hAnsi="Times New Roman" w:cs="Times New Roman"/>
          <w:lang w:val="es-AR"/>
        </w:rPr>
        <w:t xml:space="preserve"> dibujar</w:t>
      </w:r>
      <w:r w:rsidRPr="00A87741">
        <w:rPr>
          <w:rFonts w:ascii="Times New Roman" w:eastAsia="Times New Roman" w:hAnsi="Times New Roman" w:cs="Times New Roman"/>
          <w:lang w:val="es-AR"/>
        </w:rPr>
        <w:t xml:space="preserve"> figuras geométricas básicas</w:t>
      </w:r>
      <w:r w:rsidR="006F4BBF">
        <w:rPr>
          <w:rFonts w:ascii="Times New Roman" w:eastAsia="Times New Roman" w:hAnsi="Times New Roman" w:cs="Times New Roman"/>
          <w:lang w:val="es-AR"/>
        </w:rPr>
        <w:t xml:space="preserve"> y </w:t>
      </w:r>
      <w:r w:rsidRPr="00A87741">
        <w:rPr>
          <w:rFonts w:ascii="Times New Roman" w:eastAsia="Times New Roman" w:hAnsi="Times New Roman" w:cs="Times New Roman"/>
          <w:lang w:val="es-AR"/>
        </w:rPr>
        <w:t>reconocer</w:t>
      </w:r>
      <w:r w:rsidR="006F4BBF">
        <w:rPr>
          <w:rFonts w:ascii="Times New Roman" w:eastAsia="Times New Roman" w:hAnsi="Times New Roman" w:cs="Times New Roman"/>
          <w:lang w:val="es-AR"/>
        </w:rPr>
        <w:t xml:space="preserve"> dibujos de dichas </w:t>
      </w:r>
      <w:r w:rsidRPr="00A87741">
        <w:rPr>
          <w:rFonts w:ascii="Times New Roman" w:eastAsia="Times New Roman" w:hAnsi="Times New Roman" w:cs="Times New Roman"/>
          <w:lang w:val="es-AR"/>
        </w:rPr>
        <w:t xml:space="preserve">figuras. </w:t>
      </w:r>
      <w:r w:rsidR="00F622CE" w:rsidRPr="00A87741">
        <w:rPr>
          <w:rFonts w:ascii="Times New Roman" w:eastAsia="Times New Roman" w:hAnsi="Times New Roman" w:cs="Times New Roman"/>
          <w:lang w:val="es-AR"/>
        </w:rPr>
        <w:t>De esta manera, el robot puede reconocer y dibujar figuras como círculos, triángulos o cuadrados.</w:t>
      </w:r>
    </w:p>
    <w:p w14:paraId="570456BD" w14:textId="0F55E9FA" w:rsidR="00A87741" w:rsidRPr="00A87741" w:rsidRDefault="00F622CE" w:rsidP="00A87741">
      <w:pPr>
        <w:spacing w:line="276" w:lineRule="auto"/>
        <w:jc w:val="both"/>
        <w:rPr>
          <w:rFonts w:ascii="Times New Roman" w:eastAsia="Times New Roman" w:hAnsi="Times New Roman" w:cs="Times New Roman"/>
          <w:lang w:val="es-AR"/>
        </w:rPr>
      </w:pPr>
      <w:r>
        <w:rPr>
          <w:rFonts w:ascii="Times New Roman" w:eastAsia="Times New Roman" w:hAnsi="Times New Roman" w:cs="Times New Roman"/>
          <w:lang w:val="es-AR"/>
        </w:rPr>
        <w:t>Su modo de funcionamiento básico será el de</w:t>
      </w:r>
      <w:r w:rsidR="00A87741" w:rsidRPr="00A87741">
        <w:rPr>
          <w:rFonts w:ascii="Times New Roman" w:eastAsia="Times New Roman" w:hAnsi="Times New Roman" w:cs="Times New Roman"/>
          <w:lang w:val="es-AR"/>
        </w:rPr>
        <w:t xml:space="preserve"> detecta</w:t>
      </w:r>
      <w:r>
        <w:rPr>
          <w:rFonts w:ascii="Times New Roman" w:eastAsia="Times New Roman" w:hAnsi="Times New Roman" w:cs="Times New Roman"/>
          <w:lang w:val="es-AR"/>
        </w:rPr>
        <w:t>r</w:t>
      </w:r>
      <w:r w:rsidR="00A87741" w:rsidRPr="00A87741">
        <w:rPr>
          <w:rFonts w:ascii="Times New Roman" w:eastAsia="Times New Roman" w:hAnsi="Times New Roman" w:cs="Times New Roman"/>
          <w:lang w:val="es-AR"/>
        </w:rPr>
        <w:t xml:space="preserve"> una figura</w:t>
      </w:r>
      <w:r>
        <w:rPr>
          <w:rFonts w:ascii="Times New Roman" w:eastAsia="Times New Roman" w:hAnsi="Times New Roman" w:cs="Times New Roman"/>
          <w:lang w:val="es-AR"/>
        </w:rPr>
        <w:t xml:space="preserve"> </w:t>
      </w:r>
      <w:r w:rsidR="00A87741" w:rsidRPr="00A87741">
        <w:rPr>
          <w:rFonts w:ascii="Times New Roman" w:eastAsia="Times New Roman" w:hAnsi="Times New Roman" w:cs="Times New Roman"/>
          <w:lang w:val="es-AR"/>
        </w:rPr>
        <w:t xml:space="preserve">en el espacio de trabajo, </w:t>
      </w:r>
      <w:r>
        <w:rPr>
          <w:rFonts w:ascii="Times New Roman" w:eastAsia="Times New Roman" w:hAnsi="Times New Roman" w:cs="Times New Roman"/>
          <w:lang w:val="es-AR"/>
        </w:rPr>
        <w:t xml:space="preserve">y luego dibujar </w:t>
      </w:r>
      <w:r w:rsidR="00A87741">
        <w:rPr>
          <w:rFonts w:ascii="Times New Roman" w:eastAsia="Times New Roman" w:hAnsi="Times New Roman" w:cs="Times New Roman"/>
          <w:lang w:val="es-AR"/>
        </w:rPr>
        <w:t>una forma semejante en otra parte de la hoja</w:t>
      </w:r>
      <w:r w:rsidR="00A87741" w:rsidRPr="00A87741">
        <w:rPr>
          <w:rFonts w:ascii="Times New Roman" w:eastAsia="Times New Roman" w:hAnsi="Times New Roman" w:cs="Times New Roman"/>
          <w:lang w:val="es-AR"/>
        </w:rPr>
        <w:t xml:space="preserve">. </w:t>
      </w:r>
    </w:p>
    <w:p w14:paraId="75110997" w14:textId="77777777" w:rsidR="006F4BBF" w:rsidRDefault="00A87741" w:rsidP="00A87741">
      <w:pPr>
        <w:spacing w:line="276" w:lineRule="auto"/>
        <w:jc w:val="both"/>
        <w:rPr>
          <w:rFonts w:ascii="Times New Roman" w:eastAsia="Times New Roman" w:hAnsi="Times New Roman" w:cs="Times New Roman"/>
          <w:lang w:val="es-AR"/>
        </w:rPr>
      </w:pPr>
      <w:r w:rsidRPr="00A87741">
        <w:rPr>
          <w:rFonts w:ascii="Times New Roman" w:eastAsia="Times New Roman" w:hAnsi="Times New Roman" w:cs="Times New Roman"/>
          <w:lang w:val="es-AR"/>
        </w:rPr>
        <w:t xml:space="preserve">Además, como objetivo secundario, el robot será capaz de jugar al ta-te-ti, permitiendo una experiencia más </w:t>
      </w:r>
      <w:r>
        <w:rPr>
          <w:rFonts w:ascii="Times New Roman" w:eastAsia="Times New Roman" w:hAnsi="Times New Roman" w:cs="Times New Roman"/>
          <w:lang w:val="es-AR"/>
        </w:rPr>
        <w:t>entretenida</w:t>
      </w:r>
      <w:r w:rsidRPr="00A87741">
        <w:rPr>
          <w:rFonts w:ascii="Times New Roman" w:eastAsia="Times New Roman" w:hAnsi="Times New Roman" w:cs="Times New Roman"/>
          <w:lang w:val="es-AR"/>
        </w:rPr>
        <w:t xml:space="preserve">. </w:t>
      </w:r>
    </w:p>
    <w:p w14:paraId="5C8086D2" w14:textId="62B88142" w:rsidR="00A87741" w:rsidRPr="00A87741" w:rsidRDefault="006F4BBF" w:rsidP="00A87741">
      <w:pPr>
        <w:spacing w:line="276" w:lineRule="auto"/>
        <w:jc w:val="both"/>
        <w:rPr>
          <w:rFonts w:ascii="Times New Roman" w:eastAsia="Times New Roman" w:hAnsi="Times New Roman" w:cs="Times New Roman"/>
          <w:lang w:val="es-AR"/>
        </w:rPr>
      </w:pPr>
      <w:r w:rsidRPr="00C05931">
        <w:rPr>
          <w:rFonts w:ascii="Times New Roman" w:eastAsia="Times New Roman" w:hAnsi="Times New Roman" w:cs="Times New Roman"/>
          <w:lang w:val="es-AR"/>
        </w:rPr>
        <w:t>Este proyecto también representa una oportunidad para adquirir experiencia en la parte mecánica, un área en la que</w:t>
      </w:r>
      <w:r>
        <w:rPr>
          <w:rFonts w:ascii="Times New Roman" w:eastAsia="Times New Roman" w:hAnsi="Times New Roman" w:cs="Times New Roman"/>
          <w:lang w:val="es-AR"/>
        </w:rPr>
        <w:t xml:space="preserve"> el equipo</w:t>
      </w:r>
      <w:r w:rsidRPr="00C05931">
        <w:rPr>
          <w:rFonts w:ascii="Times New Roman" w:eastAsia="Times New Roman" w:hAnsi="Times New Roman" w:cs="Times New Roman"/>
          <w:lang w:val="es-AR"/>
        </w:rPr>
        <w:t xml:space="preserve"> no ha trabajado previamente</w:t>
      </w:r>
      <w:r>
        <w:rPr>
          <w:rFonts w:ascii="Times New Roman" w:eastAsia="Times New Roman" w:hAnsi="Times New Roman" w:cs="Times New Roman"/>
          <w:lang w:val="es-AR"/>
        </w:rPr>
        <w:t xml:space="preserve">. </w:t>
      </w:r>
      <w:r w:rsidR="00A87741" w:rsidRPr="00A87741">
        <w:rPr>
          <w:rFonts w:ascii="Times New Roman" w:eastAsia="Times New Roman" w:hAnsi="Times New Roman" w:cs="Times New Roman"/>
          <w:lang w:val="es-AR"/>
        </w:rPr>
        <w:t>El proyecto abarca tanto la parte de software, que incluye algoritmos de visión por computadora para el reconocimiento de imágenes, como la parte de hardware, que utiliza motores paso a paso para mover el lápiz que realiza los trazos sobre una superficie.</w:t>
      </w:r>
    </w:p>
    <w:p w14:paraId="5A1ED166" w14:textId="1EA1F8EB" w:rsidR="000169D2" w:rsidRDefault="00C05931" w:rsidP="000169D2">
      <w:pPr>
        <w:spacing w:line="276" w:lineRule="auto"/>
        <w:jc w:val="both"/>
        <w:rPr>
          <w:rFonts w:ascii="Times New Roman" w:eastAsia="Times New Roman" w:hAnsi="Times New Roman" w:cs="Times New Roman"/>
          <w:lang w:val="es-AR"/>
        </w:rPr>
      </w:pPr>
      <w:r w:rsidRPr="00C05931">
        <w:rPr>
          <w:rFonts w:ascii="Times New Roman" w:eastAsia="Times New Roman" w:hAnsi="Times New Roman" w:cs="Times New Roman"/>
          <w:lang w:val="es-AR"/>
        </w:rPr>
        <w:t>Con este proyecto, no solo se busca afianzar conocimientos previos sobre programación y algoritmos, sino también establecer una base sólida en la integración de sistemas mecánicos y electrónicos, enfrentando nuevos desafíos dentro del ámbito de la robótica.</w:t>
      </w:r>
    </w:p>
    <w:p w14:paraId="71A54B9F" w14:textId="77777777" w:rsidR="000169D2" w:rsidRDefault="000169D2" w:rsidP="000169D2">
      <w:pPr>
        <w:spacing w:line="276" w:lineRule="auto"/>
        <w:jc w:val="both"/>
        <w:rPr>
          <w:noProof/>
          <w:color w:val="000000" w:themeColor="text2"/>
          <w:sz w:val="40"/>
          <w:szCs w:val="40"/>
          <w:lang w:val="es-AR"/>
        </w:rPr>
      </w:pPr>
    </w:p>
    <w:p w14:paraId="2659EBAF" w14:textId="37865EFB" w:rsidR="007F3C7E" w:rsidRPr="000169D2" w:rsidRDefault="007133D5" w:rsidP="000169D2">
      <w:pPr>
        <w:pStyle w:val="Ttulo1"/>
        <w:spacing w:line="276" w:lineRule="auto"/>
        <w:jc w:val="left"/>
        <w:rPr>
          <w:noProof/>
          <w:color w:val="000000" w:themeColor="text2"/>
          <w:sz w:val="40"/>
          <w:szCs w:val="40"/>
          <w:lang w:val="es-AR"/>
        </w:rPr>
      </w:pPr>
      <w:bookmarkStart w:id="12" w:name="_Toc177487907"/>
      <w:r w:rsidRPr="000169D2">
        <w:rPr>
          <w:noProof/>
          <w:color w:val="000000" w:themeColor="text2"/>
          <w:sz w:val="40"/>
          <w:szCs w:val="40"/>
          <w:lang w:val="es-AR"/>
        </w:rPr>
        <w:t>OBJETIVOS</w:t>
      </w:r>
      <w:bookmarkEnd w:id="12"/>
    </w:p>
    <w:p w14:paraId="62B36F44" w14:textId="1A0B7688" w:rsidR="007F3C7E" w:rsidRDefault="00A5253A" w:rsidP="007F3C7E">
      <w:pPr>
        <w:spacing w:line="240" w:lineRule="auto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8290CF4" wp14:editId="7A2FE259">
                <wp:simplePos x="0" y="0"/>
                <wp:positionH relativeFrom="column">
                  <wp:posOffset>-27305</wp:posOffset>
                </wp:positionH>
                <wp:positionV relativeFrom="paragraph">
                  <wp:posOffset>180340</wp:posOffset>
                </wp:positionV>
                <wp:extent cx="6009640" cy="6985"/>
                <wp:effectExtent l="0" t="0" r="10160" b="12065"/>
                <wp:wrapNone/>
                <wp:docPr id="1305112515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964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E89BA" id="Conector recto 9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4.2pt" to="471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" strokecolor="#272727 [2749]" strokeweight="2pt">
                <v:stroke joinstyle="miter"/>
              </v:line>
            </w:pict>
          </mc:Fallback>
        </mc:AlternateContent>
      </w:r>
    </w:p>
    <w:p w14:paraId="232B50A9" w14:textId="64D3A4CD" w:rsidR="00FD5720" w:rsidRDefault="00FD5720" w:rsidP="006036A5">
      <w:pPr>
        <w:spacing w:line="276" w:lineRule="auto"/>
        <w:ind w:firstLine="0"/>
        <w:jc w:val="both"/>
        <w:rPr>
          <w:lang w:val="es-AR"/>
        </w:rPr>
      </w:pPr>
    </w:p>
    <w:p w14:paraId="46CAB608" w14:textId="77777777" w:rsidR="00A5253A" w:rsidRDefault="00A5253A" w:rsidP="00A5253A">
      <w:pPr>
        <w:spacing w:line="276" w:lineRule="auto"/>
        <w:ind w:left="60" w:firstLine="660"/>
        <w:jc w:val="both"/>
        <w:rPr>
          <w:lang w:val="es-AR"/>
        </w:rPr>
      </w:pPr>
    </w:p>
    <w:p w14:paraId="7CA675C5" w14:textId="57EEC5E7" w:rsidR="00A5253A" w:rsidRDefault="00A5253A" w:rsidP="0088235F">
      <w:pPr>
        <w:pStyle w:val="Ttulo2"/>
        <w:jc w:val="both"/>
        <w:rPr>
          <w:lang w:val="es-AR"/>
        </w:rPr>
      </w:pPr>
      <w:bookmarkStart w:id="13" w:name="_Toc177487908"/>
      <w:r>
        <w:rPr>
          <w:lang w:val="es-AR"/>
        </w:rPr>
        <w:t>PRIMARIOS</w:t>
      </w:r>
      <w:bookmarkEnd w:id="13"/>
    </w:p>
    <w:p w14:paraId="45CAC99A" w14:textId="77777777" w:rsidR="00681615" w:rsidRPr="00681615" w:rsidRDefault="00681615" w:rsidP="0088235F">
      <w:pPr>
        <w:pStyle w:val="Prrafodelista"/>
        <w:numPr>
          <w:ilvl w:val="0"/>
          <w:numId w:val="13"/>
        </w:numPr>
        <w:spacing w:line="360" w:lineRule="auto"/>
        <w:jc w:val="both"/>
        <w:rPr>
          <w:lang w:val="es-AR"/>
        </w:rPr>
      </w:pPr>
      <w:r w:rsidRPr="00681615">
        <w:t>Diseñar y ensamblar una estructura capaz de soportar el peso de los componentes electrónicos y mecánicos.</w:t>
      </w:r>
    </w:p>
    <w:p w14:paraId="72EABD47" w14:textId="74AB6BC7" w:rsidR="00AC7C84" w:rsidRPr="00AC7C84" w:rsidRDefault="00AC7C84" w:rsidP="0088235F">
      <w:pPr>
        <w:pStyle w:val="Prrafodelista"/>
        <w:numPr>
          <w:ilvl w:val="0"/>
          <w:numId w:val="13"/>
        </w:numPr>
        <w:spacing w:line="360" w:lineRule="auto"/>
        <w:jc w:val="both"/>
        <w:rPr>
          <w:lang w:val="es-AR"/>
        </w:rPr>
      </w:pPr>
      <w:r w:rsidRPr="00AC7C84">
        <w:t xml:space="preserve">Implementar un sistema que permita al robot </w:t>
      </w:r>
      <w:r w:rsidR="00D32858">
        <w:t>dibujar</w:t>
      </w:r>
      <w:r w:rsidRPr="00AC7C84">
        <w:t xml:space="preserve"> </w:t>
      </w:r>
      <w:r w:rsidR="00232BCE">
        <w:t xml:space="preserve">figuras predeterminadas </w:t>
      </w:r>
      <w:r w:rsidRPr="00AC7C84">
        <w:t>de manera clara.</w:t>
      </w:r>
    </w:p>
    <w:p w14:paraId="75501826" w14:textId="2B299054" w:rsidR="002B2E32" w:rsidRPr="002B2E32" w:rsidRDefault="00AC7C84" w:rsidP="002B2E32">
      <w:pPr>
        <w:pStyle w:val="Prrafodelista"/>
        <w:numPr>
          <w:ilvl w:val="0"/>
          <w:numId w:val="14"/>
        </w:numPr>
        <w:spacing w:line="360" w:lineRule="auto"/>
        <w:jc w:val="both"/>
        <w:rPr>
          <w:lang w:val="es-AR"/>
        </w:rPr>
      </w:pPr>
      <w:r w:rsidRPr="00AC7C84">
        <w:t xml:space="preserve">Desarrollar un sistema de </w:t>
      </w:r>
      <w:r w:rsidR="00232BCE">
        <w:t>reconocimiento de imágenes que pueda identificar determinadas figuras realizadas por el usuario</w:t>
      </w:r>
      <w:r w:rsidRPr="00AC7C84">
        <w:t>.</w:t>
      </w:r>
    </w:p>
    <w:p w14:paraId="0EAE655D" w14:textId="54551077" w:rsidR="004138F0" w:rsidRPr="002B2E32" w:rsidRDefault="004138F0" w:rsidP="0088235F">
      <w:pPr>
        <w:pStyle w:val="Prrafodelista"/>
        <w:numPr>
          <w:ilvl w:val="0"/>
          <w:numId w:val="15"/>
        </w:numPr>
        <w:spacing w:line="360" w:lineRule="auto"/>
        <w:jc w:val="both"/>
        <w:rPr>
          <w:lang w:val="es-AR"/>
        </w:rPr>
      </w:pPr>
      <w:r w:rsidRPr="004138F0">
        <w:t xml:space="preserve">Implementar un sistema que permita al </w:t>
      </w:r>
      <w:r w:rsidR="002B2E32">
        <w:t>usuario seleccionar los distintos modos de uso</w:t>
      </w:r>
      <w:r w:rsidRPr="004138F0">
        <w:t>.</w:t>
      </w:r>
    </w:p>
    <w:p w14:paraId="3A46B31F" w14:textId="289287D2" w:rsidR="002B2E32" w:rsidRPr="004138F0" w:rsidRDefault="002B2E32" w:rsidP="0088235F">
      <w:pPr>
        <w:pStyle w:val="Prrafodelista"/>
        <w:numPr>
          <w:ilvl w:val="0"/>
          <w:numId w:val="15"/>
        </w:numPr>
        <w:spacing w:line="360" w:lineRule="auto"/>
        <w:jc w:val="both"/>
        <w:rPr>
          <w:lang w:val="es-AR"/>
        </w:rPr>
      </w:pPr>
      <w:r>
        <w:t>Implementar un modo de uso que permita al usuario trazar una figura, que el robot la identifique y, si corresponde a una de las figuras predeterminadas, que la dibuje.</w:t>
      </w:r>
    </w:p>
    <w:p w14:paraId="72B3FBB8" w14:textId="77777777" w:rsidR="00AF4F27" w:rsidRPr="008C430F" w:rsidRDefault="00AF4F27" w:rsidP="0088235F">
      <w:pPr>
        <w:pStyle w:val="Prrafodelista"/>
        <w:spacing w:line="360" w:lineRule="auto"/>
        <w:ind w:left="1080"/>
        <w:jc w:val="both"/>
        <w:rPr>
          <w:lang w:val="es-AR"/>
        </w:rPr>
      </w:pPr>
    </w:p>
    <w:p w14:paraId="5A38C84F" w14:textId="65592404" w:rsidR="00A5253A" w:rsidRDefault="00A5253A" w:rsidP="0088235F">
      <w:pPr>
        <w:pStyle w:val="Ttulo2"/>
        <w:spacing w:line="360" w:lineRule="auto"/>
        <w:jc w:val="both"/>
        <w:rPr>
          <w:lang w:val="es-AR"/>
        </w:rPr>
      </w:pPr>
      <w:bookmarkStart w:id="14" w:name="_Toc177487909"/>
      <w:r>
        <w:rPr>
          <w:lang w:val="es-AR"/>
        </w:rPr>
        <w:lastRenderedPageBreak/>
        <w:t>SECUNDARIOS</w:t>
      </w:r>
      <w:bookmarkEnd w:id="14"/>
    </w:p>
    <w:p w14:paraId="54022476" w14:textId="77777777" w:rsidR="002B2E32" w:rsidRPr="004138F0" w:rsidRDefault="002B2E32" w:rsidP="002B2E32">
      <w:pPr>
        <w:pStyle w:val="Prrafodelista"/>
        <w:numPr>
          <w:ilvl w:val="0"/>
          <w:numId w:val="16"/>
        </w:numPr>
        <w:spacing w:line="360" w:lineRule="auto"/>
        <w:jc w:val="both"/>
        <w:rPr>
          <w:lang w:val="es-AR"/>
        </w:rPr>
      </w:pPr>
      <w:r w:rsidRPr="004138F0">
        <w:t xml:space="preserve">Programar un algoritmo eficiente que permita al robot jugar al </w:t>
      </w:r>
      <w:r>
        <w:t>TA-TE-TI</w:t>
      </w:r>
      <w:r w:rsidRPr="004138F0">
        <w:t>, tomando decisiones estratégicas según las jugadas detectadas.</w:t>
      </w:r>
    </w:p>
    <w:p w14:paraId="3A8EAE9B" w14:textId="7BFACE91" w:rsidR="00AF4F27" w:rsidRDefault="008C430F" w:rsidP="0088235F">
      <w:pPr>
        <w:pStyle w:val="Prrafodelista"/>
        <w:numPr>
          <w:ilvl w:val="0"/>
          <w:numId w:val="16"/>
        </w:numPr>
        <w:spacing w:line="360" w:lineRule="auto"/>
        <w:jc w:val="both"/>
      </w:pPr>
      <w:r w:rsidRPr="008C430F">
        <w:t xml:space="preserve">Incorporar diferentes niveles de dificultad </w:t>
      </w:r>
      <w:r w:rsidR="002B2E32">
        <w:t xml:space="preserve">para </w:t>
      </w:r>
      <w:r w:rsidRPr="008C430F">
        <w:t>el juego</w:t>
      </w:r>
      <w:r w:rsidR="002B2E32">
        <w:t xml:space="preserve"> del TA-TE-TI</w:t>
      </w:r>
      <w:r w:rsidRPr="008C430F">
        <w:t>.</w:t>
      </w:r>
    </w:p>
    <w:p w14:paraId="16C40E79" w14:textId="77777777" w:rsidR="002B2E32" w:rsidRPr="00AF4F27" w:rsidRDefault="002B2E32" w:rsidP="002B2E32">
      <w:pPr>
        <w:pStyle w:val="Prrafodelista"/>
        <w:numPr>
          <w:ilvl w:val="0"/>
          <w:numId w:val="16"/>
        </w:numPr>
        <w:spacing w:line="360" w:lineRule="auto"/>
        <w:jc w:val="both"/>
        <w:rPr>
          <w:lang w:val="es-AR"/>
        </w:rPr>
      </w:pPr>
      <w:r w:rsidRPr="008C430F">
        <w:t>Notificar al jugador el resultado final de la partida, ya sea victoria, derrota o empate.</w:t>
      </w:r>
    </w:p>
    <w:p w14:paraId="7A7FE012" w14:textId="77777777" w:rsidR="002B2E32" w:rsidRDefault="002B2E32" w:rsidP="002B2E32">
      <w:pPr>
        <w:pStyle w:val="Prrafodelista"/>
        <w:spacing w:line="360" w:lineRule="auto"/>
        <w:ind w:left="1080"/>
        <w:jc w:val="both"/>
      </w:pPr>
    </w:p>
    <w:p w14:paraId="792821B4" w14:textId="77777777" w:rsidR="00710F75" w:rsidRDefault="00710F75" w:rsidP="006F4BBF">
      <w:pPr>
        <w:spacing w:line="360" w:lineRule="auto"/>
        <w:ind w:firstLine="0"/>
        <w:jc w:val="both"/>
      </w:pPr>
    </w:p>
    <w:p w14:paraId="1817578D" w14:textId="59C4D970" w:rsidR="00AA40C9" w:rsidRPr="000169D2" w:rsidRDefault="4B083F92" w:rsidP="00710F75">
      <w:pPr>
        <w:spacing w:line="360" w:lineRule="auto"/>
        <w:jc w:val="both"/>
      </w:pPr>
      <w:r w:rsidRPr="00710F75">
        <w:rPr>
          <w:lang w:val="es-AR"/>
        </w:rPr>
        <w:t>En</w:t>
      </w:r>
      <w:r w:rsidR="633B1499" w:rsidRPr="00710F75">
        <w:rPr>
          <w:lang w:val="es-AR"/>
        </w:rPr>
        <w:t xml:space="preserve"> la figura 1 se presenta un diagrama en bloques del sistema a desarrollar, </w:t>
      </w:r>
      <w:r w:rsidR="03CEFAEA" w:rsidRPr="00710F75">
        <w:rPr>
          <w:lang w:val="es-AR"/>
        </w:rPr>
        <w:t>separando los componentes de hardware de los de software y si tienen una interfaz de comunicación entre ellos.</w:t>
      </w:r>
    </w:p>
    <w:p w14:paraId="3FB9660F" w14:textId="16EA9981" w:rsidR="007F3C7E" w:rsidRDefault="00FB080A" w:rsidP="00FB080A">
      <w:pPr>
        <w:spacing w:line="276" w:lineRule="auto"/>
        <w:ind w:firstLine="0"/>
        <w:rPr>
          <w:lang w:val="es-AR"/>
        </w:rPr>
      </w:pPr>
      <w:r>
        <w:rPr>
          <w:lang w:val="es-AR"/>
        </w:rPr>
        <w:tab/>
      </w:r>
    </w:p>
    <w:p w14:paraId="49FFB560" w14:textId="613CB4C9" w:rsidR="79328611" w:rsidRPr="00C2379E" w:rsidRDefault="00212165" w:rsidP="00C2379E">
      <w:pPr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D98CC1" wp14:editId="68F5E83D">
                <wp:simplePos x="0" y="0"/>
                <wp:positionH relativeFrom="column">
                  <wp:posOffset>-577215</wp:posOffset>
                </wp:positionH>
                <wp:positionV relativeFrom="paragraph">
                  <wp:posOffset>4696460</wp:posOffset>
                </wp:positionV>
                <wp:extent cx="6885305" cy="635"/>
                <wp:effectExtent l="0" t="0" r="0" b="0"/>
                <wp:wrapSquare wrapText="bothSides"/>
                <wp:docPr id="214716564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5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7CF474" w14:textId="4C726AD4" w:rsidR="00212165" w:rsidRPr="005D546B" w:rsidRDefault="00212165" w:rsidP="00212165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Ilustración \* ARABIC </w:instrText>
                            </w:r>
                            <w:r w:rsidR="00000000">
                              <w:fldChar w:fldCharType="separate"/>
                            </w:r>
                            <w:r w:rsidR="00362266"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 w:rsidR="00CF40A9">
                              <w:t>: diagrama en bloques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98CC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45.45pt;margin-top:369.8pt;width:542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" stroked="f">
                <v:textbox style="mso-fit-shape-to-text:t" inset="0,0,0,0">
                  <w:txbxContent>
                    <w:p w14:paraId="2B7CF474" w14:textId="4C726AD4" w:rsidR="00212165" w:rsidRPr="005D546B" w:rsidRDefault="00212165" w:rsidP="00212165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Ilustración \* ARABIC </w:instrText>
                      </w:r>
                      <w:r w:rsidR="00000000">
                        <w:fldChar w:fldCharType="separate"/>
                      </w:r>
                      <w:r w:rsidR="00362266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 w:rsidR="00CF40A9">
                        <w:t>: diagrama en bloques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448C">
        <w:rPr>
          <w:noProof/>
        </w:rPr>
        <w:drawing>
          <wp:anchor distT="0" distB="0" distL="114300" distR="114300" simplePos="0" relativeHeight="251661312" behindDoc="0" locked="0" layoutInCell="1" allowOverlap="1" wp14:anchorId="0A84716D" wp14:editId="6910CE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85305" cy="4639310"/>
            <wp:effectExtent l="0" t="0" r="0" b="8890"/>
            <wp:wrapSquare wrapText="bothSides"/>
            <wp:docPr id="690785916" name="Picture 690785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30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80A">
        <w:rPr>
          <w:lang w:val="es-AR"/>
        </w:rPr>
        <w:br w:type="page"/>
      </w:r>
    </w:p>
    <w:p w14:paraId="2537ACD7" w14:textId="701141AC" w:rsidR="0000651E" w:rsidRDefault="0000651E" w:rsidP="007F3C7E">
      <w:pPr>
        <w:pStyle w:val="Ttulo1"/>
        <w:spacing w:line="276" w:lineRule="auto"/>
        <w:jc w:val="left"/>
        <w:rPr>
          <w:noProof/>
          <w:color w:val="000000" w:themeColor="text2"/>
          <w:sz w:val="40"/>
          <w:szCs w:val="40"/>
          <w:lang w:val="es-AR"/>
        </w:rPr>
      </w:pPr>
      <w:bookmarkStart w:id="15" w:name="_Toc177487910"/>
      <w:r>
        <w:rPr>
          <w:noProof/>
          <w:color w:val="000000" w:themeColor="text2"/>
          <w:sz w:val="40"/>
          <w:szCs w:val="40"/>
          <w:lang w:val="es-AR"/>
        </w:rPr>
        <w:lastRenderedPageBreak/>
        <w:t>DISEÑO DE SOFTWARE</w:t>
      </w:r>
    </w:p>
    <w:p w14:paraId="44F9B2D9" w14:textId="77777777" w:rsidR="005A4A68" w:rsidRDefault="005A4A68" w:rsidP="005A4A68">
      <w:pPr>
        <w:ind w:firstLine="0"/>
        <w:rPr>
          <w:lang w:val="es-AR"/>
        </w:rPr>
      </w:pPr>
    </w:p>
    <w:p w14:paraId="299CDBE3" w14:textId="7538828A" w:rsidR="005A4A68" w:rsidRPr="005A4A68" w:rsidRDefault="005A4A68" w:rsidP="005A4A68">
      <w:pPr>
        <w:rPr>
          <w:lang w:val="es-AR"/>
        </w:rPr>
      </w:pPr>
      <w:r w:rsidRPr="005A4A68">
        <w:rPr>
          <w:lang w:val="es-AR"/>
        </w:rPr>
        <w:t xml:space="preserve">El </w:t>
      </w:r>
      <w:r>
        <w:rPr>
          <w:lang w:val="es-AR"/>
        </w:rPr>
        <w:t>software</w:t>
      </w:r>
      <w:r w:rsidRPr="005A4A68">
        <w:rPr>
          <w:lang w:val="es-AR"/>
        </w:rPr>
        <w:t xml:space="preserve"> se organiza en módulos </w:t>
      </w:r>
      <w:r>
        <w:rPr>
          <w:lang w:val="es-AR"/>
        </w:rPr>
        <w:t>que</w:t>
      </w:r>
      <w:r w:rsidRPr="005A4A68">
        <w:rPr>
          <w:lang w:val="es-AR"/>
        </w:rPr>
        <w:t xml:space="preserve"> asegura</w:t>
      </w:r>
      <w:r>
        <w:rPr>
          <w:lang w:val="es-AR"/>
        </w:rPr>
        <w:t>n</w:t>
      </w:r>
      <w:r w:rsidRPr="005A4A68">
        <w:rPr>
          <w:lang w:val="es-AR"/>
        </w:rPr>
        <w:t xml:space="preserve"> que cada función del sistema pueda desarrollarse, probarse y mantenerse de manera independiente. Esto promueve una alta cohesión dentro de cada módulo y minimiza la dependencia entre ellos, favoreciendo la reutilización y el escalamiento del proyecto.</w:t>
      </w:r>
    </w:p>
    <w:p w14:paraId="01AC55EE" w14:textId="46EE148D" w:rsidR="005A4A68" w:rsidRPr="005A4A68" w:rsidRDefault="005A4A68" w:rsidP="005A4A68">
      <w:pPr>
        <w:ind w:firstLine="0"/>
        <w:rPr>
          <w:b/>
          <w:bCs/>
          <w:lang w:val="es-AR"/>
        </w:rPr>
      </w:pPr>
      <w:r w:rsidRPr="005A4A68">
        <w:rPr>
          <w:b/>
          <w:bCs/>
          <w:lang w:val="es-AR"/>
        </w:rPr>
        <w:t>Módulo de Control de Motores</w:t>
      </w:r>
    </w:p>
    <w:p w14:paraId="4B69435B" w14:textId="4C0F7B49" w:rsidR="00760222" w:rsidRPr="005A4A68" w:rsidRDefault="005A4A68" w:rsidP="00760222">
      <w:pPr>
        <w:ind w:firstLine="360"/>
        <w:rPr>
          <w:b/>
          <w:bCs/>
          <w:lang w:val="es-AR"/>
        </w:rPr>
      </w:pPr>
      <w:r w:rsidRPr="005A4A68">
        <w:rPr>
          <w:lang w:val="es-AR"/>
        </w:rPr>
        <w:t xml:space="preserve">Este módulo gestiona la activación y desactivación de los motores paso a paso que controlan los ejes del robot dibujante. </w:t>
      </w:r>
      <w:r>
        <w:rPr>
          <w:lang w:val="es-AR"/>
        </w:rPr>
        <w:t xml:space="preserve">Este módulo se encarga del cálculo de la trayectoria necesaria para el dibujo y de las  </w:t>
      </w:r>
    </w:p>
    <w:p w14:paraId="533912FF" w14:textId="26AFE9AD" w:rsidR="005A4A68" w:rsidRPr="005A4A68" w:rsidRDefault="005A4A68" w:rsidP="005A4A68">
      <w:pPr>
        <w:ind w:firstLine="0"/>
        <w:rPr>
          <w:b/>
          <w:bCs/>
          <w:lang w:val="es-AR"/>
        </w:rPr>
      </w:pPr>
      <w:r w:rsidRPr="005A4A68">
        <w:rPr>
          <w:b/>
          <w:bCs/>
          <w:lang w:val="es-AR"/>
        </w:rPr>
        <w:t>Módulo de Reconocimiento de Imágenes (ESP32-CAM)</w:t>
      </w:r>
    </w:p>
    <w:p w14:paraId="4F9A9CF3" w14:textId="027929F1" w:rsidR="00760222" w:rsidRPr="005A4A68" w:rsidRDefault="005A4A68" w:rsidP="00760222">
      <w:pPr>
        <w:ind w:firstLine="360"/>
        <w:rPr>
          <w:b/>
          <w:bCs/>
          <w:lang w:val="es-AR"/>
        </w:rPr>
      </w:pPr>
      <w:r w:rsidRPr="005A4A68">
        <w:rPr>
          <w:lang w:val="es-AR"/>
        </w:rPr>
        <w:t xml:space="preserve">Este módulo procesa las imágenes capturadas por la ESP32-CAM para identificar </w:t>
      </w:r>
      <w:r w:rsidR="00760222">
        <w:rPr>
          <w:lang w:val="es-AR"/>
        </w:rPr>
        <w:t>figuras geométricas básicas e</w:t>
      </w:r>
      <w:r w:rsidRPr="005A4A68">
        <w:rPr>
          <w:lang w:val="es-AR"/>
        </w:rPr>
        <w:t xml:space="preserve"> </w:t>
      </w:r>
      <w:r w:rsidR="00760222">
        <w:rPr>
          <w:lang w:val="es-AR"/>
        </w:rPr>
        <w:t>i</w:t>
      </w:r>
      <w:r w:rsidRPr="005A4A68">
        <w:rPr>
          <w:lang w:val="es-AR"/>
        </w:rPr>
        <w:t>mplementa algoritmos de reconocimiento de imágenes y envía los datos procesados a</w:t>
      </w:r>
      <w:r w:rsidR="00760222">
        <w:rPr>
          <w:lang w:val="es-AR"/>
        </w:rPr>
        <w:t xml:space="preserve"> la EDU-CIAA para su posterior procesamiento.</w:t>
      </w:r>
    </w:p>
    <w:p w14:paraId="439603A5" w14:textId="08F98A25" w:rsidR="005A4A68" w:rsidRPr="005A4A68" w:rsidRDefault="005A4A68" w:rsidP="005A4A68">
      <w:pPr>
        <w:ind w:firstLine="0"/>
        <w:rPr>
          <w:b/>
          <w:bCs/>
          <w:lang w:val="es-AR"/>
        </w:rPr>
      </w:pPr>
      <w:r w:rsidRPr="005A4A68">
        <w:rPr>
          <w:b/>
          <w:bCs/>
          <w:lang w:val="es-AR"/>
        </w:rPr>
        <w:t xml:space="preserve"> Módulo de Comunicación (EDU-CIAA ↔ ESP32-CAM)</w:t>
      </w:r>
    </w:p>
    <w:p w14:paraId="1693EE1E" w14:textId="6818E26F" w:rsidR="005A4A68" w:rsidRDefault="005A4A68" w:rsidP="00760222">
      <w:pPr>
        <w:ind w:firstLine="360"/>
        <w:rPr>
          <w:lang w:val="es-AR"/>
        </w:rPr>
      </w:pPr>
      <w:r w:rsidRPr="005A4A68">
        <w:rPr>
          <w:lang w:val="es-AR"/>
        </w:rPr>
        <w:t>Este módulo maneja la comunicación entre los dos microcontroladores. Utiliza protocolos UART o I2C para enviar y recibir datos de manera eficiente.</w:t>
      </w:r>
    </w:p>
    <w:p w14:paraId="6AFACF59" w14:textId="7A46A82B" w:rsidR="00760222" w:rsidRPr="005A4A68" w:rsidRDefault="00760222" w:rsidP="00760222">
      <w:pPr>
        <w:ind w:firstLine="0"/>
        <w:rPr>
          <w:b/>
          <w:bCs/>
          <w:lang w:val="es-AR"/>
        </w:rPr>
      </w:pPr>
      <w:r w:rsidRPr="005A4A68">
        <w:rPr>
          <w:b/>
          <w:bCs/>
          <w:lang w:val="es-AR"/>
        </w:rPr>
        <w:t xml:space="preserve">Módulo de </w:t>
      </w:r>
      <w:r w:rsidR="00032251">
        <w:rPr>
          <w:b/>
          <w:bCs/>
          <w:lang w:val="es-AR"/>
        </w:rPr>
        <w:t>modo de prueba</w:t>
      </w:r>
    </w:p>
    <w:p w14:paraId="1226864C" w14:textId="2D038BA4" w:rsidR="00760222" w:rsidRPr="005A4A68" w:rsidRDefault="00760222" w:rsidP="00760222">
      <w:pPr>
        <w:ind w:firstLine="360"/>
        <w:rPr>
          <w:lang w:val="es-AR"/>
        </w:rPr>
      </w:pPr>
      <w:r w:rsidRPr="005A4A68">
        <w:rPr>
          <w:lang w:val="es-AR"/>
        </w:rPr>
        <w:t xml:space="preserve">Este módulo contiene la lógica </w:t>
      </w:r>
      <w:r w:rsidR="00032251">
        <w:rPr>
          <w:lang w:val="es-AR"/>
        </w:rPr>
        <w:t>de la funcion de testeo de funcionamiento, en la cual se pide al jugador dibujar una figura en una sección de la hoja para posteriormente ser copiada por el robot dibujante.</w:t>
      </w:r>
    </w:p>
    <w:p w14:paraId="4422B1D1" w14:textId="7DCED4DA" w:rsidR="005A4A68" w:rsidRPr="005A4A68" w:rsidRDefault="005A4A68" w:rsidP="005A4A68">
      <w:pPr>
        <w:ind w:firstLine="0"/>
        <w:rPr>
          <w:b/>
          <w:bCs/>
          <w:lang w:val="es-AR"/>
        </w:rPr>
      </w:pPr>
      <w:r w:rsidRPr="005A4A68">
        <w:rPr>
          <w:b/>
          <w:bCs/>
          <w:lang w:val="es-AR"/>
        </w:rPr>
        <w:t>Módulo de Juego</w:t>
      </w:r>
    </w:p>
    <w:p w14:paraId="020C6C42" w14:textId="77777777" w:rsidR="005A4A68" w:rsidRPr="005A4A68" w:rsidRDefault="005A4A68" w:rsidP="005A4A68">
      <w:pPr>
        <w:ind w:firstLine="360"/>
        <w:rPr>
          <w:lang w:val="es-AR"/>
        </w:rPr>
      </w:pPr>
      <w:r w:rsidRPr="005A4A68">
        <w:rPr>
          <w:lang w:val="es-AR"/>
        </w:rPr>
        <w:t xml:space="preserve">Este módulo contiene la lógica del juego TA-TE-TI, que interactúa tanto con el sistema de control de motores como con el de reconocimiento de imágenes. El juego se controla a partir </w:t>
      </w:r>
      <w:r w:rsidRPr="005A4A68">
        <w:rPr>
          <w:lang w:val="es-AR"/>
        </w:rPr>
        <w:lastRenderedPageBreak/>
        <w:t>de las imágenes detectadas por la ESP32-CAM y ejecuta movimientos de acuerdo con las reglas del juego.</w:t>
      </w:r>
    </w:p>
    <w:p w14:paraId="488B0984" w14:textId="7C10EEE3" w:rsidR="005A4A68" w:rsidRPr="005A4A68" w:rsidRDefault="005A4A68" w:rsidP="005A4A68">
      <w:pPr>
        <w:ind w:firstLine="0"/>
        <w:rPr>
          <w:b/>
          <w:bCs/>
          <w:lang w:val="es-AR"/>
        </w:rPr>
      </w:pPr>
      <w:r w:rsidRPr="005A4A68">
        <w:rPr>
          <w:b/>
          <w:bCs/>
          <w:lang w:val="es-AR"/>
        </w:rPr>
        <w:t>Módulo de Interfaz de Usuario (Opcional)</w:t>
      </w:r>
    </w:p>
    <w:p w14:paraId="18F8E7D8" w14:textId="15481D97" w:rsidR="005A4A68" w:rsidRPr="005A4A68" w:rsidRDefault="00032251" w:rsidP="005A4A68">
      <w:pPr>
        <w:rPr>
          <w:lang w:val="es-AR"/>
        </w:rPr>
      </w:pPr>
      <w:r>
        <w:rPr>
          <w:lang w:val="es-AR"/>
        </w:rPr>
        <w:t>Este modulo se encarga de la interacción con el usuario para poder definir el modo de funcionamiento o para indicarle</w:t>
      </w:r>
      <w:r w:rsidR="007379D9">
        <w:rPr>
          <w:lang w:val="es-AR"/>
        </w:rPr>
        <w:t xml:space="preserve"> al jugador el siguiente paso que debe realizar.</w:t>
      </w:r>
    </w:p>
    <w:p w14:paraId="5BE8442E" w14:textId="3AB1F0CF" w:rsidR="0000651E" w:rsidRDefault="0000651E" w:rsidP="0000651E">
      <w:pPr>
        <w:ind w:firstLine="0"/>
        <w:rPr>
          <w:lang w:val="es-AR"/>
        </w:rPr>
      </w:pPr>
      <w:r>
        <w:rPr>
          <w:lang w:val="es-AR"/>
        </w:rPr>
        <w:tab/>
      </w:r>
    </w:p>
    <w:p w14:paraId="54B9199C" w14:textId="77777777" w:rsidR="0000651E" w:rsidRPr="0000651E" w:rsidRDefault="0000651E" w:rsidP="0000651E">
      <w:pPr>
        <w:rPr>
          <w:lang w:val="es-AR"/>
        </w:rPr>
      </w:pPr>
    </w:p>
    <w:p w14:paraId="069B3B6B" w14:textId="77777777" w:rsidR="0000651E" w:rsidRPr="0000651E" w:rsidRDefault="0000651E" w:rsidP="0000651E">
      <w:pPr>
        <w:rPr>
          <w:lang w:val="es-AR"/>
        </w:rPr>
      </w:pPr>
    </w:p>
    <w:p w14:paraId="424BB3C8" w14:textId="63EE6C73" w:rsidR="007F3C7E" w:rsidRPr="00F2405F" w:rsidRDefault="007F3C7E" w:rsidP="007F3C7E">
      <w:pPr>
        <w:pStyle w:val="Ttulo1"/>
        <w:spacing w:line="276" w:lineRule="auto"/>
        <w:jc w:val="left"/>
        <w:rPr>
          <w:noProof/>
          <w:color w:val="000000" w:themeColor="text2"/>
          <w:sz w:val="40"/>
          <w:szCs w:val="40"/>
          <w:lang w:val="es-AR"/>
        </w:rPr>
      </w:pPr>
      <w:r>
        <w:rPr>
          <w:noProof/>
          <w:color w:val="000000" w:themeColor="text2"/>
          <w:sz w:val="40"/>
          <w:szCs w:val="40"/>
          <w:lang w:val="es-AR"/>
        </w:rPr>
        <w:t>RE</w:t>
      </w:r>
      <w:r w:rsidR="007133D5">
        <w:rPr>
          <w:noProof/>
          <w:color w:val="000000" w:themeColor="text2"/>
          <w:sz w:val="40"/>
          <w:szCs w:val="40"/>
          <w:lang w:val="es-AR"/>
        </w:rPr>
        <w:t>QUERIMIENTOS</w:t>
      </w:r>
      <w:bookmarkEnd w:id="15"/>
    </w:p>
    <w:p w14:paraId="6D3CD7B2" w14:textId="5FBA517C" w:rsidR="007F3C7E" w:rsidRDefault="00A5253A" w:rsidP="007F3C7E">
      <w:pPr>
        <w:spacing w:line="240" w:lineRule="auto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ADF04" wp14:editId="3491FD97">
                <wp:simplePos x="0" y="0"/>
                <wp:positionH relativeFrom="column">
                  <wp:posOffset>-27940</wp:posOffset>
                </wp:positionH>
                <wp:positionV relativeFrom="paragraph">
                  <wp:posOffset>180340</wp:posOffset>
                </wp:positionV>
                <wp:extent cx="6009640" cy="6985"/>
                <wp:effectExtent l="0" t="0" r="10160" b="12065"/>
                <wp:wrapNone/>
                <wp:docPr id="44034918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964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F18DF" id="Conector recto 7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4.2pt" to="47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" strokecolor="#272727 [2749]" strokeweight="2pt">
                <v:stroke joinstyle="miter"/>
              </v:line>
            </w:pict>
          </mc:Fallback>
        </mc:AlternateContent>
      </w:r>
    </w:p>
    <w:p w14:paraId="175990A3" w14:textId="77777777" w:rsidR="00060D36" w:rsidRPr="00D259EE" w:rsidRDefault="00060D36" w:rsidP="00EE064A">
      <w:pPr>
        <w:ind w:firstLine="0"/>
        <w:rPr>
          <w:lang w:val="es-AR"/>
        </w:rPr>
      </w:pPr>
    </w:p>
    <w:p w14:paraId="71E9DA84" w14:textId="1AFF225D" w:rsidR="004D58EA" w:rsidRDefault="00A5253A" w:rsidP="0088235F">
      <w:pPr>
        <w:pStyle w:val="Ttulo2"/>
        <w:jc w:val="both"/>
        <w:rPr>
          <w:lang w:val="es-AR"/>
        </w:rPr>
      </w:pPr>
      <w:bookmarkStart w:id="16" w:name="_Toc177487911"/>
      <w:r>
        <w:rPr>
          <w:lang w:val="es-AR"/>
        </w:rPr>
        <w:t>FUNCIONALES</w:t>
      </w:r>
      <w:bookmarkEnd w:id="16"/>
    </w:p>
    <w:p w14:paraId="38B70A62" w14:textId="6724E834" w:rsidR="00C2379E" w:rsidRPr="00C2379E" w:rsidRDefault="00A5253A" w:rsidP="00C2379E">
      <w:pPr>
        <w:pStyle w:val="Ttulo3"/>
        <w:jc w:val="both"/>
        <w:rPr>
          <w:lang w:val="es-AR"/>
        </w:rPr>
      </w:pPr>
      <w:bookmarkStart w:id="17" w:name="_Toc177487912"/>
      <w:r>
        <w:rPr>
          <w:lang w:val="es-AR"/>
        </w:rPr>
        <w:t>HARDWARE</w:t>
      </w:r>
      <w:bookmarkEnd w:id="17"/>
    </w:p>
    <w:p w14:paraId="44D33A84" w14:textId="4D633011" w:rsidR="00CE484F" w:rsidRPr="00CE484F" w:rsidRDefault="00CE484F" w:rsidP="0088235F">
      <w:pPr>
        <w:pStyle w:val="Prrafodelista"/>
        <w:numPr>
          <w:ilvl w:val="0"/>
          <w:numId w:val="20"/>
        </w:numPr>
        <w:spacing w:line="360" w:lineRule="auto"/>
        <w:jc w:val="both"/>
        <w:rPr>
          <w:lang w:val="es-AR"/>
        </w:rPr>
      </w:pPr>
      <w:r w:rsidRPr="00CE484F">
        <w:t xml:space="preserve">El sistema debe incorporar una cámara con resolución suficiente para detectar de manera precisa las </w:t>
      </w:r>
      <w:r w:rsidR="00E00807">
        <w:t>figuras realizadas por el usuario</w:t>
      </w:r>
      <w:r w:rsidRPr="00CE484F">
        <w:t>.</w:t>
      </w:r>
    </w:p>
    <w:p w14:paraId="7892F116" w14:textId="503D37D4" w:rsidR="008A448A" w:rsidRPr="008A448A" w:rsidRDefault="008A448A" w:rsidP="0088235F">
      <w:pPr>
        <w:pStyle w:val="Prrafodelista"/>
        <w:numPr>
          <w:ilvl w:val="0"/>
          <w:numId w:val="20"/>
        </w:numPr>
        <w:spacing w:line="360" w:lineRule="auto"/>
        <w:jc w:val="both"/>
        <w:rPr>
          <w:lang w:val="es-AR"/>
        </w:rPr>
      </w:pPr>
      <w:r w:rsidRPr="008A448A">
        <w:t xml:space="preserve">Los motores paso a paso deben ser capaces de posicionar el marcador con precisión en </w:t>
      </w:r>
      <w:r w:rsidR="00E00807">
        <w:t>los diferentes sectores de la hoja</w:t>
      </w:r>
      <w:r w:rsidRPr="008A448A">
        <w:t>.</w:t>
      </w:r>
    </w:p>
    <w:p w14:paraId="7DD81F07" w14:textId="77777777" w:rsidR="00945101" w:rsidRPr="00945101" w:rsidRDefault="00945101" w:rsidP="0088235F">
      <w:pPr>
        <w:pStyle w:val="Prrafodelista"/>
        <w:numPr>
          <w:ilvl w:val="0"/>
          <w:numId w:val="20"/>
        </w:numPr>
        <w:spacing w:line="360" w:lineRule="auto"/>
        <w:jc w:val="both"/>
        <w:rPr>
          <w:lang w:val="es-AR"/>
        </w:rPr>
      </w:pPr>
      <w:r w:rsidRPr="00945101">
        <w:t>El sistema debe contar con rieles que permitan el movimiento lineal de la estructura.</w:t>
      </w:r>
    </w:p>
    <w:p w14:paraId="3CFF4D18" w14:textId="77777777" w:rsidR="00A25D42" w:rsidRPr="00A25D42" w:rsidRDefault="00A25D42" w:rsidP="0088235F">
      <w:pPr>
        <w:pStyle w:val="Prrafodelista"/>
        <w:numPr>
          <w:ilvl w:val="0"/>
          <w:numId w:val="20"/>
        </w:numPr>
        <w:spacing w:line="360" w:lineRule="auto"/>
        <w:jc w:val="both"/>
        <w:rPr>
          <w:lang w:val="es-AR"/>
        </w:rPr>
      </w:pPr>
      <w:r w:rsidRPr="00A25D42">
        <w:t>La máquina debe tener un tamaño y peso adecuado para facilitar su transporte.</w:t>
      </w:r>
    </w:p>
    <w:p w14:paraId="77CE4201" w14:textId="1DAD4615" w:rsidR="00A25D42" w:rsidRPr="00A25D42" w:rsidRDefault="00A25D42" w:rsidP="0088235F">
      <w:pPr>
        <w:pStyle w:val="Prrafodelista"/>
        <w:numPr>
          <w:ilvl w:val="0"/>
          <w:numId w:val="20"/>
        </w:numPr>
        <w:spacing w:line="360" w:lineRule="auto"/>
        <w:jc w:val="both"/>
        <w:rPr>
          <w:lang w:val="es-AR"/>
        </w:rPr>
      </w:pPr>
      <w:r w:rsidRPr="00A25D42">
        <w:t>Se debe integrar una pantalla LCD para comunicar</w:t>
      </w:r>
      <w:r w:rsidR="00E00807">
        <w:t xml:space="preserve"> los modos de uso</w:t>
      </w:r>
      <w:r w:rsidRPr="00A25D42">
        <w:t>.</w:t>
      </w:r>
    </w:p>
    <w:p w14:paraId="775BD674" w14:textId="77777777" w:rsidR="00A25D42" w:rsidRPr="00A25D42" w:rsidRDefault="00A25D42" w:rsidP="0088235F">
      <w:pPr>
        <w:pStyle w:val="Prrafodelista"/>
        <w:numPr>
          <w:ilvl w:val="0"/>
          <w:numId w:val="20"/>
        </w:numPr>
        <w:spacing w:line="360" w:lineRule="auto"/>
        <w:jc w:val="both"/>
        <w:rPr>
          <w:lang w:val="es-AR"/>
        </w:rPr>
      </w:pPr>
      <w:r w:rsidRPr="00A25D42">
        <w:t>Deben incluirse botones físicos que permitan una configuración sencilla de la máquina.</w:t>
      </w:r>
    </w:p>
    <w:p w14:paraId="5870034E" w14:textId="77777777" w:rsidR="00A25D42" w:rsidRPr="00A25D42" w:rsidRDefault="00A25D42" w:rsidP="0088235F">
      <w:pPr>
        <w:pStyle w:val="Prrafodelista"/>
        <w:spacing w:line="360" w:lineRule="auto"/>
        <w:ind w:left="1440"/>
        <w:jc w:val="both"/>
        <w:rPr>
          <w:lang w:val="es-AR"/>
        </w:rPr>
      </w:pPr>
    </w:p>
    <w:p w14:paraId="287BF689" w14:textId="3EC71ACC" w:rsidR="00A5253A" w:rsidRPr="00A25D42" w:rsidRDefault="00A5253A" w:rsidP="00CF40A9">
      <w:pPr>
        <w:pStyle w:val="Ttulo3"/>
        <w:rPr>
          <w:lang w:val="es-AR"/>
        </w:rPr>
      </w:pPr>
      <w:bookmarkStart w:id="18" w:name="_Toc177487913"/>
      <w:r w:rsidRPr="00A25D42">
        <w:rPr>
          <w:lang w:val="es-AR"/>
        </w:rPr>
        <w:t>SOFTWARE</w:t>
      </w:r>
      <w:bookmarkEnd w:id="18"/>
    </w:p>
    <w:p w14:paraId="4F7E0C99" w14:textId="4BE5F101" w:rsidR="000C16DF" w:rsidRPr="001150FA" w:rsidRDefault="000C16DF" w:rsidP="0088235F">
      <w:pPr>
        <w:pStyle w:val="Prrafodelista"/>
        <w:numPr>
          <w:ilvl w:val="0"/>
          <w:numId w:val="18"/>
        </w:numPr>
        <w:spacing w:line="360" w:lineRule="auto"/>
        <w:jc w:val="both"/>
        <w:rPr>
          <w:lang w:val="es-AR"/>
        </w:rPr>
      </w:pPr>
      <w:r w:rsidRPr="000C16DF">
        <w:t>El software de reconocimiento de</w:t>
      </w:r>
      <w:r w:rsidR="002B2E32">
        <w:t xml:space="preserve"> </w:t>
      </w:r>
      <w:r w:rsidR="001150FA">
        <w:t>imágenes</w:t>
      </w:r>
      <w:r w:rsidR="00757513">
        <w:t xml:space="preserve"> </w:t>
      </w:r>
      <w:r w:rsidRPr="000C16DF">
        <w:t>debe analizar las</w:t>
      </w:r>
      <w:r w:rsidR="006225D9">
        <w:t xml:space="preserve"> ilustraciones </w:t>
      </w:r>
      <w:r w:rsidRPr="000C16DF">
        <w:t xml:space="preserve">capturadas por la cámara y detectar las </w:t>
      </w:r>
      <w:r w:rsidR="001150FA">
        <w:t>figuras (preestablecidas) hechas por el usuario</w:t>
      </w:r>
      <w:r w:rsidRPr="000C16DF">
        <w:t>.</w:t>
      </w:r>
    </w:p>
    <w:p w14:paraId="2911EC11" w14:textId="7EDDD028" w:rsidR="001150FA" w:rsidRPr="001150FA" w:rsidRDefault="001150FA" w:rsidP="001150FA">
      <w:pPr>
        <w:pStyle w:val="Prrafodelista"/>
        <w:numPr>
          <w:ilvl w:val="0"/>
          <w:numId w:val="18"/>
        </w:numPr>
        <w:spacing w:line="360" w:lineRule="auto"/>
        <w:jc w:val="both"/>
        <w:rPr>
          <w:lang w:val="es-AR"/>
        </w:rPr>
      </w:pPr>
      <w:r w:rsidRPr="00A72824">
        <w:t xml:space="preserve">El software debe enviar comandos precisos a los motores paso a paso para mover el marcador en </w:t>
      </w:r>
      <w:r>
        <w:t>la hoja</w:t>
      </w:r>
      <w:r w:rsidRPr="00A72824">
        <w:t xml:space="preserve">, siguiendo las decisiones del algoritmo de </w:t>
      </w:r>
      <w:r>
        <w:t>dibujo</w:t>
      </w:r>
      <w:r w:rsidRPr="00A72824">
        <w:t>.</w:t>
      </w:r>
    </w:p>
    <w:p w14:paraId="70B4A8A3" w14:textId="00EAF895" w:rsidR="00931B41" w:rsidRPr="00E41B7B" w:rsidRDefault="00E41B7B" w:rsidP="0088235F">
      <w:pPr>
        <w:pStyle w:val="Prrafodelista"/>
        <w:numPr>
          <w:ilvl w:val="0"/>
          <w:numId w:val="18"/>
        </w:numPr>
        <w:spacing w:line="360" w:lineRule="auto"/>
        <w:jc w:val="both"/>
        <w:rPr>
          <w:lang w:val="es-AR"/>
        </w:rPr>
      </w:pPr>
      <w:r w:rsidRPr="00E41B7B">
        <w:lastRenderedPageBreak/>
        <w:t>El sistema será probado y validado para garantizar su funcionamiento óptimo y el cumplimiento de los requerimientos establecidos.</w:t>
      </w:r>
    </w:p>
    <w:p w14:paraId="531E1373" w14:textId="0E49F25B" w:rsidR="00E41B7B" w:rsidRPr="00C2379E" w:rsidRDefault="00C2379E" w:rsidP="00C2379E">
      <w:pPr>
        <w:rPr>
          <w:lang w:val="es-AR"/>
        </w:rPr>
      </w:pPr>
      <w:r>
        <w:rPr>
          <w:lang w:val="es-AR"/>
        </w:rPr>
        <w:br w:type="page"/>
      </w:r>
    </w:p>
    <w:p w14:paraId="5B025164" w14:textId="108F8D4C" w:rsidR="00C2379E" w:rsidRPr="00C2379E" w:rsidRDefault="00A5253A" w:rsidP="00C2379E">
      <w:pPr>
        <w:pStyle w:val="Ttulo2"/>
        <w:spacing w:line="360" w:lineRule="auto"/>
        <w:jc w:val="both"/>
        <w:rPr>
          <w:lang w:val="es-AR"/>
        </w:rPr>
      </w:pPr>
      <w:bookmarkStart w:id="19" w:name="_Toc177487914"/>
      <w:r>
        <w:rPr>
          <w:lang w:val="es-AR"/>
        </w:rPr>
        <w:lastRenderedPageBreak/>
        <w:t>NO FUNCIONALES</w:t>
      </w:r>
      <w:bookmarkEnd w:id="19"/>
    </w:p>
    <w:p w14:paraId="3B886028" w14:textId="77777777" w:rsidR="00D31D98" w:rsidRPr="00D31D98" w:rsidRDefault="00D31D98" w:rsidP="0088235F">
      <w:pPr>
        <w:pStyle w:val="Prrafodelista"/>
        <w:numPr>
          <w:ilvl w:val="0"/>
          <w:numId w:val="17"/>
        </w:numPr>
        <w:spacing w:line="360" w:lineRule="auto"/>
        <w:jc w:val="both"/>
        <w:rPr>
          <w:lang w:val="es-AR"/>
        </w:rPr>
      </w:pPr>
      <w:r w:rsidRPr="00D31D98">
        <w:t>El proyecto debe implementarse utilizando la placa EDU-CIAA.</w:t>
      </w:r>
    </w:p>
    <w:p w14:paraId="3408BE10" w14:textId="77777777" w:rsidR="0038393F" w:rsidRPr="0038393F" w:rsidRDefault="0038393F" w:rsidP="0088235F">
      <w:pPr>
        <w:pStyle w:val="Prrafodelista"/>
        <w:numPr>
          <w:ilvl w:val="0"/>
          <w:numId w:val="17"/>
        </w:numPr>
        <w:spacing w:line="360" w:lineRule="auto"/>
        <w:jc w:val="both"/>
        <w:rPr>
          <w:lang w:val="es-AR"/>
        </w:rPr>
      </w:pPr>
      <w:r w:rsidRPr="0038393F">
        <w:t>El proyecto debe estar finalizado, junto con su documentación correspondiente, antes del final de la cursada de "Taller de Proyecto 1" del segundo semestre de 2024.</w:t>
      </w:r>
    </w:p>
    <w:p w14:paraId="17802B06" w14:textId="77777777" w:rsidR="009A2F74" w:rsidRPr="009A2F74" w:rsidRDefault="009A2F74" w:rsidP="0088235F">
      <w:pPr>
        <w:pStyle w:val="Prrafodelista"/>
        <w:numPr>
          <w:ilvl w:val="0"/>
          <w:numId w:val="17"/>
        </w:numPr>
        <w:spacing w:line="360" w:lineRule="auto"/>
        <w:jc w:val="both"/>
        <w:rPr>
          <w:lang w:val="es-AR"/>
        </w:rPr>
      </w:pPr>
      <w:r w:rsidRPr="009A2F74">
        <w:t>El desarrollo del proyecto debe ajustarse a un presupuesto preestablecido.</w:t>
      </w:r>
    </w:p>
    <w:p w14:paraId="54335AB6" w14:textId="77777777" w:rsidR="00404310" w:rsidRPr="00404310" w:rsidRDefault="00C57A94" w:rsidP="0088235F">
      <w:pPr>
        <w:pStyle w:val="Prrafodelista"/>
        <w:numPr>
          <w:ilvl w:val="0"/>
          <w:numId w:val="17"/>
        </w:numPr>
        <w:spacing w:line="360" w:lineRule="auto"/>
        <w:jc w:val="both"/>
        <w:rPr>
          <w:lang w:val="es-AR"/>
        </w:rPr>
      </w:pPr>
      <w:r w:rsidRPr="00C57A94">
        <w:t>La máquina debe diseñarse de manera que garantice la seguridad del usuario durante su uso.</w:t>
      </w:r>
    </w:p>
    <w:p w14:paraId="545085C9" w14:textId="5B367BAC" w:rsidR="00A5253A" w:rsidRPr="00404310" w:rsidRDefault="00404310" w:rsidP="0088235F">
      <w:pPr>
        <w:pStyle w:val="Prrafodelista"/>
        <w:numPr>
          <w:ilvl w:val="0"/>
          <w:numId w:val="17"/>
        </w:numPr>
        <w:spacing w:line="360" w:lineRule="auto"/>
        <w:jc w:val="both"/>
        <w:rPr>
          <w:lang w:val="es-AR"/>
        </w:rPr>
      </w:pPr>
      <w:r w:rsidRPr="00404310">
        <w:t>La interfaz del sistema debe ser fácil de usar, con instrucciones claras, y adecuada para personas de diferentes edades y niveles de habilidad.</w:t>
      </w:r>
    </w:p>
    <w:p w14:paraId="7D5E2A3B" w14:textId="77777777" w:rsidR="004D58EA" w:rsidRDefault="004D58EA" w:rsidP="004D58EA">
      <w:pPr>
        <w:spacing w:line="276" w:lineRule="auto"/>
        <w:rPr>
          <w:b/>
          <w:bCs/>
          <w:sz w:val="28"/>
          <w:szCs w:val="28"/>
          <w:u w:val="single"/>
          <w:lang w:val="es-AR"/>
        </w:rPr>
      </w:pPr>
    </w:p>
    <w:p w14:paraId="5D172F4D" w14:textId="77777777" w:rsidR="007133D5" w:rsidRDefault="007133D5" w:rsidP="007133D5">
      <w:pPr>
        <w:spacing w:line="276" w:lineRule="auto"/>
        <w:ind w:left="720"/>
        <w:jc w:val="both"/>
        <w:rPr>
          <w:lang w:val="es-AR"/>
        </w:rPr>
      </w:pPr>
    </w:p>
    <w:p w14:paraId="3E3EE8BD" w14:textId="10BF585E" w:rsidR="007133D5" w:rsidRPr="00F2405F" w:rsidRDefault="007133D5" w:rsidP="007133D5">
      <w:pPr>
        <w:pStyle w:val="Ttulo1"/>
        <w:spacing w:line="276" w:lineRule="auto"/>
        <w:jc w:val="left"/>
        <w:rPr>
          <w:noProof/>
          <w:color w:val="000000" w:themeColor="text2"/>
          <w:sz w:val="40"/>
          <w:szCs w:val="40"/>
          <w:lang w:val="es-AR"/>
        </w:rPr>
      </w:pPr>
      <w:bookmarkStart w:id="20" w:name="_Toc177487915"/>
      <w:r>
        <w:rPr>
          <w:noProof/>
          <w:color w:val="000000" w:themeColor="text2"/>
          <w:sz w:val="40"/>
          <w:szCs w:val="40"/>
          <w:lang w:val="es-AR"/>
        </w:rPr>
        <w:t>CRONOGRAMA PRELIMINAR</w:t>
      </w:r>
      <w:bookmarkEnd w:id="20"/>
    </w:p>
    <w:p w14:paraId="0E7360B9" w14:textId="5C4AAE15" w:rsidR="007133D5" w:rsidRDefault="00A5253A" w:rsidP="007133D5">
      <w:pPr>
        <w:spacing w:line="240" w:lineRule="auto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585EF6C" wp14:editId="3E0BA9CC">
                <wp:simplePos x="0" y="0"/>
                <wp:positionH relativeFrom="column">
                  <wp:posOffset>-27940</wp:posOffset>
                </wp:positionH>
                <wp:positionV relativeFrom="paragraph">
                  <wp:posOffset>180340</wp:posOffset>
                </wp:positionV>
                <wp:extent cx="6009640" cy="6985"/>
                <wp:effectExtent l="0" t="0" r="10160" b="12065"/>
                <wp:wrapNone/>
                <wp:docPr id="650790299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964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F58C4" id="Conector recto 5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4.2pt" to="47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" strokecolor="#272727 [2749]" strokeweight="2pt">
                <v:stroke joinstyle="miter"/>
              </v:line>
            </w:pict>
          </mc:Fallback>
        </mc:AlternateContent>
      </w:r>
    </w:p>
    <w:p w14:paraId="729C9058" w14:textId="38054A99" w:rsidR="007133D5" w:rsidRPr="00B37E60" w:rsidRDefault="00AD7C95" w:rsidP="007133D5">
      <w:pPr>
        <w:spacing w:line="276" w:lineRule="auto"/>
        <w:ind w:left="720"/>
        <w:jc w:val="both"/>
        <w:rPr>
          <w:sz w:val="36"/>
          <w:lang w:val="es-AR"/>
        </w:rPr>
      </w:pPr>
      <w:r w:rsidRPr="00AD7C95">
        <w:rPr>
          <w:noProof/>
        </w:rPr>
        <w:drawing>
          <wp:anchor distT="0" distB="0" distL="114300" distR="114300" simplePos="0" relativeHeight="251671552" behindDoc="0" locked="0" layoutInCell="1" allowOverlap="1" wp14:anchorId="29F91BF6" wp14:editId="23C79D6B">
            <wp:simplePos x="0" y="0"/>
            <wp:positionH relativeFrom="margin">
              <wp:posOffset>-586740</wp:posOffset>
            </wp:positionH>
            <wp:positionV relativeFrom="paragraph">
              <wp:posOffset>281940</wp:posOffset>
            </wp:positionV>
            <wp:extent cx="6898005" cy="3338830"/>
            <wp:effectExtent l="0" t="0" r="0" b="0"/>
            <wp:wrapSquare wrapText="bothSides"/>
            <wp:docPr id="208361076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10769" name="Imagen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0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7C95">
        <w:t xml:space="preserve"> </w:t>
      </w:r>
    </w:p>
    <w:p w14:paraId="00098761" w14:textId="623B48FF" w:rsidR="007133D5" w:rsidRDefault="008D7447" w:rsidP="007133D5">
      <w:pPr>
        <w:spacing w:line="276" w:lineRule="auto"/>
        <w:ind w:left="720"/>
        <w:jc w:val="both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BD5B9" wp14:editId="09E48743">
                <wp:simplePos x="0" y="0"/>
                <wp:positionH relativeFrom="column">
                  <wp:posOffset>-859790</wp:posOffset>
                </wp:positionH>
                <wp:positionV relativeFrom="paragraph">
                  <wp:posOffset>3367405</wp:posOffset>
                </wp:positionV>
                <wp:extent cx="7451090" cy="635"/>
                <wp:effectExtent l="0" t="0" r="0" b="0"/>
                <wp:wrapSquare wrapText="bothSides"/>
                <wp:docPr id="202030468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1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F1C55D" w14:textId="5E7622E2" w:rsidR="008D7447" w:rsidRPr="006D386E" w:rsidRDefault="008D7447" w:rsidP="008D7447">
                            <w:pPr>
                              <w:pStyle w:val="Descripcin"/>
                              <w:jc w:val="center"/>
                            </w:pPr>
                            <w:r>
                              <w:t xml:space="preserve">Figura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Ilustración \* ARABIC </w:instrText>
                            </w:r>
                            <w:r w:rsidR="00000000">
                              <w:fldChar w:fldCharType="separate"/>
                            </w:r>
                            <w:r w:rsidR="00362266">
                              <w:rPr>
                                <w:noProof/>
                              </w:rPr>
                              <w:t>2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diagrama de Gantt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BD5B9" id="_x0000_s1027" type="#_x0000_t202" style="position:absolute;left:0;text-align:left;margin-left:-67.7pt;margin-top:265.15pt;width:586.7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" stroked="f">
                <v:textbox style="mso-fit-shape-to-text:t" inset="0,0,0,0">
                  <w:txbxContent>
                    <w:p w14:paraId="30F1C55D" w14:textId="5E7622E2" w:rsidR="008D7447" w:rsidRPr="006D386E" w:rsidRDefault="008D7447" w:rsidP="008D7447">
                      <w:pPr>
                        <w:pStyle w:val="Descripcin"/>
                        <w:jc w:val="center"/>
                      </w:pPr>
                      <w:r>
                        <w:t xml:space="preserve">Figura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Ilustración \* ARABIC </w:instrText>
                      </w:r>
                      <w:r w:rsidR="00000000">
                        <w:fldChar w:fldCharType="separate"/>
                      </w:r>
                      <w:r w:rsidR="00362266">
                        <w:rPr>
                          <w:noProof/>
                        </w:rPr>
                        <w:t>2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: diagrama de Gantt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FE75F5" w14:textId="72E40456" w:rsidR="00535841" w:rsidRDefault="00535841" w:rsidP="00AE0199">
      <w:pPr>
        <w:ind w:firstLine="0"/>
        <w:rPr>
          <w:lang w:val="es-AR"/>
        </w:rPr>
      </w:pPr>
    </w:p>
    <w:p w14:paraId="5BA3B4A7" w14:textId="3CC3E25F" w:rsidR="007133D5" w:rsidRDefault="00710F75" w:rsidP="00710F75">
      <w:pPr>
        <w:rPr>
          <w:lang w:val="es-AR"/>
        </w:rPr>
      </w:pPr>
      <w:r>
        <w:rPr>
          <w:lang w:val="es-AR"/>
        </w:rPr>
        <w:br w:type="page"/>
      </w:r>
    </w:p>
    <w:p w14:paraId="71205C2A" w14:textId="7AD258B1" w:rsidR="007133D5" w:rsidRPr="00F2405F" w:rsidRDefault="007133D5" w:rsidP="007133D5">
      <w:pPr>
        <w:pStyle w:val="Ttulo1"/>
        <w:spacing w:line="276" w:lineRule="auto"/>
        <w:jc w:val="left"/>
        <w:rPr>
          <w:noProof/>
          <w:color w:val="000000" w:themeColor="text2"/>
          <w:sz w:val="40"/>
          <w:szCs w:val="40"/>
          <w:lang w:val="es-AR"/>
        </w:rPr>
      </w:pPr>
      <w:bookmarkStart w:id="21" w:name="_Toc177487916"/>
      <w:r>
        <w:rPr>
          <w:noProof/>
          <w:color w:val="000000" w:themeColor="text2"/>
          <w:sz w:val="40"/>
          <w:szCs w:val="40"/>
          <w:lang w:val="es-AR"/>
        </w:rPr>
        <w:lastRenderedPageBreak/>
        <w:t>DIVISIÓN DE TAREAS</w:t>
      </w:r>
      <w:bookmarkEnd w:id="21"/>
    </w:p>
    <w:p w14:paraId="017CA8C7" w14:textId="16788058" w:rsidR="007133D5" w:rsidRDefault="00A5253A" w:rsidP="007133D5">
      <w:pPr>
        <w:spacing w:line="240" w:lineRule="auto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CC15D2E" wp14:editId="7271E559">
                <wp:simplePos x="0" y="0"/>
                <wp:positionH relativeFrom="column">
                  <wp:posOffset>-27940</wp:posOffset>
                </wp:positionH>
                <wp:positionV relativeFrom="paragraph">
                  <wp:posOffset>180340</wp:posOffset>
                </wp:positionV>
                <wp:extent cx="6009640" cy="6985"/>
                <wp:effectExtent l="0" t="0" r="10160" b="12065"/>
                <wp:wrapNone/>
                <wp:docPr id="502453647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964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5F8B3" id="Conector recto 3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4.2pt" to="47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" strokecolor="#272727 [2749]" strokeweight="2pt">
                <v:stroke joinstyle="miter"/>
              </v:line>
            </w:pict>
          </mc:Fallback>
        </mc:AlternateContent>
      </w:r>
    </w:p>
    <w:p w14:paraId="3C9A7683" w14:textId="0EA323E4" w:rsidR="007133D5" w:rsidRDefault="007133D5" w:rsidP="007133D5">
      <w:pPr>
        <w:spacing w:line="276" w:lineRule="auto"/>
        <w:ind w:left="720"/>
        <w:jc w:val="both"/>
        <w:rPr>
          <w:lang w:val="es-AR"/>
        </w:rPr>
      </w:pPr>
    </w:p>
    <w:p w14:paraId="6EAC87A0" w14:textId="7A5E2EEB" w:rsidR="00710F75" w:rsidRDefault="00761386" w:rsidP="007D64FB">
      <w:pPr>
        <w:spacing w:line="276" w:lineRule="auto"/>
        <w:jc w:val="both"/>
        <w:rPr>
          <w:lang w:val="es-AR"/>
        </w:rPr>
      </w:pPr>
      <w:r>
        <w:rPr>
          <w:lang w:val="es-AR"/>
        </w:rPr>
        <w:t xml:space="preserve">Contemplando experiencias pasadas de trabajo con este mismo equipo, </w:t>
      </w:r>
      <w:r w:rsidR="006B5E2A">
        <w:rPr>
          <w:lang w:val="es-AR"/>
        </w:rPr>
        <w:t>n</w:t>
      </w:r>
      <w:r w:rsidR="008D7447">
        <w:rPr>
          <w:lang w:val="es-AR"/>
        </w:rPr>
        <w:t xml:space="preserve">inguno </w:t>
      </w:r>
      <w:r w:rsidR="006B5E2A">
        <w:rPr>
          <w:lang w:val="es-AR"/>
        </w:rPr>
        <w:t>hace una tarea</w:t>
      </w:r>
      <w:r w:rsidR="008D7447">
        <w:rPr>
          <w:lang w:val="es-AR"/>
        </w:rPr>
        <w:t xml:space="preserve"> de forma completamente individual</w:t>
      </w:r>
      <w:r w:rsidR="006B5E2A">
        <w:rPr>
          <w:lang w:val="es-AR"/>
        </w:rPr>
        <w:t>, sino que</w:t>
      </w:r>
      <w:r w:rsidR="008D7447">
        <w:rPr>
          <w:lang w:val="es-AR"/>
        </w:rPr>
        <w:t>,</w:t>
      </w:r>
      <w:r w:rsidR="006B5E2A">
        <w:rPr>
          <w:lang w:val="es-AR"/>
        </w:rPr>
        <w:t xml:space="preserve"> </w:t>
      </w:r>
      <w:r w:rsidR="008D7447">
        <w:rPr>
          <w:lang w:val="es-AR"/>
        </w:rPr>
        <w:t>cuenta con</w:t>
      </w:r>
      <w:r w:rsidR="00BF3534">
        <w:rPr>
          <w:lang w:val="es-AR"/>
        </w:rPr>
        <w:t xml:space="preserve"> la col</w:t>
      </w:r>
      <w:r w:rsidR="00015A49">
        <w:rPr>
          <w:lang w:val="es-AR"/>
        </w:rPr>
        <w:t>aboración d</w:t>
      </w:r>
      <w:r w:rsidR="00CE350B">
        <w:rPr>
          <w:lang w:val="es-AR"/>
        </w:rPr>
        <w:t xml:space="preserve">e los demás integrantes. De todas formas, </w:t>
      </w:r>
      <w:r w:rsidR="00135709">
        <w:rPr>
          <w:lang w:val="es-AR"/>
        </w:rPr>
        <w:t>le asignamos un responsable representativo a cada tarea:</w:t>
      </w:r>
    </w:p>
    <w:p w14:paraId="2AB666E8" w14:textId="363CF4C2" w:rsidR="00556D24" w:rsidRDefault="00556D24" w:rsidP="007133D5">
      <w:pPr>
        <w:spacing w:line="276" w:lineRule="auto"/>
        <w:ind w:left="720"/>
        <w:jc w:val="both"/>
        <w:rPr>
          <w:lang w:val="es-AR"/>
        </w:rPr>
      </w:pPr>
    </w:p>
    <w:p w14:paraId="39C69DDE" w14:textId="1A6A7D7F" w:rsidR="007133D5" w:rsidRDefault="007133D5" w:rsidP="738A4A8A">
      <w:pPr>
        <w:spacing w:line="276" w:lineRule="auto"/>
        <w:ind w:left="720"/>
        <w:jc w:val="both"/>
        <w:rPr>
          <w:lang w:val="es-AR"/>
        </w:rPr>
      </w:pPr>
    </w:p>
    <w:tbl>
      <w:tblPr>
        <w:tblStyle w:val="Tablaconcuadrcula"/>
        <w:tblW w:w="7922" w:type="dxa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7"/>
        <w:gridCol w:w="3685"/>
      </w:tblGrid>
      <w:tr w:rsidR="0054056B" w14:paraId="4B3A5C5E" w14:textId="77777777" w:rsidTr="000169D2">
        <w:tc>
          <w:tcPr>
            <w:tcW w:w="4237" w:type="dxa"/>
            <w:shd w:val="clear" w:color="auto" w:fill="auto"/>
          </w:tcPr>
          <w:p w14:paraId="3F9F8BBA" w14:textId="29DE4284" w:rsidR="0054056B" w:rsidRPr="00D60D37" w:rsidRDefault="0054056B" w:rsidP="006F27F0">
            <w:pPr>
              <w:spacing w:line="276" w:lineRule="auto"/>
              <w:ind w:firstLine="0"/>
              <w:jc w:val="center"/>
              <w:rPr>
                <w:b/>
                <w:bCs/>
                <w:lang w:val="es-AR"/>
              </w:rPr>
            </w:pPr>
            <w:r w:rsidRPr="00D60D37">
              <w:rPr>
                <w:b/>
                <w:bCs/>
                <w:lang w:val="es-AR"/>
              </w:rPr>
              <w:t>TAREA</w:t>
            </w:r>
          </w:p>
        </w:tc>
        <w:tc>
          <w:tcPr>
            <w:tcW w:w="3685" w:type="dxa"/>
            <w:shd w:val="clear" w:color="auto" w:fill="auto"/>
          </w:tcPr>
          <w:p w14:paraId="66C027EC" w14:textId="237D404B" w:rsidR="0054056B" w:rsidRPr="00D60D37" w:rsidRDefault="003F5C38" w:rsidP="006F27F0">
            <w:pPr>
              <w:spacing w:line="276" w:lineRule="auto"/>
              <w:ind w:firstLine="0"/>
              <w:jc w:val="center"/>
              <w:rPr>
                <w:b/>
                <w:bCs/>
                <w:lang w:val="es-AR"/>
              </w:rPr>
            </w:pPr>
            <w:r w:rsidRPr="00D60D37">
              <w:rPr>
                <w:b/>
                <w:bCs/>
                <w:lang w:val="es-AR"/>
              </w:rPr>
              <w:t>ENCARGADO</w:t>
            </w:r>
            <w:r w:rsidR="009C3FD3" w:rsidRPr="00D60D37">
              <w:rPr>
                <w:b/>
                <w:bCs/>
                <w:lang w:val="es-AR"/>
              </w:rPr>
              <w:t xml:space="preserve"> PRINCIPAL</w:t>
            </w:r>
          </w:p>
        </w:tc>
      </w:tr>
      <w:tr w:rsidR="0054056B" w14:paraId="1A7208B9" w14:textId="77777777" w:rsidTr="000169D2">
        <w:tc>
          <w:tcPr>
            <w:tcW w:w="4237" w:type="dxa"/>
            <w:shd w:val="clear" w:color="auto" w:fill="auto"/>
          </w:tcPr>
          <w:p w14:paraId="18F6711F" w14:textId="1B250435" w:rsidR="0054056B" w:rsidRPr="002F41B9" w:rsidRDefault="0054056B" w:rsidP="00172F67">
            <w:pPr>
              <w:spacing w:line="276" w:lineRule="auto"/>
              <w:ind w:firstLine="0"/>
              <w:jc w:val="center"/>
              <w:rPr>
                <w:lang w:val="es-AR"/>
              </w:rPr>
            </w:pPr>
            <w:r w:rsidRPr="002F41B9">
              <w:rPr>
                <w:lang w:val="es-AR"/>
              </w:rPr>
              <w:t>Adquisición de componentes</w:t>
            </w:r>
          </w:p>
        </w:tc>
        <w:tc>
          <w:tcPr>
            <w:tcW w:w="3685" w:type="dxa"/>
            <w:shd w:val="clear" w:color="auto" w:fill="auto"/>
          </w:tcPr>
          <w:p w14:paraId="415E661D" w14:textId="2F4B253A" w:rsidR="0054056B" w:rsidRPr="002F41B9" w:rsidRDefault="00FA3323" w:rsidP="00172F67">
            <w:pPr>
              <w:spacing w:line="276" w:lineRule="auto"/>
              <w:ind w:firstLine="0"/>
              <w:jc w:val="center"/>
              <w:rPr>
                <w:lang w:val="es-AR"/>
              </w:rPr>
            </w:pPr>
            <w:r>
              <w:rPr>
                <w:lang w:val="es-AR"/>
              </w:rPr>
              <w:t>Melina Caciani Toniolo</w:t>
            </w:r>
          </w:p>
        </w:tc>
      </w:tr>
      <w:tr w:rsidR="00F13443" w14:paraId="79852B09" w14:textId="77777777" w:rsidTr="000169D2">
        <w:tc>
          <w:tcPr>
            <w:tcW w:w="4237" w:type="dxa"/>
            <w:shd w:val="clear" w:color="auto" w:fill="auto"/>
          </w:tcPr>
          <w:p w14:paraId="6EF16CA5" w14:textId="0582BF33" w:rsidR="00F13443" w:rsidRPr="002F41B9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 w:rsidRPr="39D8B206">
              <w:rPr>
                <w:rFonts w:eastAsia="Times New Roman"/>
                <w:color w:val="000000" w:themeColor="text2"/>
                <w:lang w:val="es-AR" w:eastAsia="es-AR"/>
              </w:rPr>
              <w:t>Diseño mecánico del robot</w:t>
            </w:r>
          </w:p>
        </w:tc>
        <w:tc>
          <w:tcPr>
            <w:tcW w:w="3685" w:type="dxa"/>
            <w:shd w:val="clear" w:color="auto" w:fill="auto"/>
          </w:tcPr>
          <w:p w14:paraId="3EE1DA6C" w14:textId="03EDC5DF" w:rsidR="00F13443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 w:rsidRPr="48AB94E0">
              <w:rPr>
                <w:lang w:val="es-AR"/>
              </w:rPr>
              <w:t>Joaquín Chanquía</w:t>
            </w:r>
          </w:p>
        </w:tc>
      </w:tr>
      <w:tr w:rsidR="00F13443" w14:paraId="18D3AA7A" w14:textId="77777777" w:rsidTr="000169D2">
        <w:tc>
          <w:tcPr>
            <w:tcW w:w="4237" w:type="dxa"/>
            <w:shd w:val="clear" w:color="auto" w:fill="auto"/>
          </w:tcPr>
          <w:p w14:paraId="7EAF153C" w14:textId="677ADE2C" w:rsidR="00F13443" w:rsidRPr="00535841" w:rsidRDefault="00F13443" w:rsidP="00F13443">
            <w:pPr>
              <w:spacing w:line="276" w:lineRule="auto"/>
              <w:ind w:firstLine="0"/>
              <w:jc w:val="center"/>
              <w:rPr>
                <w:rFonts w:eastAsia="Times New Roman" w:cstheme="minorHAnsi"/>
                <w:color w:val="000000"/>
                <w:kern w:val="0"/>
                <w:lang w:val="es-AR" w:eastAsia="es-AR"/>
              </w:rPr>
            </w:pPr>
            <w:r>
              <w:rPr>
                <w:rFonts w:eastAsia="Times New Roman" w:cstheme="minorHAnsi"/>
                <w:color w:val="000000"/>
                <w:kern w:val="0"/>
                <w:lang w:val="es-AR" w:eastAsia="es-AR"/>
              </w:rPr>
              <w:t>Diseño de la estructura general</w:t>
            </w:r>
          </w:p>
        </w:tc>
        <w:tc>
          <w:tcPr>
            <w:tcW w:w="3685" w:type="dxa"/>
            <w:shd w:val="clear" w:color="auto" w:fill="auto"/>
          </w:tcPr>
          <w:p w14:paraId="1DCE926A" w14:textId="423A37F9" w:rsidR="00F13443" w:rsidRPr="002F41B9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>
              <w:rPr>
                <w:lang w:val="es-AR"/>
              </w:rPr>
              <w:t>Melina Caciani Toniolo</w:t>
            </w:r>
          </w:p>
        </w:tc>
      </w:tr>
      <w:tr w:rsidR="00F13443" w14:paraId="1F4D487A" w14:textId="77777777" w:rsidTr="000169D2">
        <w:trPr>
          <w:trHeight w:val="300"/>
        </w:trPr>
        <w:tc>
          <w:tcPr>
            <w:tcW w:w="4237" w:type="dxa"/>
            <w:shd w:val="clear" w:color="auto" w:fill="auto"/>
          </w:tcPr>
          <w:p w14:paraId="23C5714F" w14:textId="453660C2" w:rsidR="00F13443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>
              <w:rPr>
                <w:lang w:val="es-AR"/>
              </w:rPr>
              <w:t>Diseño de la PCB</w:t>
            </w:r>
          </w:p>
        </w:tc>
        <w:tc>
          <w:tcPr>
            <w:tcW w:w="3685" w:type="dxa"/>
            <w:shd w:val="clear" w:color="auto" w:fill="auto"/>
          </w:tcPr>
          <w:p w14:paraId="68989DD7" w14:textId="60C7FF79" w:rsidR="00F13443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>
              <w:rPr>
                <w:lang w:val="es-AR"/>
              </w:rPr>
              <w:t>Gabriel Ollier</w:t>
            </w:r>
          </w:p>
        </w:tc>
      </w:tr>
      <w:tr w:rsidR="00F13443" w14:paraId="37C8E7A4" w14:textId="77777777" w:rsidTr="000169D2">
        <w:tc>
          <w:tcPr>
            <w:tcW w:w="4237" w:type="dxa"/>
            <w:shd w:val="clear" w:color="auto" w:fill="auto"/>
          </w:tcPr>
          <w:p w14:paraId="0405FC00" w14:textId="0522D273" w:rsidR="00F13443" w:rsidRDefault="00F13443" w:rsidP="00F13443">
            <w:pPr>
              <w:spacing w:line="276" w:lineRule="auto"/>
              <w:ind w:firstLine="0"/>
              <w:jc w:val="center"/>
              <w:rPr>
                <w:rFonts w:eastAsia="Times New Roman"/>
                <w:color w:val="000000" w:themeColor="text2"/>
                <w:lang w:val="es-AR" w:eastAsia="es-AR"/>
              </w:rPr>
            </w:pPr>
            <w:r w:rsidRPr="33C4CB1E">
              <w:rPr>
                <w:rFonts w:eastAsia="Times New Roman"/>
                <w:color w:val="000000" w:themeColor="text2"/>
                <w:lang w:val="es-AR" w:eastAsia="es-AR"/>
              </w:rPr>
              <w:t>Armado y ensamblaje de estructura</w:t>
            </w:r>
          </w:p>
        </w:tc>
        <w:tc>
          <w:tcPr>
            <w:tcW w:w="3685" w:type="dxa"/>
            <w:shd w:val="clear" w:color="auto" w:fill="auto"/>
          </w:tcPr>
          <w:p w14:paraId="74A1514E" w14:textId="113165A4" w:rsidR="00F13443" w:rsidRPr="002F41B9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 w:rsidRPr="69F9BD41">
              <w:rPr>
                <w:lang w:val="es-AR"/>
              </w:rPr>
              <w:t xml:space="preserve">Gabriel </w:t>
            </w:r>
            <w:r w:rsidRPr="48AB94E0">
              <w:rPr>
                <w:lang w:val="es-AR"/>
              </w:rPr>
              <w:t>Ollier</w:t>
            </w:r>
          </w:p>
        </w:tc>
      </w:tr>
      <w:tr w:rsidR="00F13443" w14:paraId="2F565448" w14:textId="77777777" w:rsidTr="7B688D3B">
        <w:trPr>
          <w:trHeight w:val="300"/>
        </w:trPr>
        <w:tc>
          <w:tcPr>
            <w:tcW w:w="4237" w:type="dxa"/>
            <w:shd w:val="clear" w:color="auto" w:fill="auto"/>
          </w:tcPr>
          <w:p w14:paraId="356FE1E1" w14:textId="73F0CD1D" w:rsidR="00F13443" w:rsidRDefault="00F13443" w:rsidP="00F13443">
            <w:pPr>
              <w:spacing w:line="276" w:lineRule="auto"/>
              <w:ind w:firstLine="0"/>
              <w:jc w:val="center"/>
              <w:rPr>
                <w:rFonts w:eastAsia="Times New Roman"/>
                <w:color w:val="000000" w:themeColor="text2"/>
                <w:lang w:val="es-AR" w:eastAsia="es-AR"/>
              </w:rPr>
            </w:pPr>
            <w:r w:rsidRPr="02F6E876">
              <w:rPr>
                <w:rFonts w:eastAsia="Times New Roman"/>
                <w:color w:val="000000" w:themeColor="text2"/>
                <w:lang w:val="es-AR" w:eastAsia="es-AR"/>
              </w:rPr>
              <w:t>Conexionado de perif</w:t>
            </w:r>
            <w:r>
              <w:rPr>
                <w:rFonts w:eastAsia="Times New Roman"/>
                <w:color w:val="000000" w:themeColor="text2"/>
                <w:lang w:val="es-AR" w:eastAsia="es-AR"/>
              </w:rPr>
              <w:t>é</w:t>
            </w:r>
            <w:r w:rsidRPr="02F6E876">
              <w:rPr>
                <w:rFonts w:eastAsia="Times New Roman"/>
                <w:color w:val="000000" w:themeColor="text2"/>
                <w:lang w:val="es-AR" w:eastAsia="es-AR"/>
              </w:rPr>
              <w:t>ricos</w:t>
            </w:r>
          </w:p>
        </w:tc>
        <w:tc>
          <w:tcPr>
            <w:tcW w:w="3685" w:type="dxa"/>
            <w:shd w:val="clear" w:color="auto" w:fill="auto"/>
          </w:tcPr>
          <w:p w14:paraId="142A6579" w14:textId="6D07A597" w:rsidR="00F13443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 w:rsidRPr="03883EED">
              <w:rPr>
                <w:lang w:val="es-AR"/>
              </w:rPr>
              <w:t>Joaquín Chanqu</w:t>
            </w:r>
            <w:r>
              <w:rPr>
                <w:lang w:val="es-AR"/>
              </w:rPr>
              <w:t>í</w:t>
            </w:r>
            <w:r w:rsidRPr="03883EED">
              <w:rPr>
                <w:lang w:val="es-AR"/>
              </w:rPr>
              <w:t>a</w:t>
            </w:r>
          </w:p>
        </w:tc>
      </w:tr>
      <w:tr w:rsidR="00F13443" w14:paraId="22D1C318" w14:textId="77777777" w:rsidTr="7B688D3B">
        <w:trPr>
          <w:trHeight w:val="300"/>
        </w:trPr>
        <w:tc>
          <w:tcPr>
            <w:tcW w:w="4237" w:type="dxa"/>
            <w:shd w:val="clear" w:color="auto" w:fill="auto"/>
          </w:tcPr>
          <w:p w14:paraId="01BF6887" w14:textId="73A0A4F0" w:rsidR="00F13443" w:rsidRPr="02F6E876" w:rsidRDefault="00F13443" w:rsidP="00F13443">
            <w:pPr>
              <w:spacing w:line="276" w:lineRule="auto"/>
              <w:ind w:firstLine="0"/>
              <w:jc w:val="center"/>
              <w:rPr>
                <w:rFonts w:eastAsia="Times New Roman"/>
                <w:color w:val="000000" w:themeColor="text2"/>
                <w:lang w:val="es-AR" w:eastAsia="es-AR"/>
              </w:rPr>
            </w:pPr>
            <w:r w:rsidRPr="00535841">
              <w:rPr>
                <w:rFonts w:eastAsia="Times New Roman" w:cstheme="minorHAnsi"/>
                <w:color w:val="000000"/>
                <w:kern w:val="0"/>
                <w:lang w:val="es-AR" w:eastAsia="es-AR"/>
              </w:rPr>
              <w:t>Desarrollo de código para movimiento del lápiz</w:t>
            </w:r>
            <w:r>
              <w:rPr>
                <w:rFonts w:eastAsia="Times New Roman" w:cstheme="minorHAnsi"/>
                <w:color w:val="000000"/>
                <w:kern w:val="0"/>
                <w:lang w:val="es-AR" w:eastAsia="es-AR"/>
              </w:rPr>
              <w:t>/motores</w:t>
            </w:r>
          </w:p>
        </w:tc>
        <w:tc>
          <w:tcPr>
            <w:tcW w:w="3685" w:type="dxa"/>
            <w:shd w:val="clear" w:color="auto" w:fill="auto"/>
          </w:tcPr>
          <w:p w14:paraId="2719C61B" w14:textId="7E97097E" w:rsidR="00F13443" w:rsidRPr="03883EED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 w:rsidRPr="0C14C008">
              <w:rPr>
                <w:lang w:val="es-AR"/>
              </w:rPr>
              <w:t>Joaqu</w:t>
            </w:r>
            <w:r>
              <w:rPr>
                <w:lang w:val="es-AR"/>
              </w:rPr>
              <w:t>í</w:t>
            </w:r>
            <w:r w:rsidRPr="0C14C008">
              <w:rPr>
                <w:lang w:val="es-AR"/>
              </w:rPr>
              <w:t xml:space="preserve">n </w:t>
            </w:r>
            <w:r w:rsidRPr="037C86D1">
              <w:rPr>
                <w:lang w:val="es-AR"/>
              </w:rPr>
              <w:t>Chanqu</w:t>
            </w:r>
            <w:r>
              <w:rPr>
                <w:lang w:val="es-AR"/>
              </w:rPr>
              <w:t>í</w:t>
            </w:r>
            <w:r w:rsidRPr="037C86D1">
              <w:rPr>
                <w:lang w:val="es-AR"/>
              </w:rPr>
              <w:t>a</w:t>
            </w:r>
          </w:p>
        </w:tc>
      </w:tr>
      <w:tr w:rsidR="00F13443" w14:paraId="383A7A47" w14:textId="77777777" w:rsidTr="000169D2">
        <w:tc>
          <w:tcPr>
            <w:tcW w:w="4237" w:type="dxa"/>
            <w:shd w:val="clear" w:color="auto" w:fill="auto"/>
          </w:tcPr>
          <w:p w14:paraId="1C50EF14" w14:textId="4B1F602B" w:rsidR="00F13443" w:rsidRPr="002F41B9" w:rsidRDefault="00F13443" w:rsidP="00F13443">
            <w:pPr>
              <w:spacing w:line="276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val="es-AR" w:eastAsia="es-AR"/>
              </w:rPr>
            </w:pPr>
            <w:r w:rsidRPr="09F001C3">
              <w:rPr>
                <w:rFonts w:eastAsia="Times New Roman"/>
                <w:color w:val="000000"/>
                <w:kern w:val="0"/>
                <w:lang w:val="es-AR" w:eastAsia="es-AR"/>
              </w:rPr>
              <w:t>Desarrollo de código del procesamiento de imágenes</w:t>
            </w:r>
          </w:p>
        </w:tc>
        <w:tc>
          <w:tcPr>
            <w:tcW w:w="3685" w:type="dxa"/>
            <w:shd w:val="clear" w:color="auto" w:fill="auto"/>
          </w:tcPr>
          <w:p w14:paraId="67F08A63" w14:textId="6A00667A" w:rsidR="00F13443" w:rsidRPr="002F41B9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 w:rsidRPr="39D8B206">
              <w:rPr>
                <w:lang w:val="es-AR"/>
              </w:rPr>
              <w:t xml:space="preserve">Gabriel </w:t>
            </w:r>
            <w:r w:rsidRPr="16246E50">
              <w:rPr>
                <w:lang w:val="es-AR"/>
              </w:rPr>
              <w:t>Ollier</w:t>
            </w:r>
          </w:p>
        </w:tc>
      </w:tr>
      <w:tr w:rsidR="00F13443" w14:paraId="526EBAFD" w14:textId="77777777" w:rsidTr="000169D2">
        <w:tc>
          <w:tcPr>
            <w:tcW w:w="4237" w:type="dxa"/>
            <w:shd w:val="clear" w:color="auto" w:fill="auto"/>
          </w:tcPr>
          <w:p w14:paraId="0CD3A5E2" w14:textId="02BE636B" w:rsidR="00F13443" w:rsidRPr="09F001C3" w:rsidRDefault="00F13443" w:rsidP="00F13443">
            <w:pPr>
              <w:spacing w:line="276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val="es-AR" w:eastAsia="es-AR"/>
              </w:rPr>
            </w:pPr>
            <w:r>
              <w:rPr>
                <w:rFonts w:eastAsia="Times New Roman"/>
                <w:color w:val="000000"/>
                <w:kern w:val="0"/>
                <w:lang w:val="es-AR" w:eastAsia="es-AR"/>
              </w:rPr>
              <w:t>Desarrollo de código para dibujo de figuras</w:t>
            </w:r>
          </w:p>
        </w:tc>
        <w:tc>
          <w:tcPr>
            <w:tcW w:w="3685" w:type="dxa"/>
            <w:shd w:val="clear" w:color="auto" w:fill="auto"/>
          </w:tcPr>
          <w:p w14:paraId="2E8F81AE" w14:textId="0DE53956" w:rsidR="00F13443" w:rsidRPr="39D8B206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>
              <w:rPr>
                <w:lang w:val="es-AR"/>
              </w:rPr>
              <w:t>Melina Caciani Toniolo</w:t>
            </w:r>
          </w:p>
        </w:tc>
      </w:tr>
      <w:tr w:rsidR="00F13443" w14:paraId="3FDFDF67" w14:textId="77777777" w:rsidTr="000169D2">
        <w:tc>
          <w:tcPr>
            <w:tcW w:w="4237" w:type="dxa"/>
            <w:shd w:val="clear" w:color="auto" w:fill="auto"/>
          </w:tcPr>
          <w:p w14:paraId="11EBF08A" w14:textId="3ABD8B28" w:rsidR="00F13443" w:rsidRDefault="00F13443" w:rsidP="00F13443">
            <w:pPr>
              <w:spacing w:line="276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val="es-AR" w:eastAsia="es-AR"/>
              </w:rPr>
            </w:pPr>
            <w:r w:rsidRPr="0C462238">
              <w:rPr>
                <w:rFonts w:eastAsia="Times New Roman"/>
                <w:color w:val="000000" w:themeColor="text2"/>
                <w:lang w:val="es-AR" w:eastAsia="es-AR"/>
              </w:rPr>
              <w:t xml:space="preserve">Desarrollo de </w:t>
            </w:r>
            <w:r w:rsidRPr="726633A1">
              <w:rPr>
                <w:rFonts w:eastAsia="Times New Roman"/>
                <w:color w:val="000000" w:themeColor="text2"/>
                <w:lang w:val="es-AR" w:eastAsia="es-AR"/>
              </w:rPr>
              <w:t xml:space="preserve">comunicación </w:t>
            </w:r>
            <w:r w:rsidRPr="7185B412">
              <w:rPr>
                <w:rFonts w:eastAsia="Times New Roman"/>
                <w:color w:val="000000" w:themeColor="text2"/>
                <w:lang w:val="es-AR" w:eastAsia="es-AR"/>
              </w:rPr>
              <w:t>bluetooth</w:t>
            </w:r>
          </w:p>
        </w:tc>
        <w:tc>
          <w:tcPr>
            <w:tcW w:w="3685" w:type="dxa"/>
            <w:shd w:val="clear" w:color="auto" w:fill="auto"/>
          </w:tcPr>
          <w:p w14:paraId="2377A41E" w14:textId="14905101" w:rsidR="00F13443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 w:rsidRPr="5171EAE1">
              <w:rPr>
                <w:lang w:val="es-AR"/>
              </w:rPr>
              <w:t>Gabriel Ollier</w:t>
            </w:r>
          </w:p>
        </w:tc>
      </w:tr>
      <w:tr w:rsidR="00F13443" w14:paraId="6F4D6235" w14:textId="77777777" w:rsidTr="000169D2">
        <w:tc>
          <w:tcPr>
            <w:tcW w:w="4237" w:type="dxa"/>
            <w:shd w:val="clear" w:color="auto" w:fill="auto"/>
          </w:tcPr>
          <w:p w14:paraId="763DD675" w14:textId="45348552" w:rsidR="00F13443" w:rsidRPr="002F41B9" w:rsidRDefault="00F13443" w:rsidP="00F13443">
            <w:pPr>
              <w:spacing w:line="276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val="es-AR" w:eastAsia="es-AR"/>
              </w:rPr>
            </w:pPr>
            <w:r w:rsidRPr="00535841">
              <w:rPr>
                <w:rFonts w:eastAsia="Times New Roman" w:cstheme="minorHAnsi"/>
                <w:color w:val="000000"/>
                <w:kern w:val="0"/>
                <w:lang w:val="es-AR" w:eastAsia="es-AR"/>
              </w:rPr>
              <w:t>Desarrollo de código para la interfaz con el usuario</w:t>
            </w:r>
          </w:p>
        </w:tc>
        <w:tc>
          <w:tcPr>
            <w:tcW w:w="3685" w:type="dxa"/>
            <w:shd w:val="clear" w:color="auto" w:fill="auto"/>
          </w:tcPr>
          <w:p w14:paraId="3D5930D4" w14:textId="0AEB75C1" w:rsidR="00F13443" w:rsidRPr="002F41B9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>
              <w:rPr>
                <w:lang w:val="es-AR"/>
              </w:rPr>
              <w:t>Melina Caciani Toniolo</w:t>
            </w:r>
          </w:p>
        </w:tc>
      </w:tr>
      <w:tr w:rsidR="00F13443" w14:paraId="361E5033" w14:textId="77777777" w:rsidTr="000169D2">
        <w:tc>
          <w:tcPr>
            <w:tcW w:w="4237" w:type="dxa"/>
            <w:shd w:val="clear" w:color="auto" w:fill="auto"/>
          </w:tcPr>
          <w:p w14:paraId="05858387" w14:textId="77777777" w:rsidR="00F13443" w:rsidRDefault="00F13443" w:rsidP="00F13443">
            <w:pPr>
              <w:spacing w:line="276" w:lineRule="auto"/>
              <w:ind w:firstLine="0"/>
              <w:jc w:val="center"/>
              <w:rPr>
                <w:rFonts w:eastAsia="Times New Roman"/>
                <w:color w:val="000000"/>
                <w:kern w:val="0"/>
                <w:lang w:val="es-AR" w:eastAsia="es-AR"/>
              </w:rPr>
            </w:pPr>
            <w:r w:rsidRPr="5547537D">
              <w:rPr>
                <w:rFonts w:eastAsia="Times New Roman"/>
                <w:color w:val="000000"/>
                <w:kern w:val="0"/>
                <w:lang w:val="es-AR" w:eastAsia="es-AR"/>
              </w:rPr>
              <w:t xml:space="preserve">Desarrollo de código para jugar </w:t>
            </w:r>
          </w:p>
          <w:p w14:paraId="316B5951" w14:textId="6E137C3A" w:rsidR="00F13443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 w:rsidRPr="5547537D">
              <w:rPr>
                <w:rFonts w:eastAsia="Times New Roman"/>
                <w:color w:val="000000"/>
                <w:kern w:val="0"/>
                <w:lang w:val="es-AR" w:eastAsia="es-AR"/>
              </w:rPr>
              <w:t>TA-TE-TI</w:t>
            </w:r>
          </w:p>
        </w:tc>
        <w:tc>
          <w:tcPr>
            <w:tcW w:w="3685" w:type="dxa"/>
            <w:shd w:val="clear" w:color="auto" w:fill="auto"/>
          </w:tcPr>
          <w:p w14:paraId="7E4E50FD" w14:textId="7C91A105" w:rsidR="00F13443" w:rsidRPr="002F41B9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 w:rsidRPr="381F9550">
              <w:rPr>
                <w:lang w:val="es-AR"/>
              </w:rPr>
              <w:t>Joaqu</w:t>
            </w:r>
            <w:r>
              <w:rPr>
                <w:lang w:val="es-AR"/>
              </w:rPr>
              <w:t>í</w:t>
            </w:r>
            <w:r w:rsidRPr="381F9550">
              <w:rPr>
                <w:lang w:val="es-AR"/>
              </w:rPr>
              <w:t xml:space="preserve">n </w:t>
            </w:r>
            <w:r w:rsidRPr="3287FC35">
              <w:rPr>
                <w:lang w:val="es-AR"/>
              </w:rPr>
              <w:t>Chanqu</w:t>
            </w:r>
            <w:r>
              <w:rPr>
                <w:lang w:val="es-AR"/>
              </w:rPr>
              <w:t>í</w:t>
            </w:r>
            <w:r w:rsidRPr="3287FC35">
              <w:rPr>
                <w:lang w:val="es-AR"/>
              </w:rPr>
              <w:t>a</w:t>
            </w:r>
          </w:p>
        </w:tc>
      </w:tr>
      <w:tr w:rsidR="00F13443" w14:paraId="345DC119" w14:textId="77777777" w:rsidTr="000169D2">
        <w:tc>
          <w:tcPr>
            <w:tcW w:w="4237" w:type="dxa"/>
            <w:shd w:val="clear" w:color="auto" w:fill="auto"/>
          </w:tcPr>
          <w:p w14:paraId="3139532B" w14:textId="1C0F0693" w:rsidR="00F13443" w:rsidRPr="00535841" w:rsidRDefault="00F13443" w:rsidP="00F13443">
            <w:pPr>
              <w:spacing w:line="276" w:lineRule="auto"/>
              <w:ind w:firstLine="0"/>
              <w:jc w:val="center"/>
              <w:rPr>
                <w:rFonts w:eastAsia="Times New Roman" w:cstheme="minorHAnsi"/>
                <w:color w:val="000000"/>
                <w:kern w:val="0"/>
                <w:lang w:val="es-AR" w:eastAsia="es-AR"/>
              </w:rPr>
            </w:pPr>
            <w:r w:rsidRPr="42D87415">
              <w:rPr>
                <w:rFonts w:eastAsia="Times New Roman"/>
                <w:color w:val="000000" w:themeColor="text2"/>
                <w:lang w:val="es-AR" w:eastAsia="es-AR"/>
              </w:rPr>
              <w:t>Testeo de funcionamiento de motores</w:t>
            </w:r>
            <w:r>
              <w:rPr>
                <w:rFonts w:eastAsia="Times New Roman"/>
                <w:color w:val="000000" w:themeColor="text2"/>
                <w:lang w:val="es-AR" w:eastAsia="es-AR"/>
              </w:rPr>
              <w:t>/movimiento del lapiz</w:t>
            </w:r>
          </w:p>
        </w:tc>
        <w:tc>
          <w:tcPr>
            <w:tcW w:w="3685" w:type="dxa"/>
            <w:shd w:val="clear" w:color="auto" w:fill="auto"/>
          </w:tcPr>
          <w:p w14:paraId="7F3877ED" w14:textId="077BFDDD" w:rsidR="00F13443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>
              <w:rPr>
                <w:lang w:val="es-AR"/>
              </w:rPr>
              <w:t>Joaquín Chanquía</w:t>
            </w:r>
          </w:p>
        </w:tc>
      </w:tr>
      <w:tr w:rsidR="00F13443" w14:paraId="714C45C5" w14:textId="77777777" w:rsidTr="000169D2">
        <w:tc>
          <w:tcPr>
            <w:tcW w:w="4237" w:type="dxa"/>
            <w:shd w:val="clear" w:color="auto" w:fill="auto"/>
          </w:tcPr>
          <w:p w14:paraId="02CA59FB" w14:textId="406A0999" w:rsidR="00F13443" w:rsidRPr="00535841" w:rsidRDefault="00F13443" w:rsidP="00F13443">
            <w:pPr>
              <w:spacing w:line="276" w:lineRule="auto"/>
              <w:ind w:firstLine="0"/>
              <w:jc w:val="center"/>
              <w:rPr>
                <w:rFonts w:eastAsia="Times New Roman" w:cstheme="minorHAnsi"/>
                <w:color w:val="000000"/>
                <w:kern w:val="0"/>
                <w:lang w:val="es-AR" w:eastAsia="es-AR"/>
              </w:rPr>
            </w:pPr>
            <w:r w:rsidRPr="72CC3FC2">
              <w:rPr>
                <w:rFonts w:eastAsia="Times New Roman"/>
                <w:color w:val="000000" w:themeColor="text2"/>
                <w:lang w:val="es-AR" w:eastAsia="es-AR"/>
              </w:rPr>
              <w:t xml:space="preserve">Testeo de </w:t>
            </w:r>
            <w:r w:rsidRPr="235436CD">
              <w:rPr>
                <w:rFonts w:eastAsia="Times New Roman"/>
                <w:color w:val="000000" w:themeColor="text2"/>
                <w:lang w:val="es-AR" w:eastAsia="es-AR"/>
              </w:rPr>
              <w:t xml:space="preserve">funcionamiento </w:t>
            </w:r>
            <w:r w:rsidRPr="3D55BDF4">
              <w:rPr>
                <w:rFonts w:eastAsia="Times New Roman"/>
                <w:color w:val="000000" w:themeColor="text2"/>
                <w:lang w:val="es-AR" w:eastAsia="es-AR"/>
              </w:rPr>
              <w:t>del</w:t>
            </w:r>
            <w:r>
              <w:rPr>
                <w:rFonts w:eastAsia="Times New Roman"/>
                <w:color w:val="000000" w:themeColor="text2"/>
                <w:lang w:val="es-AR" w:eastAsia="es-AR"/>
              </w:rPr>
              <w:t xml:space="preserve"> </w:t>
            </w:r>
            <w:r w:rsidRPr="3D55BDF4">
              <w:rPr>
                <w:rFonts w:eastAsia="Times New Roman"/>
                <w:color w:val="000000" w:themeColor="text2"/>
                <w:lang w:val="es-AR" w:eastAsia="es-AR"/>
              </w:rPr>
              <w:t>procesamiento de im</w:t>
            </w:r>
            <w:r>
              <w:rPr>
                <w:rFonts w:eastAsia="Times New Roman"/>
                <w:color w:val="000000" w:themeColor="text2"/>
                <w:lang w:val="es-AR" w:eastAsia="es-AR"/>
              </w:rPr>
              <w:t>á</w:t>
            </w:r>
            <w:r w:rsidRPr="3D55BDF4">
              <w:rPr>
                <w:rFonts w:eastAsia="Times New Roman"/>
                <w:color w:val="000000" w:themeColor="text2"/>
                <w:lang w:val="es-AR" w:eastAsia="es-AR"/>
              </w:rPr>
              <w:t>genes</w:t>
            </w:r>
          </w:p>
        </w:tc>
        <w:tc>
          <w:tcPr>
            <w:tcW w:w="3685" w:type="dxa"/>
            <w:shd w:val="clear" w:color="auto" w:fill="auto"/>
          </w:tcPr>
          <w:p w14:paraId="27EAAF1A" w14:textId="3EFF13C4" w:rsidR="00F13443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>
              <w:rPr>
                <w:lang w:val="es-AR"/>
              </w:rPr>
              <w:t>Gabriel Ollier</w:t>
            </w:r>
          </w:p>
        </w:tc>
      </w:tr>
      <w:tr w:rsidR="00F13443" w14:paraId="72649FF1" w14:textId="77777777" w:rsidTr="000169D2">
        <w:tc>
          <w:tcPr>
            <w:tcW w:w="4237" w:type="dxa"/>
            <w:shd w:val="clear" w:color="auto" w:fill="auto"/>
          </w:tcPr>
          <w:p w14:paraId="6456D7BF" w14:textId="4328E1B9" w:rsidR="00F13443" w:rsidRPr="72CC3FC2" w:rsidRDefault="00F13443" w:rsidP="00F13443">
            <w:pPr>
              <w:spacing w:line="276" w:lineRule="auto"/>
              <w:ind w:firstLine="0"/>
              <w:jc w:val="center"/>
              <w:rPr>
                <w:rFonts w:eastAsia="Times New Roman"/>
                <w:color w:val="000000" w:themeColor="text2"/>
                <w:lang w:val="es-AR" w:eastAsia="es-AR"/>
              </w:rPr>
            </w:pPr>
            <w:r>
              <w:rPr>
                <w:rFonts w:eastAsia="Times New Roman"/>
                <w:color w:val="000000" w:themeColor="text2"/>
                <w:lang w:val="es-AR" w:eastAsia="es-AR"/>
              </w:rPr>
              <w:t>Testeo del dibujo de figuras</w:t>
            </w:r>
          </w:p>
        </w:tc>
        <w:tc>
          <w:tcPr>
            <w:tcW w:w="3685" w:type="dxa"/>
            <w:shd w:val="clear" w:color="auto" w:fill="auto"/>
          </w:tcPr>
          <w:p w14:paraId="729FAAB4" w14:textId="2A8EC017" w:rsidR="00F13443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>
              <w:rPr>
                <w:lang w:val="es-AR"/>
              </w:rPr>
              <w:t>Melina Caciani Toniolo</w:t>
            </w:r>
          </w:p>
        </w:tc>
      </w:tr>
      <w:tr w:rsidR="00F13443" w14:paraId="004426B5" w14:textId="77777777" w:rsidTr="72D86A9F">
        <w:trPr>
          <w:trHeight w:val="300"/>
        </w:trPr>
        <w:tc>
          <w:tcPr>
            <w:tcW w:w="4237" w:type="dxa"/>
            <w:shd w:val="clear" w:color="auto" w:fill="auto"/>
          </w:tcPr>
          <w:p w14:paraId="1B473A9B" w14:textId="7964F394" w:rsidR="00F13443" w:rsidRDefault="00F13443" w:rsidP="00F13443">
            <w:pPr>
              <w:spacing w:line="276" w:lineRule="auto"/>
              <w:ind w:firstLine="0"/>
              <w:jc w:val="center"/>
              <w:rPr>
                <w:rFonts w:eastAsia="Times New Roman"/>
                <w:color w:val="000000" w:themeColor="text2"/>
                <w:lang w:val="es-AR" w:eastAsia="es-AR"/>
              </w:rPr>
            </w:pPr>
            <w:r w:rsidRPr="03848D50">
              <w:rPr>
                <w:rFonts w:eastAsia="Times New Roman"/>
                <w:color w:val="000000" w:themeColor="text2"/>
                <w:lang w:val="es-AR" w:eastAsia="es-AR"/>
              </w:rPr>
              <w:t>Testeo</w:t>
            </w:r>
            <w:r w:rsidRPr="42D87415">
              <w:rPr>
                <w:rFonts w:eastAsia="Times New Roman"/>
                <w:color w:val="000000" w:themeColor="text2"/>
                <w:lang w:val="es-AR" w:eastAsia="es-AR"/>
              </w:rPr>
              <w:t xml:space="preserve"> de </w:t>
            </w:r>
            <w:r w:rsidRPr="6C385D04">
              <w:rPr>
                <w:rFonts w:eastAsia="Times New Roman"/>
                <w:color w:val="000000" w:themeColor="text2"/>
                <w:lang w:val="es-AR" w:eastAsia="es-AR"/>
              </w:rPr>
              <w:t xml:space="preserve">funcionamiento </w:t>
            </w:r>
            <w:r w:rsidRPr="72CC3FC2">
              <w:rPr>
                <w:rFonts w:eastAsia="Times New Roman"/>
                <w:color w:val="000000" w:themeColor="text2"/>
                <w:lang w:val="es-AR" w:eastAsia="es-AR"/>
              </w:rPr>
              <w:t xml:space="preserve">del </w:t>
            </w:r>
            <w:r w:rsidRPr="6FFABB62">
              <w:rPr>
                <w:rFonts w:eastAsia="Times New Roman"/>
                <w:color w:val="000000" w:themeColor="text2"/>
                <w:lang w:val="es-AR" w:eastAsia="es-AR"/>
              </w:rPr>
              <w:t>código</w:t>
            </w:r>
            <w:r w:rsidRPr="72CC3FC2">
              <w:rPr>
                <w:rFonts w:eastAsia="Times New Roman"/>
                <w:color w:val="000000" w:themeColor="text2"/>
                <w:lang w:val="es-AR" w:eastAsia="es-AR"/>
              </w:rPr>
              <w:t xml:space="preserve"> de </w:t>
            </w:r>
            <w:r w:rsidRPr="3D55BDF4">
              <w:rPr>
                <w:rFonts w:eastAsia="Times New Roman"/>
                <w:color w:val="000000" w:themeColor="text2"/>
                <w:lang w:val="es-AR" w:eastAsia="es-AR"/>
              </w:rPr>
              <w:t xml:space="preserve">juego </w:t>
            </w:r>
            <w:r w:rsidRPr="24D1E641">
              <w:rPr>
                <w:rFonts w:eastAsia="Times New Roman"/>
                <w:color w:val="000000" w:themeColor="text2"/>
                <w:lang w:val="es-AR" w:eastAsia="es-AR"/>
              </w:rPr>
              <w:t>de TA-TE</w:t>
            </w:r>
            <w:r w:rsidRPr="54860EB2">
              <w:rPr>
                <w:rFonts w:eastAsia="Times New Roman"/>
                <w:color w:val="000000" w:themeColor="text2"/>
                <w:lang w:val="es-AR" w:eastAsia="es-AR"/>
              </w:rPr>
              <w:t>-TI</w:t>
            </w:r>
          </w:p>
        </w:tc>
        <w:tc>
          <w:tcPr>
            <w:tcW w:w="3685" w:type="dxa"/>
            <w:shd w:val="clear" w:color="auto" w:fill="auto"/>
          </w:tcPr>
          <w:p w14:paraId="2A46DC20" w14:textId="407A49BE" w:rsidR="00F13443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 w:rsidRPr="5061B607">
              <w:rPr>
                <w:lang w:val="es-AR"/>
              </w:rPr>
              <w:t>Joaquín Chanqu</w:t>
            </w:r>
            <w:r>
              <w:rPr>
                <w:lang w:val="es-AR"/>
              </w:rPr>
              <w:t>í</w:t>
            </w:r>
            <w:r w:rsidRPr="5061B607">
              <w:rPr>
                <w:lang w:val="es-AR"/>
              </w:rPr>
              <w:t>a</w:t>
            </w:r>
          </w:p>
        </w:tc>
      </w:tr>
      <w:tr w:rsidR="00F13443" w14:paraId="0509E74C" w14:textId="77777777" w:rsidTr="54860EB2">
        <w:trPr>
          <w:trHeight w:val="300"/>
        </w:trPr>
        <w:tc>
          <w:tcPr>
            <w:tcW w:w="4237" w:type="dxa"/>
            <w:shd w:val="clear" w:color="auto" w:fill="auto"/>
          </w:tcPr>
          <w:p w14:paraId="7635D7F1" w14:textId="746CCD17" w:rsidR="00F13443" w:rsidRDefault="00F13443" w:rsidP="00F13443">
            <w:pPr>
              <w:spacing w:line="276" w:lineRule="auto"/>
              <w:ind w:firstLine="0"/>
              <w:jc w:val="center"/>
              <w:rPr>
                <w:rFonts w:eastAsia="Times New Roman"/>
                <w:color w:val="000000" w:themeColor="text2"/>
                <w:lang w:val="es-AR" w:eastAsia="es-AR"/>
              </w:rPr>
            </w:pPr>
            <w:r w:rsidRPr="3850A21C">
              <w:rPr>
                <w:rFonts w:eastAsia="Times New Roman"/>
                <w:color w:val="000000" w:themeColor="text2"/>
                <w:lang w:val="es-AR" w:eastAsia="es-AR"/>
              </w:rPr>
              <w:t>Validaci</w:t>
            </w:r>
            <w:r>
              <w:rPr>
                <w:rFonts w:eastAsia="Times New Roman"/>
                <w:color w:val="000000" w:themeColor="text2"/>
                <w:lang w:val="es-AR" w:eastAsia="es-AR"/>
              </w:rPr>
              <w:t>ó</w:t>
            </w:r>
            <w:r w:rsidRPr="3850A21C">
              <w:rPr>
                <w:rFonts w:eastAsia="Times New Roman"/>
                <w:color w:val="000000" w:themeColor="text2"/>
                <w:lang w:val="es-AR" w:eastAsia="es-AR"/>
              </w:rPr>
              <w:t>n de requerimientos</w:t>
            </w:r>
          </w:p>
        </w:tc>
        <w:tc>
          <w:tcPr>
            <w:tcW w:w="3685" w:type="dxa"/>
            <w:shd w:val="clear" w:color="auto" w:fill="auto"/>
          </w:tcPr>
          <w:p w14:paraId="1CF0D525" w14:textId="5A2E87BE" w:rsidR="00F13443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 w:rsidRPr="5061B607">
              <w:rPr>
                <w:lang w:val="es-AR"/>
              </w:rPr>
              <w:t>Gabriel Ollier</w:t>
            </w:r>
          </w:p>
        </w:tc>
      </w:tr>
      <w:tr w:rsidR="00F13443" w14:paraId="53B3A3F8" w14:textId="77777777" w:rsidTr="000169D2">
        <w:tc>
          <w:tcPr>
            <w:tcW w:w="4237" w:type="dxa"/>
            <w:shd w:val="clear" w:color="auto" w:fill="auto"/>
          </w:tcPr>
          <w:p w14:paraId="33D9210A" w14:textId="346D7295" w:rsidR="00F13443" w:rsidRPr="002F41B9" w:rsidRDefault="00F13443" w:rsidP="00F13443">
            <w:pPr>
              <w:spacing w:line="276" w:lineRule="auto"/>
              <w:ind w:firstLine="0"/>
              <w:jc w:val="center"/>
              <w:rPr>
                <w:rFonts w:eastAsia="Times New Roman" w:cstheme="minorHAnsi"/>
                <w:color w:val="000000"/>
                <w:kern w:val="0"/>
                <w:lang w:val="es-AR" w:eastAsia="es-AR"/>
              </w:rPr>
            </w:pPr>
            <w:r w:rsidRPr="002F41B9">
              <w:rPr>
                <w:rFonts w:eastAsia="Times New Roman" w:cstheme="minorHAnsi"/>
                <w:color w:val="000000"/>
                <w:kern w:val="0"/>
                <w:lang w:val="es-AR" w:eastAsia="es-AR"/>
              </w:rPr>
              <w:t>Documentación</w:t>
            </w:r>
          </w:p>
        </w:tc>
        <w:tc>
          <w:tcPr>
            <w:tcW w:w="3685" w:type="dxa"/>
            <w:shd w:val="clear" w:color="auto" w:fill="auto"/>
          </w:tcPr>
          <w:p w14:paraId="2BD555B9" w14:textId="4515E383" w:rsidR="00F13443" w:rsidRPr="002F41B9" w:rsidRDefault="00F13443" w:rsidP="00F13443">
            <w:pPr>
              <w:spacing w:line="276" w:lineRule="auto"/>
              <w:ind w:firstLine="0"/>
              <w:jc w:val="center"/>
              <w:rPr>
                <w:lang w:val="es-AR"/>
              </w:rPr>
            </w:pPr>
            <w:r>
              <w:rPr>
                <w:lang w:val="es-AR"/>
              </w:rPr>
              <w:t>Melina Caciani Toniolo</w:t>
            </w:r>
          </w:p>
        </w:tc>
      </w:tr>
    </w:tbl>
    <w:p w14:paraId="2F7B687B" w14:textId="77777777" w:rsidR="00B3338E" w:rsidRDefault="00B3338E" w:rsidP="00B3338E">
      <w:pPr>
        <w:pStyle w:val="Ttulo1"/>
        <w:spacing w:line="276" w:lineRule="auto"/>
        <w:jc w:val="left"/>
        <w:rPr>
          <w:noProof/>
          <w:color w:val="000000" w:themeColor="text2"/>
          <w:sz w:val="40"/>
          <w:szCs w:val="40"/>
          <w:lang w:val="es-AR"/>
        </w:rPr>
      </w:pPr>
    </w:p>
    <w:p w14:paraId="6FC01F70" w14:textId="38831029" w:rsidR="00B3338E" w:rsidRPr="00094515" w:rsidRDefault="00094515" w:rsidP="00094515">
      <w:pPr>
        <w:rPr>
          <w:rFonts w:asciiTheme="majorHAnsi" w:eastAsiaTheme="majorEastAsia" w:hAnsiTheme="majorHAnsi" w:cstheme="majorBidi"/>
          <w:b/>
          <w:bCs/>
          <w:noProof/>
          <w:color w:val="000000" w:themeColor="text2"/>
          <w:sz w:val="40"/>
          <w:szCs w:val="40"/>
          <w:lang w:val="es-AR"/>
        </w:rPr>
      </w:pPr>
      <w:r>
        <w:rPr>
          <w:noProof/>
          <w:color w:val="000000" w:themeColor="text2"/>
          <w:sz w:val="40"/>
          <w:szCs w:val="40"/>
          <w:lang w:val="es-AR"/>
        </w:rPr>
        <w:br w:type="page"/>
      </w:r>
    </w:p>
    <w:p w14:paraId="575477B6" w14:textId="405F1281" w:rsidR="00B3338E" w:rsidRPr="00F2405F" w:rsidRDefault="00B3338E" w:rsidP="00B3338E">
      <w:pPr>
        <w:pStyle w:val="Ttulo1"/>
        <w:spacing w:line="276" w:lineRule="auto"/>
        <w:jc w:val="left"/>
        <w:rPr>
          <w:noProof/>
          <w:color w:val="000000" w:themeColor="text2"/>
          <w:sz w:val="40"/>
          <w:szCs w:val="40"/>
          <w:lang w:val="es-AR"/>
        </w:rPr>
      </w:pPr>
      <w:bookmarkStart w:id="22" w:name="_Toc177487917"/>
      <w:r>
        <w:rPr>
          <w:noProof/>
          <w:color w:val="000000" w:themeColor="text2"/>
          <w:sz w:val="40"/>
          <w:szCs w:val="40"/>
          <w:lang w:val="es-AR"/>
        </w:rPr>
        <w:lastRenderedPageBreak/>
        <w:t>BIBLIOGRAFÍA</w:t>
      </w:r>
      <w:bookmarkEnd w:id="22"/>
    </w:p>
    <w:p w14:paraId="5E815ABB" w14:textId="77777777" w:rsidR="00B3338E" w:rsidRDefault="00B3338E" w:rsidP="00B3338E">
      <w:pPr>
        <w:spacing w:line="240" w:lineRule="auto"/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29B11" wp14:editId="64839A90">
                <wp:simplePos x="0" y="0"/>
                <wp:positionH relativeFrom="column">
                  <wp:posOffset>-27940</wp:posOffset>
                </wp:positionH>
                <wp:positionV relativeFrom="paragraph">
                  <wp:posOffset>180340</wp:posOffset>
                </wp:positionV>
                <wp:extent cx="6009640" cy="6985"/>
                <wp:effectExtent l="0" t="0" r="10160" b="12065"/>
                <wp:wrapNone/>
                <wp:docPr id="515405082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0964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34EA5" id="Conector recto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14.2pt" to="471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" strokecolor="#272727 [2749]" strokeweight="2pt">
                <v:stroke joinstyle="miter"/>
              </v:line>
            </w:pict>
          </mc:Fallback>
        </mc:AlternateContent>
      </w:r>
    </w:p>
    <w:p w14:paraId="74C17CFE" w14:textId="165DB737" w:rsidR="007133D5" w:rsidRDefault="007133D5" w:rsidP="00094515">
      <w:pPr>
        <w:pStyle w:val="Ttulo1"/>
        <w:spacing w:line="276" w:lineRule="auto"/>
        <w:jc w:val="left"/>
        <w:rPr>
          <w:color w:val="000000" w:themeColor="text2"/>
          <w:sz w:val="40"/>
          <w:szCs w:val="40"/>
          <w:lang w:val="es-AR"/>
        </w:rPr>
      </w:pPr>
    </w:p>
    <w:p w14:paraId="4817DB62" w14:textId="65B5E4B5" w:rsidR="00094515" w:rsidRPr="00094515" w:rsidRDefault="00000000" w:rsidP="00094515">
      <w:pPr>
        <w:pStyle w:val="Prrafodelista"/>
        <w:numPr>
          <w:ilvl w:val="0"/>
          <w:numId w:val="22"/>
        </w:numPr>
        <w:rPr>
          <w:lang w:val="es-AR"/>
        </w:rPr>
      </w:pPr>
      <w:hyperlink r:id="rId15" w:history="1">
        <w:r w:rsidR="00094515" w:rsidRPr="00404137">
          <w:rPr>
            <w:rStyle w:val="Hipervnculo"/>
          </w:rPr>
          <w:t>https://www.proyecto-ciaa.com.ar/index.html</w:t>
        </w:r>
      </w:hyperlink>
      <w:r w:rsidR="00094515">
        <w:t xml:space="preserve"> </w:t>
      </w:r>
    </w:p>
    <w:p w14:paraId="18A78025" w14:textId="69314D32" w:rsidR="00094515" w:rsidRDefault="00000000" w:rsidP="00094515">
      <w:pPr>
        <w:pStyle w:val="Prrafodelista"/>
        <w:numPr>
          <w:ilvl w:val="0"/>
          <w:numId w:val="22"/>
        </w:numPr>
        <w:rPr>
          <w:lang w:val="es-AR"/>
        </w:rPr>
      </w:pPr>
      <w:hyperlink r:id="rId16" w:history="1">
        <w:r w:rsidR="00094515" w:rsidRPr="00404137">
          <w:rPr>
            <w:rStyle w:val="Hipervnculo"/>
          </w:rPr>
          <w:t>https://www.thingiverse.com/thing:2349232</w:t>
        </w:r>
      </w:hyperlink>
    </w:p>
    <w:p w14:paraId="25CDBF59" w14:textId="44E8A3A4" w:rsidR="00094515" w:rsidRPr="00094515" w:rsidRDefault="00000000" w:rsidP="00094515">
      <w:pPr>
        <w:pStyle w:val="Prrafodelista"/>
        <w:numPr>
          <w:ilvl w:val="0"/>
          <w:numId w:val="22"/>
        </w:numPr>
        <w:rPr>
          <w:lang w:val="es-AR"/>
        </w:rPr>
      </w:pPr>
      <w:hyperlink r:id="rId17" w:tgtFrame="_blank" w:tooltip="https://edgeimpulse.com/" w:history="1">
        <w:r w:rsidR="00094515" w:rsidRPr="00094515">
          <w:rPr>
            <w:rStyle w:val="Hipervnculo"/>
          </w:rPr>
          <w:t>https://edgeimpulse.com/</w:t>
        </w:r>
      </w:hyperlink>
    </w:p>
    <w:sectPr w:rsidR="00094515" w:rsidRPr="00094515" w:rsidSect="009853FF">
      <w:headerReference w:type="default" r:id="rId18"/>
      <w:footerReference w:type="default" r:id="rId1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E8D7D" w14:textId="77777777" w:rsidR="003D460B" w:rsidRDefault="003D460B">
      <w:pPr>
        <w:spacing w:line="240" w:lineRule="auto"/>
      </w:pPr>
      <w:r>
        <w:separator/>
      </w:r>
    </w:p>
    <w:p w14:paraId="4406D4C5" w14:textId="77777777" w:rsidR="003D460B" w:rsidRDefault="003D460B"/>
  </w:endnote>
  <w:endnote w:type="continuationSeparator" w:id="0">
    <w:p w14:paraId="649231E8" w14:textId="77777777" w:rsidR="003D460B" w:rsidRDefault="003D460B">
      <w:pPr>
        <w:spacing w:line="240" w:lineRule="auto"/>
      </w:pPr>
      <w:r>
        <w:continuationSeparator/>
      </w:r>
    </w:p>
    <w:p w14:paraId="579180EC" w14:textId="77777777" w:rsidR="003D460B" w:rsidRDefault="003D460B"/>
  </w:endnote>
  <w:endnote w:type="continuationNotice" w:id="1">
    <w:p w14:paraId="5442E965" w14:textId="77777777" w:rsidR="003D460B" w:rsidRDefault="003D460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4270982"/>
      <w:docPartObj>
        <w:docPartGallery w:val="Page Numbers (Bottom of Page)"/>
        <w:docPartUnique/>
      </w:docPartObj>
    </w:sdtPr>
    <w:sdtContent>
      <w:p w14:paraId="136981B2" w14:textId="76A264BB" w:rsidR="002E550F" w:rsidRDefault="002E550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F39971" w14:textId="77777777" w:rsidR="002E550F" w:rsidRDefault="002E55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4D81B" w14:textId="77777777" w:rsidR="003D460B" w:rsidRDefault="003D460B">
      <w:pPr>
        <w:spacing w:line="240" w:lineRule="auto"/>
      </w:pPr>
      <w:r>
        <w:separator/>
      </w:r>
    </w:p>
    <w:p w14:paraId="5A536FC7" w14:textId="77777777" w:rsidR="003D460B" w:rsidRDefault="003D460B"/>
  </w:footnote>
  <w:footnote w:type="continuationSeparator" w:id="0">
    <w:p w14:paraId="28D6BBC1" w14:textId="77777777" w:rsidR="003D460B" w:rsidRDefault="003D460B">
      <w:pPr>
        <w:spacing w:line="240" w:lineRule="auto"/>
      </w:pPr>
      <w:r>
        <w:continuationSeparator/>
      </w:r>
    </w:p>
    <w:p w14:paraId="50ED90E9" w14:textId="77777777" w:rsidR="003D460B" w:rsidRDefault="003D460B"/>
  </w:footnote>
  <w:footnote w:type="continuationNotice" w:id="1">
    <w:p w14:paraId="72CECF0A" w14:textId="77777777" w:rsidR="003D460B" w:rsidRDefault="003D460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0B7E5" w14:textId="249B0278" w:rsidR="00E81978" w:rsidRDefault="00000000">
    <w:pPr>
      <w:pStyle w:val="Encabezado"/>
    </w:pPr>
    <w:sdt>
      <w:sdtPr>
        <w:rPr>
          <w:lang w:bidi="es-ES"/>
        </w:rPr>
        <w:alias w:val="Encabezado"/>
        <w:tag w:val=""/>
        <w:id w:val="12739865"/>
        <w:placeholder>
          <w:docPart w:val="71ED99278D5949E6A19845D82F64BE0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952BAD">
          <w:rPr>
            <w:lang w:bidi="es-ES"/>
          </w:rPr>
          <w:t>INFORME INICIAL</w:t>
        </w:r>
        <w:r w:rsidR="00F331A4" w:rsidRPr="00F331A4">
          <w:rPr>
            <w:lang w:bidi="es-ES"/>
          </w:rPr>
          <w:t xml:space="preserve"> </w:t>
        </w:r>
        <w:r w:rsidR="009853FF">
          <w:rPr>
            <w:lang w:bidi="es-ES"/>
          </w:rPr>
          <w:t xml:space="preserve">– </w:t>
        </w:r>
        <w:r w:rsidR="00094515">
          <w:rPr>
            <w:lang w:bidi="es-ES"/>
          </w:rPr>
          <w:t>PLATAFORMA DIBUJANTE</w:t>
        </w:r>
        <w:r w:rsidR="00F331A4" w:rsidRPr="00F331A4">
          <w:rPr>
            <w:lang w:bidi="es-ES"/>
          </w:rPr>
          <w:tab/>
        </w:r>
      </w:sdtContent>
    </w:sdt>
    <w:r w:rsidR="005D3A03">
      <w:rPr>
        <w:rStyle w:val="Textoennegrita"/>
        <w:lang w:bidi="es-ES"/>
      </w:rPr>
      <w:ptab w:relativeTo="margin" w:alignment="right" w:leader="none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T4V//Zok7AQg3" int2:id="bcPSvjqL">
      <int2:state int2:value="Rejected" int2:type="AugLoop_Text_Critique"/>
    </int2:textHash>
    <int2:textHash int2:hashCode="d4I5FnfDbw8Odz" int2:id="gWYqfdR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50102E"/>
    <w:multiLevelType w:val="hybridMultilevel"/>
    <w:tmpl w:val="B55AD2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F7D9A"/>
    <w:multiLevelType w:val="multilevel"/>
    <w:tmpl w:val="B3E8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14167"/>
    <w:multiLevelType w:val="hybridMultilevel"/>
    <w:tmpl w:val="BAB2D5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A1BDDE"/>
    <w:multiLevelType w:val="hybridMultilevel"/>
    <w:tmpl w:val="FFFFFFFF"/>
    <w:lvl w:ilvl="0" w:tplc="D234AD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B68769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97A6A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762B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CCF29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130BE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1686E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9C9D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40E39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B73301"/>
    <w:multiLevelType w:val="hybridMultilevel"/>
    <w:tmpl w:val="F4A2751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35009B"/>
    <w:multiLevelType w:val="multilevel"/>
    <w:tmpl w:val="E916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E1709"/>
    <w:multiLevelType w:val="hybridMultilevel"/>
    <w:tmpl w:val="FFFFFFFF"/>
    <w:lvl w:ilvl="0" w:tplc="2A6CFA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B628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D347E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A403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94DF6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BCAFD8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3CC1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A6ABC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96EC1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051250"/>
    <w:multiLevelType w:val="hybridMultilevel"/>
    <w:tmpl w:val="5E02E5C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C105EE"/>
    <w:multiLevelType w:val="multilevel"/>
    <w:tmpl w:val="3D2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F28C8"/>
    <w:multiLevelType w:val="hybridMultilevel"/>
    <w:tmpl w:val="5CB031A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036C29"/>
    <w:multiLevelType w:val="hybridMultilevel"/>
    <w:tmpl w:val="FFFFFFFF"/>
    <w:lvl w:ilvl="0" w:tplc="7A2C76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A697E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458BFC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B0463D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886E3C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0E2533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ECB2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860C50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5EA3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0DA665"/>
    <w:multiLevelType w:val="hybridMultilevel"/>
    <w:tmpl w:val="FFFFFFFF"/>
    <w:lvl w:ilvl="0" w:tplc="C8BA26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C8C9B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F9629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12CAB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3AE87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0E442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A381C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0E63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106B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4A28E6"/>
    <w:multiLevelType w:val="hybridMultilevel"/>
    <w:tmpl w:val="FFFFFFFF"/>
    <w:lvl w:ilvl="0" w:tplc="8E54C638">
      <w:start w:val="1"/>
      <w:numFmt w:val="decimal"/>
      <w:lvlText w:val="%1."/>
      <w:lvlJc w:val="left"/>
      <w:pPr>
        <w:ind w:left="1080" w:hanging="360"/>
      </w:pPr>
    </w:lvl>
    <w:lvl w:ilvl="1" w:tplc="FB36D572">
      <w:start w:val="1"/>
      <w:numFmt w:val="lowerLetter"/>
      <w:lvlText w:val="%2."/>
      <w:lvlJc w:val="left"/>
      <w:pPr>
        <w:ind w:left="1800" w:hanging="360"/>
      </w:pPr>
    </w:lvl>
    <w:lvl w:ilvl="2" w:tplc="326E303A">
      <w:start w:val="1"/>
      <w:numFmt w:val="lowerRoman"/>
      <w:lvlText w:val="%3."/>
      <w:lvlJc w:val="right"/>
      <w:pPr>
        <w:ind w:left="2520" w:hanging="180"/>
      </w:pPr>
    </w:lvl>
    <w:lvl w:ilvl="3" w:tplc="9ECEC606">
      <w:start w:val="1"/>
      <w:numFmt w:val="decimal"/>
      <w:lvlText w:val="%4."/>
      <w:lvlJc w:val="left"/>
      <w:pPr>
        <w:ind w:left="3240" w:hanging="360"/>
      </w:pPr>
    </w:lvl>
    <w:lvl w:ilvl="4" w:tplc="7F160A4C">
      <w:start w:val="1"/>
      <w:numFmt w:val="lowerLetter"/>
      <w:lvlText w:val="%5."/>
      <w:lvlJc w:val="left"/>
      <w:pPr>
        <w:ind w:left="3960" w:hanging="360"/>
      </w:pPr>
    </w:lvl>
    <w:lvl w:ilvl="5" w:tplc="86E8F550">
      <w:start w:val="1"/>
      <w:numFmt w:val="lowerRoman"/>
      <w:lvlText w:val="%6."/>
      <w:lvlJc w:val="right"/>
      <w:pPr>
        <w:ind w:left="4680" w:hanging="180"/>
      </w:pPr>
    </w:lvl>
    <w:lvl w:ilvl="6" w:tplc="C804B3D8">
      <w:start w:val="1"/>
      <w:numFmt w:val="decimal"/>
      <w:lvlText w:val="%7."/>
      <w:lvlJc w:val="left"/>
      <w:pPr>
        <w:ind w:left="5400" w:hanging="360"/>
      </w:pPr>
    </w:lvl>
    <w:lvl w:ilvl="7" w:tplc="FEF24F96">
      <w:start w:val="1"/>
      <w:numFmt w:val="lowerLetter"/>
      <w:lvlText w:val="%8."/>
      <w:lvlJc w:val="left"/>
      <w:pPr>
        <w:ind w:left="6120" w:hanging="360"/>
      </w:pPr>
    </w:lvl>
    <w:lvl w:ilvl="8" w:tplc="7E4484CE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8D3598"/>
    <w:multiLevelType w:val="multilevel"/>
    <w:tmpl w:val="8E3E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6E3E0C"/>
    <w:multiLevelType w:val="hybridMultilevel"/>
    <w:tmpl w:val="FFFFFFFF"/>
    <w:lvl w:ilvl="0" w:tplc="DF8EFB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2EE410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C425E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AE5B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0A4058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93CB97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73A75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7C0DC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8BEDB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B61EE64"/>
    <w:multiLevelType w:val="hybridMultilevel"/>
    <w:tmpl w:val="FFFFFFFF"/>
    <w:lvl w:ilvl="0" w:tplc="214E1C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E459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3CD58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B4E7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50A9AE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1649E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BFAE0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DA2F8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4027D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9028300">
    <w:abstractNumId w:val="9"/>
  </w:num>
  <w:num w:numId="2" w16cid:durableId="128979791">
    <w:abstractNumId w:val="7"/>
  </w:num>
  <w:num w:numId="3" w16cid:durableId="634651094">
    <w:abstractNumId w:val="6"/>
  </w:num>
  <w:num w:numId="4" w16cid:durableId="756440482">
    <w:abstractNumId w:val="5"/>
  </w:num>
  <w:num w:numId="5" w16cid:durableId="2112627209">
    <w:abstractNumId w:val="4"/>
  </w:num>
  <w:num w:numId="6" w16cid:durableId="567690779">
    <w:abstractNumId w:val="8"/>
  </w:num>
  <w:num w:numId="7" w16cid:durableId="1413351006">
    <w:abstractNumId w:val="3"/>
  </w:num>
  <w:num w:numId="8" w16cid:durableId="156188484">
    <w:abstractNumId w:val="2"/>
  </w:num>
  <w:num w:numId="9" w16cid:durableId="515311591">
    <w:abstractNumId w:val="1"/>
  </w:num>
  <w:num w:numId="10" w16cid:durableId="173033105">
    <w:abstractNumId w:val="0"/>
  </w:num>
  <w:num w:numId="11" w16cid:durableId="294682603">
    <w:abstractNumId w:val="20"/>
  </w:num>
  <w:num w:numId="12" w16cid:durableId="459766562">
    <w:abstractNumId w:val="21"/>
  </w:num>
  <w:num w:numId="13" w16cid:durableId="619648483">
    <w:abstractNumId w:val="25"/>
  </w:num>
  <w:num w:numId="14" w16cid:durableId="1365449018">
    <w:abstractNumId w:val="16"/>
  </w:num>
  <w:num w:numId="15" w16cid:durableId="610281963">
    <w:abstractNumId w:val="13"/>
  </w:num>
  <w:num w:numId="16" w16cid:durableId="2042970952">
    <w:abstractNumId w:val="24"/>
  </w:num>
  <w:num w:numId="17" w16cid:durableId="1583100574">
    <w:abstractNumId w:val="12"/>
  </w:num>
  <w:num w:numId="18" w16cid:durableId="1288125585">
    <w:abstractNumId w:val="19"/>
  </w:num>
  <w:num w:numId="19" w16cid:durableId="1018847830">
    <w:abstractNumId w:val="22"/>
  </w:num>
  <w:num w:numId="20" w16cid:durableId="1477063293">
    <w:abstractNumId w:val="14"/>
  </w:num>
  <w:num w:numId="21" w16cid:durableId="1500654794">
    <w:abstractNumId w:val="10"/>
  </w:num>
  <w:num w:numId="22" w16cid:durableId="1189375698">
    <w:abstractNumId w:val="17"/>
  </w:num>
  <w:num w:numId="23" w16cid:durableId="1673529575">
    <w:abstractNumId w:val="11"/>
  </w:num>
  <w:num w:numId="24" w16cid:durableId="1028945096">
    <w:abstractNumId w:val="18"/>
  </w:num>
  <w:num w:numId="25" w16cid:durableId="795872067">
    <w:abstractNumId w:val="23"/>
  </w:num>
  <w:num w:numId="26" w16cid:durableId="46708631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A7"/>
    <w:rsid w:val="0000004A"/>
    <w:rsid w:val="0000187C"/>
    <w:rsid w:val="000020C3"/>
    <w:rsid w:val="00002762"/>
    <w:rsid w:val="00002844"/>
    <w:rsid w:val="00004AED"/>
    <w:rsid w:val="00004CE2"/>
    <w:rsid w:val="00006222"/>
    <w:rsid w:val="0000651E"/>
    <w:rsid w:val="00006818"/>
    <w:rsid w:val="00007E1C"/>
    <w:rsid w:val="000114AA"/>
    <w:rsid w:val="00011C7C"/>
    <w:rsid w:val="00013075"/>
    <w:rsid w:val="0001335C"/>
    <w:rsid w:val="0001336E"/>
    <w:rsid w:val="000135B5"/>
    <w:rsid w:val="000144AE"/>
    <w:rsid w:val="00015A49"/>
    <w:rsid w:val="0001676D"/>
    <w:rsid w:val="000169D2"/>
    <w:rsid w:val="000177EC"/>
    <w:rsid w:val="000207B7"/>
    <w:rsid w:val="000207ED"/>
    <w:rsid w:val="0002095D"/>
    <w:rsid w:val="0002108E"/>
    <w:rsid w:val="00023D63"/>
    <w:rsid w:val="000253DF"/>
    <w:rsid w:val="0002542E"/>
    <w:rsid w:val="00026B98"/>
    <w:rsid w:val="00026E0E"/>
    <w:rsid w:val="000314FC"/>
    <w:rsid w:val="00031DE8"/>
    <w:rsid w:val="00032251"/>
    <w:rsid w:val="00032621"/>
    <w:rsid w:val="000327CE"/>
    <w:rsid w:val="00032EAC"/>
    <w:rsid w:val="000332B2"/>
    <w:rsid w:val="00034809"/>
    <w:rsid w:val="000369E4"/>
    <w:rsid w:val="000377E3"/>
    <w:rsid w:val="0004224A"/>
    <w:rsid w:val="00043025"/>
    <w:rsid w:val="0004345E"/>
    <w:rsid w:val="00044380"/>
    <w:rsid w:val="000452A1"/>
    <w:rsid w:val="00047AF4"/>
    <w:rsid w:val="00052767"/>
    <w:rsid w:val="00052EE4"/>
    <w:rsid w:val="00052F9A"/>
    <w:rsid w:val="000534B2"/>
    <w:rsid w:val="00053DF6"/>
    <w:rsid w:val="000543F8"/>
    <w:rsid w:val="00054D3C"/>
    <w:rsid w:val="00054E41"/>
    <w:rsid w:val="00054EE7"/>
    <w:rsid w:val="000560DE"/>
    <w:rsid w:val="000574D6"/>
    <w:rsid w:val="000579F8"/>
    <w:rsid w:val="00060D36"/>
    <w:rsid w:val="0006174D"/>
    <w:rsid w:val="00061A96"/>
    <w:rsid w:val="00063019"/>
    <w:rsid w:val="000641DA"/>
    <w:rsid w:val="00065519"/>
    <w:rsid w:val="0006793D"/>
    <w:rsid w:val="00070B97"/>
    <w:rsid w:val="00070E68"/>
    <w:rsid w:val="0007111E"/>
    <w:rsid w:val="00071599"/>
    <w:rsid w:val="000716B8"/>
    <w:rsid w:val="00073867"/>
    <w:rsid w:val="00075B4B"/>
    <w:rsid w:val="00076B3F"/>
    <w:rsid w:val="000772BA"/>
    <w:rsid w:val="000804FD"/>
    <w:rsid w:val="00080B13"/>
    <w:rsid w:val="00082012"/>
    <w:rsid w:val="000829D2"/>
    <w:rsid w:val="00082B54"/>
    <w:rsid w:val="00085EFF"/>
    <w:rsid w:val="0008659D"/>
    <w:rsid w:val="000875BE"/>
    <w:rsid w:val="000879AC"/>
    <w:rsid w:val="00092E10"/>
    <w:rsid w:val="00093656"/>
    <w:rsid w:val="00094515"/>
    <w:rsid w:val="00094B21"/>
    <w:rsid w:val="00095529"/>
    <w:rsid w:val="00095D21"/>
    <w:rsid w:val="00096D5F"/>
    <w:rsid w:val="000978E9"/>
    <w:rsid w:val="000A08A0"/>
    <w:rsid w:val="000A0B88"/>
    <w:rsid w:val="000A1493"/>
    <w:rsid w:val="000A2431"/>
    <w:rsid w:val="000A2BC4"/>
    <w:rsid w:val="000A31CE"/>
    <w:rsid w:val="000A39B4"/>
    <w:rsid w:val="000A3DF5"/>
    <w:rsid w:val="000A432F"/>
    <w:rsid w:val="000A4C0A"/>
    <w:rsid w:val="000A59F4"/>
    <w:rsid w:val="000A5CB7"/>
    <w:rsid w:val="000B008D"/>
    <w:rsid w:val="000B0CED"/>
    <w:rsid w:val="000B136F"/>
    <w:rsid w:val="000B1D71"/>
    <w:rsid w:val="000B28F4"/>
    <w:rsid w:val="000B2E21"/>
    <w:rsid w:val="000B30A8"/>
    <w:rsid w:val="000B3279"/>
    <w:rsid w:val="000B3C5C"/>
    <w:rsid w:val="000B3D4E"/>
    <w:rsid w:val="000B45A4"/>
    <w:rsid w:val="000B5C3A"/>
    <w:rsid w:val="000B6B46"/>
    <w:rsid w:val="000B7C4D"/>
    <w:rsid w:val="000B7E16"/>
    <w:rsid w:val="000C0C20"/>
    <w:rsid w:val="000C16DF"/>
    <w:rsid w:val="000C2253"/>
    <w:rsid w:val="000C272C"/>
    <w:rsid w:val="000C28F0"/>
    <w:rsid w:val="000C29AC"/>
    <w:rsid w:val="000C3C90"/>
    <w:rsid w:val="000C43D4"/>
    <w:rsid w:val="000C4640"/>
    <w:rsid w:val="000C486F"/>
    <w:rsid w:val="000C4D25"/>
    <w:rsid w:val="000C5FEE"/>
    <w:rsid w:val="000C63BB"/>
    <w:rsid w:val="000C6BF7"/>
    <w:rsid w:val="000C7264"/>
    <w:rsid w:val="000D053B"/>
    <w:rsid w:val="000D087E"/>
    <w:rsid w:val="000D256F"/>
    <w:rsid w:val="000D3F12"/>
    <w:rsid w:val="000D3F41"/>
    <w:rsid w:val="000D3F5C"/>
    <w:rsid w:val="000D43B0"/>
    <w:rsid w:val="000D5768"/>
    <w:rsid w:val="000D748D"/>
    <w:rsid w:val="000D7F30"/>
    <w:rsid w:val="000E00EA"/>
    <w:rsid w:val="000E0264"/>
    <w:rsid w:val="000E0339"/>
    <w:rsid w:val="000E1EB2"/>
    <w:rsid w:val="000E3CEF"/>
    <w:rsid w:val="000E3E46"/>
    <w:rsid w:val="000E4A37"/>
    <w:rsid w:val="000E5BA5"/>
    <w:rsid w:val="000E630C"/>
    <w:rsid w:val="000E6FF4"/>
    <w:rsid w:val="000F017D"/>
    <w:rsid w:val="000F0196"/>
    <w:rsid w:val="000F0598"/>
    <w:rsid w:val="000F2366"/>
    <w:rsid w:val="000F63B6"/>
    <w:rsid w:val="000F658D"/>
    <w:rsid w:val="000F7FE3"/>
    <w:rsid w:val="00100E2B"/>
    <w:rsid w:val="001013FD"/>
    <w:rsid w:val="0010207B"/>
    <w:rsid w:val="00104D10"/>
    <w:rsid w:val="00104E18"/>
    <w:rsid w:val="001072FB"/>
    <w:rsid w:val="00107868"/>
    <w:rsid w:val="00110239"/>
    <w:rsid w:val="001111E0"/>
    <w:rsid w:val="0011129D"/>
    <w:rsid w:val="001127D0"/>
    <w:rsid w:val="00114EF3"/>
    <w:rsid w:val="001150FA"/>
    <w:rsid w:val="001159F5"/>
    <w:rsid w:val="00116D0D"/>
    <w:rsid w:val="00120A89"/>
    <w:rsid w:val="00120C95"/>
    <w:rsid w:val="0012279B"/>
    <w:rsid w:val="00122B5A"/>
    <w:rsid w:val="00122BAB"/>
    <w:rsid w:val="00123DBD"/>
    <w:rsid w:val="00124E33"/>
    <w:rsid w:val="0012648E"/>
    <w:rsid w:val="00126F76"/>
    <w:rsid w:val="00130EBF"/>
    <w:rsid w:val="001318FD"/>
    <w:rsid w:val="00131E3A"/>
    <w:rsid w:val="00132470"/>
    <w:rsid w:val="00132EDA"/>
    <w:rsid w:val="00135709"/>
    <w:rsid w:val="00135F80"/>
    <w:rsid w:val="00136E38"/>
    <w:rsid w:val="00141587"/>
    <w:rsid w:val="00141701"/>
    <w:rsid w:val="00142426"/>
    <w:rsid w:val="001432A3"/>
    <w:rsid w:val="001432B3"/>
    <w:rsid w:val="00144F91"/>
    <w:rsid w:val="001472C1"/>
    <w:rsid w:val="0014795B"/>
    <w:rsid w:val="00150162"/>
    <w:rsid w:val="00151469"/>
    <w:rsid w:val="001516D1"/>
    <w:rsid w:val="0015195E"/>
    <w:rsid w:val="00152572"/>
    <w:rsid w:val="00152699"/>
    <w:rsid w:val="001539F6"/>
    <w:rsid w:val="00153C28"/>
    <w:rsid w:val="001546BE"/>
    <w:rsid w:val="001548DD"/>
    <w:rsid w:val="00154C5B"/>
    <w:rsid w:val="001551E8"/>
    <w:rsid w:val="001555D4"/>
    <w:rsid w:val="00156337"/>
    <w:rsid w:val="001564B2"/>
    <w:rsid w:val="001577B5"/>
    <w:rsid w:val="00161D15"/>
    <w:rsid w:val="00161E81"/>
    <w:rsid w:val="0016227F"/>
    <w:rsid w:val="001642FC"/>
    <w:rsid w:val="001643FA"/>
    <w:rsid w:val="001644DB"/>
    <w:rsid w:val="001649CE"/>
    <w:rsid w:val="00165E83"/>
    <w:rsid w:val="00167E86"/>
    <w:rsid w:val="001708AC"/>
    <w:rsid w:val="001721CA"/>
    <w:rsid w:val="001726A2"/>
    <w:rsid w:val="001727FD"/>
    <w:rsid w:val="00172F67"/>
    <w:rsid w:val="001734C5"/>
    <w:rsid w:val="00175BB4"/>
    <w:rsid w:val="00176F97"/>
    <w:rsid w:val="0017707A"/>
    <w:rsid w:val="00179FCB"/>
    <w:rsid w:val="00180773"/>
    <w:rsid w:val="00180913"/>
    <w:rsid w:val="0018109E"/>
    <w:rsid w:val="0018137A"/>
    <w:rsid w:val="00183030"/>
    <w:rsid w:val="0018398F"/>
    <w:rsid w:val="00183B13"/>
    <w:rsid w:val="00185F5F"/>
    <w:rsid w:val="00186546"/>
    <w:rsid w:val="0018685B"/>
    <w:rsid w:val="001879CC"/>
    <w:rsid w:val="00191309"/>
    <w:rsid w:val="001913B5"/>
    <w:rsid w:val="0019165B"/>
    <w:rsid w:val="00191F70"/>
    <w:rsid w:val="00192DBF"/>
    <w:rsid w:val="001948AD"/>
    <w:rsid w:val="001959BF"/>
    <w:rsid w:val="00195B5C"/>
    <w:rsid w:val="00197456"/>
    <w:rsid w:val="00197929"/>
    <w:rsid w:val="00197F23"/>
    <w:rsid w:val="001A09BE"/>
    <w:rsid w:val="001A0B99"/>
    <w:rsid w:val="001A1D1F"/>
    <w:rsid w:val="001A219E"/>
    <w:rsid w:val="001A36B6"/>
    <w:rsid w:val="001A46D0"/>
    <w:rsid w:val="001A4D15"/>
    <w:rsid w:val="001A4F6D"/>
    <w:rsid w:val="001A5C73"/>
    <w:rsid w:val="001A684B"/>
    <w:rsid w:val="001B1ADA"/>
    <w:rsid w:val="001B1ECB"/>
    <w:rsid w:val="001B22E5"/>
    <w:rsid w:val="001B29A7"/>
    <w:rsid w:val="001B2B85"/>
    <w:rsid w:val="001B4026"/>
    <w:rsid w:val="001B5D93"/>
    <w:rsid w:val="001B6A03"/>
    <w:rsid w:val="001B7476"/>
    <w:rsid w:val="001B74F8"/>
    <w:rsid w:val="001B7ACB"/>
    <w:rsid w:val="001C10B0"/>
    <w:rsid w:val="001C3B8A"/>
    <w:rsid w:val="001C3E7D"/>
    <w:rsid w:val="001C48BF"/>
    <w:rsid w:val="001C533E"/>
    <w:rsid w:val="001C5B69"/>
    <w:rsid w:val="001C6194"/>
    <w:rsid w:val="001C6C46"/>
    <w:rsid w:val="001C6C72"/>
    <w:rsid w:val="001C74EF"/>
    <w:rsid w:val="001D013D"/>
    <w:rsid w:val="001D0F95"/>
    <w:rsid w:val="001D1590"/>
    <w:rsid w:val="001D2630"/>
    <w:rsid w:val="001D3183"/>
    <w:rsid w:val="001D33FA"/>
    <w:rsid w:val="001D3BFF"/>
    <w:rsid w:val="001D45E9"/>
    <w:rsid w:val="001D5CE9"/>
    <w:rsid w:val="001D5FF0"/>
    <w:rsid w:val="001D69F1"/>
    <w:rsid w:val="001D7E9D"/>
    <w:rsid w:val="001E14E7"/>
    <w:rsid w:val="001E401F"/>
    <w:rsid w:val="001E5535"/>
    <w:rsid w:val="001E561C"/>
    <w:rsid w:val="001E602E"/>
    <w:rsid w:val="001E6461"/>
    <w:rsid w:val="001E64C2"/>
    <w:rsid w:val="001E7111"/>
    <w:rsid w:val="001E7967"/>
    <w:rsid w:val="001F0453"/>
    <w:rsid w:val="001F0C14"/>
    <w:rsid w:val="001F123E"/>
    <w:rsid w:val="001F1612"/>
    <w:rsid w:val="001F35F6"/>
    <w:rsid w:val="001F3AC2"/>
    <w:rsid w:val="001F6849"/>
    <w:rsid w:val="0020049C"/>
    <w:rsid w:val="0020168B"/>
    <w:rsid w:val="00201D23"/>
    <w:rsid w:val="00202322"/>
    <w:rsid w:val="002027E3"/>
    <w:rsid w:val="00202C9D"/>
    <w:rsid w:val="00203199"/>
    <w:rsid w:val="002032F8"/>
    <w:rsid w:val="00203518"/>
    <w:rsid w:val="002038B7"/>
    <w:rsid w:val="00203D1A"/>
    <w:rsid w:val="00204EF7"/>
    <w:rsid w:val="0020543F"/>
    <w:rsid w:val="002059E8"/>
    <w:rsid w:val="00206E6C"/>
    <w:rsid w:val="0020788A"/>
    <w:rsid w:val="00210076"/>
    <w:rsid w:val="00210A42"/>
    <w:rsid w:val="00212165"/>
    <w:rsid w:val="002128C4"/>
    <w:rsid w:val="00214DC1"/>
    <w:rsid w:val="0021627D"/>
    <w:rsid w:val="002208E9"/>
    <w:rsid w:val="00220C42"/>
    <w:rsid w:val="00220C8F"/>
    <w:rsid w:val="00221A7C"/>
    <w:rsid w:val="00221D52"/>
    <w:rsid w:val="00223634"/>
    <w:rsid w:val="002239F1"/>
    <w:rsid w:val="00223E9A"/>
    <w:rsid w:val="0022466C"/>
    <w:rsid w:val="0022539D"/>
    <w:rsid w:val="00225A47"/>
    <w:rsid w:val="00226251"/>
    <w:rsid w:val="00226A19"/>
    <w:rsid w:val="002304D2"/>
    <w:rsid w:val="002304F3"/>
    <w:rsid w:val="0023152C"/>
    <w:rsid w:val="00232BCE"/>
    <w:rsid w:val="00232F93"/>
    <w:rsid w:val="00233386"/>
    <w:rsid w:val="00233684"/>
    <w:rsid w:val="0023447E"/>
    <w:rsid w:val="002357E9"/>
    <w:rsid w:val="00235B69"/>
    <w:rsid w:val="00235F8C"/>
    <w:rsid w:val="00236282"/>
    <w:rsid w:val="00236AC0"/>
    <w:rsid w:val="00240043"/>
    <w:rsid w:val="00240691"/>
    <w:rsid w:val="00240A91"/>
    <w:rsid w:val="0024159C"/>
    <w:rsid w:val="00242D60"/>
    <w:rsid w:val="00244446"/>
    <w:rsid w:val="002446D2"/>
    <w:rsid w:val="002463EA"/>
    <w:rsid w:val="00246D52"/>
    <w:rsid w:val="00247921"/>
    <w:rsid w:val="00250642"/>
    <w:rsid w:val="00251350"/>
    <w:rsid w:val="002515E6"/>
    <w:rsid w:val="00251CC6"/>
    <w:rsid w:val="00251F42"/>
    <w:rsid w:val="002521EA"/>
    <w:rsid w:val="00252A6D"/>
    <w:rsid w:val="002531D5"/>
    <w:rsid w:val="002538F8"/>
    <w:rsid w:val="002544A0"/>
    <w:rsid w:val="002546A5"/>
    <w:rsid w:val="00255151"/>
    <w:rsid w:val="002554B4"/>
    <w:rsid w:val="0025580E"/>
    <w:rsid w:val="00255DEF"/>
    <w:rsid w:val="00255EA2"/>
    <w:rsid w:val="0025655F"/>
    <w:rsid w:val="00256B0B"/>
    <w:rsid w:val="00256B68"/>
    <w:rsid w:val="00257F0A"/>
    <w:rsid w:val="0026038C"/>
    <w:rsid w:val="0026045C"/>
    <w:rsid w:val="0026147D"/>
    <w:rsid w:val="002618FE"/>
    <w:rsid w:val="00261E9A"/>
    <w:rsid w:val="00264944"/>
    <w:rsid w:val="002656BD"/>
    <w:rsid w:val="0026593C"/>
    <w:rsid w:val="00266F1A"/>
    <w:rsid w:val="0026725F"/>
    <w:rsid w:val="002676AF"/>
    <w:rsid w:val="00270A68"/>
    <w:rsid w:val="002724A8"/>
    <w:rsid w:val="002726DE"/>
    <w:rsid w:val="002735E5"/>
    <w:rsid w:val="00274381"/>
    <w:rsid w:val="002747CD"/>
    <w:rsid w:val="002750EE"/>
    <w:rsid w:val="002752C7"/>
    <w:rsid w:val="00275879"/>
    <w:rsid w:val="00276521"/>
    <w:rsid w:val="002769F1"/>
    <w:rsid w:val="00277880"/>
    <w:rsid w:val="00281D49"/>
    <w:rsid w:val="00282211"/>
    <w:rsid w:val="00287A78"/>
    <w:rsid w:val="00287BC9"/>
    <w:rsid w:val="00290CD1"/>
    <w:rsid w:val="00291344"/>
    <w:rsid w:val="00291D09"/>
    <w:rsid w:val="00292180"/>
    <w:rsid w:val="002949CA"/>
    <w:rsid w:val="002949CE"/>
    <w:rsid w:val="00295588"/>
    <w:rsid w:val="0029561F"/>
    <w:rsid w:val="00295EE7"/>
    <w:rsid w:val="002971EA"/>
    <w:rsid w:val="0029795A"/>
    <w:rsid w:val="00297D94"/>
    <w:rsid w:val="002A1938"/>
    <w:rsid w:val="002A1FEC"/>
    <w:rsid w:val="002A2A3D"/>
    <w:rsid w:val="002A2ED1"/>
    <w:rsid w:val="002A2FF6"/>
    <w:rsid w:val="002A346D"/>
    <w:rsid w:val="002A5489"/>
    <w:rsid w:val="002A7136"/>
    <w:rsid w:val="002A77CD"/>
    <w:rsid w:val="002B0CBB"/>
    <w:rsid w:val="002B0F73"/>
    <w:rsid w:val="002B1DA8"/>
    <w:rsid w:val="002B1EF5"/>
    <w:rsid w:val="002B1F5C"/>
    <w:rsid w:val="002B1F6E"/>
    <w:rsid w:val="002B226C"/>
    <w:rsid w:val="002B2E32"/>
    <w:rsid w:val="002B4E17"/>
    <w:rsid w:val="002B4E24"/>
    <w:rsid w:val="002C0FFE"/>
    <w:rsid w:val="002C1493"/>
    <w:rsid w:val="002C1ECE"/>
    <w:rsid w:val="002C1FA3"/>
    <w:rsid w:val="002C37BD"/>
    <w:rsid w:val="002C3C29"/>
    <w:rsid w:val="002C4677"/>
    <w:rsid w:val="002C4A8B"/>
    <w:rsid w:val="002C6078"/>
    <w:rsid w:val="002C6113"/>
    <w:rsid w:val="002C694D"/>
    <w:rsid w:val="002C7A36"/>
    <w:rsid w:val="002C7DF4"/>
    <w:rsid w:val="002D01B3"/>
    <w:rsid w:val="002D0D3E"/>
    <w:rsid w:val="002D0D68"/>
    <w:rsid w:val="002D3710"/>
    <w:rsid w:val="002D40BE"/>
    <w:rsid w:val="002D41E8"/>
    <w:rsid w:val="002D45BB"/>
    <w:rsid w:val="002D599C"/>
    <w:rsid w:val="002D75A2"/>
    <w:rsid w:val="002D772B"/>
    <w:rsid w:val="002E0C85"/>
    <w:rsid w:val="002E0D95"/>
    <w:rsid w:val="002E1046"/>
    <w:rsid w:val="002E3964"/>
    <w:rsid w:val="002E41C8"/>
    <w:rsid w:val="002E550F"/>
    <w:rsid w:val="002E6045"/>
    <w:rsid w:val="002E7DF7"/>
    <w:rsid w:val="002F28FD"/>
    <w:rsid w:val="002F37FC"/>
    <w:rsid w:val="002F39F8"/>
    <w:rsid w:val="002F41B9"/>
    <w:rsid w:val="002F4B11"/>
    <w:rsid w:val="002F6953"/>
    <w:rsid w:val="002F6964"/>
    <w:rsid w:val="00300018"/>
    <w:rsid w:val="00300167"/>
    <w:rsid w:val="003006DB"/>
    <w:rsid w:val="0030151F"/>
    <w:rsid w:val="00301681"/>
    <w:rsid w:val="003043E1"/>
    <w:rsid w:val="00305AC1"/>
    <w:rsid w:val="003064C6"/>
    <w:rsid w:val="00306766"/>
    <w:rsid w:val="003068D2"/>
    <w:rsid w:val="00307183"/>
    <w:rsid w:val="0031029B"/>
    <w:rsid w:val="00310BE8"/>
    <w:rsid w:val="00310D3E"/>
    <w:rsid w:val="003114B7"/>
    <w:rsid w:val="00311564"/>
    <w:rsid w:val="003118E5"/>
    <w:rsid w:val="0031253B"/>
    <w:rsid w:val="003128B9"/>
    <w:rsid w:val="0031448C"/>
    <w:rsid w:val="0031502E"/>
    <w:rsid w:val="00315CAD"/>
    <w:rsid w:val="00316912"/>
    <w:rsid w:val="00317050"/>
    <w:rsid w:val="00317FAD"/>
    <w:rsid w:val="0032047E"/>
    <w:rsid w:val="003214CC"/>
    <w:rsid w:val="003229D5"/>
    <w:rsid w:val="00322EAE"/>
    <w:rsid w:val="0032306B"/>
    <w:rsid w:val="003242D5"/>
    <w:rsid w:val="003245BA"/>
    <w:rsid w:val="00324642"/>
    <w:rsid w:val="00326029"/>
    <w:rsid w:val="00327887"/>
    <w:rsid w:val="0033086E"/>
    <w:rsid w:val="003309FE"/>
    <w:rsid w:val="00333369"/>
    <w:rsid w:val="00333533"/>
    <w:rsid w:val="003338F0"/>
    <w:rsid w:val="003342C1"/>
    <w:rsid w:val="00334BEF"/>
    <w:rsid w:val="003350D3"/>
    <w:rsid w:val="00335DBB"/>
    <w:rsid w:val="00336FD6"/>
    <w:rsid w:val="0034049F"/>
    <w:rsid w:val="00341039"/>
    <w:rsid w:val="00341241"/>
    <w:rsid w:val="00342B1D"/>
    <w:rsid w:val="00343172"/>
    <w:rsid w:val="003442AA"/>
    <w:rsid w:val="0034568C"/>
    <w:rsid w:val="003463DA"/>
    <w:rsid w:val="00346845"/>
    <w:rsid w:val="00346C8D"/>
    <w:rsid w:val="00347C05"/>
    <w:rsid w:val="00351005"/>
    <w:rsid w:val="00351A0C"/>
    <w:rsid w:val="0035228A"/>
    <w:rsid w:val="00354186"/>
    <w:rsid w:val="00355124"/>
    <w:rsid w:val="00355A64"/>
    <w:rsid w:val="00355DCA"/>
    <w:rsid w:val="00356D36"/>
    <w:rsid w:val="00357036"/>
    <w:rsid w:val="0035775A"/>
    <w:rsid w:val="00360181"/>
    <w:rsid w:val="003602B9"/>
    <w:rsid w:val="00362266"/>
    <w:rsid w:val="003639C8"/>
    <w:rsid w:val="00363B0B"/>
    <w:rsid w:val="00363D67"/>
    <w:rsid w:val="0036481F"/>
    <w:rsid w:val="00364DA4"/>
    <w:rsid w:val="0036641A"/>
    <w:rsid w:val="00366A18"/>
    <w:rsid w:val="00366CEC"/>
    <w:rsid w:val="003677E9"/>
    <w:rsid w:val="00367E07"/>
    <w:rsid w:val="00367E83"/>
    <w:rsid w:val="003702FE"/>
    <w:rsid w:val="00370E31"/>
    <w:rsid w:val="0037136A"/>
    <w:rsid w:val="003723D5"/>
    <w:rsid w:val="00372DA8"/>
    <w:rsid w:val="00373570"/>
    <w:rsid w:val="0037390C"/>
    <w:rsid w:val="00375FCC"/>
    <w:rsid w:val="0037645C"/>
    <w:rsid w:val="00377B5B"/>
    <w:rsid w:val="003801ED"/>
    <w:rsid w:val="00380EF6"/>
    <w:rsid w:val="00381A4C"/>
    <w:rsid w:val="00381C3D"/>
    <w:rsid w:val="00382D22"/>
    <w:rsid w:val="0038370C"/>
    <w:rsid w:val="0038393F"/>
    <w:rsid w:val="00383CEF"/>
    <w:rsid w:val="00386029"/>
    <w:rsid w:val="003875E9"/>
    <w:rsid w:val="0039024C"/>
    <w:rsid w:val="00390D45"/>
    <w:rsid w:val="003912BD"/>
    <w:rsid w:val="00391B2C"/>
    <w:rsid w:val="00392E85"/>
    <w:rsid w:val="00394732"/>
    <w:rsid w:val="00395145"/>
    <w:rsid w:val="00396572"/>
    <w:rsid w:val="003966C1"/>
    <w:rsid w:val="003A0750"/>
    <w:rsid w:val="003A08BF"/>
    <w:rsid w:val="003A138D"/>
    <w:rsid w:val="003A1AEE"/>
    <w:rsid w:val="003A1CCC"/>
    <w:rsid w:val="003A1F2D"/>
    <w:rsid w:val="003A2421"/>
    <w:rsid w:val="003A462C"/>
    <w:rsid w:val="003A5290"/>
    <w:rsid w:val="003A5EA1"/>
    <w:rsid w:val="003B0174"/>
    <w:rsid w:val="003B0BEC"/>
    <w:rsid w:val="003B4A4D"/>
    <w:rsid w:val="003B5430"/>
    <w:rsid w:val="003B56DA"/>
    <w:rsid w:val="003C0E57"/>
    <w:rsid w:val="003C0EE7"/>
    <w:rsid w:val="003C1D13"/>
    <w:rsid w:val="003C28AC"/>
    <w:rsid w:val="003C477B"/>
    <w:rsid w:val="003C5216"/>
    <w:rsid w:val="003C5A2F"/>
    <w:rsid w:val="003C5CBC"/>
    <w:rsid w:val="003C5D69"/>
    <w:rsid w:val="003C6B4E"/>
    <w:rsid w:val="003C759B"/>
    <w:rsid w:val="003C79F2"/>
    <w:rsid w:val="003D04FF"/>
    <w:rsid w:val="003D0E1F"/>
    <w:rsid w:val="003D1E94"/>
    <w:rsid w:val="003D2E82"/>
    <w:rsid w:val="003D3F8A"/>
    <w:rsid w:val="003D460B"/>
    <w:rsid w:val="003D5A9D"/>
    <w:rsid w:val="003D63A8"/>
    <w:rsid w:val="003E1571"/>
    <w:rsid w:val="003E2E4C"/>
    <w:rsid w:val="003E2EDC"/>
    <w:rsid w:val="003E34D7"/>
    <w:rsid w:val="003E3643"/>
    <w:rsid w:val="003E416A"/>
    <w:rsid w:val="003E5EB2"/>
    <w:rsid w:val="003E5F40"/>
    <w:rsid w:val="003E799E"/>
    <w:rsid w:val="003E7FDB"/>
    <w:rsid w:val="003F03BD"/>
    <w:rsid w:val="003F1E06"/>
    <w:rsid w:val="003F1E24"/>
    <w:rsid w:val="003F23C7"/>
    <w:rsid w:val="003F3072"/>
    <w:rsid w:val="003F5C38"/>
    <w:rsid w:val="003F5CAC"/>
    <w:rsid w:val="003F6AC2"/>
    <w:rsid w:val="003F70DD"/>
    <w:rsid w:val="003F71A3"/>
    <w:rsid w:val="003F7BF6"/>
    <w:rsid w:val="00400162"/>
    <w:rsid w:val="00400735"/>
    <w:rsid w:val="004007B2"/>
    <w:rsid w:val="00400E1C"/>
    <w:rsid w:val="00401692"/>
    <w:rsid w:val="00401D8F"/>
    <w:rsid w:val="0040241A"/>
    <w:rsid w:val="00403849"/>
    <w:rsid w:val="00404310"/>
    <w:rsid w:val="00404D1A"/>
    <w:rsid w:val="00405876"/>
    <w:rsid w:val="004061C8"/>
    <w:rsid w:val="004062DB"/>
    <w:rsid w:val="00406771"/>
    <w:rsid w:val="00407A50"/>
    <w:rsid w:val="004108A7"/>
    <w:rsid w:val="00411A26"/>
    <w:rsid w:val="00411F97"/>
    <w:rsid w:val="0041265E"/>
    <w:rsid w:val="004138F0"/>
    <w:rsid w:val="00414AA3"/>
    <w:rsid w:val="00414C1D"/>
    <w:rsid w:val="0041513B"/>
    <w:rsid w:val="004161B9"/>
    <w:rsid w:val="004203CA"/>
    <w:rsid w:val="004210D1"/>
    <w:rsid w:val="00421300"/>
    <w:rsid w:val="00421715"/>
    <w:rsid w:val="00421DAF"/>
    <w:rsid w:val="00422344"/>
    <w:rsid w:val="00425598"/>
    <w:rsid w:val="004263DE"/>
    <w:rsid w:val="00426701"/>
    <w:rsid w:val="0042700F"/>
    <w:rsid w:val="004310DA"/>
    <w:rsid w:val="00431DB5"/>
    <w:rsid w:val="004339D3"/>
    <w:rsid w:val="00433E24"/>
    <w:rsid w:val="00434278"/>
    <w:rsid w:val="0043505D"/>
    <w:rsid w:val="004357CF"/>
    <w:rsid w:val="004361C8"/>
    <w:rsid w:val="00436294"/>
    <w:rsid w:val="00436C03"/>
    <w:rsid w:val="00436CD4"/>
    <w:rsid w:val="00437FD4"/>
    <w:rsid w:val="00440756"/>
    <w:rsid w:val="00440E60"/>
    <w:rsid w:val="004423DC"/>
    <w:rsid w:val="00442F19"/>
    <w:rsid w:val="00443C02"/>
    <w:rsid w:val="00443CD1"/>
    <w:rsid w:val="00444B86"/>
    <w:rsid w:val="00446523"/>
    <w:rsid w:val="00446615"/>
    <w:rsid w:val="00447923"/>
    <w:rsid w:val="00447981"/>
    <w:rsid w:val="00450AFA"/>
    <w:rsid w:val="004513CC"/>
    <w:rsid w:val="00451983"/>
    <w:rsid w:val="0045217F"/>
    <w:rsid w:val="004522A9"/>
    <w:rsid w:val="00453FE7"/>
    <w:rsid w:val="004544BE"/>
    <w:rsid w:val="004544DF"/>
    <w:rsid w:val="004547A9"/>
    <w:rsid w:val="00454E3F"/>
    <w:rsid w:val="004562D5"/>
    <w:rsid w:val="00456B19"/>
    <w:rsid w:val="004571EC"/>
    <w:rsid w:val="00457858"/>
    <w:rsid w:val="00462EE3"/>
    <w:rsid w:val="00465C5A"/>
    <w:rsid w:val="004663F5"/>
    <w:rsid w:val="00472521"/>
    <w:rsid w:val="004727BE"/>
    <w:rsid w:val="00473598"/>
    <w:rsid w:val="00473770"/>
    <w:rsid w:val="00473801"/>
    <w:rsid w:val="0047427D"/>
    <w:rsid w:val="004758D0"/>
    <w:rsid w:val="00477267"/>
    <w:rsid w:val="00477E11"/>
    <w:rsid w:val="0048635D"/>
    <w:rsid w:val="00487497"/>
    <w:rsid w:val="004877F9"/>
    <w:rsid w:val="0049039D"/>
    <w:rsid w:val="00491938"/>
    <w:rsid w:val="00492294"/>
    <w:rsid w:val="00492784"/>
    <w:rsid w:val="00492E35"/>
    <w:rsid w:val="004930B2"/>
    <w:rsid w:val="00493262"/>
    <w:rsid w:val="00493DA5"/>
    <w:rsid w:val="00494854"/>
    <w:rsid w:val="00494A8D"/>
    <w:rsid w:val="00494F86"/>
    <w:rsid w:val="00495879"/>
    <w:rsid w:val="0049641C"/>
    <w:rsid w:val="00496900"/>
    <w:rsid w:val="004970D5"/>
    <w:rsid w:val="004975AC"/>
    <w:rsid w:val="004A01E2"/>
    <w:rsid w:val="004A2F18"/>
    <w:rsid w:val="004A3897"/>
    <w:rsid w:val="004A475B"/>
    <w:rsid w:val="004A4A36"/>
    <w:rsid w:val="004A4F7D"/>
    <w:rsid w:val="004A5500"/>
    <w:rsid w:val="004A59CD"/>
    <w:rsid w:val="004A60D1"/>
    <w:rsid w:val="004A6BA9"/>
    <w:rsid w:val="004A7957"/>
    <w:rsid w:val="004A7F39"/>
    <w:rsid w:val="004B004F"/>
    <w:rsid w:val="004B0336"/>
    <w:rsid w:val="004B0349"/>
    <w:rsid w:val="004B0925"/>
    <w:rsid w:val="004B1D61"/>
    <w:rsid w:val="004B2817"/>
    <w:rsid w:val="004B3626"/>
    <w:rsid w:val="004B4CBD"/>
    <w:rsid w:val="004B5072"/>
    <w:rsid w:val="004B531E"/>
    <w:rsid w:val="004B5752"/>
    <w:rsid w:val="004B686B"/>
    <w:rsid w:val="004B6E4C"/>
    <w:rsid w:val="004C0113"/>
    <w:rsid w:val="004C0114"/>
    <w:rsid w:val="004C081F"/>
    <w:rsid w:val="004C0E12"/>
    <w:rsid w:val="004C2C53"/>
    <w:rsid w:val="004C3D7E"/>
    <w:rsid w:val="004C4C5A"/>
    <w:rsid w:val="004C5038"/>
    <w:rsid w:val="004C55F4"/>
    <w:rsid w:val="004C587B"/>
    <w:rsid w:val="004C6723"/>
    <w:rsid w:val="004C7029"/>
    <w:rsid w:val="004C76E7"/>
    <w:rsid w:val="004C7A37"/>
    <w:rsid w:val="004D01A2"/>
    <w:rsid w:val="004D0327"/>
    <w:rsid w:val="004D0CB3"/>
    <w:rsid w:val="004D0EC5"/>
    <w:rsid w:val="004D3BD4"/>
    <w:rsid w:val="004D55DB"/>
    <w:rsid w:val="004D58EA"/>
    <w:rsid w:val="004D622B"/>
    <w:rsid w:val="004D62CB"/>
    <w:rsid w:val="004D6384"/>
    <w:rsid w:val="004D6657"/>
    <w:rsid w:val="004D6D13"/>
    <w:rsid w:val="004D7727"/>
    <w:rsid w:val="004D7EDF"/>
    <w:rsid w:val="004E005E"/>
    <w:rsid w:val="004E0782"/>
    <w:rsid w:val="004E1697"/>
    <w:rsid w:val="004E1AF6"/>
    <w:rsid w:val="004E2684"/>
    <w:rsid w:val="004E327B"/>
    <w:rsid w:val="004E3470"/>
    <w:rsid w:val="004E441D"/>
    <w:rsid w:val="004E52B4"/>
    <w:rsid w:val="004E6B04"/>
    <w:rsid w:val="004E73BF"/>
    <w:rsid w:val="004E78C4"/>
    <w:rsid w:val="004F1185"/>
    <w:rsid w:val="004F24F9"/>
    <w:rsid w:val="004F2525"/>
    <w:rsid w:val="004F3D5F"/>
    <w:rsid w:val="004F420E"/>
    <w:rsid w:val="004F4B17"/>
    <w:rsid w:val="004F6486"/>
    <w:rsid w:val="004F64EC"/>
    <w:rsid w:val="004F7526"/>
    <w:rsid w:val="0050067A"/>
    <w:rsid w:val="00501A44"/>
    <w:rsid w:val="00502339"/>
    <w:rsid w:val="00503AE0"/>
    <w:rsid w:val="0050412E"/>
    <w:rsid w:val="005041D5"/>
    <w:rsid w:val="00504479"/>
    <w:rsid w:val="00504725"/>
    <w:rsid w:val="00504CCF"/>
    <w:rsid w:val="00505C46"/>
    <w:rsid w:val="005066A7"/>
    <w:rsid w:val="00507712"/>
    <w:rsid w:val="0051216C"/>
    <w:rsid w:val="00517559"/>
    <w:rsid w:val="00517977"/>
    <w:rsid w:val="00520883"/>
    <w:rsid w:val="00521F91"/>
    <w:rsid w:val="00522097"/>
    <w:rsid w:val="005262B5"/>
    <w:rsid w:val="005265A4"/>
    <w:rsid w:val="0052760D"/>
    <w:rsid w:val="005317B3"/>
    <w:rsid w:val="00531866"/>
    <w:rsid w:val="00534836"/>
    <w:rsid w:val="00535841"/>
    <w:rsid w:val="005365EF"/>
    <w:rsid w:val="00536CF8"/>
    <w:rsid w:val="005370AA"/>
    <w:rsid w:val="0053719A"/>
    <w:rsid w:val="0054056B"/>
    <w:rsid w:val="00540B2F"/>
    <w:rsid w:val="00541068"/>
    <w:rsid w:val="00541827"/>
    <w:rsid w:val="00543899"/>
    <w:rsid w:val="00545539"/>
    <w:rsid w:val="00545EC7"/>
    <w:rsid w:val="00546A53"/>
    <w:rsid w:val="00546E3B"/>
    <w:rsid w:val="00546EA2"/>
    <w:rsid w:val="00547BAD"/>
    <w:rsid w:val="00547D35"/>
    <w:rsid w:val="00551557"/>
    <w:rsid w:val="00551A02"/>
    <w:rsid w:val="005520AC"/>
    <w:rsid w:val="005521CE"/>
    <w:rsid w:val="0055329D"/>
    <w:rsid w:val="005534FA"/>
    <w:rsid w:val="00553EBA"/>
    <w:rsid w:val="00554EAB"/>
    <w:rsid w:val="00556D24"/>
    <w:rsid w:val="0055751D"/>
    <w:rsid w:val="00559B66"/>
    <w:rsid w:val="00560142"/>
    <w:rsid w:val="00560144"/>
    <w:rsid w:val="00561821"/>
    <w:rsid w:val="00562515"/>
    <w:rsid w:val="00562E14"/>
    <w:rsid w:val="00564EC9"/>
    <w:rsid w:val="0056531B"/>
    <w:rsid w:val="00565AC2"/>
    <w:rsid w:val="00565CBE"/>
    <w:rsid w:val="005670A2"/>
    <w:rsid w:val="005670AC"/>
    <w:rsid w:val="005673FF"/>
    <w:rsid w:val="005676B6"/>
    <w:rsid w:val="00571101"/>
    <w:rsid w:val="00572790"/>
    <w:rsid w:val="00572F26"/>
    <w:rsid w:val="00572F5E"/>
    <w:rsid w:val="005738A8"/>
    <w:rsid w:val="005744B4"/>
    <w:rsid w:val="00574AF5"/>
    <w:rsid w:val="00575C76"/>
    <w:rsid w:val="005760E7"/>
    <w:rsid w:val="005764F6"/>
    <w:rsid w:val="00576B57"/>
    <w:rsid w:val="00577C44"/>
    <w:rsid w:val="00583469"/>
    <w:rsid w:val="00583F88"/>
    <w:rsid w:val="00584371"/>
    <w:rsid w:val="00585200"/>
    <w:rsid w:val="00585731"/>
    <w:rsid w:val="00587894"/>
    <w:rsid w:val="00587C9C"/>
    <w:rsid w:val="00587FD4"/>
    <w:rsid w:val="00592D74"/>
    <w:rsid w:val="00593DCB"/>
    <w:rsid w:val="00594714"/>
    <w:rsid w:val="00595F12"/>
    <w:rsid w:val="00596CCD"/>
    <w:rsid w:val="005A0FFB"/>
    <w:rsid w:val="005A1EAF"/>
    <w:rsid w:val="005A25A5"/>
    <w:rsid w:val="005A2EB3"/>
    <w:rsid w:val="005A3142"/>
    <w:rsid w:val="005A347E"/>
    <w:rsid w:val="005A4A68"/>
    <w:rsid w:val="005A58AC"/>
    <w:rsid w:val="005A5F29"/>
    <w:rsid w:val="005A694B"/>
    <w:rsid w:val="005A7609"/>
    <w:rsid w:val="005A7818"/>
    <w:rsid w:val="005A791E"/>
    <w:rsid w:val="005B0035"/>
    <w:rsid w:val="005B0CAE"/>
    <w:rsid w:val="005B1024"/>
    <w:rsid w:val="005B138A"/>
    <w:rsid w:val="005B191E"/>
    <w:rsid w:val="005B20EF"/>
    <w:rsid w:val="005B29AB"/>
    <w:rsid w:val="005B360C"/>
    <w:rsid w:val="005B4049"/>
    <w:rsid w:val="005B49D9"/>
    <w:rsid w:val="005B4AC2"/>
    <w:rsid w:val="005B57D5"/>
    <w:rsid w:val="005B747A"/>
    <w:rsid w:val="005B79A7"/>
    <w:rsid w:val="005C0059"/>
    <w:rsid w:val="005C0319"/>
    <w:rsid w:val="005C05DA"/>
    <w:rsid w:val="005C0E70"/>
    <w:rsid w:val="005C2697"/>
    <w:rsid w:val="005C2EC9"/>
    <w:rsid w:val="005C2ED2"/>
    <w:rsid w:val="005C3145"/>
    <w:rsid w:val="005C4256"/>
    <w:rsid w:val="005C4600"/>
    <w:rsid w:val="005C5D27"/>
    <w:rsid w:val="005C6DCB"/>
    <w:rsid w:val="005D0F45"/>
    <w:rsid w:val="005D1667"/>
    <w:rsid w:val="005D30AF"/>
    <w:rsid w:val="005D3241"/>
    <w:rsid w:val="005D3A03"/>
    <w:rsid w:val="005D4874"/>
    <w:rsid w:val="005D48A7"/>
    <w:rsid w:val="005D4EF0"/>
    <w:rsid w:val="005D521F"/>
    <w:rsid w:val="005D539D"/>
    <w:rsid w:val="005D541F"/>
    <w:rsid w:val="005D5D80"/>
    <w:rsid w:val="005D7428"/>
    <w:rsid w:val="005E024D"/>
    <w:rsid w:val="005E28C8"/>
    <w:rsid w:val="005E2F9F"/>
    <w:rsid w:val="005E3837"/>
    <w:rsid w:val="005E4580"/>
    <w:rsid w:val="005E4C56"/>
    <w:rsid w:val="005E6911"/>
    <w:rsid w:val="005E7848"/>
    <w:rsid w:val="005E78CD"/>
    <w:rsid w:val="005F08AE"/>
    <w:rsid w:val="005F0CBB"/>
    <w:rsid w:val="005F1E91"/>
    <w:rsid w:val="005F2A53"/>
    <w:rsid w:val="005F2DC9"/>
    <w:rsid w:val="005F4556"/>
    <w:rsid w:val="005F77C6"/>
    <w:rsid w:val="0060072F"/>
    <w:rsid w:val="0060074D"/>
    <w:rsid w:val="00602157"/>
    <w:rsid w:val="006022A2"/>
    <w:rsid w:val="00602E0E"/>
    <w:rsid w:val="00602E13"/>
    <w:rsid w:val="00603062"/>
    <w:rsid w:val="006034CC"/>
    <w:rsid w:val="006034DB"/>
    <w:rsid w:val="006036A5"/>
    <w:rsid w:val="00605361"/>
    <w:rsid w:val="00606143"/>
    <w:rsid w:val="00606305"/>
    <w:rsid w:val="00606A3B"/>
    <w:rsid w:val="00607C25"/>
    <w:rsid w:val="00607F0A"/>
    <w:rsid w:val="00607F83"/>
    <w:rsid w:val="00611135"/>
    <w:rsid w:val="00611F64"/>
    <w:rsid w:val="00613F83"/>
    <w:rsid w:val="00614239"/>
    <w:rsid w:val="00614E0D"/>
    <w:rsid w:val="00615AEF"/>
    <w:rsid w:val="0061695C"/>
    <w:rsid w:val="006174DA"/>
    <w:rsid w:val="00617F86"/>
    <w:rsid w:val="00620D4B"/>
    <w:rsid w:val="00621344"/>
    <w:rsid w:val="00621E09"/>
    <w:rsid w:val="006225D9"/>
    <w:rsid w:val="00624A84"/>
    <w:rsid w:val="00624DEB"/>
    <w:rsid w:val="00625D39"/>
    <w:rsid w:val="00626213"/>
    <w:rsid w:val="00627E58"/>
    <w:rsid w:val="00627F9F"/>
    <w:rsid w:val="00630DE4"/>
    <w:rsid w:val="00631C06"/>
    <w:rsid w:val="006324BE"/>
    <w:rsid w:val="0063250D"/>
    <w:rsid w:val="00632722"/>
    <w:rsid w:val="00632A11"/>
    <w:rsid w:val="00634D82"/>
    <w:rsid w:val="00635CF7"/>
    <w:rsid w:val="00635D04"/>
    <w:rsid w:val="006364FB"/>
    <w:rsid w:val="00636DFF"/>
    <w:rsid w:val="00637669"/>
    <w:rsid w:val="00637866"/>
    <w:rsid w:val="0064005F"/>
    <w:rsid w:val="00640495"/>
    <w:rsid w:val="00641DE8"/>
    <w:rsid w:val="00642367"/>
    <w:rsid w:val="00644119"/>
    <w:rsid w:val="00644F25"/>
    <w:rsid w:val="0064553D"/>
    <w:rsid w:val="00645A77"/>
    <w:rsid w:val="0064664A"/>
    <w:rsid w:val="00646757"/>
    <w:rsid w:val="006467CE"/>
    <w:rsid w:val="00650876"/>
    <w:rsid w:val="00651A90"/>
    <w:rsid w:val="00653450"/>
    <w:rsid w:val="00653924"/>
    <w:rsid w:val="00653BA7"/>
    <w:rsid w:val="00653EE2"/>
    <w:rsid w:val="0065426D"/>
    <w:rsid w:val="00656705"/>
    <w:rsid w:val="0065671E"/>
    <w:rsid w:val="0066054A"/>
    <w:rsid w:val="0066141D"/>
    <w:rsid w:val="0066145D"/>
    <w:rsid w:val="00661686"/>
    <w:rsid w:val="006624EE"/>
    <w:rsid w:val="00663689"/>
    <w:rsid w:val="0066392A"/>
    <w:rsid w:val="00664A96"/>
    <w:rsid w:val="00665461"/>
    <w:rsid w:val="006655F6"/>
    <w:rsid w:val="006659DB"/>
    <w:rsid w:val="00665C18"/>
    <w:rsid w:val="006661B6"/>
    <w:rsid w:val="00671341"/>
    <w:rsid w:val="0067148E"/>
    <w:rsid w:val="006744DE"/>
    <w:rsid w:val="00674FA7"/>
    <w:rsid w:val="00675B36"/>
    <w:rsid w:val="00675D32"/>
    <w:rsid w:val="006768C0"/>
    <w:rsid w:val="00676EFA"/>
    <w:rsid w:val="00677517"/>
    <w:rsid w:val="00681615"/>
    <w:rsid w:val="0068190C"/>
    <w:rsid w:val="00682823"/>
    <w:rsid w:val="0068364C"/>
    <w:rsid w:val="00683813"/>
    <w:rsid w:val="00683CBC"/>
    <w:rsid w:val="0068490D"/>
    <w:rsid w:val="00684AEE"/>
    <w:rsid w:val="00684DAB"/>
    <w:rsid w:val="006858BF"/>
    <w:rsid w:val="00687FA9"/>
    <w:rsid w:val="00692787"/>
    <w:rsid w:val="0069309B"/>
    <w:rsid w:val="00694185"/>
    <w:rsid w:val="0069464F"/>
    <w:rsid w:val="006947E4"/>
    <w:rsid w:val="00695C31"/>
    <w:rsid w:val="00697FF6"/>
    <w:rsid w:val="006A1849"/>
    <w:rsid w:val="006A250E"/>
    <w:rsid w:val="006A33D5"/>
    <w:rsid w:val="006A3789"/>
    <w:rsid w:val="006A5032"/>
    <w:rsid w:val="006A59C3"/>
    <w:rsid w:val="006A69F8"/>
    <w:rsid w:val="006A6AE5"/>
    <w:rsid w:val="006A794A"/>
    <w:rsid w:val="006A7C10"/>
    <w:rsid w:val="006B0FD6"/>
    <w:rsid w:val="006B23E1"/>
    <w:rsid w:val="006B2957"/>
    <w:rsid w:val="006B2C25"/>
    <w:rsid w:val="006B3E8E"/>
    <w:rsid w:val="006B520A"/>
    <w:rsid w:val="006B5927"/>
    <w:rsid w:val="006B5E2A"/>
    <w:rsid w:val="006C0A16"/>
    <w:rsid w:val="006C172C"/>
    <w:rsid w:val="006C17BA"/>
    <w:rsid w:val="006C2009"/>
    <w:rsid w:val="006C3409"/>
    <w:rsid w:val="006C39DB"/>
    <w:rsid w:val="006C4BEE"/>
    <w:rsid w:val="006C518B"/>
    <w:rsid w:val="006C6632"/>
    <w:rsid w:val="006C6B84"/>
    <w:rsid w:val="006C6BDF"/>
    <w:rsid w:val="006C6C85"/>
    <w:rsid w:val="006D0376"/>
    <w:rsid w:val="006D0C3D"/>
    <w:rsid w:val="006D22DA"/>
    <w:rsid w:val="006D2637"/>
    <w:rsid w:val="006D2BAC"/>
    <w:rsid w:val="006D2DBA"/>
    <w:rsid w:val="006D3E1D"/>
    <w:rsid w:val="006D43CE"/>
    <w:rsid w:val="006D4942"/>
    <w:rsid w:val="006D4E59"/>
    <w:rsid w:val="006D623B"/>
    <w:rsid w:val="006E0A7A"/>
    <w:rsid w:val="006E14C5"/>
    <w:rsid w:val="006E269C"/>
    <w:rsid w:val="006E3222"/>
    <w:rsid w:val="006E3E01"/>
    <w:rsid w:val="006E42B2"/>
    <w:rsid w:val="006E49E1"/>
    <w:rsid w:val="006E50A3"/>
    <w:rsid w:val="006E5131"/>
    <w:rsid w:val="006E52FA"/>
    <w:rsid w:val="006E5A27"/>
    <w:rsid w:val="006E61C7"/>
    <w:rsid w:val="006E6B83"/>
    <w:rsid w:val="006E6DDF"/>
    <w:rsid w:val="006E70A6"/>
    <w:rsid w:val="006E7B49"/>
    <w:rsid w:val="006F10C0"/>
    <w:rsid w:val="006F27F0"/>
    <w:rsid w:val="006F2A0E"/>
    <w:rsid w:val="006F366E"/>
    <w:rsid w:val="006F4BA1"/>
    <w:rsid w:val="006F4BBF"/>
    <w:rsid w:val="006F57DB"/>
    <w:rsid w:val="006F5C5D"/>
    <w:rsid w:val="006F6BA0"/>
    <w:rsid w:val="006F724A"/>
    <w:rsid w:val="006F7AEE"/>
    <w:rsid w:val="00700141"/>
    <w:rsid w:val="00700ED2"/>
    <w:rsid w:val="0070175F"/>
    <w:rsid w:val="007019BD"/>
    <w:rsid w:val="007025A5"/>
    <w:rsid w:val="00703DC1"/>
    <w:rsid w:val="00704499"/>
    <w:rsid w:val="007046AC"/>
    <w:rsid w:val="00706E52"/>
    <w:rsid w:val="007070DD"/>
    <w:rsid w:val="0070777F"/>
    <w:rsid w:val="00707D36"/>
    <w:rsid w:val="0071092D"/>
    <w:rsid w:val="00710F75"/>
    <w:rsid w:val="00711463"/>
    <w:rsid w:val="00711765"/>
    <w:rsid w:val="00712440"/>
    <w:rsid w:val="007130DB"/>
    <w:rsid w:val="007133D5"/>
    <w:rsid w:val="007165FD"/>
    <w:rsid w:val="00716F45"/>
    <w:rsid w:val="00720B61"/>
    <w:rsid w:val="00720D2F"/>
    <w:rsid w:val="007212E1"/>
    <w:rsid w:val="0072208B"/>
    <w:rsid w:val="007237A1"/>
    <w:rsid w:val="007242A5"/>
    <w:rsid w:val="00725A2C"/>
    <w:rsid w:val="00726117"/>
    <w:rsid w:val="007278FA"/>
    <w:rsid w:val="00730A70"/>
    <w:rsid w:val="00730FEC"/>
    <w:rsid w:val="007310AA"/>
    <w:rsid w:val="0073141E"/>
    <w:rsid w:val="00731C77"/>
    <w:rsid w:val="00733684"/>
    <w:rsid w:val="00733971"/>
    <w:rsid w:val="007379D9"/>
    <w:rsid w:val="007403D7"/>
    <w:rsid w:val="00741B80"/>
    <w:rsid w:val="00742B6E"/>
    <w:rsid w:val="0074327C"/>
    <w:rsid w:val="0074426A"/>
    <w:rsid w:val="00745E74"/>
    <w:rsid w:val="0074698F"/>
    <w:rsid w:val="00746A92"/>
    <w:rsid w:val="0075009A"/>
    <w:rsid w:val="00750224"/>
    <w:rsid w:val="00752513"/>
    <w:rsid w:val="00753F8F"/>
    <w:rsid w:val="00755961"/>
    <w:rsid w:val="00755DCB"/>
    <w:rsid w:val="00757513"/>
    <w:rsid w:val="00757AC1"/>
    <w:rsid w:val="0075B716"/>
    <w:rsid w:val="00760222"/>
    <w:rsid w:val="007602DA"/>
    <w:rsid w:val="00761386"/>
    <w:rsid w:val="007625B7"/>
    <w:rsid w:val="00762BF6"/>
    <w:rsid w:val="0076466B"/>
    <w:rsid w:val="007656DB"/>
    <w:rsid w:val="00765EB9"/>
    <w:rsid w:val="00765FDE"/>
    <w:rsid w:val="00766305"/>
    <w:rsid w:val="007663B5"/>
    <w:rsid w:val="00766478"/>
    <w:rsid w:val="00766A11"/>
    <w:rsid w:val="00771568"/>
    <w:rsid w:val="007732D3"/>
    <w:rsid w:val="00773696"/>
    <w:rsid w:val="007745CD"/>
    <w:rsid w:val="0077614A"/>
    <w:rsid w:val="0077678A"/>
    <w:rsid w:val="00777395"/>
    <w:rsid w:val="00780EDE"/>
    <w:rsid w:val="007815CA"/>
    <w:rsid w:val="00781974"/>
    <w:rsid w:val="00782C6B"/>
    <w:rsid w:val="007840B8"/>
    <w:rsid w:val="0078503F"/>
    <w:rsid w:val="0078552F"/>
    <w:rsid w:val="00785F26"/>
    <w:rsid w:val="00786358"/>
    <w:rsid w:val="0078643A"/>
    <w:rsid w:val="0078691C"/>
    <w:rsid w:val="0079058F"/>
    <w:rsid w:val="00791D92"/>
    <w:rsid w:val="00791F78"/>
    <w:rsid w:val="00792EFC"/>
    <w:rsid w:val="0079340E"/>
    <w:rsid w:val="00793E2E"/>
    <w:rsid w:val="00793EAD"/>
    <w:rsid w:val="0079460F"/>
    <w:rsid w:val="0079520B"/>
    <w:rsid w:val="00795FCF"/>
    <w:rsid w:val="007969F7"/>
    <w:rsid w:val="00796CDE"/>
    <w:rsid w:val="00797CE4"/>
    <w:rsid w:val="00797F8A"/>
    <w:rsid w:val="007A0A29"/>
    <w:rsid w:val="007A0F4D"/>
    <w:rsid w:val="007A1FF4"/>
    <w:rsid w:val="007A421B"/>
    <w:rsid w:val="007A46D3"/>
    <w:rsid w:val="007A4C98"/>
    <w:rsid w:val="007A5331"/>
    <w:rsid w:val="007A6270"/>
    <w:rsid w:val="007A6360"/>
    <w:rsid w:val="007A6BE7"/>
    <w:rsid w:val="007B1556"/>
    <w:rsid w:val="007B178D"/>
    <w:rsid w:val="007B1EC0"/>
    <w:rsid w:val="007B365C"/>
    <w:rsid w:val="007B3A67"/>
    <w:rsid w:val="007B6937"/>
    <w:rsid w:val="007C093A"/>
    <w:rsid w:val="007C0B01"/>
    <w:rsid w:val="007C1BB5"/>
    <w:rsid w:val="007C30F5"/>
    <w:rsid w:val="007C340F"/>
    <w:rsid w:val="007C426B"/>
    <w:rsid w:val="007C5392"/>
    <w:rsid w:val="007C545E"/>
    <w:rsid w:val="007D0066"/>
    <w:rsid w:val="007D0867"/>
    <w:rsid w:val="007D0D4B"/>
    <w:rsid w:val="007D0E2D"/>
    <w:rsid w:val="007D125F"/>
    <w:rsid w:val="007D1A61"/>
    <w:rsid w:val="007D37F6"/>
    <w:rsid w:val="007D3D67"/>
    <w:rsid w:val="007D3D8D"/>
    <w:rsid w:val="007D4C3F"/>
    <w:rsid w:val="007D5031"/>
    <w:rsid w:val="007D64FB"/>
    <w:rsid w:val="007D7591"/>
    <w:rsid w:val="007E0526"/>
    <w:rsid w:val="007E0668"/>
    <w:rsid w:val="007E0CCE"/>
    <w:rsid w:val="007E2143"/>
    <w:rsid w:val="007E3170"/>
    <w:rsid w:val="007E3536"/>
    <w:rsid w:val="007E438F"/>
    <w:rsid w:val="007E44F9"/>
    <w:rsid w:val="007E49D0"/>
    <w:rsid w:val="007E5018"/>
    <w:rsid w:val="007E5207"/>
    <w:rsid w:val="007E68E0"/>
    <w:rsid w:val="007F0427"/>
    <w:rsid w:val="007F0BEC"/>
    <w:rsid w:val="007F251F"/>
    <w:rsid w:val="007F3C7E"/>
    <w:rsid w:val="007F4549"/>
    <w:rsid w:val="007F663F"/>
    <w:rsid w:val="007F79B8"/>
    <w:rsid w:val="008002C0"/>
    <w:rsid w:val="00801548"/>
    <w:rsid w:val="00801703"/>
    <w:rsid w:val="00801853"/>
    <w:rsid w:val="00801EAD"/>
    <w:rsid w:val="00802543"/>
    <w:rsid w:val="00803391"/>
    <w:rsid w:val="00803AD0"/>
    <w:rsid w:val="008040DB"/>
    <w:rsid w:val="00805238"/>
    <w:rsid w:val="00805540"/>
    <w:rsid w:val="00805551"/>
    <w:rsid w:val="008064DA"/>
    <w:rsid w:val="00806D4D"/>
    <w:rsid w:val="0080762E"/>
    <w:rsid w:val="0080775F"/>
    <w:rsid w:val="00807AA4"/>
    <w:rsid w:val="00810EA9"/>
    <w:rsid w:val="00810F85"/>
    <w:rsid w:val="008110E2"/>
    <w:rsid w:val="0081275C"/>
    <w:rsid w:val="00814EB0"/>
    <w:rsid w:val="00815B54"/>
    <w:rsid w:val="00821447"/>
    <w:rsid w:val="00821650"/>
    <w:rsid w:val="008219F1"/>
    <w:rsid w:val="00821A0C"/>
    <w:rsid w:val="008226C1"/>
    <w:rsid w:val="00824B72"/>
    <w:rsid w:val="00824E9F"/>
    <w:rsid w:val="008259E7"/>
    <w:rsid w:val="00826C0F"/>
    <w:rsid w:val="0082795B"/>
    <w:rsid w:val="00827BE9"/>
    <w:rsid w:val="00827E02"/>
    <w:rsid w:val="00827F16"/>
    <w:rsid w:val="00830316"/>
    <w:rsid w:val="008304B7"/>
    <w:rsid w:val="00830789"/>
    <w:rsid w:val="00830934"/>
    <w:rsid w:val="00831CCA"/>
    <w:rsid w:val="0083431A"/>
    <w:rsid w:val="00834574"/>
    <w:rsid w:val="00834BC5"/>
    <w:rsid w:val="008360F7"/>
    <w:rsid w:val="00836834"/>
    <w:rsid w:val="00836DF8"/>
    <w:rsid w:val="008403AF"/>
    <w:rsid w:val="008407D4"/>
    <w:rsid w:val="00840B34"/>
    <w:rsid w:val="00842B14"/>
    <w:rsid w:val="00842C30"/>
    <w:rsid w:val="00843291"/>
    <w:rsid w:val="00843D79"/>
    <w:rsid w:val="00844E96"/>
    <w:rsid w:val="00845DB2"/>
    <w:rsid w:val="00846804"/>
    <w:rsid w:val="00846827"/>
    <w:rsid w:val="00847AA0"/>
    <w:rsid w:val="00850977"/>
    <w:rsid w:val="00850BAA"/>
    <w:rsid w:val="00851035"/>
    <w:rsid w:val="0085166F"/>
    <w:rsid w:val="0085381C"/>
    <w:rsid w:val="00853EC5"/>
    <w:rsid w:val="00854207"/>
    <w:rsid w:val="00854390"/>
    <w:rsid w:val="008543E6"/>
    <w:rsid w:val="00855584"/>
    <w:rsid w:val="00855CB1"/>
    <w:rsid w:val="00856444"/>
    <w:rsid w:val="00857107"/>
    <w:rsid w:val="0086109D"/>
    <w:rsid w:val="00861F23"/>
    <w:rsid w:val="008628F9"/>
    <w:rsid w:val="00862F46"/>
    <w:rsid w:val="00864027"/>
    <w:rsid w:val="00864EAC"/>
    <w:rsid w:val="00864F34"/>
    <w:rsid w:val="008675AB"/>
    <w:rsid w:val="00871288"/>
    <w:rsid w:val="00872008"/>
    <w:rsid w:val="00872F64"/>
    <w:rsid w:val="00873C3A"/>
    <w:rsid w:val="00874080"/>
    <w:rsid w:val="00876119"/>
    <w:rsid w:val="00880AC7"/>
    <w:rsid w:val="008816DA"/>
    <w:rsid w:val="00882230"/>
    <w:rsid w:val="0088235F"/>
    <w:rsid w:val="00883134"/>
    <w:rsid w:val="0088337D"/>
    <w:rsid w:val="00883637"/>
    <w:rsid w:val="0088628A"/>
    <w:rsid w:val="00886830"/>
    <w:rsid w:val="008877C5"/>
    <w:rsid w:val="00887A06"/>
    <w:rsid w:val="00890151"/>
    <w:rsid w:val="00891631"/>
    <w:rsid w:val="00892527"/>
    <w:rsid w:val="008934E2"/>
    <w:rsid w:val="008937DD"/>
    <w:rsid w:val="0089385B"/>
    <w:rsid w:val="00894522"/>
    <w:rsid w:val="00895020"/>
    <w:rsid w:val="00895AFD"/>
    <w:rsid w:val="008965A0"/>
    <w:rsid w:val="00896935"/>
    <w:rsid w:val="00896D0D"/>
    <w:rsid w:val="008974CE"/>
    <w:rsid w:val="008A03CE"/>
    <w:rsid w:val="008A0E70"/>
    <w:rsid w:val="008A15D7"/>
    <w:rsid w:val="008A2515"/>
    <w:rsid w:val="008A2801"/>
    <w:rsid w:val="008A30EF"/>
    <w:rsid w:val="008A3D57"/>
    <w:rsid w:val="008A448A"/>
    <w:rsid w:val="008A4A63"/>
    <w:rsid w:val="008A58F1"/>
    <w:rsid w:val="008A7B5D"/>
    <w:rsid w:val="008B18CA"/>
    <w:rsid w:val="008B1B89"/>
    <w:rsid w:val="008B2398"/>
    <w:rsid w:val="008B3365"/>
    <w:rsid w:val="008B3724"/>
    <w:rsid w:val="008B44DE"/>
    <w:rsid w:val="008B6826"/>
    <w:rsid w:val="008B75A0"/>
    <w:rsid w:val="008C0DF3"/>
    <w:rsid w:val="008C3C73"/>
    <w:rsid w:val="008C430F"/>
    <w:rsid w:val="008C5323"/>
    <w:rsid w:val="008C5C63"/>
    <w:rsid w:val="008C5CE5"/>
    <w:rsid w:val="008C6B82"/>
    <w:rsid w:val="008C6C38"/>
    <w:rsid w:val="008C7389"/>
    <w:rsid w:val="008C76FD"/>
    <w:rsid w:val="008D0028"/>
    <w:rsid w:val="008D0367"/>
    <w:rsid w:val="008D085B"/>
    <w:rsid w:val="008D13FE"/>
    <w:rsid w:val="008D196E"/>
    <w:rsid w:val="008D2DEE"/>
    <w:rsid w:val="008D32B5"/>
    <w:rsid w:val="008D33E7"/>
    <w:rsid w:val="008D3431"/>
    <w:rsid w:val="008D36C8"/>
    <w:rsid w:val="008D3B68"/>
    <w:rsid w:val="008D6845"/>
    <w:rsid w:val="008D7447"/>
    <w:rsid w:val="008E1384"/>
    <w:rsid w:val="008E24C2"/>
    <w:rsid w:val="008E2E06"/>
    <w:rsid w:val="008E307E"/>
    <w:rsid w:val="008E3085"/>
    <w:rsid w:val="008E4BF0"/>
    <w:rsid w:val="008E4FBB"/>
    <w:rsid w:val="008E6AE8"/>
    <w:rsid w:val="008E6B9F"/>
    <w:rsid w:val="008E777B"/>
    <w:rsid w:val="008F0DBC"/>
    <w:rsid w:val="008F2E13"/>
    <w:rsid w:val="008F318A"/>
    <w:rsid w:val="008F38A6"/>
    <w:rsid w:val="008F4B45"/>
    <w:rsid w:val="008F53D9"/>
    <w:rsid w:val="008F660A"/>
    <w:rsid w:val="008F77B9"/>
    <w:rsid w:val="008F7945"/>
    <w:rsid w:val="008F7C3F"/>
    <w:rsid w:val="0090053F"/>
    <w:rsid w:val="00900DCE"/>
    <w:rsid w:val="00901F83"/>
    <w:rsid w:val="009026C5"/>
    <w:rsid w:val="00902843"/>
    <w:rsid w:val="00903A57"/>
    <w:rsid w:val="0090426F"/>
    <w:rsid w:val="00906858"/>
    <w:rsid w:val="00910A0E"/>
    <w:rsid w:val="009114B8"/>
    <w:rsid w:val="00912069"/>
    <w:rsid w:val="0091314A"/>
    <w:rsid w:val="00914C7B"/>
    <w:rsid w:val="00914D0D"/>
    <w:rsid w:val="00915284"/>
    <w:rsid w:val="009178DD"/>
    <w:rsid w:val="00920FCE"/>
    <w:rsid w:val="00921B1F"/>
    <w:rsid w:val="00921ECB"/>
    <w:rsid w:val="00923E50"/>
    <w:rsid w:val="00924185"/>
    <w:rsid w:val="00924DC2"/>
    <w:rsid w:val="00925346"/>
    <w:rsid w:val="0092572F"/>
    <w:rsid w:val="00925CE1"/>
    <w:rsid w:val="009260BD"/>
    <w:rsid w:val="00927494"/>
    <w:rsid w:val="009315AF"/>
    <w:rsid w:val="009317E1"/>
    <w:rsid w:val="00931B41"/>
    <w:rsid w:val="00932BBF"/>
    <w:rsid w:val="009337DC"/>
    <w:rsid w:val="00934820"/>
    <w:rsid w:val="00934990"/>
    <w:rsid w:val="009349D4"/>
    <w:rsid w:val="00934A18"/>
    <w:rsid w:val="00934C3A"/>
    <w:rsid w:val="00936542"/>
    <w:rsid w:val="00937915"/>
    <w:rsid w:val="00937C74"/>
    <w:rsid w:val="00940917"/>
    <w:rsid w:val="00940DEB"/>
    <w:rsid w:val="009411AC"/>
    <w:rsid w:val="00942BD7"/>
    <w:rsid w:val="00945101"/>
    <w:rsid w:val="00945938"/>
    <w:rsid w:val="00945E98"/>
    <w:rsid w:val="00945F6A"/>
    <w:rsid w:val="00947B4E"/>
    <w:rsid w:val="0094A63D"/>
    <w:rsid w:val="0095101E"/>
    <w:rsid w:val="00951DE6"/>
    <w:rsid w:val="00952BAD"/>
    <w:rsid w:val="009535A3"/>
    <w:rsid w:val="0095450B"/>
    <w:rsid w:val="009551E1"/>
    <w:rsid w:val="0095526D"/>
    <w:rsid w:val="00955468"/>
    <w:rsid w:val="00955C34"/>
    <w:rsid w:val="00955CFC"/>
    <w:rsid w:val="00964753"/>
    <w:rsid w:val="00964D56"/>
    <w:rsid w:val="00964DA5"/>
    <w:rsid w:val="00965365"/>
    <w:rsid w:val="00966102"/>
    <w:rsid w:val="0096610F"/>
    <w:rsid w:val="00967C82"/>
    <w:rsid w:val="00970B48"/>
    <w:rsid w:val="00970B9B"/>
    <w:rsid w:val="0097153F"/>
    <w:rsid w:val="0097193C"/>
    <w:rsid w:val="00971CF4"/>
    <w:rsid w:val="009725A7"/>
    <w:rsid w:val="0097386A"/>
    <w:rsid w:val="00974238"/>
    <w:rsid w:val="00976140"/>
    <w:rsid w:val="00976C73"/>
    <w:rsid w:val="009803B4"/>
    <w:rsid w:val="00981E20"/>
    <w:rsid w:val="0098211E"/>
    <w:rsid w:val="00982DE4"/>
    <w:rsid w:val="00984370"/>
    <w:rsid w:val="00984C83"/>
    <w:rsid w:val="009853FF"/>
    <w:rsid w:val="00985A9E"/>
    <w:rsid w:val="00986454"/>
    <w:rsid w:val="009866D9"/>
    <w:rsid w:val="009866E7"/>
    <w:rsid w:val="00987301"/>
    <w:rsid w:val="00987B9C"/>
    <w:rsid w:val="00990245"/>
    <w:rsid w:val="00990500"/>
    <w:rsid w:val="0099095F"/>
    <w:rsid w:val="009916A1"/>
    <w:rsid w:val="009916B5"/>
    <w:rsid w:val="00991FAD"/>
    <w:rsid w:val="00992176"/>
    <w:rsid w:val="00992600"/>
    <w:rsid w:val="00992BFA"/>
    <w:rsid w:val="00992C5F"/>
    <w:rsid w:val="0099504E"/>
    <w:rsid w:val="00996BB7"/>
    <w:rsid w:val="00997A72"/>
    <w:rsid w:val="009A189D"/>
    <w:rsid w:val="009A268C"/>
    <w:rsid w:val="009A2F74"/>
    <w:rsid w:val="009A3683"/>
    <w:rsid w:val="009A48BE"/>
    <w:rsid w:val="009A6814"/>
    <w:rsid w:val="009A6A3B"/>
    <w:rsid w:val="009A7FBC"/>
    <w:rsid w:val="009B0918"/>
    <w:rsid w:val="009B0A9E"/>
    <w:rsid w:val="009B144C"/>
    <w:rsid w:val="009B16BE"/>
    <w:rsid w:val="009B210B"/>
    <w:rsid w:val="009B2C8E"/>
    <w:rsid w:val="009B46CB"/>
    <w:rsid w:val="009B53F3"/>
    <w:rsid w:val="009B7A54"/>
    <w:rsid w:val="009C07A1"/>
    <w:rsid w:val="009C1897"/>
    <w:rsid w:val="009C1E2F"/>
    <w:rsid w:val="009C3282"/>
    <w:rsid w:val="009C3FD3"/>
    <w:rsid w:val="009C445A"/>
    <w:rsid w:val="009C49C7"/>
    <w:rsid w:val="009C4AB2"/>
    <w:rsid w:val="009C4B2C"/>
    <w:rsid w:val="009C4E86"/>
    <w:rsid w:val="009C602E"/>
    <w:rsid w:val="009C64EB"/>
    <w:rsid w:val="009C7282"/>
    <w:rsid w:val="009C764B"/>
    <w:rsid w:val="009C7B6C"/>
    <w:rsid w:val="009D04D9"/>
    <w:rsid w:val="009D0A99"/>
    <w:rsid w:val="009D0D03"/>
    <w:rsid w:val="009D1C6E"/>
    <w:rsid w:val="009D27E8"/>
    <w:rsid w:val="009D477D"/>
    <w:rsid w:val="009D71BA"/>
    <w:rsid w:val="009D7846"/>
    <w:rsid w:val="009E0103"/>
    <w:rsid w:val="009E11A3"/>
    <w:rsid w:val="009E19B8"/>
    <w:rsid w:val="009E2186"/>
    <w:rsid w:val="009E27BD"/>
    <w:rsid w:val="009E29C5"/>
    <w:rsid w:val="009E4D0B"/>
    <w:rsid w:val="009E530C"/>
    <w:rsid w:val="009E6CB2"/>
    <w:rsid w:val="009F0AFC"/>
    <w:rsid w:val="009F185F"/>
    <w:rsid w:val="009F1C43"/>
    <w:rsid w:val="009F1DFB"/>
    <w:rsid w:val="009F3E4B"/>
    <w:rsid w:val="009F571C"/>
    <w:rsid w:val="009F5AFE"/>
    <w:rsid w:val="009F61F9"/>
    <w:rsid w:val="009F73D3"/>
    <w:rsid w:val="009F7907"/>
    <w:rsid w:val="00A02B6E"/>
    <w:rsid w:val="00A05B25"/>
    <w:rsid w:val="00A05E91"/>
    <w:rsid w:val="00A06DE4"/>
    <w:rsid w:val="00A06EA2"/>
    <w:rsid w:val="00A07D7D"/>
    <w:rsid w:val="00A1091B"/>
    <w:rsid w:val="00A11430"/>
    <w:rsid w:val="00A11596"/>
    <w:rsid w:val="00A11B92"/>
    <w:rsid w:val="00A1214F"/>
    <w:rsid w:val="00A1222D"/>
    <w:rsid w:val="00A122E5"/>
    <w:rsid w:val="00A13EB3"/>
    <w:rsid w:val="00A1475A"/>
    <w:rsid w:val="00A15968"/>
    <w:rsid w:val="00A17F14"/>
    <w:rsid w:val="00A200FF"/>
    <w:rsid w:val="00A20CF0"/>
    <w:rsid w:val="00A20FB3"/>
    <w:rsid w:val="00A21818"/>
    <w:rsid w:val="00A21B23"/>
    <w:rsid w:val="00A22E32"/>
    <w:rsid w:val="00A25586"/>
    <w:rsid w:val="00A25D42"/>
    <w:rsid w:val="00A26DE9"/>
    <w:rsid w:val="00A301F2"/>
    <w:rsid w:val="00A30E5B"/>
    <w:rsid w:val="00A3243D"/>
    <w:rsid w:val="00A32620"/>
    <w:rsid w:val="00A32861"/>
    <w:rsid w:val="00A32AE4"/>
    <w:rsid w:val="00A33041"/>
    <w:rsid w:val="00A349E9"/>
    <w:rsid w:val="00A34BF4"/>
    <w:rsid w:val="00A34D65"/>
    <w:rsid w:val="00A354DA"/>
    <w:rsid w:val="00A37102"/>
    <w:rsid w:val="00A40CBF"/>
    <w:rsid w:val="00A40F85"/>
    <w:rsid w:val="00A4190E"/>
    <w:rsid w:val="00A4240C"/>
    <w:rsid w:val="00A42477"/>
    <w:rsid w:val="00A42ED8"/>
    <w:rsid w:val="00A43262"/>
    <w:rsid w:val="00A4413F"/>
    <w:rsid w:val="00A45675"/>
    <w:rsid w:val="00A457DB"/>
    <w:rsid w:val="00A45C31"/>
    <w:rsid w:val="00A46967"/>
    <w:rsid w:val="00A46EC5"/>
    <w:rsid w:val="00A500F1"/>
    <w:rsid w:val="00A504A2"/>
    <w:rsid w:val="00A50547"/>
    <w:rsid w:val="00A50CD5"/>
    <w:rsid w:val="00A51947"/>
    <w:rsid w:val="00A51E91"/>
    <w:rsid w:val="00A5253A"/>
    <w:rsid w:val="00A531DA"/>
    <w:rsid w:val="00A53ED8"/>
    <w:rsid w:val="00A547B6"/>
    <w:rsid w:val="00A559C3"/>
    <w:rsid w:val="00A56229"/>
    <w:rsid w:val="00A6016C"/>
    <w:rsid w:val="00A6370F"/>
    <w:rsid w:val="00A63AEF"/>
    <w:rsid w:val="00A64CE5"/>
    <w:rsid w:val="00A652FF"/>
    <w:rsid w:val="00A6616E"/>
    <w:rsid w:val="00A6620B"/>
    <w:rsid w:val="00A67631"/>
    <w:rsid w:val="00A67A76"/>
    <w:rsid w:val="00A70140"/>
    <w:rsid w:val="00A7059F"/>
    <w:rsid w:val="00A71290"/>
    <w:rsid w:val="00A72453"/>
    <w:rsid w:val="00A72824"/>
    <w:rsid w:val="00A7443B"/>
    <w:rsid w:val="00A74D85"/>
    <w:rsid w:val="00A7604E"/>
    <w:rsid w:val="00A76A9A"/>
    <w:rsid w:val="00A803EF"/>
    <w:rsid w:val="00A80A35"/>
    <w:rsid w:val="00A80C18"/>
    <w:rsid w:val="00A8131B"/>
    <w:rsid w:val="00A81AF8"/>
    <w:rsid w:val="00A81F42"/>
    <w:rsid w:val="00A82D48"/>
    <w:rsid w:val="00A83229"/>
    <w:rsid w:val="00A83550"/>
    <w:rsid w:val="00A85027"/>
    <w:rsid w:val="00A87741"/>
    <w:rsid w:val="00A87B8F"/>
    <w:rsid w:val="00A90DD5"/>
    <w:rsid w:val="00A90F50"/>
    <w:rsid w:val="00A920A9"/>
    <w:rsid w:val="00A92475"/>
    <w:rsid w:val="00A935EA"/>
    <w:rsid w:val="00A94D98"/>
    <w:rsid w:val="00A95491"/>
    <w:rsid w:val="00A95904"/>
    <w:rsid w:val="00A95DF8"/>
    <w:rsid w:val="00A95E01"/>
    <w:rsid w:val="00A9620A"/>
    <w:rsid w:val="00A964B3"/>
    <w:rsid w:val="00A96739"/>
    <w:rsid w:val="00A9681E"/>
    <w:rsid w:val="00A96C7D"/>
    <w:rsid w:val="00A97792"/>
    <w:rsid w:val="00AA0B7C"/>
    <w:rsid w:val="00AA1348"/>
    <w:rsid w:val="00AA1AC6"/>
    <w:rsid w:val="00AA1BD2"/>
    <w:rsid w:val="00AA3016"/>
    <w:rsid w:val="00AA40C9"/>
    <w:rsid w:val="00AA5124"/>
    <w:rsid w:val="00AA5B01"/>
    <w:rsid w:val="00AA6A69"/>
    <w:rsid w:val="00AA6DBC"/>
    <w:rsid w:val="00AA7FE2"/>
    <w:rsid w:val="00AB1085"/>
    <w:rsid w:val="00AB1489"/>
    <w:rsid w:val="00AB35FC"/>
    <w:rsid w:val="00AB3F74"/>
    <w:rsid w:val="00AB44FA"/>
    <w:rsid w:val="00AB5BA3"/>
    <w:rsid w:val="00AB5D85"/>
    <w:rsid w:val="00AB5F19"/>
    <w:rsid w:val="00AB64F6"/>
    <w:rsid w:val="00AB6571"/>
    <w:rsid w:val="00AB7171"/>
    <w:rsid w:val="00AB7A66"/>
    <w:rsid w:val="00AB7DE8"/>
    <w:rsid w:val="00AC0C13"/>
    <w:rsid w:val="00AC0F23"/>
    <w:rsid w:val="00AC0F2D"/>
    <w:rsid w:val="00AC2097"/>
    <w:rsid w:val="00AC3882"/>
    <w:rsid w:val="00AC3EE6"/>
    <w:rsid w:val="00AC4292"/>
    <w:rsid w:val="00AC7C84"/>
    <w:rsid w:val="00AC7CB4"/>
    <w:rsid w:val="00AD0B51"/>
    <w:rsid w:val="00AD0CFE"/>
    <w:rsid w:val="00AD0D78"/>
    <w:rsid w:val="00AD1A74"/>
    <w:rsid w:val="00AD236A"/>
    <w:rsid w:val="00AD3ED5"/>
    <w:rsid w:val="00AD5E67"/>
    <w:rsid w:val="00AD5FFD"/>
    <w:rsid w:val="00AD6768"/>
    <w:rsid w:val="00AD6F8D"/>
    <w:rsid w:val="00AD7C95"/>
    <w:rsid w:val="00AD7CF9"/>
    <w:rsid w:val="00AD7DDB"/>
    <w:rsid w:val="00AD7FBC"/>
    <w:rsid w:val="00AE0199"/>
    <w:rsid w:val="00AE0E04"/>
    <w:rsid w:val="00AE2C90"/>
    <w:rsid w:val="00AE3EAD"/>
    <w:rsid w:val="00AE60E8"/>
    <w:rsid w:val="00AE6487"/>
    <w:rsid w:val="00AE70AC"/>
    <w:rsid w:val="00AE75D5"/>
    <w:rsid w:val="00AE7E53"/>
    <w:rsid w:val="00AF0A1B"/>
    <w:rsid w:val="00AF0B2B"/>
    <w:rsid w:val="00AF0E62"/>
    <w:rsid w:val="00AF12F0"/>
    <w:rsid w:val="00AF13E0"/>
    <w:rsid w:val="00AF2C87"/>
    <w:rsid w:val="00AF2D59"/>
    <w:rsid w:val="00AF4F27"/>
    <w:rsid w:val="00AF582C"/>
    <w:rsid w:val="00AF5E8D"/>
    <w:rsid w:val="00AF7D8B"/>
    <w:rsid w:val="00B006D2"/>
    <w:rsid w:val="00B00C90"/>
    <w:rsid w:val="00B01305"/>
    <w:rsid w:val="00B01C56"/>
    <w:rsid w:val="00B01DCE"/>
    <w:rsid w:val="00B02441"/>
    <w:rsid w:val="00B04009"/>
    <w:rsid w:val="00B048DC"/>
    <w:rsid w:val="00B04995"/>
    <w:rsid w:val="00B04B85"/>
    <w:rsid w:val="00B05012"/>
    <w:rsid w:val="00B06509"/>
    <w:rsid w:val="00B06902"/>
    <w:rsid w:val="00B07568"/>
    <w:rsid w:val="00B07867"/>
    <w:rsid w:val="00B104CD"/>
    <w:rsid w:val="00B125B9"/>
    <w:rsid w:val="00B150BC"/>
    <w:rsid w:val="00B153E7"/>
    <w:rsid w:val="00B159E5"/>
    <w:rsid w:val="00B15BDA"/>
    <w:rsid w:val="00B15C37"/>
    <w:rsid w:val="00B15EDA"/>
    <w:rsid w:val="00B15EE9"/>
    <w:rsid w:val="00B1713B"/>
    <w:rsid w:val="00B207EE"/>
    <w:rsid w:val="00B20CA6"/>
    <w:rsid w:val="00B20D34"/>
    <w:rsid w:val="00B224EE"/>
    <w:rsid w:val="00B274CC"/>
    <w:rsid w:val="00B2791F"/>
    <w:rsid w:val="00B27A6B"/>
    <w:rsid w:val="00B306EE"/>
    <w:rsid w:val="00B3077B"/>
    <w:rsid w:val="00B30B7D"/>
    <w:rsid w:val="00B30E7F"/>
    <w:rsid w:val="00B3105B"/>
    <w:rsid w:val="00B32D6D"/>
    <w:rsid w:val="00B3338E"/>
    <w:rsid w:val="00B3419A"/>
    <w:rsid w:val="00B341A6"/>
    <w:rsid w:val="00B34929"/>
    <w:rsid w:val="00B3530B"/>
    <w:rsid w:val="00B35C0B"/>
    <w:rsid w:val="00B367B5"/>
    <w:rsid w:val="00B3732A"/>
    <w:rsid w:val="00B37E60"/>
    <w:rsid w:val="00B407D8"/>
    <w:rsid w:val="00B416D6"/>
    <w:rsid w:val="00B41D29"/>
    <w:rsid w:val="00B43088"/>
    <w:rsid w:val="00B434A8"/>
    <w:rsid w:val="00B43974"/>
    <w:rsid w:val="00B447B5"/>
    <w:rsid w:val="00B448E1"/>
    <w:rsid w:val="00B44DDC"/>
    <w:rsid w:val="00B45C36"/>
    <w:rsid w:val="00B46B20"/>
    <w:rsid w:val="00B51544"/>
    <w:rsid w:val="00B52687"/>
    <w:rsid w:val="00B52CF7"/>
    <w:rsid w:val="00B53652"/>
    <w:rsid w:val="00B539AA"/>
    <w:rsid w:val="00B53C62"/>
    <w:rsid w:val="00B549EF"/>
    <w:rsid w:val="00B5556D"/>
    <w:rsid w:val="00B558E1"/>
    <w:rsid w:val="00B57500"/>
    <w:rsid w:val="00B576B1"/>
    <w:rsid w:val="00B57884"/>
    <w:rsid w:val="00B57F50"/>
    <w:rsid w:val="00B60CC9"/>
    <w:rsid w:val="00B611EA"/>
    <w:rsid w:val="00B61D0E"/>
    <w:rsid w:val="00B6324E"/>
    <w:rsid w:val="00B64009"/>
    <w:rsid w:val="00B640F2"/>
    <w:rsid w:val="00B64217"/>
    <w:rsid w:val="00B6465E"/>
    <w:rsid w:val="00B65381"/>
    <w:rsid w:val="00B66171"/>
    <w:rsid w:val="00B6713F"/>
    <w:rsid w:val="00B673A1"/>
    <w:rsid w:val="00B70DCA"/>
    <w:rsid w:val="00B70EAE"/>
    <w:rsid w:val="00B71126"/>
    <w:rsid w:val="00B724DF"/>
    <w:rsid w:val="00B72E43"/>
    <w:rsid w:val="00B7314B"/>
    <w:rsid w:val="00B74F30"/>
    <w:rsid w:val="00B750FA"/>
    <w:rsid w:val="00B75B4E"/>
    <w:rsid w:val="00B7646B"/>
    <w:rsid w:val="00B765E0"/>
    <w:rsid w:val="00B768D4"/>
    <w:rsid w:val="00B76DC2"/>
    <w:rsid w:val="00B8039C"/>
    <w:rsid w:val="00B806C7"/>
    <w:rsid w:val="00B80BE0"/>
    <w:rsid w:val="00B8100A"/>
    <w:rsid w:val="00B822F9"/>
    <w:rsid w:val="00B823AA"/>
    <w:rsid w:val="00B83C7A"/>
    <w:rsid w:val="00B83F50"/>
    <w:rsid w:val="00B85B36"/>
    <w:rsid w:val="00B90BD6"/>
    <w:rsid w:val="00B91546"/>
    <w:rsid w:val="00B91F96"/>
    <w:rsid w:val="00B9243C"/>
    <w:rsid w:val="00B92A1E"/>
    <w:rsid w:val="00B96A64"/>
    <w:rsid w:val="00BA0325"/>
    <w:rsid w:val="00BA12E4"/>
    <w:rsid w:val="00BA20F5"/>
    <w:rsid w:val="00BA45DB"/>
    <w:rsid w:val="00BA45DF"/>
    <w:rsid w:val="00BA5395"/>
    <w:rsid w:val="00BA60D8"/>
    <w:rsid w:val="00BB1156"/>
    <w:rsid w:val="00BB12F2"/>
    <w:rsid w:val="00BB1BD0"/>
    <w:rsid w:val="00BB357E"/>
    <w:rsid w:val="00BB43F7"/>
    <w:rsid w:val="00BB4B62"/>
    <w:rsid w:val="00BB5C1A"/>
    <w:rsid w:val="00BB62E8"/>
    <w:rsid w:val="00BB7591"/>
    <w:rsid w:val="00BC0CAC"/>
    <w:rsid w:val="00BC0F73"/>
    <w:rsid w:val="00BC1D20"/>
    <w:rsid w:val="00BC4CDE"/>
    <w:rsid w:val="00BC5691"/>
    <w:rsid w:val="00BC5802"/>
    <w:rsid w:val="00BC7971"/>
    <w:rsid w:val="00BC79AE"/>
    <w:rsid w:val="00BC7DCD"/>
    <w:rsid w:val="00BD119B"/>
    <w:rsid w:val="00BD1502"/>
    <w:rsid w:val="00BD1C4D"/>
    <w:rsid w:val="00BD2DD7"/>
    <w:rsid w:val="00BD2FB0"/>
    <w:rsid w:val="00BD3B25"/>
    <w:rsid w:val="00BD3CFE"/>
    <w:rsid w:val="00BD4A04"/>
    <w:rsid w:val="00BD4FD4"/>
    <w:rsid w:val="00BD5DA1"/>
    <w:rsid w:val="00BE1BBF"/>
    <w:rsid w:val="00BE1F8D"/>
    <w:rsid w:val="00BE22B4"/>
    <w:rsid w:val="00BE25F8"/>
    <w:rsid w:val="00BE26D0"/>
    <w:rsid w:val="00BE2CDC"/>
    <w:rsid w:val="00BE2E56"/>
    <w:rsid w:val="00BE3ABA"/>
    <w:rsid w:val="00BE5932"/>
    <w:rsid w:val="00BE67F2"/>
    <w:rsid w:val="00BE721D"/>
    <w:rsid w:val="00BF0004"/>
    <w:rsid w:val="00BF10C3"/>
    <w:rsid w:val="00BF15E3"/>
    <w:rsid w:val="00BF1738"/>
    <w:rsid w:val="00BF1CCC"/>
    <w:rsid w:val="00BF23AF"/>
    <w:rsid w:val="00BF33BF"/>
    <w:rsid w:val="00BF3534"/>
    <w:rsid w:val="00BF4184"/>
    <w:rsid w:val="00BF5A78"/>
    <w:rsid w:val="00BF5D73"/>
    <w:rsid w:val="00BF7323"/>
    <w:rsid w:val="00C005CE"/>
    <w:rsid w:val="00C00AA8"/>
    <w:rsid w:val="00C00EA1"/>
    <w:rsid w:val="00C023D5"/>
    <w:rsid w:val="00C02BC8"/>
    <w:rsid w:val="00C05931"/>
    <w:rsid w:val="00C0601E"/>
    <w:rsid w:val="00C06D4B"/>
    <w:rsid w:val="00C06D9B"/>
    <w:rsid w:val="00C06F54"/>
    <w:rsid w:val="00C078B5"/>
    <w:rsid w:val="00C07B0D"/>
    <w:rsid w:val="00C07C59"/>
    <w:rsid w:val="00C11A83"/>
    <w:rsid w:val="00C12069"/>
    <w:rsid w:val="00C13249"/>
    <w:rsid w:val="00C1536F"/>
    <w:rsid w:val="00C1593D"/>
    <w:rsid w:val="00C15EEB"/>
    <w:rsid w:val="00C20033"/>
    <w:rsid w:val="00C2016F"/>
    <w:rsid w:val="00C2087E"/>
    <w:rsid w:val="00C22177"/>
    <w:rsid w:val="00C22221"/>
    <w:rsid w:val="00C2379E"/>
    <w:rsid w:val="00C247C4"/>
    <w:rsid w:val="00C26B37"/>
    <w:rsid w:val="00C270E7"/>
    <w:rsid w:val="00C27503"/>
    <w:rsid w:val="00C30F90"/>
    <w:rsid w:val="00C31D30"/>
    <w:rsid w:val="00C3246D"/>
    <w:rsid w:val="00C33FE3"/>
    <w:rsid w:val="00C34852"/>
    <w:rsid w:val="00C34908"/>
    <w:rsid w:val="00C3528E"/>
    <w:rsid w:val="00C355E3"/>
    <w:rsid w:val="00C369DD"/>
    <w:rsid w:val="00C40A5B"/>
    <w:rsid w:val="00C4107B"/>
    <w:rsid w:val="00C416E8"/>
    <w:rsid w:val="00C42026"/>
    <w:rsid w:val="00C4377E"/>
    <w:rsid w:val="00C43E5F"/>
    <w:rsid w:val="00C45D44"/>
    <w:rsid w:val="00C4682D"/>
    <w:rsid w:val="00C47723"/>
    <w:rsid w:val="00C47AB0"/>
    <w:rsid w:val="00C47E85"/>
    <w:rsid w:val="00C47F63"/>
    <w:rsid w:val="00C50CED"/>
    <w:rsid w:val="00C52054"/>
    <w:rsid w:val="00C537A2"/>
    <w:rsid w:val="00C54450"/>
    <w:rsid w:val="00C562CA"/>
    <w:rsid w:val="00C57389"/>
    <w:rsid w:val="00C575A6"/>
    <w:rsid w:val="00C57A94"/>
    <w:rsid w:val="00C60349"/>
    <w:rsid w:val="00C60423"/>
    <w:rsid w:val="00C61DA1"/>
    <w:rsid w:val="00C62613"/>
    <w:rsid w:val="00C63101"/>
    <w:rsid w:val="00C63AF2"/>
    <w:rsid w:val="00C640AD"/>
    <w:rsid w:val="00C64111"/>
    <w:rsid w:val="00C6564A"/>
    <w:rsid w:val="00C65FC3"/>
    <w:rsid w:val="00C66019"/>
    <w:rsid w:val="00C669C2"/>
    <w:rsid w:val="00C671F4"/>
    <w:rsid w:val="00C70A0D"/>
    <w:rsid w:val="00C7113D"/>
    <w:rsid w:val="00C721F3"/>
    <w:rsid w:val="00C757AF"/>
    <w:rsid w:val="00C766E5"/>
    <w:rsid w:val="00C76D38"/>
    <w:rsid w:val="00C775A9"/>
    <w:rsid w:val="00C776C5"/>
    <w:rsid w:val="00C7C56B"/>
    <w:rsid w:val="00C81B9E"/>
    <w:rsid w:val="00C83809"/>
    <w:rsid w:val="00C83F22"/>
    <w:rsid w:val="00C843F7"/>
    <w:rsid w:val="00C846FA"/>
    <w:rsid w:val="00C85BCC"/>
    <w:rsid w:val="00C87242"/>
    <w:rsid w:val="00C876A7"/>
    <w:rsid w:val="00C9017E"/>
    <w:rsid w:val="00C9157B"/>
    <w:rsid w:val="00C91A5E"/>
    <w:rsid w:val="00C92270"/>
    <w:rsid w:val="00C92CA1"/>
    <w:rsid w:val="00C93FB3"/>
    <w:rsid w:val="00C942F1"/>
    <w:rsid w:val="00C94B9E"/>
    <w:rsid w:val="00C95595"/>
    <w:rsid w:val="00C95892"/>
    <w:rsid w:val="00C95DC9"/>
    <w:rsid w:val="00C96254"/>
    <w:rsid w:val="00C96A01"/>
    <w:rsid w:val="00C96C88"/>
    <w:rsid w:val="00C96CFB"/>
    <w:rsid w:val="00CA16A5"/>
    <w:rsid w:val="00CA405F"/>
    <w:rsid w:val="00CA4C0A"/>
    <w:rsid w:val="00CA4D97"/>
    <w:rsid w:val="00CA5BAC"/>
    <w:rsid w:val="00CA6C4D"/>
    <w:rsid w:val="00CA71C1"/>
    <w:rsid w:val="00CA77C0"/>
    <w:rsid w:val="00CA7877"/>
    <w:rsid w:val="00CB0369"/>
    <w:rsid w:val="00CB230E"/>
    <w:rsid w:val="00CB2388"/>
    <w:rsid w:val="00CB2A80"/>
    <w:rsid w:val="00CB2B21"/>
    <w:rsid w:val="00CB2EF4"/>
    <w:rsid w:val="00CB4437"/>
    <w:rsid w:val="00CB6193"/>
    <w:rsid w:val="00CB70E9"/>
    <w:rsid w:val="00CC0637"/>
    <w:rsid w:val="00CC1405"/>
    <w:rsid w:val="00CC2CDF"/>
    <w:rsid w:val="00CC34FA"/>
    <w:rsid w:val="00CC49C4"/>
    <w:rsid w:val="00CC56CE"/>
    <w:rsid w:val="00CC62B3"/>
    <w:rsid w:val="00CC6C8C"/>
    <w:rsid w:val="00CC7DAB"/>
    <w:rsid w:val="00CD1060"/>
    <w:rsid w:val="00CD3A71"/>
    <w:rsid w:val="00CD3FBD"/>
    <w:rsid w:val="00CD4BB0"/>
    <w:rsid w:val="00CD5476"/>
    <w:rsid w:val="00CD5CE4"/>
    <w:rsid w:val="00CD623A"/>
    <w:rsid w:val="00CD65FF"/>
    <w:rsid w:val="00CD6E39"/>
    <w:rsid w:val="00CD772E"/>
    <w:rsid w:val="00CE00FA"/>
    <w:rsid w:val="00CE0A89"/>
    <w:rsid w:val="00CE206F"/>
    <w:rsid w:val="00CE23C5"/>
    <w:rsid w:val="00CE350B"/>
    <w:rsid w:val="00CE3A01"/>
    <w:rsid w:val="00CE3C2A"/>
    <w:rsid w:val="00CE47E8"/>
    <w:rsid w:val="00CE484F"/>
    <w:rsid w:val="00CE4BC5"/>
    <w:rsid w:val="00CE5490"/>
    <w:rsid w:val="00CE76B2"/>
    <w:rsid w:val="00CE7A32"/>
    <w:rsid w:val="00CF0C31"/>
    <w:rsid w:val="00CF2056"/>
    <w:rsid w:val="00CF3857"/>
    <w:rsid w:val="00CF3CEE"/>
    <w:rsid w:val="00CF3DFE"/>
    <w:rsid w:val="00CF40A9"/>
    <w:rsid w:val="00CF4276"/>
    <w:rsid w:val="00CF42F1"/>
    <w:rsid w:val="00CF434A"/>
    <w:rsid w:val="00CF4980"/>
    <w:rsid w:val="00CF4C23"/>
    <w:rsid w:val="00CF56E5"/>
    <w:rsid w:val="00CF5CFF"/>
    <w:rsid w:val="00CF5F75"/>
    <w:rsid w:val="00CF6A24"/>
    <w:rsid w:val="00CF6E91"/>
    <w:rsid w:val="00D0119F"/>
    <w:rsid w:val="00D01A19"/>
    <w:rsid w:val="00D02126"/>
    <w:rsid w:val="00D034AD"/>
    <w:rsid w:val="00D04102"/>
    <w:rsid w:val="00D04364"/>
    <w:rsid w:val="00D04E54"/>
    <w:rsid w:val="00D05105"/>
    <w:rsid w:val="00D05223"/>
    <w:rsid w:val="00D06CDB"/>
    <w:rsid w:val="00D07185"/>
    <w:rsid w:val="00D072AC"/>
    <w:rsid w:val="00D07C5C"/>
    <w:rsid w:val="00D110A9"/>
    <w:rsid w:val="00D125E0"/>
    <w:rsid w:val="00D132F4"/>
    <w:rsid w:val="00D13BEA"/>
    <w:rsid w:val="00D1444D"/>
    <w:rsid w:val="00D167DC"/>
    <w:rsid w:val="00D202EC"/>
    <w:rsid w:val="00D2135A"/>
    <w:rsid w:val="00D2199F"/>
    <w:rsid w:val="00D22188"/>
    <w:rsid w:val="00D23AE9"/>
    <w:rsid w:val="00D23BD9"/>
    <w:rsid w:val="00D240FC"/>
    <w:rsid w:val="00D2459B"/>
    <w:rsid w:val="00D259EE"/>
    <w:rsid w:val="00D25CD2"/>
    <w:rsid w:val="00D25D67"/>
    <w:rsid w:val="00D2723F"/>
    <w:rsid w:val="00D27303"/>
    <w:rsid w:val="00D27E23"/>
    <w:rsid w:val="00D31200"/>
    <w:rsid w:val="00D31B0F"/>
    <w:rsid w:val="00D31D98"/>
    <w:rsid w:val="00D3248B"/>
    <w:rsid w:val="00D32858"/>
    <w:rsid w:val="00D32CBB"/>
    <w:rsid w:val="00D330DD"/>
    <w:rsid w:val="00D33275"/>
    <w:rsid w:val="00D33285"/>
    <w:rsid w:val="00D33672"/>
    <w:rsid w:val="00D37A52"/>
    <w:rsid w:val="00D37C0D"/>
    <w:rsid w:val="00D40862"/>
    <w:rsid w:val="00D40AE0"/>
    <w:rsid w:val="00D40FE2"/>
    <w:rsid w:val="00D42079"/>
    <w:rsid w:val="00D425E1"/>
    <w:rsid w:val="00D4372E"/>
    <w:rsid w:val="00D438B1"/>
    <w:rsid w:val="00D450B8"/>
    <w:rsid w:val="00D45DBD"/>
    <w:rsid w:val="00D46570"/>
    <w:rsid w:val="00D46F81"/>
    <w:rsid w:val="00D50457"/>
    <w:rsid w:val="00D506BB"/>
    <w:rsid w:val="00D50F07"/>
    <w:rsid w:val="00D5169E"/>
    <w:rsid w:val="00D51A01"/>
    <w:rsid w:val="00D52B79"/>
    <w:rsid w:val="00D52B89"/>
    <w:rsid w:val="00D52E90"/>
    <w:rsid w:val="00D52F7B"/>
    <w:rsid w:val="00D53116"/>
    <w:rsid w:val="00D545D6"/>
    <w:rsid w:val="00D56EEA"/>
    <w:rsid w:val="00D572C3"/>
    <w:rsid w:val="00D5746C"/>
    <w:rsid w:val="00D57753"/>
    <w:rsid w:val="00D57CA8"/>
    <w:rsid w:val="00D608A9"/>
    <w:rsid w:val="00D60D37"/>
    <w:rsid w:val="00D61E02"/>
    <w:rsid w:val="00D61E51"/>
    <w:rsid w:val="00D61F21"/>
    <w:rsid w:val="00D629D9"/>
    <w:rsid w:val="00D62F80"/>
    <w:rsid w:val="00D6308A"/>
    <w:rsid w:val="00D63440"/>
    <w:rsid w:val="00D64D8F"/>
    <w:rsid w:val="00D65385"/>
    <w:rsid w:val="00D65AEA"/>
    <w:rsid w:val="00D670E6"/>
    <w:rsid w:val="00D67A3A"/>
    <w:rsid w:val="00D70451"/>
    <w:rsid w:val="00D70550"/>
    <w:rsid w:val="00D7399A"/>
    <w:rsid w:val="00D74211"/>
    <w:rsid w:val="00D74564"/>
    <w:rsid w:val="00D7542E"/>
    <w:rsid w:val="00D7557B"/>
    <w:rsid w:val="00D76536"/>
    <w:rsid w:val="00D7694B"/>
    <w:rsid w:val="00D769FE"/>
    <w:rsid w:val="00D76E9B"/>
    <w:rsid w:val="00D77D15"/>
    <w:rsid w:val="00D77DF9"/>
    <w:rsid w:val="00D77E90"/>
    <w:rsid w:val="00D80465"/>
    <w:rsid w:val="00D80663"/>
    <w:rsid w:val="00D80FA6"/>
    <w:rsid w:val="00D821CD"/>
    <w:rsid w:val="00D83DD4"/>
    <w:rsid w:val="00D83E58"/>
    <w:rsid w:val="00D84EA0"/>
    <w:rsid w:val="00D85B68"/>
    <w:rsid w:val="00D86A8E"/>
    <w:rsid w:val="00D8737B"/>
    <w:rsid w:val="00D94DA3"/>
    <w:rsid w:val="00D960EC"/>
    <w:rsid w:val="00D963F2"/>
    <w:rsid w:val="00D97493"/>
    <w:rsid w:val="00D97BB4"/>
    <w:rsid w:val="00D97D18"/>
    <w:rsid w:val="00D97F19"/>
    <w:rsid w:val="00DA038C"/>
    <w:rsid w:val="00DA04D1"/>
    <w:rsid w:val="00DA06A9"/>
    <w:rsid w:val="00DA1333"/>
    <w:rsid w:val="00DA1A70"/>
    <w:rsid w:val="00DA27EE"/>
    <w:rsid w:val="00DA281E"/>
    <w:rsid w:val="00DA290B"/>
    <w:rsid w:val="00DA3461"/>
    <w:rsid w:val="00DA4387"/>
    <w:rsid w:val="00DB13EA"/>
    <w:rsid w:val="00DB277F"/>
    <w:rsid w:val="00DB3071"/>
    <w:rsid w:val="00DB3F67"/>
    <w:rsid w:val="00DB524A"/>
    <w:rsid w:val="00DB6761"/>
    <w:rsid w:val="00DC0467"/>
    <w:rsid w:val="00DC05AD"/>
    <w:rsid w:val="00DC09E3"/>
    <w:rsid w:val="00DC0DE1"/>
    <w:rsid w:val="00DC14FB"/>
    <w:rsid w:val="00DC15D5"/>
    <w:rsid w:val="00DC297E"/>
    <w:rsid w:val="00DC3354"/>
    <w:rsid w:val="00DC4868"/>
    <w:rsid w:val="00DC5B80"/>
    <w:rsid w:val="00DC61DD"/>
    <w:rsid w:val="00DD0731"/>
    <w:rsid w:val="00DD099E"/>
    <w:rsid w:val="00DD0FFE"/>
    <w:rsid w:val="00DD1DDE"/>
    <w:rsid w:val="00DD215D"/>
    <w:rsid w:val="00DD3D50"/>
    <w:rsid w:val="00DD4647"/>
    <w:rsid w:val="00DD62D7"/>
    <w:rsid w:val="00DD6934"/>
    <w:rsid w:val="00DD6A24"/>
    <w:rsid w:val="00DD6F12"/>
    <w:rsid w:val="00DE2ED3"/>
    <w:rsid w:val="00DE3FB5"/>
    <w:rsid w:val="00DE4C40"/>
    <w:rsid w:val="00DE54BC"/>
    <w:rsid w:val="00DE6B6C"/>
    <w:rsid w:val="00DF0C2D"/>
    <w:rsid w:val="00DF25E2"/>
    <w:rsid w:val="00DF2689"/>
    <w:rsid w:val="00DF58A3"/>
    <w:rsid w:val="00DF621F"/>
    <w:rsid w:val="00DF62AF"/>
    <w:rsid w:val="00DF6E05"/>
    <w:rsid w:val="00DF7C0C"/>
    <w:rsid w:val="00DF7EA5"/>
    <w:rsid w:val="00E00807"/>
    <w:rsid w:val="00E00917"/>
    <w:rsid w:val="00E02708"/>
    <w:rsid w:val="00E028C4"/>
    <w:rsid w:val="00E04853"/>
    <w:rsid w:val="00E04A39"/>
    <w:rsid w:val="00E054DA"/>
    <w:rsid w:val="00E057BE"/>
    <w:rsid w:val="00E06BF8"/>
    <w:rsid w:val="00E06E08"/>
    <w:rsid w:val="00E06FF0"/>
    <w:rsid w:val="00E1032B"/>
    <w:rsid w:val="00E10355"/>
    <w:rsid w:val="00E10ABA"/>
    <w:rsid w:val="00E14AB2"/>
    <w:rsid w:val="00E16467"/>
    <w:rsid w:val="00E1686B"/>
    <w:rsid w:val="00E201AA"/>
    <w:rsid w:val="00E21128"/>
    <w:rsid w:val="00E21685"/>
    <w:rsid w:val="00E22A3F"/>
    <w:rsid w:val="00E22B6C"/>
    <w:rsid w:val="00E236AE"/>
    <w:rsid w:val="00E24708"/>
    <w:rsid w:val="00E25179"/>
    <w:rsid w:val="00E25EEF"/>
    <w:rsid w:val="00E2608A"/>
    <w:rsid w:val="00E270D9"/>
    <w:rsid w:val="00E27360"/>
    <w:rsid w:val="00E27E0D"/>
    <w:rsid w:val="00E307D2"/>
    <w:rsid w:val="00E31354"/>
    <w:rsid w:val="00E3199B"/>
    <w:rsid w:val="00E31B4A"/>
    <w:rsid w:val="00E32498"/>
    <w:rsid w:val="00E32BA2"/>
    <w:rsid w:val="00E32CD4"/>
    <w:rsid w:val="00E330EF"/>
    <w:rsid w:val="00E33C1A"/>
    <w:rsid w:val="00E34F49"/>
    <w:rsid w:val="00E35554"/>
    <w:rsid w:val="00E356D9"/>
    <w:rsid w:val="00E35B50"/>
    <w:rsid w:val="00E35E7D"/>
    <w:rsid w:val="00E40B75"/>
    <w:rsid w:val="00E4123D"/>
    <w:rsid w:val="00E41B7B"/>
    <w:rsid w:val="00E42509"/>
    <w:rsid w:val="00E42949"/>
    <w:rsid w:val="00E42979"/>
    <w:rsid w:val="00E438BE"/>
    <w:rsid w:val="00E4423D"/>
    <w:rsid w:val="00E4479B"/>
    <w:rsid w:val="00E47865"/>
    <w:rsid w:val="00E479D4"/>
    <w:rsid w:val="00E506EA"/>
    <w:rsid w:val="00E54DCC"/>
    <w:rsid w:val="00E554A7"/>
    <w:rsid w:val="00E5729B"/>
    <w:rsid w:val="00E57B19"/>
    <w:rsid w:val="00E57F66"/>
    <w:rsid w:val="00E6004D"/>
    <w:rsid w:val="00E61547"/>
    <w:rsid w:val="00E61906"/>
    <w:rsid w:val="00E61E32"/>
    <w:rsid w:val="00E6265B"/>
    <w:rsid w:val="00E62C8E"/>
    <w:rsid w:val="00E64FF8"/>
    <w:rsid w:val="00E65C0C"/>
    <w:rsid w:val="00E66098"/>
    <w:rsid w:val="00E70544"/>
    <w:rsid w:val="00E7097C"/>
    <w:rsid w:val="00E71879"/>
    <w:rsid w:val="00E71B72"/>
    <w:rsid w:val="00E71FB3"/>
    <w:rsid w:val="00E743A6"/>
    <w:rsid w:val="00E74DCF"/>
    <w:rsid w:val="00E75B0C"/>
    <w:rsid w:val="00E767D6"/>
    <w:rsid w:val="00E76977"/>
    <w:rsid w:val="00E77182"/>
    <w:rsid w:val="00E771DD"/>
    <w:rsid w:val="00E80130"/>
    <w:rsid w:val="00E8037E"/>
    <w:rsid w:val="00E81107"/>
    <w:rsid w:val="00E81978"/>
    <w:rsid w:val="00E83546"/>
    <w:rsid w:val="00E83A7C"/>
    <w:rsid w:val="00E8598F"/>
    <w:rsid w:val="00E905F6"/>
    <w:rsid w:val="00E906CA"/>
    <w:rsid w:val="00E9147D"/>
    <w:rsid w:val="00E917D8"/>
    <w:rsid w:val="00E92738"/>
    <w:rsid w:val="00E92870"/>
    <w:rsid w:val="00E92A06"/>
    <w:rsid w:val="00E9575E"/>
    <w:rsid w:val="00E96407"/>
    <w:rsid w:val="00E967AE"/>
    <w:rsid w:val="00E97DBB"/>
    <w:rsid w:val="00E97E34"/>
    <w:rsid w:val="00EA0B97"/>
    <w:rsid w:val="00EA23BB"/>
    <w:rsid w:val="00EA2401"/>
    <w:rsid w:val="00EA33B7"/>
    <w:rsid w:val="00EA33D3"/>
    <w:rsid w:val="00EA3540"/>
    <w:rsid w:val="00EA6728"/>
    <w:rsid w:val="00EA6B44"/>
    <w:rsid w:val="00EA700E"/>
    <w:rsid w:val="00EB0C43"/>
    <w:rsid w:val="00EB15BA"/>
    <w:rsid w:val="00EB18CB"/>
    <w:rsid w:val="00EB250A"/>
    <w:rsid w:val="00EB2952"/>
    <w:rsid w:val="00EB2C13"/>
    <w:rsid w:val="00EB3549"/>
    <w:rsid w:val="00EB6E59"/>
    <w:rsid w:val="00EB7DDA"/>
    <w:rsid w:val="00EC1837"/>
    <w:rsid w:val="00EC2B20"/>
    <w:rsid w:val="00EC343A"/>
    <w:rsid w:val="00EC3E35"/>
    <w:rsid w:val="00EC435A"/>
    <w:rsid w:val="00EC545C"/>
    <w:rsid w:val="00EC58B6"/>
    <w:rsid w:val="00EC6EBD"/>
    <w:rsid w:val="00EC6FDB"/>
    <w:rsid w:val="00EC70FC"/>
    <w:rsid w:val="00EC7417"/>
    <w:rsid w:val="00EC78F3"/>
    <w:rsid w:val="00ED0744"/>
    <w:rsid w:val="00ED1676"/>
    <w:rsid w:val="00ED2709"/>
    <w:rsid w:val="00ED4218"/>
    <w:rsid w:val="00ED544C"/>
    <w:rsid w:val="00ED5C31"/>
    <w:rsid w:val="00ED63D1"/>
    <w:rsid w:val="00EE00F4"/>
    <w:rsid w:val="00EE0577"/>
    <w:rsid w:val="00EE064A"/>
    <w:rsid w:val="00EE1575"/>
    <w:rsid w:val="00EE19DD"/>
    <w:rsid w:val="00EE2386"/>
    <w:rsid w:val="00EE301B"/>
    <w:rsid w:val="00EE33B1"/>
    <w:rsid w:val="00EE3716"/>
    <w:rsid w:val="00EE3FD1"/>
    <w:rsid w:val="00EE41A5"/>
    <w:rsid w:val="00EE4439"/>
    <w:rsid w:val="00EE4554"/>
    <w:rsid w:val="00EE4AE8"/>
    <w:rsid w:val="00EE5C68"/>
    <w:rsid w:val="00EE5D28"/>
    <w:rsid w:val="00EE6421"/>
    <w:rsid w:val="00EE7BF3"/>
    <w:rsid w:val="00EF1714"/>
    <w:rsid w:val="00EF1E6B"/>
    <w:rsid w:val="00EF2912"/>
    <w:rsid w:val="00EF3952"/>
    <w:rsid w:val="00EF3EDC"/>
    <w:rsid w:val="00EF3EEF"/>
    <w:rsid w:val="00EF464C"/>
    <w:rsid w:val="00EF6106"/>
    <w:rsid w:val="00EF65ED"/>
    <w:rsid w:val="00EF7077"/>
    <w:rsid w:val="00F01BC2"/>
    <w:rsid w:val="00F01EAE"/>
    <w:rsid w:val="00F03244"/>
    <w:rsid w:val="00F04EEB"/>
    <w:rsid w:val="00F061FC"/>
    <w:rsid w:val="00F06466"/>
    <w:rsid w:val="00F11345"/>
    <w:rsid w:val="00F114AF"/>
    <w:rsid w:val="00F1157B"/>
    <w:rsid w:val="00F1255F"/>
    <w:rsid w:val="00F12EF4"/>
    <w:rsid w:val="00F13443"/>
    <w:rsid w:val="00F13638"/>
    <w:rsid w:val="00F1397C"/>
    <w:rsid w:val="00F13ADF"/>
    <w:rsid w:val="00F147DD"/>
    <w:rsid w:val="00F15176"/>
    <w:rsid w:val="00F15381"/>
    <w:rsid w:val="00F158E2"/>
    <w:rsid w:val="00F177AA"/>
    <w:rsid w:val="00F17B91"/>
    <w:rsid w:val="00F20606"/>
    <w:rsid w:val="00F20C8E"/>
    <w:rsid w:val="00F20E70"/>
    <w:rsid w:val="00F21289"/>
    <w:rsid w:val="00F220C3"/>
    <w:rsid w:val="00F22696"/>
    <w:rsid w:val="00F230F9"/>
    <w:rsid w:val="00F23592"/>
    <w:rsid w:val="00F2405F"/>
    <w:rsid w:val="00F245A4"/>
    <w:rsid w:val="00F245D1"/>
    <w:rsid w:val="00F2478C"/>
    <w:rsid w:val="00F24F03"/>
    <w:rsid w:val="00F25C91"/>
    <w:rsid w:val="00F25D16"/>
    <w:rsid w:val="00F27E54"/>
    <w:rsid w:val="00F31719"/>
    <w:rsid w:val="00F32F28"/>
    <w:rsid w:val="00F331A4"/>
    <w:rsid w:val="00F34274"/>
    <w:rsid w:val="00F3742C"/>
    <w:rsid w:val="00F379B7"/>
    <w:rsid w:val="00F37E0C"/>
    <w:rsid w:val="00F43B65"/>
    <w:rsid w:val="00F44D9A"/>
    <w:rsid w:val="00F45EED"/>
    <w:rsid w:val="00F46685"/>
    <w:rsid w:val="00F471C4"/>
    <w:rsid w:val="00F51A49"/>
    <w:rsid w:val="00F52010"/>
    <w:rsid w:val="00F52345"/>
    <w:rsid w:val="00F525FA"/>
    <w:rsid w:val="00F52F9C"/>
    <w:rsid w:val="00F532FF"/>
    <w:rsid w:val="00F549FB"/>
    <w:rsid w:val="00F57313"/>
    <w:rsid w:val="00F57989"/>
    <w:rsid w:val="00F57F36"/>
    <w:rsid w:val="00F60703"/>
    <w:rsid w:val="00F61617"/>
    <w:rsid w:val="00F622CE"/>
    <w:rsid w:val="00F62F85"/>
    <w:rsid w:val="00F65866"/>
    <w:rsid w:val="00F65B53"/>
    <w:rsid w:val="00F66556"/>
    <w:rsid w:val="00F670D7"/>
    <w:rsid w:val="00F71053"/>
    <w:rsid w:val="00F7206C"/>
    <w:rsid w:val="00F732F6"/>
    <w:rsid w:val="00F745A3"/>
    <w:rsid w:val="00F74783"/>
    <w:rsid w:val="00F748D0"/>
    <w:rsid w:val="00F77416"/>
    <w:rsid w:val="00F77BB5"/>
    <w:rsid w:val="00F7C600"/>
    <w:rsid w:val="00F801B2"/>
    <w:rsid w:val="00F80DF4"/>
    <w:rsid w:val="00F80F75"/>
    <w:rsid w:val="00F811B6"/>
    <w:rsid w:val="00F81245"/>
    <w:rsid w:val="00F815FB"/>
    <w:rsid w:val="00F8360B"/>
    <w:rsid w:val="00F83B23"/>
    <w:rsid w:val="00F84BFC"/>
    <w:rsid w:val="00F857A3"/>
    <w:rsid w:val="00F85D8C"/>
    <w:rsid w:val="00F866FD"/>
    <w:rsid w:val="00F86D81"/>
    <w:rsid w:val="00F87448"/>
    <w:rsid w:val="00F87DA5"/>
    <w:rsid w:val="00F87F05"/>
    <w:rsid w:val="00F90F0A"/>
    <w:rsid w:val="00F91F9C"/>
    <w:rsid w:val="00F92762"/>
    <w:rsid w:val="00F94669"/>
    <w:rsid w:val="00F94D7D"/>
    <w:rsid w:val="00F95018"/>
    <w:rsid w:val="00F9501E"/>
    <w:rsid w:val="00F96668"/>
    <w:rsid w:val="00F976F7"/>
    <w:rsid w:val="00F97B4E"/>
    <w:rsid w:val="00FA07D5"/>
    <w:rsid w:val="00FA1FC5"/>
    <w:rsid w:val="00FA307F"/>
    <w:rsid w:val="00FA3323"/>
    <w:rsid w:val="00FA417D"/>
    <w:rsid w:val="00FA4372"/>
    <w:rsid w:val="00FA5773"/>
    <w:rsid w:val="00FA5A08"/>
    <w:rsid w:val="00FA6267"/>
    <w:rsid w:val="00FB080A"/>
    <w:rsid w:val="00FB1437"/>
    <w:rsid w:val="00FB1975"/>
    <w:rsid w:val="00FB1A26"/>
    <w:rsid w:val="00FB1AC1"/>
    <w:rsid w:val="00FB265F"/>
    <w:rsid w:val="00FB4D2F"/>
    <w:rsid w:val="00FB6522"/>
    <w:rsid w:val="00FB7FB4"/>
    <w:rsid w:val="00FC258C"/>
    <w:rsid w:val="00FC3D63"/>
    <w:rsid w:val="00FC412F"/>
    <w:rsid w:val="00FC46EC"/>
    <w:rsid w:val="00FC4E40"/>
    <w:rsid w:val="00FC4F98"/>
    <w:rsid w:val="00FC528B"/>
    <w:rsid w:val="00FC5BC0"/>
    <w:rsid w:val="00FC5E77"/>
    <w:rsid w:val="00FC7148"/>
    <w:rsid w:val="00FC782F"/>
    <w:rsid w:val="00FC79E9"/>
    <w:rsid w:val="00FD0216"/>
    <w:rsid w:val="00FD1AB1"/>
    <w:rsid w:val="00FD2392"/>
    <w:rsid w:val="00FD2E73"/>
    <w:rsid w:val="00FD4212"/>
    <w:rsid w:val="00FD4B20"/>
    <w:rsid w:val="00FD5720"/>
    <w:rsid w:val="00FD5C38"/>
    <w:rsid w:val="00FD609E"/>
    <w:rsid w:val="00FD748E"/>
    <w:rsid w:val="00FD7C4E"/>
    <w:rsid w:val="00FE0297"/>
    <w:rsid w:val="00FE04B8"/>
    <w:rsid w:val="00FE0D5D"/>
    <w:rsid w:val="00FE1D9B"/>
    <w:rsid w:val="00FE1F33"/>
    <w:rsid w:val="00FE310B"/>
    <w:rsid w:val="00FE36BD"/>
    <w:rsid w:val="00FE3771"/>
    <w:rsid w:val="00FE7B81"/>
    <w:rsid w:val="00FF1C42"/>
    <w:rsid w:val="00FF2002"/>
    <w:rsid w:val="00FF23DF"/>
    <w:rsid w:val="00FF2CBC"/>
    <w:rsid w:val="00FF3815"/>
    <w:rsid w:val="00FF48D4"/>
    <w:rsid w:val="00FF50AC"/>
    <w:rsid w:val="00FF644E"/>
    <w:rsid w:val="00FF7373"/>
    <w:rsid w:val="010DBC1A"/>
    <w:rsid w:val="016BDB40"/>
    <w:rsid w:val="017B7CCA"/>
    <w:rsid w:val="01B07497"/>
    <w:rsid w:val="01B30A67"/>
    <w:rsid w:val="021A365A"/>
    <w:rsid w:val="02406487"/>
    <w:rsid w:val="029F3105"/>
    <w:rsid w:val="02EB44C8"/>
    <w:rsid w:val="02F6E876"/>
    <w:rsid w:val="031B572F"/>
    <w:rsid w:val="035ECDCF"/>
    <w:rsid w:val="037C86D1"/>
    <w:rsid w:val="03848D50"/>
    <w:rsid w:val="03883EED"/>
    <w:rsid w:val="03915A89"/>
    <w:rsid w:val="03B13219"/>
    <w:rsid w:val="03CEFAEA"/>
    <w:rsid w:val="03DF1A8F"/>
    <w:rsid w:val="03F05860"/>
    <w:rsid w:val="044BF5ED"/>
    <w:rsid w:val="04B5E95C"/>
    <w:rsid w:val="04C119EE"/>
    <w:rsid w:val="0510C7AE"/>
    <w:rsid w:val="054CAD21"/>
    <w:rsid w:val="055EADA0"/>
    <w:rsid w:val="05F2E02E"/>
    <w:rsid w:val="06019DD1"/>
    <w:rsid w:val="0614A249"/>
    <w:rsid w:val="061D8B6E"/>
    <w:rsid w:val="0639385D"/>
    <w:rsid w:val="06D6DAE3"/>
    <w:rsid w:val="070308F0"/>
    <w:rsid w:val="07352A49"/>
    <w:rsid w:val="08349D9C"/>
    <w:rsid w:val="0876D08C"/>
    <w:rsid w:val="08F058C2"/>
    <w:rsid w:val="08F85695"/>
    <w:rsid w:val="096758AC"/>
    <w:rsid w:val="097FFCFC"/>
    <w:rsid w:val="0986F8C3"/>
    <w:rsid w:val="09B4E393"/>
    <w:rsid w:val="09B99E88"/>
    <w:rsid w:val="09E5E7D2"/>
    <w:rsid w:val="09F001C3"/>
    <w:rsid w:val="0A041BAD"/>
    <w:rsid w:val="0A1B4C48"/>
    <w:rsid w:val="0B05A4F7"/>
    <w:rsid w:val="0B141903"/>
    <w:rsid w:val="0BB1210C"/>
    <w:rsid w:val="0BC7571B"/>
    <w:rsid w:val="0C14C008"/>
    <w:rsid w:val="0C462238"/>
    <w:rsid w:val="0C6E95A3"/>
    <w:rsid w:val="0D4E54C0"/>
    <w:rsid w:val="0E1A8441"/>
    <w:rsid w:val="0E40AE05"/>
    <w:rsid w:val="0E604BAA"/>
    <w:rsid w:val="0E8EBE8A"/>
    <w:rsid w:val="0F05B643"/>
    <w:rsid w:val="0F8E5C53"/>
    <w:rsid w:val="104919A0"/>
    <w:rsid w:val="10BFB8BF"/>
    <w:rsid w:val="117B8294"/>
    <w:rsid w:val="11B5FE82"/>
    <w:rsid w:val="11C5FF76"/>
    <w:rsid w:val="11E45173"/>
    <w:rsid w:val="12456C68"/>
    <w:rsid w:val="12FD0DF6"/>
    <w:rsid w:val="13365A3C"/>
    <w:rsid w:val="135C2B3F"/>
    <w:rsid w:val="13E6D5BB"/>
    <w:rsid w:val="13EFC48D"/>
    <w:rsid w:val="14515555"/>
    <w:rsid w:val="1462B539"/>
    <w:rsid w:val="146B36C9"/>
    <w:rsid w:val="1477C0E6"/>
    <w:rsid w:val="147A400F"/>
    <w:rsid w:val="14A88144"/>
    <w:rsid w:val="14BD3A31"/>
    <w:rsid w:val="14D78EF6"/>
    <w:rsid w:val="14DCF0F0"/>
    <w:rsid w:val="15D7DEFD"/>
    <w:rsid w:val="16106ADE"/>
    <w:rsid w:val="161A7476"/>
    <w:rsid w:val="16246E50"/>
    <w:rsid w:val="1628877E"/>
    <w:rsid w:val="1647B28F"/>
    <w:rsid w:val="1686F78B"/>
    <w:rsid w:val="16953E12"/>
    <w:rsid w:val="16ECC1AD"/>
    <w:rsid w:val="172F30D6"/>
    <w:rsid w:val="17301D4D"/>
    <w:rsid w:val="174C44EC"/>
    <w:rsid w:val="175FD1C7"/>
    <w:rsid w:val="177ED1C2"/>
    <w:rsid w:val="17CCC44F"/>
    <w:rsid w:val="180DB443"/>
    <w:rsid w:val="182B972E"/>
    <w:rsid w:val="18D868CF"/>
    <w:rsid w:val="18FE12A9"/>
    <w:rsid w:val="19143A33"/>
    <w:rsid w:val="1919C860"/>
    <w:rsid w:val="19A0D42F"/>
    <w:rsid w:val="19C6FE2F"/>
    <w:rsid w:val="1A0871C7"/>
    <w:rsid w:val="1A62B07C"/>
    <w:rsid w:val="1AFBEFD2"/>
    <w:rsid w:val="1B394612"/>
    <w:rsid w:val="1B3DAC47"/>
    <w:rsid w:val="1B8DF471"/>
    <w:rsid w:val="1B930955"/>
    <w:rsid w:val="1BD30026"/>
    <w:rsid w:val="1C0898EA"/>
    <w:rsid w:val="1C0A4D05"/>
    <w:rsid w:val="1C0FB3A7"/>
    <w:rsid w:val="1C1526F3"/>
    <w:rsid w:val="1C472391"/>
    <w:rsid w:val="1C6B94F6"/>
    <w:rsid w:val="1C8D09D5"/>
    <w:rsid w:val="1CD0B8A1"/>
    <w:rsid w:val="1CDE6053"/>
    <w:rsid w:val="1CE41D95"/>
    <w:rsid w:val="1D3BC8CA"/>
    <w:rsid w:val="1D56722A"/>
    <w:rsid w:val="1D6CA1E1"/>
    <w:rsid w:val="1DBD229B"/>
    <w:rsid w:val="1DBEB386"/>
    <w:rsid w:val="1DF26751"/>
    <w:rsid w:val="1EAD96A6"/>
    <w:rsid w:val="1EDD412D"/>
    <w:rsid w:val="1EDD57B1"/>
    <w:rsid w:val="1F43BA60"/>
    <w:rsid w:val="1F669A80"/>
    <w:rsid w:val="1F6E1162"/>
    <w:rsid w:val="1F971B6D"/>
    <w:rsid w:val="1FBA1DCF"/>
    <w:rsid w:val="20FB78DA"/>
    <w:rsid w:val="2137464F"/>
    <w:rsid w:val="215D310C"/>
    <w:rsid w:val="217E48E6"/>
    <w:rsid w:val="22012853"/>
    <w:rsid w:val="220CE816"/>
    <w:rsid w:val="2216DD33"/>
    <w:rsid w:val="22632AB7"/>
    <w:rsid w:val="2295909E"/>
    <w:rsid w:val="22E368CD"/>
    <w:rsid w:val="2334AACF"/>
    <w:rsid w:val="235436CD"/>
    <w:rsid w:val="239398D7"/>
    <w:rsid w:val="23A75194"/>
    <w:rsid w:val="2421BE8A"/>
    <w:rsid w:val="24C89B68"/>
    <w:rsid w:val="24CA67EC"/>
    <w:rsid w:val="24D1E641"/>
    <w:rsid w:val="25121DAA"/>
    <w:rsid w:val="25D5985D"/>
    <w:rsid w:val="26809743"/>
    <w:rsid w:val="268A66D7"/>
    <w:rsid w:val="268BFA2E"/>
    <w:rsid w:val="269593A5"/>
    <w:rsid w:val="26B40DF0"/>
    <w:rsid w:val="26DB87BB"/>
    <w:rsid w:val="270FD3CB"/>
    <w:rsid w:val="2726363E"/>
    <w:rsid w:val="272AFE8D"/>
    <w:rsid w:val="272B3738"/>
    <w:rsid w:val="276473F4"/>
    <w:rsid w:val="27BA3F33"/>
    <w:rsid w:val="27F5FF24"/>
    <w:rsid w:val="27FD2897"/>
    <w:rsid w:val="284CD4FA"/>
    <w:rsid w:val="28BC88C8"/>
    <w:rsid w:val="293D05FF"/>
    <w:rsid w:val="29458FC6"/>
    <w:rsid w:val="295F54FF"/>
    <w:rsid w:val="297F7628"/>
    <w:rsid w:val="2A3EC57B"/>
    <w:rsid w:val="2A422B1E"/>
    <w:rsid w:val="2A44E6EB"/>
    <w:rsid w:val="2A808B1F"/>
    <w:rsid w:val="2A840687"/>
    <w:rsid w:val="2AC61875"/>
    <w:rsid w:val="2AE48BEB"/>
    <w:rsid w:val="2B107557"/>
    <w:rsid w:val="2C3E7CBD"/>
    <w:rsid w:val="2C6B509C"/>
    <w:rsid w:val="2C757B6C"/>
    <w:rsid w:val="2CB118F5"/>
    <w:rsid w:val="2CC0F8FA"/>
    <w:rsid w:val="2CEB5F38"/>
    <w:rsid w:val="2D3C33FB"/>
    <w:rsid w:val="2DCD8C3A"/>
    <w:rsid w:val="2E1081E1"/>
    <w:rsid w:val="2E67C33B"/>
    <w:rsid w:val="2E6FB3A6"/>
    <w:rsid w:val="2EAEE00B"/>
    <w:rsid w:val="2F64C184"/>
    <w:rsid w:val="2FA24BA0"/>
    <w:rsid w:val="300272D8"/>
    <w:rsid w:val="302D57CF"/>
    <w:rsid w:val="3034E3BB"/>
    <w:rsid w:val="3086B932"/>
    <w:rsid w:val="309D6DA3"/>
    <w:rsid w:val="30AA1ED8"/>
    <w:rsid w:val="310BCF1A"/>
    <w:rsid w:val="31354A21"/>
    <w:rsid w:val="3176304E"/>
    <w:rsid w:val="319DE58B"/>
    <w:rsid w:val="31DB47EE"/>
    <w:rsid w:val="3287FC35"/>
    <w:rsid w:val="32E931FB"/>
    <w:rsid w:val="332E7A5B"/>
    <w:rsid w:val="33475382"/>
    <w:rsid w:val="33C4CB1E"/>
    <w:rsid w:val="33C6F49A"/>
    <w:rsid w:val="33FD2E6E"/>
    <w:rsid w:val="34201AB7"/>
    <w:rsid w:val="344E68B1"/>
    <w:rsid w:val="348AAE10"/>
    <w:rsid w:val="34E81926"/>
    <w:rsid w:val="350AF7B8"/>
    <w:rsid w:val="353E568F"/>
    <w:rsid w:val="357C6948"/>
    <w:rsid w:val="359285B6"/>
    <w:rsid w:val="359DE987"/>
    <w:rsid w:val="35AE4E2E"/>
    <w:rsid w:val="35F51871"/>
    <w:rsid w:val="3623C18A"/>
    <w:rsid w:val="3648C817"/>
    <w:rsid w:val="36CF3A27"/>
    <w:rsid w:val="37692FFB"/>
    <w:rsid w:val="379214D2"/>
    <w:rsid w:val="379DE3C2"/>
    <w:rsid w:val="37C172B5"/>
    <w:rsid w:val="37C69DC1"/>
    <w:rsid w:val="381F9550"/>
    <w:rsid w:val="3850A21C"/>
    <w:rsid w:val="38692574"/>
    <w:rsid w:val="38702CB9"/>
    <w:rsid w:val="38DBCC51"/>
    <w:rsid w:val="390227A3"/>
    <w:rsid w:val="39117B3E"/>
    <w:rsid w:val="391846BD"/>
    <w:rsid w:val="391F69CB"/>
    <w:rsid w:val="3965331C"/>
    <w:rsid w:val="3987E2D3"/>
    <w:rsid w:val="39D8B206"/>
    <w:rsid w:val="39EF24DB"/>
    <w:rsid w:val="3A333C6D"/>
    <w:rsid w:val="3A8AB2B0"/>
    <w:rsid w:val="3AA0991C"/>
    <w:rsid w:val="3B341DF6"/>
    <w:rsid w:val="3B36CBB3"/>
    <w:rsid w:val="3B7AB261"/>
    <w:rsid w:val="3B7DB205"/>
    <w:rsid w:val="3B887A65"/>
    <w:rsid w:val="3B99E0CB"/>
    <w:rsid w:val="3BCE28E7"/>
    <w:rsid w:val="3BF29107"/>
    <w:rsid w:val="3C120053"/>
    <w:rsid w:val="3C3377EE"/>
    <w:rsid w:val="3CE4C8E1"/>
    <w:rsid w:val="3CE53B01"/>
    <w:rsid w:val="3D33C394"/>
    <w:rsid w:val="3D55BDF4"/>
    <w:rsid w:val="3D598158"/>
    <w:rsid w:val="3E01B2F9"/>
    <w:rsid w:val="3E1FCB8D"/>
    <w:rsid w:val="3E834DBD"/>
    <w:rsid w:val="3EC62074"/>
    <w:rsid w:val="3F1F6908"/>
    <w:rsid w:val="3F326EB4"/>
    <w:rsid w:val="3F64F9A0"/>
    <w:rsid w:val="3FAD09C8"/>
    <w:rsid w:val="3FE8412D"/>
    <w:rsid w:val="40C726A7"/>
    <w:rsid w:val="40CD52B6"/>
    <w:rsid w:val="410AD66A"/>
    <w:rsid w:val="41124C57"/>
    <w:rsid w:val="421AAA33"/>
    <w:rsid w:val="424E776A"/>
    <w:rsid w:val="425C2F42"/>
    <w:rsid w:val="42875127"/>
    <w:rsid w:val="42991632"/>
    <w:rsid w:val="429C1A92"/>
    <w:rsid w:val="42D87415"/>
    <w:rsid w:val="4305A709"/>
    <w:rsid w:val="4373888F"/>
    <w:rsid w:val="439445C1"/>
    <w:rsid w:val="43C92A8F"/>
    <w:rsid w:val="43DD1E25"/>
    <w:rsid w:val="4425D8BC"/>
    <w:rsid w:val="444722D6"/>
    <w:rsid w:val="4468765B"/>
    <w:rsid w:val="4482BFB8"/>
    <w:rsid w:val="44D5FC8F"/>
    <w:rsid w:val="4511AEA7"/>
    <w:rsid w:val="45563637"/>
    <w:rsid w:val="4564D311"/>
    <w:rsid w:val="461DAE0F"/>
    <w:rsid w:val="461F6177"/>
    <w:rsid w:val="46651A33"/>
    <w:rsid w:val="4727ECDA"/>
    <w:rsid w:val="47B20A15"/>
    <w:rsid w:val="4806D5AB"/>
    <w:rsid w:val="482F06AC"/>
    <w:rsid w:val="486D3EF3"/>
    <w:rsid w:val="487966D5"/>
    <w:rsid w:val="48AB94E0"/>
    <w:rsid w:val="48AF0A9D"/>
    <w:rsid w:val="48C62559"/>
    <w:rsid w:val="496CFCE3"/>
    <w:rsid w:val="49B12D79"/>
    <w:rsid w:val="4AD6DCB4"/>
    <w:rsid w:val="4B083F92"/>
    <w:rsid w:val="4B0F058E"/>
    <w:rsid w:val="4B39802D"/>
    <w:rsid w:val="4B999DCA"/>
    <w:rsid w:val="4BF5FDC4"/>
    <w:rsid w:val="4C3F9C1F"/>
    <w:rsid w:val="4C6C7E14"/>
    <w:rsid w:val="4C93A843"/>
    <w:rsid w:val="4CD7E473"/>
    <w:rsid w:val="4D4117BB"/>
    <w:rsid w:val="4D4742DF"/>
    <w:rsid w:val="4D8AD413"/>
    <w:rsid w:val="4DA7E0FD"/>
    <w:rsid w:val="4DBD249A"/>
    <w:rsid w:val="4DFA52E2"/>
    <w:rsid w:val="4E012BD3"/>
    <w:rsid w:val="4E779BC8"/>
    <w:rsid w:val="4EB0C2C4"/>
    <w:rsid w:val="4EBEB3DC"/>
    <w:rsid w:val="4EFC862B"/>
    <w:rsid w:val="4F93B4A1"/>
    <w:rsid w:val="500B222B"/>
    <w:rsid w:val="5061B607"/>
    <w:rsid w:val="5087B151"/>
    <w:rsid w:val="50A5CF63"/>
    <w:rsid w:val="50C46947"/>
    <w:rsid w:val="5103C30C"/>
    <w:rsid w:val="513C7438"/>
    <w:rsid w:val="5171EAE1"/>
    <w:rsid w:val="51B3A467"/>
    <w:rsid w:val="51E72CB8"/>
    <w:rsid w:val="52025A16"/>
    <w:rsid w:val="528384F4"/>
    <w:rsid w:val="5345D16A"/>
    <w:rsid w:val="538C690C"/>
    <w:rsid w:val="54099D7D"/>
    <w:rsid w:val="54730F61"/>
    <w:rsid w:val="54860EB2"/>
    <w:rsid w:val="5499B378"/>
    <w:rsid w:val="5502B2EC"/>
    <w:rsid w:val="5547537D"/>
    <w:rsid w:val="557051A9"/>
    <w:rsid w:val="55A68783"/>
    <w:rsid w:val="55B82E84"/>
    <w:rsid w:val="564BBFEA"/>
    <w:rsid w:val="57308ED2"/>
    <w:rsid w:val="573CC8CD"/>
    <w:rsid w:val="579A9D01"/>
    <w:rsid w:val="57A9DD4C"/>
    <w:rsid w:val="5880C6F2"/>
    <w:rsid w:val="58D90871"/>
    <w:rsid w:val="59240C93"/>
    <w:rsid w:val="59540ECD"/>
    <w:rsid w:val="59A6265E"/>
    <w:rsid w:val="59ED2039"/>
    <w:rsid w:val="59F457C0"/>
    <w:rsid w:val="5A7B366D"/>
    <w:rsid w:val="5AA5D767"/>
    <w:rsid w:val="5BE8399E"/>
    <w:rsid w:val="5D3C45BB"/>
    <w:rsid w:val="5D4AD797"/>
    <w:rsid w:val="5D6F26D0"/>
    <w:rsid w:val="5D77AB7D"/>
    <w:rsid w:val="5DC1112E"/>
    <w:rsid w:val="5EA85E64"/>
    <w:rsid w:val="5F5147E9"/>
    <w:rsid w:val="5F677ECF"/>
    <w:rsid w:val="5F8E3B34"/>
    <w:rsid w:val="6001BEF4"/>
    <w:rsid w:val="6032C0A6"/>
    <w:rsid w:val="606AD2DC"/>
    <w:rsid w:val="606D5427"/>
    <w:rsid w:val="6096D864"/>
    <w:rsid w:val="60C1A8CD"/>
    <w:rsid w:val="610102D2"/>
    <w:rsid w:val="61B855C9"/>
    <w:rsid w:val="62249658"/>
    <w:rsid w:val="625D3DEF"/>
    <w:rsid w:val="633B1499"/>
    <w:rsid w:val="633FE38D"/>
    <w:rsid w:val="638AC9BA"/>
    <w:rsid w:val="64906DE5"/>
    <w:rsid w:val="64B18C63"/>
    <w:rsid w:val="64FE503D"/>
    <w:rsid w:val="658D1FA2"/>
    <w:rsid w:val="65B65470"/>
    <w:rsid w:val="6620AD50"/>
    <w:rsid w:val="662AF23C"/>
    <w:rsid w:val="663396FD"/>
    <w:rsid w:val="66406BCE"/>
    <w:rsid w:val="66408AE3"/>
    <w:rsid w:val="664D1A76"/>
    <w:rsid w:val="665A5B7A"/>
    <w:rsid w:val="666D1762"/>
    <w:rsid w:val="66954A9D"/>
    <w:rsid w:val="6696B4F8"/>
    <w:rsid w:val="6782E3E7"/>
    <w:rsid w:val="682B1F7E"/>
    <w:rsid w:val="6853D9ED"/>
    <w:rsid w:val="688648B4"/>
    <w:rsid w:val="68C7A8DE"/>
    <w:rsid w:val="68EB87C9"/>
    <w:rsid w:val="690E000E"/>
    <w:rsid w:val="6931F1CE"/>
    <w:rsid w:val="69323F22"/>
    <w:rsid w:val="693FC090"/>
    <w:rsid w:val="698DBA7C"/>
    <w:rsid w:val="69A4EB5B"/>
    <w:rsid w:val="69CFA21B"/>
    <w:rsid w:val="69F9BD41"/>
    <w:rsid w:val="69FFC6C8"/>
    <w:rsid w:val="6A4EB3D2"/>
    <w:rsid w:val="6AC21156"/>
    <w:rsid w:val="6AC59280"/>
    <w:rsid w:val="6ADE777D"/>
    <w:rsid w:val="6B160948"/>
    <w:rsid w:val="6B353C18"/>
    <w:rsid w:val="6B6FAC31"/>
    <w:rsid w:val="6B756EA7"/>
    <w:rsid w:val="6C385D04"/>
    <w:rsid w:val="6C649A06"/>
    <w:rsid w:val="6C77182C"/>
    <w:rsid w:val="6C787B01"/>
    <w:rsid w:val="6C915D3D"/>
    <w:rsid w:val="6CAF68D9"/>
    <w:rsid w:val="6CCD9EAC"/>
    <w:rsid w:val="6CE43C14"/>
    <w:rsid w:val="6D053E09"/>
    <w:rsid w:val="6D22C321"/>
    <w:rsid w:val="6D3B8D76"/>
    <w:rsid w:val="6D62245B"/>
    <w:rsid w:val="6D9DC417"/>
    <w:rsid w:val="6E34D647"/>
    <w:rsid w:val="6E371D21"/>
    <w:rsid w:val="6E455EF7"/>
    <w:rsid w:val="6E53A78B"/>
    <w:rsid w:val="6E58BDA6"/>
    <w:rsid w:val="6E7AFAE5"/>
    <w:rsid w:val="6EAD96FF"/>
    <w:rsid w:val="6EC2F1E8"/>
    <w:rsid w:val="6F81393D"/>
    <w:rsid w:val="6F972EA6"/>
    <w:rsid w:val="6FADB5CB"/>
    <w:rsid w:val="6FFABB62"/>
    <w:rsid w:val="700ED343"/>
    <w:rsid w:val="702E4DB4"/>
    <w:rsid w:val="7123E97B"/>
    <w:rsid w:val="7185B412"/>
    <w:rsid w:val="7189BF6D"/>
    <w:rsid w:val="719350B2"/>
    <w:rsid w:val="721E814B"/>
    <w:rsid w:val="726633A1"/>
    <w:rsid w:val="72AEF49E"/>
    <w:rsid w:val="72B038AB"/>
    <w:rsid w:val="72CC3FC2"/>
    <w:rsid w:val="72D86A9F"/>
    <w:rsid w:val="72EB74C0"/>
    <w:rsid w:val="733F0926"/>
    <w:rsid w:val="7357DB1A"/>
    <w:rsid w:val="7371CCC5"/>
    <w:rsid w:val="7371E628"/>
    <w:rsid w:val="738A4A8A"/>
    <w:rsid w:val="739FEC9C"/>
    <w:rsid w:val="73C5D1CE"/>
    <w:rsid w:val="73DD4391"/>
    <w:rsid w:val="741BECCF"/>
    <w:rsid w:val="74D05A4E"/>
    <w:rsid w:val="74E616AA"/>
    <w:rsid w:val="753B631B"/>
    <w:rsid w:val="7574A76D"/>
    <w:rsid w:val="75CD3E54"/>
    <w:rsid w:val="75DDD623"/>
    <w:rsid w:val="7688A6C7"/>
    <w:rsid w:val="76CB9E15"/>
    <w:rsid w:val="76DF2EBA"/>
    <w:rsid w:val="77AEA2F0"/>
    <w:rsid w:val="77B63E5F"/>
    <w:rsid w:val="77DC8635"/>
    <w:rsid w:val="782C2EA8"/>
    <w:rsid w:val="78540BCF"/>
    <w:rsid w:val="789F1E18"/>
    <w:rsid w:val="78DBA733"/>
    <w:rsid w:val="79328611"/>
    <w:rsid w:val="795FA13C"/>
    <w:rsid w:val="7987A79D"/>
    <w:rsid w:val="798EEB3A"/>
    <w:rsid w:val="7A02FF87"/>
    <w:rsid w:val="7B2FC0E1"/>
    <w:rsid w:val="7B688D3B"/>
    <w:rsid w:val="7BA215F5"/>
    <w:rsid w:val="7BE27494"/>
    <w:rsid w:val="7BE7A9AB"/>
    <w:rsid w:val="7BF41867"/>
    <w:rsid w:val="7C26BDD7"/>
    <w:rsid w:val="7CA61D6C"/>
    <w:rsid w:val="7D9E148D"/>
    <w:rsid w:val="7DC0772A"/>
    <w:rsid w:val="7DC3B80D"/>
    <w:rsid w:val="7E2A6362"/>
    <w:rsid w:val="7E74DFF2"/>
    <w:rsid w:val="7E752DAB"/>
    <w:rsid w:val="7ED037E0"/>
    <w:rsid w:val="7EFB6AB4"/>
    <w:rsid w:val="7EFE84F3"/>
    <w:rsid w:val="7F99C6F6"/>
    <w:rsid w:val="7FA71028"/>
    <w:rsid w:val="7FB1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5E22F1"/>
  <w15:docId w15:val="{B3C2E360-00F4-4646-9B94-1BBB833C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8E"/>
    <w:rPr>
      <w:kern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No Indent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character" w:customStyle="1" w:styleId="w8qarf">
    <w:name w:val="w8qarf"/>
    <w:basedOn w:val="Fuentedeprrafopredeter"/>
    <w:rsid w:val="00E771DD"/>
  </w:style>
  <w:style w:type="character" w:customStyle="1" w:styleId="lrzxr">
    <w:name w:val="lrzxr"/>
    <w:basedOn w:val="Fuentedeprrafopredeter"/>
    <w:rsid w:val="00E771DD"/>
  </w:style>
  <w:style w:type="character" w:styleId="Hipervnculo">
    <w:name w:val="Hyperlink"/>
    <w:basedOn w:val="Fuentedeprrafopredeter"/>
    <w:uiPriority w:val="99"/>
    <w:unhideWhenUsed/>
    <w:rsid w:val="00FB1AC1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1AC1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CF40A9"/>
    <w:pPr>
      <w:tabs>
        <w:tab w:val="right" w:leader="dot" w:pos="9016"/>
      </w:tabs>
      <w:spacing w:after="100"/>
    </w:pPr>
    <w:rPr>
      <w:b/>
      <w:bCs/>
      <w:noProof/>
      <w:sz w:val="32"/>
      <w:szCs w:val="32"/>
      <w:lang w:val="es-AR"/>
    </w:rPr>
  </w:style>
  <w:style w:type="paragraph" w:styleId="TDC2">
    <w:name w:val="toc 2"/>
    <w:basedOn w:val="Normal"/>
    <w:next w:val="Normal"/>
    <w:autoRedefine/>
    <w:uiPriority w:val="39"/>
    <w:unhideWhenUsed/>
    <w:rsid w:val="00A5253A"/>
    <w:pPr>
      <w:tabs>
        <w:tab w:val="right" w:leader="dot" w:pos="9016"/>
      </w:tabs>
      <w:spacing w:after="100"/>
      <w:ind w:left="240"/>
    </w:pPr>
    <w:rPr>
      <w:noProof/>
      <w:sz w:val="28"/>
      <w:szCs w:val="28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A5253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0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4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edgeimpulse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hingiverse.com/thing:234923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proyecto-ciaa.com.ar/index.html" TargetMode="External"/><Relationship Id="rId23" Type="http://schemas.microsoft.com/office/2020/10/relationships/intelligence" Target="intelligence2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soft\AppData\Local\Microsoft\Office\16.0\DTS\es-AR%7b36578436-4819-40B7-BDBB-549E8C47B163%7d\%7b3261671A-9E5F-4C58-833A-C43D1139F09E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ED99278D5949E6A19845D82F64B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0F76F-D298-4C09-AB91-3267B4A5E6D5}"/>
      </w:docPartPr>
      <w:docPartBody>
        <w:p w:rsidR="00F8442D" w:rsidRDefault="00255B3A">
          <w:pPr>
            <w:pStyle w:val="71ED99278D5949E6A19845D82F64BE0E"/>
          </w:pPr>
          <w:r w:rsidRPr="00AB5BA3">
            <w:rPr>
              <w:lang w:bidi="es-ES"/>
            </w:rPr>
            <w:t>Título de ilustraciones: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84"/>
    <w:rsid w:val="00033DA1"/>
    <w:rsid w:val="00044380"/>
    <w:rsid w:val="00073693"/>
    <w:rsid w:val="000875C5"/>
    <w:rsid w:val="000B3279"/>
    <w:rsid w:val="001122BD"/>
    <w:rsid w:val="001F123E"/>
    <w:rsid w:val="0023447E"/>
    <w:rsid w:val="00255B3A"/>
    <w:rsid w:val="00256927"/>
    <w:rsid w:val="003D720F"/>
    <w:rsid w:val="003E3DE9"/>
    <w:rsid w:val="004310DA"/>
    <w:rsid w:val="00431CBB"/>
    <w:rsid w:val="0043505D"/>
    <w:rsid w:val="004A7C63"/>
    <w:rsid w:val="004C6F84"/>
    <w:rsid w:val="00500C56"/>
    <w:rsid w:val="00592D74"/>
    <w:rsid w:val="005C379E"/>
    <w:rsid w:val="006D43CE"/>
    <w:rsid w:val="00776B7C"/>
    <w:rsid w:val="008136BE"/>
    <w:rsid w:val="008407D4"/>
    <w:rsid w:val="00850BAA"/>
    <w:rsid w:val="00873BB1"/>
    <w:rsid w:val="008B0FAC"/>
    <w:rsid w:val="00A20CF0"/>
    <w:rsid w:val="00AD2FCD"/>
    <w:rsid w:val="00C30F90"/>
    <w:rsid w:val="00C60349"/>
    <w:rsid w:val="00CC6A62"/>
    <w:rsid w:val="00CD6375"/>
    <w:rsid w:val="00D616D9"/>
    <w:rsid w:val="00D72019"/>
    <w:rsid w:val="00E32498"/>
    <w:rsid w:val="00F513C7"/>
    <w:rsid w:val="00F623C0"/>
    <w:rsid w:val="00F8442D"/>
    <w:rsid w:val="00F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4"/>
    <w:unhideWhenUsed/>
    <w:qFormat/>
    <w:rPr>
      <w:i/>
      <w:iCs/>
    </w:rPr>
  </w:style>
  <w:style w:type="paragraph" w:customStyle="1" w:styleId="71ED99278D5949E6A19845D82F64BE0E">
    <w:name w:val="71ED99278D5949E6A19845D82F64BE0E"/>
  </w:style>
  <w:style w:type="character" w:styleId="Textodelmarcadordeposicin">
    <w:name w:val="Placeholder Text"/>
    <w:basedOn w:val="Fuentedeprrafopredeter"/>
    <w:uiPriority w:val="99"/>
    <w:semiHidden/>
    <w:rsid w:val="00873BB1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INFORME INICIAL – PLATAFORMA DIBUJANTE	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{1F557F86-9C50-44A9-8DEA-0DC88DF1A638}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{55FDDCE7-1BC5-4A9C-A8B0-C683C96516D6}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6A6C1E0BAACA4BA8F8CF2C8BC6D411" ma:contentTypeVersion="5" ma:contentTypeDescription="Crear nuevo documento." ma:contentTypeScope="" ma:versionID="75d4fb5f5a8e137f5185af511b1a4cd1">
  <xsd:schema xmlns:xsd="http://www.w3.org/2001/XMLSchema" xmlns:xs="http://www.w3.org/2001/XMLSchema" xmlns:p="http://schemas.microsoft.com/office/2006/metadata/properties" xmlns:ns3="8fde25c2-1644-44ef-ab59-4bf7219bc5a0" targetNamespace="http://schemas.microsoft.com/office/2006/metadata/properties" ma:root="true" ma:fieldsID="1b192d47e16dfa845d643163e34f8b99" ns3:_="">
    <xsd:import namespace="8fde25c2-1644-44ef-ab59-4bf7219bc5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e25c2-1644-44ef-ab59-4bf7219bc5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E72B4-B18C-4C50-A9D6-4B98EBA7F4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3084B4-E646-4F32-92F2-366A8D41B6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BE90BD-7FE2-41D0-B70E-1748F946E2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47C367A-FED2-4663-9249-30BA24746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e25c2-1644-44ef-ab59-4bf7219bc5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{3261671A-9E5F-4C58-833A-C43D1139F09E}tf03982351_win32.dotx</Template>
  <TotalTime>51</TotalTime>
  <Pages>10</Pages>
  <Words>1332</Words>
  <Characters>7329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8644</CharactersWithSpaces>
  <SharedDoc>false</SharedDoc>
  <HLinks>
    <vt:vector size="66" baseType="variant"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_Toc176443598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_Toc176443597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_Toc176443596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_Toc176443595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_Toc176443594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_Toc176443593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_Toc176443592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_Toc176443591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_Toc176443590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_Toc176443589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_Toc176443588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Joaquin Chanquia</cp:lastModifiedBy>
  <cp:revision>4</cp:revision>
  <cp:lastPrinted>2024-09-17T20:57:00Z</cp:lastPrinted>
  <dcterms:created xsi:type="dcterms:W3CDTF">2024-09-20T17:15:00Z</dcterms:created>
  <dcterms:modified xsi:type="dcterms:W3CDTF">2024-09-20T18:55:00Z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0x010100346A6C1E0BAACA4BA8F8CF2C8BC6D411</vt:lpwstr>
  </property>
</Properties>
</file>