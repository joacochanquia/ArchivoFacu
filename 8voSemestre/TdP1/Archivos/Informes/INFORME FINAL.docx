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994B8" w14:textId="730CDC44" w:rsidR="00E81978" w:rsidRPr="00AB5BA3" w:rsidRDefault="001A1D1F" w:rsidP="001A1D1F">
      <w:pPr>
        <w:pStyle w:val="Ttulodeseccin"/>
        <w:jc w:val="right"/>
      </w:pPr>
      <w:bookmarkStart w:id="0" w:name="_Toc175559835"/>
      <w:bookmarkStart w:id="1" w:name="_Toc175560154"/>
      <w:bookmarkStart w:id="2" w:name="_Toc176443419"/>
      <w:bookmarkStart w:id="3" w:name="_Toc176443586"/>
      <w:bookmarkStart w:id="4" w:name="_Toc177487904"/>
      <w:r>
        <w:rPr>
          <w:rFonts w:cstheme="majorHAnsi"/>
          <w:noProof/>
          <w:sz w:val="36"/>
          <w:szCs w:val="36"/>
        </w:rPr>
        <w:drawing>
          <wp:anchor distT="0" distB="0" distL="114300" distR="114300" simplePos="0" relativeHeight="251658240" behindDoc="0" locked="0" layoutInCell="1" allowOverlap="1" wp14:anchorId="45AF8C24" wp14:editId="5784FF1A">
            <wp:simplePos x="0" y="0"/>
            <wp:positionH relativeFrom="margin">
              <wp:align>center</wp:align>
            </wp:positionH>
            <wp:positionV relativeFrom="paragraph">
              <wp:posOffset>-66</wp:posOffset>
            </wp:positionV>
            <wp:extent cx="4601497" cy="1218943"/>
            <wp:effectExtent l="0" t="0" r="0" b="0"/>
            <wp:wrapSquare wrapText="bothSides"/>
            <wp:docPr id="395969713"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69713" name="Imagen 1" descr="Logotip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01497" cy="1218943"/>
                    </a:xfrm>
                    <a:prstGeom prst="rect">
                      <a:avLst/>
                    </a:prstGeom>
                  </pic:spPr>
                </pic:pic>
              </a:graphicData>
            </a:graphic>
          </wp:anchor>
        </w:drawing>
      </w:r>
      <w:bookmarkEnd w:id="0"/>
      <w:bookmarkEnd w:id="1"/>
      <w:bookmarkEnd w:id="2"/>
      <w:bookmarkEnd w:id="3"/>
      <w:bookmarkEnd w:id="4"/>
    </w:p>
    <w:p w14:paraId="248B11F0" w14:textId="276BF118" w:rsidR="00F331A4" w:rsidRDefault="00F331A4" w:rsidP="00B823AA">
      <w:pPr>
        <w:pStyle w:val="Ttulo21"/>
        <w:rPr>
          <w:rFonts w:asciiTheme="majorHAnsi" w:hAnsiTheme="majorHAnsi" w:cstheme="majorHAnsi"/>
          <w:sz w:val="36"/>
          <w:szCs w:val="36"/>
        </w:rPr>
      </w:pPr>
    </w:p>
    <w:p w14:paraId="0558608C" w14:textId="77777777" w:rsidR="001A1D1F" w:rsidRDefault="001A1D1F" w:rsidP="00B823AA">
      <w:pPr>
        <w:pStyle w:val="Ttulo21"/>
        <w:rPr>
          <w:rFonts w:asciiTheme="majorHAnsi" w:hAnsiTheme="majorHAnsi" w:cstheme="majorHAnsi"/>
          <w:sz w:val="36"/>
          <w:szCs w:val="36"/>
        </w:rPr>
      </w:pPr>
    </w:p>
    <w:p w14:paraId="3075A170" w14:textId="77777777" w:rsidR="001A1D1F" w:rsidRDefault="001A1D1F" w:rsidP="00B823AA">
      <w:pPr>
        <w:pStyle w:val="Ttulo21"/>
        <w:rPr>
          <w:rFonts w:asciiTheme="majorHAnsi" w:hAnsiTheme="majorHAnsi" w:cstheme="majorHAnsi"/>
          <w:sz w:val="36"/>
          <w:szCs w:val="36"/>
        </w:rPr>
      </w:pPr>
    </w:p>
    <w:p w14:paraId="48B2804B" w14:textId="5C137BD0" w:rsidR="00F331A4" w:rsidRDefault="00D32858" w:rsidP="00B823AA">
      <w:pPr>
        <w:pStyle w:val="Ttulo21"/>
        <w:rPr>
          <w:rFonts w:asciiTheme="majorHAnsi" w:hAnsiTheme="majorHAnsi" w:cstheme="majorHAnsi"/>
          <w:b/>
          <w:bCs/>
          <w:sz w:val="36"/>
          <w:szCs w:val="36"/>
        </w:rPr>
      </w:pPr>
      <w:r w:rsidRPr="00D32858">
        <w:rPr>
          <w:rFonts w:asciiTheme="majorHAnsi" w:hAnsiTheme="majorHAnsi" w:cstheme="majorHAnsi"/>
          <w:b/>
          <w:bCs/>
          <w:sz w:val="36"/>
          <w:szCs w:val="36"/>
        </w:rPr>
        <w:t>Plataforma dibujante con reconocimiento de imágenes</w:t>
      </w:r>
    </w:p>
    <w:p w14:paraId="588A486A" w14:textId="582C4BC6" w:rsidR="00FF5CAE" w:rsidRPr="00D32858" w:rsidRDefault="00FF5CAE" w:rsidP="00B823AA">
      <w:pPr>
        <w:pStyle w:val="Ttulo21"/>
        <w:rPr>
          <w:rFonts w:asciiTheme="majorHAnsi" w:hAnsiTheme="majorHAnsi" w:cstheme="majorHAnsi"/>
          <w:b/>
          <w:bCs/>
          <w:sz w:val="36"/>
          <w:szCs w:val="36"/>
        </w:rPr>
      </w:pPr>
      <w:r>
        <w:rPr>
          <w:rFonts w:asciiTheme="majorHAnsi" w:hAnsiTheme="majorHAnsi" w:cstheme="majorHAnsi"/>
          <w:b/>
          <w:bCs/>
          <w:sz w:val="36"/>
          <w:szCs w:val="36"/>
        </w:rPr>
        <w:t>Informe final</w:t>
      </w:r>
    </w:p>
    <w:p w14:paraId="13D46DCD" w14:textId="77777777" w:rsidR="001A1D1F" w:rsidRPr="00F331A4" w:rsidRDefault="001A1D1F" w:rsidP="00FF5CAE">
      <w:pPr>
        <w:pStyle w:val="Ttulo21"/>
        <w:jc w:val="left"/>
        <w:rPr>
          <w:rFonts w:asciiTheme="majorHAnsi" w:hAnsiTheme="majorHAnsi" w:cstheme="majorHAnsi"/>
          <w:sz w:val="36"/>
          <w:szCs w:val="36"/>
        </w:rPr>
      </w:pPr>
    </w:p>
    <w:p w14:paraId="2B21B8FC" w14:textId="763E2992" w:rsidR="00F331A4" w:rsidRPr="00F331A4" w:rsidRDefault="00F331A4" w:rsidP="00B823AA">
      <w:pPr>
        <w:pStyle w:val="Ttulo21"/>
        <w:rPr>
          <w:rFonts w:cstheme="minorHAnsi"/>
          <w:sz w:val="26"/>
          <w:szCs w:val="26"/>
        </w:rPr>
      </w:pPr>
      <w:r w:rsidRPr="00F331A4">
        <w:rPr>
          <w:rFonts w:cstheme="minorHAnsi"/>
          <w:sz w:val="26"/>
          <w:szCs w:val="26"/>
        </w:rPr>
        <w:t xml:space="preserve">Grupo </w:t>
      </w:r>
      <w:r w:rsidR="002B4E24">
        <w:rPr>
          <w:rFonts w:cstheme="minorHAnsi"/>
          <w:sz w:val="26"/>
          <w:szCs w:val="26"/>
        </w:rPr>
        <w:t>2</w:t>
      </w:r>
    </w:p>
    <w:p w14:paraId="1D1B2CDD" w14:textId="17B41EFE" w:rsidR="00B823AA" w:rsidRPr="00F331A4" w:rsidRDefault="004108A7" w:rsidP="00B823AA">
      <w:pPr>
        <w:pStyle w:val="Ttulo21"/>
        <w:rPr>
          <w:rFonts w:cstheme="minorHAnsi"/>
          <w:sz w:val="26"/>
          <w:szCs w:val="26"/>
        </w:rPr>
      </w:pPr>
      <w:r w:rsidRPr="00F331A4">
        <w:rPr>
          <w:rFonts w:cstheme="minorHAnsi"/>
          <w:sz w:val="26"/>
          <w:szCs w:val="26"/>
        </w:rPr>
        <w:t>Caciani Toniolo</w:t>
      </w:r>
      <w:r w:rsidR="00F331A4" w:rsidRPr="00F331A4">
        <w:rPr>
          <w:rFonts w:cstheme="minorHAnsi"/>
          <w:sz w:val="26"/>
          <w:szCs w:val="26"/>
        </w:rPr>
        <w:t>,</w:t>
      </w:r>
      <w:r w:rsidRPr="00F331A4">
        <w:rPr>
          <w:rFonts w:cstheme="minorHAnsi"/>
          <w:sz w:val="26"/>
          <w:szCs w:val="26"/>
        </w:rPr>
        <w:t xml:space="preserve"> Melina 02866/1</w:t>
      </w:r>
    </w:p>
    <w:p w14:paraId="652F3281" w14:textId="52290E6B" w:rsidR="004108A7" w:rsidRPr="00F331A4" w:rsidRDefault="002B4E24" w:rsidP="00B823AA">
      <w:pPr>
        <w:pStyle w:val="Ttulo21"/>
        <w:rPr>
          <w:rFonts w:cstheme="minorHAnsi"/>
          <w:sz w:val="26"/>
          <w:szCs w:val="26"/>
        </w:rPr>
      </w:pPr>
      <w:r>
        <w:rPr>
          <w:rFonts w:cstheme="minorHAnsi"/>
          <w:sz w:val="26"/>
          <w:szCs w:val="26"/>
        </w:rPr>
        <w:t>Chanquía</w:t>
      </w:r>
      <w:r w:rsidR="00F331A4" w:rsidRPr="00F331A4">
        <w:rPr>
          <w:rFonts w:cstheme="minorHAnsi"/>
          <w:sz w:val="26"/>
          <w:szCs w:val="26"/>
        </w:rPr>
        <w:t>,</w:t>
      </w:r>
      <w:r w:rsidR="004108A7" w:rsidRPr="00F331A4">
        <w:rPr>
          <w:rFonts w:cstheme="minorHAnsi"/>
          <w:sz w:val="26"/>
          <w:szCs w:val="26"/>
        </w:rPr>
        <w:t xml:space="preserve"> </w:t>
      </w:r>
      <w:r>
        <w:rPr>
          <w:rFonts w:cstheme="minorHAnsi"/>
          <w:sz w:val="26"/>
          <w:szCs w:val="26"/>
        </w:rPr>
        <w:t>Joaquín</w:t>
      </w:r>
      <w:r w:rsidR="004108A7" w:rsidRPr="00F331A4">
        <w:rPr>
          <w:rFonts w:cstheme="minorHAnsi"/>
          <w:sz w:val="26"/>
          <w:szCs w:val="26"/>
        </w:rPr>
        <w:t xml:space="preserve"> 02</w:t>
      </w:r>
      <w:r>
        <w:rPr>
          <w:rFonts w:cstheme="minorHAnsi"/>
          <w:sz w:val="26"/>
          <w:szCs w:val="26"/>
        </w:rPr>
        <w:t>887</w:t>
      </w:r>
      <w:r w:rsidR="004108A7" w:rsidRPr="00F331A4">
        <w:rPr>
          <w:rFonts w:cstheme="minorHAnsi"/>
          <w:sz w:val="26"/>
          <w:szCs w:val="26"/>
        </w:rPr>
        <w:t>/7</w:t>
      </w:r>
    </w:p>
    <w:p w14:paraId="09750C87" w14:textId="24EBBE93" w:rsidR="00F331A4" w:rsidRPr="001A1D1F" w:rsidRDefault="002B4E24" w:rsidP="001A1D1F">
      <w:pPr>
        <w:pStyle w:val="Ttulo21"/>
        <w:rPr>
          <w:rFonts w:cstheme="minorHAnsi"/>
          <w:sz w:val="26"/>
          <w:szCs w:val="26"/>
        </w:rPr>
      </w:pPr>
      <w:r>
        <w:rPr>
          <w:rFonts w:cstheme="minorHAnsi"/>
          <w:sz w:val="26"/>
          <w:szCs w:val="26"/>
        </w:rPr>
        <w:t>Ollier</w:t>
      </w:r>
      <w:r w:rsidR="00F331A4" w:rsidRPr="00F331A4">
        <w:rPr>
          <w:rFonts w:cstheme="minorHAnsi"/>
          <w:sz w:val="26"/>
          <w:szCs w:val="26"/>
        </w:rPr>
        <w:t>,</w:t>
      </w:r>
      <w:r w:rsidR="004108A7" w:rsidRPr="00F331A4">
        <w:rPr>
          <w:rFonts w:cstheme="minorHAnsi"/>
          <w:sz w:val="26"/>
          <w:szCs w:val="26"/>
        </w:rPr>
        <w:t xml:space="preserve"> </w:t>
      </w:r>
      <w:r>
        <w:rPr>
          <w:rFonts w:cstheme="minorHAnsi"/>
          <w:sz w:val="26"/>
          <w:szCs w:val="26"/>
        </w:rPr>
        <w:t>Gabriel</w:t>
      </w:r>
      <w:r w:rsidR="004108A7" w:rsidRPr="00F331A4">
        <w:rPr>
          <w:rFonts w:cstheme="minorHAnsi"/>
          <w:sz w:val="26"/>
          <w:szCs w:val="26"/>
        </w:rPr>
        <w:t xml:space="preserve"> 029</w:t>
      </w:r>
      <w:r>
        <w:rPr>
          <w:rFonts w:cstheme="minorHAnsi"/>
          <w:sz w:val="26"/>
          <w:szCs w:val="26"/>
        </w:rPr>
        <w:t>58</w:t>
      </w:r>
      <w:r w:rsidR="004108A7" w:rsidRPr="00F331A4">
        <w:rPr>
          <w:rFonts w:cstheme="minorHAnsi"/>
          <w:sz w:val="26"/>
          <w:szCs w:val="26"/>
        </w:rPr>
        <w:t>/</w:t>
      </w:r>
      <w:r>
        <w:rPr>
          <w:rFonts w:cstheme="minorHAnsi"/>
          <w:sz w:val="26"/>
          <w:szCs w:val="26"/>
        </w:rPr>
        <w:t>4</w:t>
      </w:r>
    </w:p>
    <w:p w14:paraId="2295745B" w14:textId="77777777" w:rsidR="00F331A4" w:rsidRPr="00AB5BA3" w:rsidRDefault="00F331A4" w:rsidP="00FF5CAE">
      <w:pPr>
        <w:pStyle w:val="Ttulo"/>
        <w:jc w:val="left"/>
      </w:pPr>
    </w:p>
    <w:p w14:paraId="22DFAFAB" w14:textId="77777777" w:rsidR="004108A7" w:rsidRPr="00F331A4" w:rsidRDefault="004108A7" w:rsidP="004108A7">
      <w:pPr>
        <w:pStyle w:val="Ttulo21"/>
        <w:rPr>
          <w:sz w:val="26"/>
          <w:szCs w:val="26"/>
        </w:rPr>
      </w:pPr>
      <w:r w:rsidRPr="00F331A4">
        <w:rPr>
          <w:sz w:val="26"/>
          <w:szCs w:val="26"/>
        </w:rPr>
        <w:t>UNLP</w:t>
      </w:r>
    </w:p>
    <w:p w14:paraId="41E44E58" w14:textId="77777777" w:rsidR="004108A7" w:rsidRPr="00F331A4" w:rsidRDefault="004108A7" w:rsidP="004108A7">
      <w:pPr>
        <w:pStyle w:val="Ttulo21"/>
        <w:rPr>
          <w:sz w:val="26"/>
          <w:szCs w:val="26"/>
        </w:rPr>
      </w:pPr>
      <w:r w:rsidRPr="00F331A4">
        <w:rPr>
          <w:sz w:val="26"/>
          <w:szCs w:val="26"/>
        </w:rPr>
        <w:t>Facultad de Ingeniería</w:t>
      </w:r>
    </w:p>
    <w:p w14:paraId="4EA004EB" w14:textId="77777777" w:rsidR="004108A7" w:rsidRPr="00F331A4" w:rsidRDefault="004108A7" w:rsidP="004108A7">
      <w:pPr>
        <w:pStyle w:val="Ttulo21"/>
        <w:rPr>
          <w:sz w:val="26"/>
          <w:szCs w:val="26"/>
        </w:rPr>
      </w:pPr>
      <w:r w:rsidRPr="00F331A4">
        <w:rPr>
          <w:sz w:val="26"/>
          <w:szCs w:val="26"/>
        </w:rPr>
        <w:t>Departamento de Electrotecnia</w:t>
      </w:r>
    </w:p>
    <w:p w14:paraId="75AB11CB" w14:textId="46C3AFFB" w:rsidR="00F801B2" w:rsidRDefault="002B4E24" w:rsidP="00E42509">
      <w:pPr>
        <w:pStyle w:val="Ttulo21"/>
        <w:rPr>
          <w:sz w:val="26"/>
          <w:szCs w:val="26"/>
        </w:rPr>
      </w:pPr>
      <w:r>
        <w:rPr>
          <w:sz w:val="26"/>
          <w:szCs w:val="26"/>
        </w:rPr>
        <w:t xml:space="preserve">Taller de Proyecto I </w:t>
      </w:r>
      <w:r w:rsidR="004108A7" w:rsidRPr="00F331A4">
        <w:rPr>
          <w:sz w:val="26"/>
          <w:szCs w:val="26"/>
        </w:rPr>
        <w:t xml:space="preserve"> (E</w:t>
      </w:r>
      <w:r>
        <w:rPr>
          <w:sz w:val="26"/>
          <w:szCs w:val="26"/>
        </w:rPr>
        <w:t>0</w:t>
      </w:r>
      <w:r w:rsidR="004108A7" w:rsidRPr="00F331A4">
        <w:rPr>
          <w:sz w:val="26"/>
          <w:szCs w:val="26"/>
        </w:rPr>
        <w:t>30</w:t>
      </w:r>
      <w:r>
        <w:rPr>
          <w:sz w:val="26"/>
          <w:szCs w:val="26"/>
        </w:rPr>
        <w:t>6</w:t>
      </w:r>
      <w:r w:rsidR="004108A7" w:rsidRPr="00F331A4">
        <w:rPr>
          <w:sz w:val="26"/>
          <w:szCs w:val="26"/>
        </w:rPr>
        <w:t>)</w:t>
      </w:r>
    </w:p>
    <w:p w14:paraId="14938675" w14:textId="132136A5" w:rsidR="002B4E24" w:rsidRPr="00E42509" w:rsidRDefault="00E64FF8" w:rsidP="00E42509">
      <w:pPr>
        <w:pStyle w:val="Ttulo21"/>
        <w:rPr>
          <w:sz w:val="26"/>
          <w:szCs w:val="26"/>
        </w:rPr>
      </w:pPr>
      <w:r>
        <w:rPr>
          <w:sz w:val="26"/>
          <w:szCs w:val="26"/>
        </w:rPr>
        <w:t>1</w:t>
      </w:r>
      <w:r w:rsidR="00FF5CAE">
        <w:rPr>
          <w:sz w:val="26"/>
          <w:szCs w:val="26"/>
        </w:rPr>
        <w:t>3</w:t>
      </w:r>
      <w:r w:rsidR="002B4E24">
        <w:rPr>
          <w:sz w:val="26"/>
          <w:szCs w:val="26"/>
        </w:rPr>
        <w:t xml:space="preserve"> de </w:t>
      </w:r>
      <w:r w:rsidR="00FF5CAE">
        <w:rPr>
          <w:sz w:val="26"/>
          <w:szCs w:val="26"/>
        </w:rPr>
        <w:t>febrero</w:t>
      </w:r>
      <w:r w:rsidR="002B4E24">
        <w:rPr>
          <w:sz w:val="26"/>
          <w:szCs w:val="26"/>
        </w:rPr>
        <w:t xml:space="preserve"> de 202</w:t>
      </w:r>
      <w:r w:rsidR="00FF5CAE">
        <w:rPr>
          <w:sz w:val="26"/>
          <w:szCs w:val="26"/>
        </w:rPr>
        <w:t>5</w:t>
      </w:r>
    </w:p>
    <w:p w14:paraId="2C4CE593" w14:textId="7BFA9D39" w:rsidR="007133D5" w:rsidRPr="00CF40A9" w:rsidRDefault="00C721F3" w:rsidP="00CF40A9">
      <w:pPr>
        <w:pStyle w:val="Ttulo1"/>
        <w:spacing w:line="276" w:lineRule="auto"/>
        <w:jc w:val="left"/>
        <w:rPr>
          <w:noProof/>
          <w:color w:val="000000" w:themeColor="text2"/>
          <w:sz w:val="40"/>
          <w:szCs w:val="40"/>
          <w:lang w:val="es-AR"/>
        </w:rPr>
      </w:pPr>
      <w:bookmarkStart w:id="5" w:name="_Toc175559836"/>
      <w:bookmarkStart w:id="6" w:name="_Toc175559947"/>
      <w:bookmarkStart w:id="7" w:name="_Toc175560155"/>
      <w:bookmarkStart w:id="8" w:name="_Toc176443420"/>
      <w:bookmarkStart w:id="9" w:name="_Toc176443587"/>
      <w:bookmarkStart w:id="10" w:name="_Toc177487905"/>
      <w:r w:rsidRPr="00B75B4E">
        <w:rPr>
          <w:noProof/>
          <w:color w:val="000000" w:themeColor="text2"/>
          <w:sz w:val="40"/>
          <w:szCs w:val="40"/>
          <w:lang w:val="es-AR"/>
        </w:rPr>
        <w:lastRenderedPageBreak/>
        <w:t>ÍNDICE</w:t>
      </w:r>
      <w:bookmarkEnd w:id="5"/>
      <w:bookmarkEnd w:id="6"/>
      <w:bookmarkEnd w:id="7"/>
      <w:bookmarkEnd w:id="8"/>
      <w:bookmarkEnd w:id="9"/>
      <w:bookmarkEnd w:id="10"/>
    </w:p>
    <w:sdt>
      <w:sdtPr>
        <w:rPr>
          <w:b w:val="0"/>
          <w:bCs w:val="0"/>
          <w:noProof w:val="0"/>
          <w:sz w:val="24"/>
          <w:szCs w:val="24"/>
          <w:lang w:val="es-ES"/>
        </w:rPr>
        <w:id w:val="-424263453"/>
        <w:docPartObj>
          <w:docPartGallery w:val="Table of Contents"/>
          <w:docPartUnique/>
        </w:docPartObj>
      </w:sdtPr>
      <w:sdtContent>
        <w:p w14:paraId="3B8C243F" w14:textId="777FABF6" w:rsidR="006225D9" w:rsidRDefault="007133D5" w:rsidP="006225D9">
          <w:pPr>
            <w:pStyle w:val="TDC1"/>
            <w:ind w:firstLine="0"/>
            <w:rPr>
              <w:b w:val="0"/>
              <w:bCs w:val="0"/>
              <w:kern w:val="2"/>
              <w:sz w:val="24"/>
              <w:szCs w:val="24"/>
              <w:lang w:eastAsia="es-AR"/>
              <w14:ligatures w14:val="standardContextual"/>
            </w:rPr>
          </w:pPr>
          <w:r w:rsidRPr="00CF40A9">
            <w:fldChar w:fldCharType="begin"/>
          </w:r>
          <w:r w:rsidRPr="00CF40A9">
            <w:instrText xml:space="preserve"> TOC \o "1-3" \h \z \u </w:instrText>
          </w:r>
          <w:r w:rsidRPr="00CF40A9">
            <w:fldChar w:fldCharType="separate"/>
          </w:r>
        </w:p>
        <w:p w14:paraId="0A574CF9" w14:textId="4E5449DD" w:rsidR="006225D9" w:rsidRDefault="006225D9">
          <w:pPr>
            <w:pStyle w:val="TDC1"/>
            <w:rPr>
              <w:b w:val="0"/>
              <w:bCs w:val="0"/>
              <w:kern w:val="2"/>
              <w:sz w:val="24"/>
              <w:szCs w:val="24"/>
              <w:lang w:eastAsia="es-AR"/>
              <w14:ligatures w14:val="standardContextual"/>
            </w:rPr>
          </w:pPr>
          <w:hyperlink w:anchor="_Toc177487906" w:history="1">
            <w:r w:rsidRPr="00360219">
              <w:rPr>
                <w:rStyle w:val="Hipervnculo"/>
              </w:rPr>
              <w:t>INTRODUCCIÓN</w:t>
            </w:r>
            <w:r>
              <w:rPr>
                <w:webHidden/>
              </w:rPr>
              <w:tab/>
            </w:r>
            <w:r>
              <w:rPr>
                <w:webHidden/>
              </w:rPr>
              <w:fldChar w:fldCharType="begin"/>
            </w:r>
            <w:r>
              <w:rPr>
                <w:webHidden/>
              </w:rPr>
              <w:instrText xml:space="preserve"> PAGEREF _Toc177487906 \h </w:instrText>
            </w:r>
            <w:r>
              <w:rPr>
                <w:webHidden/>
              </w:rPr>
            </w:r>
            <w:r>
              <w:rPr>
                <w:webHidden/>
              </w:rPr>
              <w:fldChar w:fldCharType="separate"/>
            </w:r>
            <w:r w:rsidR="00362266">
              <w:rPr>
                <w:webHidden/>
              </w:rPr>
              <w:t>3</w:t>
            </w:r>
            <w:r>
              <w:rPr>
                <w:webHidden/>
              </w:rPr>
              <w:fldChar w:fldCharType="end"/>
            </w:r>
          </w:hyperlink>
        </w:p>
        <w:p w14:paraId="523095E4" w14:textId="6F2792EB" w:rsidR="006225D9" w:rsidRDefault="006225D9">
          <w:pPr>
            <w:pStyle w:val="TDC1"/>
            <w:rPr>
              <w:b w:val="0"/>
              <w:bCs w:val="0"/>
              <w:kern w:val="2"/>
              <w:sz w:val="24"/>
              <w:szCs w:val="24"/>
              <w:lang w:eastAsia="es-AR"/>
              <w14:ligatures w14:val="standardContextual"/>
            </w:rPr>
          </w:pPr>
          <w:hyperlink w:anchor="_Toc177487907" w:history="1">
            <w:r w:rsidRPr="00360219">
              <w:rPr>
                <w:rStyle w:val="Hipervnculo"/>
              </w:rPr>
              <w:t>OBJETIVOS</w:t>
            </w:r>
            <w:r>
              <w:rPr>
                <w:webHidden/>
              </w:rPr>
              <w:tab/>
            </w:r>
            <w:r>
              <w:rPr>
                <w:webHidden/>
              </w:rPr>
              <w:fldChar w:fldCharType="begin"/>
            </w:r>
            <w:r>
              <w:rPr>
                <w:webHidden/>
              </w:rPr>
              <w:instrText xml:space="preserve"> PAGEREF _Toc177487907 \h </w:instrText>
            </w:r>
            <w:r>
              <w:rPr>
                <w:webHidden/>
              </w:rPr>
            </w:r>
            <w:r>
              <w:rPr>
                <w:webHidden/>
              </w:rPr>
              <w:fldChar w:fldCharType="separate"/>
            </w:r>
            <w:r w:rsidR="00362266">
              <w:rPr>
                <w:webHidden/>
              </w:rPr>
              <w:t>3</w:t>
            </w:r>
            <w:r>
              <w:rPr>
                <w:webHidden/>
              </w:rPr>
              <w:fldChar w:fldCharType="end"/>
            </w:r>
          </w:hyperlink>
        </w:p>
        <w:p w14:paraId="2CF336D4" w14:textId="0C779F9A" w:rsidR="006225D9" w:rsidRDefault="006225D9">
          <w:pPr>
            <w:pStyle w:val="TDC2"/>
            <w:rPr>
              <w:kern w:val="2"/>
              <w:sz w:val="24"/>
              <w:szCs w:val="24"/>
              <w:lang w:eastAsia="es-AR"/>
              <w14:ligatures w14:val="standardContextual"/>
            </w:rPr>
          </w:pPr>
          <w:hyperlink w:anchor="_Toc177487908" w:history="1">
            <w:r w:rsidRPr="00360219">
              <w:rPr>
                <w:rStyle w:val="Hipervnculo"/>
              </w:rPr>
              <w:t>PRIMARIOS</w:t>
            </w:r>
            <w:r>
              <w:rPr>
                <w:webHidden/>
              </w:rPr>
              <w:tab/>
            </w:r>
            <w:r>
              <w:rPr>
                <w:webHidden/>
              </w:rPr>
              <w:fldChar w:fldCharType="begin"/>
            </w:r>
            <w:r>
              <w:rPr>
                <w:webHidden/>
              </w:rPr>
              <w:instrText xml:space="preserve"> PAGEREF _Toc177487908 \h </w:instrText>
            </w:r>
            <w:r>
              <w:rPr>
                <w:webHidden/>
              </w:rPr>
            </w:r>
            <w:r>
              <w:rPr>
                <w:webHidden/>
              </w:rPr>
              <w:fldChar w:fldCharType="separate"/>
            </w:r>
            <w:r w:rsidR="00362266">
              <w:rPr>
                <w:webHidden/>
              </w:rPr>
              <w:t>3</w:t>
            </w:r>
            <w:r>
              <w:rPr>
                <w:webHidden/>
              </w:rPr>
              <w:fldChar w:fldCharType="end"/>
            </w:r>
          </w:hyperlink>
        </w:p>
        <w:p w14:paraId="098B252E" w14:textId="04146A78" w:rsidR="006225D9" w:rsidRDefault="006225D9">
          <w:pPr>
            <w:pStyle w:val="TDC2"/>
            <w:rPr>
              <w:kern w:val="2"/>
              <w:sz w:val="24"/>
              <w:szCs w:val="24"/>
              <w:lang w:eastAsia="es-AR"/>
              <w14:ligatures w14:val="standardContextual"/>
            </w:rPr>
          </w:pPr>
          <w:hyperlink w:anchor="_Toc177487909" w:history="1">
            <w:r w:rsidRPr="00360219">
              <w:rPr>
                <w:rStyle w:val="Hipervnculo"/>
              </w:rPr>
              <w:t>SECUNDARIOS</w:t>
            </w:r>
            <w:r>
              <w:rPr>
                <w:webHidden/>
              </w:rPr>
              <w:tab/>
            </w:r>
            <w:r>
              <w:rPr>
                <w:webHidden/>
              </w:rPr>
              <w:fldChar w:fldCharType="begin"/>
            </w:r>
            <w:r>
              <w:rPr>
                <w:webHidden/>
              </w:rPr>
              <w:instrText xml:space="preserve"> PAGEREF _Toc177487909 \h </w:instrText>
            </w:r>
            <w:r>
              <w:rPr>
                <w:webHidden/>
              </w:rPr>
            </w:r>
            <w:r>
              <w:rPr>
                <w:webHidden/>
              </w:rPr>
              <w:fldChar w:fldCharType="separate"/>
            </w:r>
            <w:r w:rsidR="00362266">
              <w:rPr>
                <w:webHidden/>
              </w:rPr>
              <w:t>4</w:t>
            </w:r>
            <w:r>
              <w:rPr>
                <w:webHidden/>
              </w:rPr>
              <w:fldChar w:fldCharType="end"/>
            </w:r>
          </w:hyperlink>
        </w:p>
        <w:p w14:paraId="3A1E1819" w14:textId="5DA98608" w:rsidR="006225D9" w:rsidRDefault="006225D9">
          <w:pPr>
            <w:pStyle w:val="TDC1"/>
            <w:rPr>
              <w:b w:val="0"/>
              <w:bCs w:val="0"/>
              <w:kern w:val="2"/>
              <w:sz w:val="24"/>
              <w:szCs w:val="24"/>
              <w:lang w:eastAsia="es-AR"/>
              <w14:ligatures w14:val="standardContextual"/>
            </w:rPr>
          </w:pPr>
          <w:hyperlink w:anchor="_Toc177487910" w:history="1">
            <w:r w:rsidRPr="00360219">
              <w:rPr>
                <w:rStyle w:val="Hipervnculo"/>
              </w:rPr>
              <w:t>REQUERIMIENTOS</w:t>
            </w:r>
            <w:r>
              <w:rPr>
                <w:webHidden/>
              </w:rPr>
              <w:tab/>
            </w:r>
            <w:r>
              <w:rPr>
                <w:webHidden/>
              </w:rPr>
              <w:fldChar w:fldCharType="begin"/>
            </w:r>
            <w:r>
              <w:rPr>
                <w:webHidden/>
              </w:rPr>
              <w:instrText xml:space="preserve"> PAGEREF _Toc177487910 \h </w:instrText>
            </w:r>
            <w:r>
              <w:rPr>
                <w:webHidden/>
              </w:rPr>
            </w:r>
            <w:r>
              <w:rPr>
                <w:webHidden/>
              </w:rPr>
              <w:fldChar w:fldCharType="separate"/>
            </w:r>
            <w:r w:rsidR="00362266">
              <w:rPr>
                <w:webHidden/>
              </w:rPr>
              <w:t>5</w:t>
            </w:r>
            <w:r>
              <w:rPr>
                <w:webHidden/>
              </w:rPr>
              <w:fldChar w:fldCharType="end"/>
            </w:r>
          </w:hyperlink>
        </w:p>
        <w:p w14:paraId="2F8F4E60" w14:textId="32B4D04F" w:rsidR="006225D9" w:rsidRDefault="006225D9">
          <w:pPr>
            <w:pStyle w:val="TDC2"/>
            <w:rPr>
              <w:kern w:val="2"/>
              <w:sz w:val="24"/>
              <w:szCs w:val="24"/>
              <w:lang w:eastAsia="es-AR"/>
              <w14:ligatures w14:val="standardContextual"/>
            </w:rPr>
          </w:pPr>
          <w:hyperlink w:anchor="_Toc177487911" w:history="1">
            <w:r w:rsidRPr="00360219">
              <w:rPr>
                <w:rStyle w:val="Hipervnculo"/>
              </w:rPr>
              <w:t>FUNCIONALES</w:t>
            </w:r>
            <w:r>
              <w:rPr>
                <w:webHidden/>
              </w:rPr>
              <w:tab/>
            </w:r>
            <w:r>
              <w:rPr>
                <w:webHidden/>
              </w:rPr>
              <w:fldChar w:fldCharType="begin"/>
            </w:r>
            <w:r>
              <w:rPr>
                <w:webHidden/>
              </w:rPr>
              <w:instrText xml:space="preserve"> PAGEREF _Toc177487911 \h </w:instrText>
            </w:r>
            <w:r>
              <w:rPr>
                <w:webHidden/>
              </w:rPr>
            </w:r>
            <w:r>
              <w:rPr>
                <w:webHidden/>
              </w:rPr>
              <w:fldChar w:fldCharType="separate"/>
            </w:r>
            <w:r w:rsidR="00362266">
              <w:rPr>
                <w:webHidden/>
              </w:rPr>
              <w:t>5</w:t>
            </w:r>
            <w:r>
              <w:rPr>
                <w:webHidden/>
              </w:rPr>
              <w:fldChar w:fldCharType="end"/>
            </w:r>
          </w:hyperlink>
        </w:p>
        <w:p w14:paraId="27BE83CE" w14:textId="175F86BC" w:rsidR="006225D9" w:rsidRDefault="006225D9">
          <w:pPr>
            <w:pStyle w:val="TDC3"/>
            <w:tabs>
              <w:tab w:val="right" w:leader="dot" w:pos="9016"/>
            </w:tabs>
            <w:rPr>
              <w:noProof/>
              <w:kern w:val="2"/>
              <w:lang w:val="es-AR" w:eastAsia="es-AR"/>
              <w14:ligatures w14:val="standardContextual"/>
            </w:rPr>
          </w:pPr>
          <w:hyperlink w:anchor="_Toc177487912" w:history="1">
            <w:r w:rsidRPr="00360219">
              <w:rPr>
                <w:rStyle w:val="Hipervnculo"/>
                <w:noProof/>
                <w:lang w:val="es-AR"/>
              </w:rPr>
              <w:t>HARDWARE</w:t>
            </w:r>
            <w:r>
              <w:rPr>
                <w:noProof/>
                <w:webHidden/>
              </w:rPr>
              <w:tab/>
            </w:r>
            <w:r>
              <w:rPr>
                <w:noProof/>
                <w:webHidden/>
              </w:rPr>
              <w:fldChar w:fldCharType="begin"/>
            </w:r>
            <w:r>
              <w:rPr>
                <w:noProof/>
                <w:webHidden/>
              </w:rPr>
              <w:instrText xml:space="preserve"> PAGEREF _Toc177487912 \h </w:instrText>
            </w:r>
            <w:r>
              <w:rPr>
                <w:noProof/>
                <w:webHidden/>
              </w:rPr>
            </w:r>
            <w:r>
              <w:rPr>
                <w:noProof/>
                <w:webHidden/>
              </w:rPr>
              <w:fldChar w:fldCharType="separate"/>
            </w:r>
            <w:r w:rsidR="00362266">
              <w:rPr>
                <w:noProof/>
                <w:webHidden/>
              </w:rPr>
              <w:t>5</w:t>
            </w:r>
            <w:r>
              <w:rPr>
                <w:noProof/>
                <w:webHidden/>
              </w:rPr>
              <w:fldChar w:fldCharType="end"/>
            </w:r>
          </w:hyperlink>
        </w:p>
        <w:p w14:paraId="52D341E3" w14:textId="65E60143" w:rsidR="006225D9" w:rsidRDefault="006225D9">
          <w:pPr>
            <w:pStyle w:val="TDC3"/>
            <w:tabs>
              <w:tab w:val="right" w:leader="dot" w:pos="9016"/>
            </w:tabs>
            <w:rPr>
              <w:noProof/>
              <w:kern w:val="2"/>
              <w:lang w:val="es-AR" w:eastAsia="es-AR"/>
              <w14:ligatures w14:val="standardContextual"/>
            </w:rPr>
          </w:pPr>
          <w:hyperlink w:anchor="_Toc177487913" w:history="1">
            <w:r w:rsidRPr="00360219">
              <w:rPr>
                <w:rStyle w:val="Hipervnculo"/>
                <w:noProof/>
                <w:lang w:val="es-AR"/>
              </w:rPr>
              <w:t>SOFTWARE</w:t>
            </w:r>
            <w:r>
              <w:rPr>
                <w:noProof/>
                <w:webHidden/>
              </w:rPr>
              <w:tab/>
            </w:r>
            <w:r>
              <w:rPr>
                <w:noProof/>
                <w:webHidden/>
              </w:rPr>
              <w:fldChar w:fldCharType="begin"/>
            </w:r>
            <w:r>
              <w:rPr>
                <w:noProof/>
                <w:webHidden/>
              </w:rPr>
              <w:instrText xml:space="preserve"> PAGEREF _Toc177487913 \h </w:instrText>
            </w:r>
            <w:r>
              <w:rPr>
                <w:noProof/>
                <w:webHidden/>
              </w:rPr>
            </w:r>
            <w:r>
              <w:rPr>
                <w:noProof/>
                <w:webHidden/>
              </w:rPr>
              <w:fldChar w:fldCharType="separate"/>
            </w:r>
            <w:r w:rsidR="00362266">
              <w:rPr>
                <w:noProof/>
                <w:webHidden/>
              </w:rPr>
              <w:t>5</w:t>
            </w:r>
            <w:r>
              <w:rPr>
                <w:noProof/>
                <w:webHidden/>
              </w:rPr>
              <w:fldChar w:fldCharType="end"/>
            </w:r>
          </w:hyperlink>
        </w:p>
        <w:p w14:paraId="0D938952" w14:textId="691461EC" w:rsidR="006225D9" w:rsidRDefault="006225D9">
          <w:pPr>
            <w:pStyle w:val="TDC2"/>
            <w:rPr>
              <w:kern w:val="2"/>
              <w:sz w:val="24"/>
              <w:szCs w:val="24"/>
              <w:lang w:eastAsia="es-AR"/>
              <w14:ligatures w14:val="standardContextual"/>
            </w:rPr>
          </w:pPr>
          <w:hyperlink w:anchor="_Toc177487914" w:history="1">
            <w:r w:rsidRPr="00360219">
              <w:rPr>
                <w:rStyle w:val="Hipervnculo"/>
              </w:rPr>
              <w:t>NO FUNCIONALES</w:t>
            </w:r>
            <w:r>
              <w:rPr>
                <w:webHidden/>
              </w:rPr>
              <w:tab/>
            </w:r>
            <w:r>
              <w:rPr>
                <w:webHidden/>
              </w:rPr>
              <w:fldChar w:fldCharType="begin"/>
            </w:r>
            <w:r>
              <w:rPr>
                <w:webHidden/>
              </w:rPr>
              <w:instrText xml:space="preserve"> PAGEREF _Toc177487914 \h </w:instrText>
            </w:r>
            <w:r>
              <w:rPr>
                <w:webHidden/>
              </w:rPr>
            </w:r>
            <w:r>
              <w:rPr>
                <w:webHidden/>
              </w:rPr>
              <w:fldChar w:fldCharType="separate"/>
            </w:r>
            <w:r w:rsidR="00362266">
              <w:rPr>
                <w:webHidden/>
              </w:rPr>
              <w:t>6</w:t>
            </w:r>
            <w:r>
              <w:rPr>
                <w:webHidden/>
              </w:rPr>
              <w:fldChar w:fldCharType="end"/>
            </w:r>
          </w:hyperlink>
        </w:p>
        <w:p w14:paraId="7007B8D2" w14:textId="1239BCE0" w:rsidR="006225D9" w:rsidRDefault="006225D9">
          <w:pPr>
            <w:pStyle w:val="TDC1"/>
            <w:rPr>
              <w:b w:val="0"/>
              <w:bCs w:val="0"/>
              <w:kern w:val="2"/>
              <w:sz w:val="24"/>
              <w:szCs w:val="24"/>
              <w:lang w:eastAsia="es-AR"/>
              <w14:ligatures w14:val="standardContextual"/>
            </w:rPr>
          </w:pPr>
          <w:hyperlink w:anchor="_Toc177487915" w:history="1">
            <w:r w:rsidRPr="00360219">
              <w:rPr>
                <w:rStyle w:val="Hipervnculo"/>
              </w:rPr>
              <w:t>CRONOGRAMA PRELIMINAR</w:t>
            </w:r>
            <w:r>
              <w:rPr>
                <w:webHidden/>
              </w:rPr>
              <w:tab/>
            </w:r>
            <w:r>
              <w:rPr>
                <w:webHidden/>
              </w:rPr>
              <w:fldChar w:fldCharType="begin"/>
            </w:r>
            <w:r>
              <w:rPr>
                <w:webHidden/>
              </w:rPr>
              <w:instrText xml:space="preserve"> PAGEREF _Toc177487915 \h </w:instrText>
            </w:r>
            <w:r>
              <w:rPr>
                <w:webHidden/>
              </w:rPr>
            </w:r>
            <w:r>
              <w:rPr>
                <w:webHidden/>
              </w:rPr>
              <w:fldChar w:fldCharType="separate"/>
            </w:r>
            <w:r w:rsidR="00362266">
              <w:rPr>
                <w:webHidden/>
              </w:rPr>
              <w:t>6</w:t>
            </w:r>
            <w:r>
              <w:rPr>
                <w:webHidden/>
              </w:rPr>
              <w:fldChar w:fldCharType="end"/>
            </w:r>
          </w:hyperlink>
        </w:p>
        <w:p w14:paraId="734A4CAB" w14:textId="0D965CF7" w:rsidR="006225D9" w:rsidRDefault="006225D9">
          <w:pPr>
            <w:pStyle w:val="TDC1"/>
            <w:rPr>
              <w:b w:val="0"/>
              <w:bCs w:val="0"/>
              <w:kern w:val="2"/>
              <w:sz w:val="24"/>
              <w:szCs w:val="24"/>
              <w:lang w:eastAsia="es-AR"/>
              <w14:ligatures w14:val="standardContextual"/>
            </w:rPr>
          </w:pPr>
          <w:hyperlink w:anchor="_Toc177487916" w:history="1">
            <w:r w:rsidRPr="00360219">
              <w:rPr>
                <w:rStyle w:val="Hipervnculo"/>
              </w:rPr>
              <w:t>DIVISIÓN DE TAREAS</w:t>
            </w:r>
            <w:r>
              <w:rPr>
                <w:webHidden/>
              </w:rPr>
              <w:tab/>
            </w:r>
            <w:r>
              <w:rPr>
                <w:webHidden/>
              </w:rPr>
              <w:fldChar w:fldCharType="begin"/>
            </w:r>
            <w:r>
              <w:rPr>
                <w:webHidden/>
              </w:rPr>
              <w:instrText xml:space="preserve"> PAGEREF _Toc177487916 \h </w:instrText>
            </w:r>
            <w:r>
              <w:rPr>
                <w:webHidden/>
              </w:rPr>
            </w:r>
            <w:r>
              <w:rPr>
                <w:webHidden/>
              </w:rPr>
              <w:fldChar w:fldCharType="separate"/>
            </w:r>
            <w:r w:rsidR="00362266">
              <w:rPr>
                <w:webHidden/>
              </w:rPr>
              <w:t>7</w:t>
            </w:r>
            <w:r>
              <w:rPr>
                <w:webHidden/>
              </w:rPr>
              <w:fldChar w:fldCharType="end"/>
            </w:r>
          </w:hyperlink>
        </w:p>
        <w:p w14:paraId="046C2A0B" w14:textId="2CFDE8CD" w:rsidR="006225D9" w:rsidRDefault="006225D9">
          <w:pPr>
            <w:pStyle w:val="TDC1"/>
            <w:rPr>
              <w:b w:val="0"/>
              <w:bCs w:val="0"/>
              <w:kern w:val="2"/>
              <w:sz w:val="24"/>
              <w:szCs w:val="24"/>
              <w:lang w:eastAsia="es-AR"/>
              <w14:ligatures w14:val="standardContextual"/>
            </w:rPr>
          </w:pPr>
          <w:hyperlink w:anchor="_Toc177487917" w:history="1">
            <w:r w:rsidRPr="00360219">
              <w:rPr>
                <w:rStyle w:val="Hipervnculo"/>
              </w:rPr>
              <w:t>BIBLIOGRAFÍA</w:t>
            </w:r>
            <w:r>
              <w:rPr>
                <w:webHidden/>
              </w:rPr>
              <w:tab/>
            </w:r>
            <w:r>
              <w:rPr>
                <w:webHidden/>
              </w:rPr>
              <w:fldChar w:fldCharType="begin"/>
            </w:r>
            <w:r>
              <w:rPr>
                <w:webHidden/>
              </w:rPr>
              <w:instrText xml:space="preserve"> PAGEREF _Toc177487917 \h </w:instrText>
            </w:r>
            <w:r>
              <w:rPr>
                <w:webHidden/>
              </w:rPr>
            </w:r>
            <w:r>
              <w:rPr>
                <w:webHidden/>
              </w:rPr>
              <w:fldChar w:fldCharType="separate"/>
            </w:r>
            <w:r w:rsidR="00362266">
              <w:rPr>
                <w:webHidden/>
              </w:rPr>
              <w:t>8</w:t>
            </w:r>
            <w:r>
              <w:rPr>
                <w:webHidden/>
              </w:rPr>
              <w:fldChar w:fldCharType="end"/>
            </w:r>
          </w:hyperlink>
        </w:p>
        <w:p w14:paraId="4C2BBE9B" w14:textId="4495AD74" w:rsidR="007133D5" w:rsidRPr="007133D5" w:rsidRDefault="007133D5">
          <w:pPr>
            <w:rPr>
              <w:b/>
              <w:bCs/>
              <w:sz w:val="32"/>
              <w:szCs w:val="32"/>
            </w:rPr>
          </w:pPr>
          <w:r w:rsidRPr="00CF40A9">
            <w:rPr>
              <w:b/>
              <w:bCs/>
              <w:sz w:val="32"/>
              <w:szCs w:val="32"/>
            </w:rPr>
            <w:fldChar w:fldCharType="end"/>
          </w:r>
        </w:p>
      </w:sdtContent>
    </w:sdt>
    <w:p w14:paraId="07B63E75" w14:textId="77777777" w:rsidR="007133D5" w:rsidRPr="007133D5" w:rsidRDefault="007133D5" w:rsidP="007133D5">
      <w:pPr>
        <w:rPr>
          <w:lang w:val="es-AR"/>
        </w:rPr>
      </w:pPr>
    </w:p>
    <w:p w14:paraId="4274915A" w14:textId="77777777" w:rsidR="007133D5" w:rsidRDefault="007133D5" w:rsidP="007133D5">
      <w:pPr>
        <w:rPr>
          <w:lang w:val="es-AR"/>
        </w:rPr>
      </w:pPr>
    </w:p>
    <w:p w14:paraId="4AF23749" w14:textId="7B4D8E9A" w:rsidR="007133D5" w:rsidRPr="007133D5" w:rsidRDefault="007133D5" w:rsidP="00A5253A">
      <w:pPr>
        <w:rPr>
          <w:lang w:val="es-AR"/>
        </w:rPr>
      </w:pPr>
      <w:r>
        <w:rPr>
          <w:lang w:val="es-AR"/>
        </w:rPr>
        <w:br w:type="page"/>
      </w:r>
    </w:p>
    <w:p w14:paraId="67DE103F" w14:textId="520E8C0B" w:rsidR="00F2405F" w:rsidRPr="00F2405F" w:rsidRDefault="00F2405F" w:rsidP="00F2405F">
      <w:pPr>
        <w:pStyle w:val="Ttulo1"/>
        <w:spacing w:line="276" w:lineRule="auto"/>
        <w:jc w:val="left"/>
        <w:rPr>
          <w:noProof/>
          <w:color w:val="000000" w:themeColor="text2"/>
          <w:sz w:val="40"/>
          <w:szCs w:val="40"/>
          <w:lang w:val="es-AR"/>
        </w:rPr>
      </w:pPr>
      <w:bookmarkStart w:id="11" w:name="_Toc177487906"/>
      <w:r w:rsidRPr="00F622CE">
        <w:rPr>
          <w:noProof/>
          <w:color w:val="000000" w:themeColor="text2"/>
          <w:sz w:val="40"/>
          <w:szCs w:val="40"/>
          <w:lang w:val="es-AR"/>
        </w:rPr>
        <w:lastRenderedPageBreak/>
        <w:t>INTRODUCCIÓN</w:t>
      </w:r>
      <w:bookmarkEnd w:id="11"/>
    </w:p>
    <w:p w14:paraId="4D223A92" w14:textId="4D4B7FB8" w:rsidR="00F2405F" w:rsidRDefault="00A5253A" w:rsidP="00F2405F">
      <w:pPr>
        <w:spacing w:line="240" w:lineRule="auto"/>
        <w:rPr>
          <w:lang w:val="es-AR"/>
        </w:rPr>
      </w:pPr>
      <w:r>
        <w:rPr>
          <w:noProof/>
        </w:rPr>
        <mc:AlternateContent>
          <mc:Choice Requires="wps">
            <w:drawing>
              <wp:anchor distT="0" distB="0" distL="114300" distR="114300" simplePos="0" relativeHeight="251658241" behindDoc="0" locked="0" layoutInCell="1" allowOverlap="1" wp14:anchorId="2B74E91A" wp14:editId="4121EB45">
                <wp:simplePos x="0" y="0"/>
                <wp:positionH relativeFrom="column">
                  <wp:posOffset>-27940</wp:posOffset>
                </wp:positionH>
                <wp:positionV relativeFrom="paragraph">
                  <wp:posOffset>180340</wp:posOffset>
                </wp:positionV>
                <wp:extent cx="6009640" cy="6985"/>
                <wp:effectExtent l="0" t="0" r="10160" b="12065"/>
                <wp:wrapNone/>
                <wp:docPr id="1727304925"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9640" cy="6985"/>
                        </a:xfrm>
                        <a:prstGeom prst="line">
                          <a:avLst/>
                        </a:prstGeom>
                        <a:noFill/>
                        <a:ln w="25400">
                          <a:solidFill>
                            <a:schemeClr val="tx1">
                              <a:lumMod val="85000"/>
                              <a:lumOff val="15000"/>
                            </a:schemeClr>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line id="Conector recto 11"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72727 [2749]" strokeweight="2pt" from="-2.2pt,14.2pt" to="471pt,14.75pt" w14:anchorId="000BB3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">
                <v:stroke joinstyle="miter"/>
              </v:line>
            </w:pict>
          </mc:Fallback>
        </mc:AlternateContent>
      </w:r>
    </w:p>
    <w:p w14:paraId="45585CC1" w14:textId="047C8C16" w:rsidR="24CA67EC" w:rsidRDefault="24CA67EC" w:rsidP="00226251">
      <w:pPr>
        <w:spacing w:line="276" w:lineRule="auto"/>
        <w:ind w:firstLine="0"/>
        <w:jc w:val="both"/>
        <w:rPr>
          <w:rFonts w:ascii="Times New Roman" w:eastAsia="Times New Roman" w:hAnsi="Times New Roman" w:cs="Times New Roman"/>
        </w:rPr>
      </w:pPr>
    </w:p>
    <w:p w14:paraId="16FE707F" w14:textId="36745127" w:rsidR="006F4BBF" w:rsidRDefault="00A87741" w:rsidP="00A87741">
      <w:pPr>
        <w:spacing w:line="276" w:lineRule="auto"/>
        <w:jc w:val="both"/>
        <w:rPr>
          <w:rFonts w:ascii="Times New Roman" w:eastAsia="Times New Roman" w:hAnsi="Times New Roman" w:cs="Times New Roman"/>
          <w:lang w:val="es-AR"/>
        </w:rPr>
      </w:pPr>
      <w:r w:rsidRPr="00A87741">
        <w:rPr>
          <w:rFonts w:ascii="Times New Roman" w:eastAsia="Times New Roman" w:hAnsi="Times New Roman" w:cs="Times New Roman"/>
          <w:lang w:val="es-AR"/>
        </w:rPr>
        <w:t>El presente proyecto tiene como objetivo el desarrollo de un robot capaz de</w:t>
      </w:r>
      <w:r>
        <w:rPr>
          <w:rFonts w:ascii="Times New Roman" w:eastAsia="Times New Roman" w:hAnsi="Times New Roman" w:cs="Times New Roman"/>
          <w:lang w:val="es-AR"/>
        </w:rPr>
        <w:t xml:space="preserve"> dibujar</w:t>
      </w:r>
      <w:r w:rsidRPr="00A87741">
        <w:rPr>
          <w:rFonts w:ascii="Times New Roman" w:eastAsia="Times New Roman" w:hAnsi="Times New Roman" w:cs="Times New Roman"/>
          <w:lang w:val="es-AR"/>
        </w:rPr>
        <w:t xml:space="preserve"> figuras geométricas básicas</w:t>
      </w:r>
      <w:r w:rsidR="006F4BBF">
        <w:rPr>
          <w:rFonts w:ascii="Times New Roman" w:eastAsia="Times New Roman" w:hAnsi="Times New Roman" w:cs="Times New Roman"/>
          <w:lang w:val="es-AR"/>
        </w:rPr>
        <w:t xml:space="preserve"> y </w:t>
      </w:r>
      <w:r w:rsidRPr="00A87741">
        <w:rPr>
          <w:rFonts w:ascii="Times New Roman" w:eastAsia="Times New Roman" w:hAnsi="Times New Roman" w:cs="Times New Roman"/>
          <w:lang w:val="es-AR"/>
        </w:rPr>
        <w:t>reconocer</w:t>
      </w:r>
      <w:r w:rsidR="006F4BBF">
        <w:rPr>
          <w:rFonts w:ascii="Times New Roman" w:eastAsia="Times New Roman" w:hAnsi="Times New Roman" w:cs="Times New Roman"/>
          <w:lang w:val="es-AR"/>
        </w:rPr>
        <w:t xml:space="preserve"> dibujos de dichas </w:t>
      </w:r>
      <w:r w:rsidRPr="00A87741">
        <w:rPr>
          <w:rFonts w:ascii="Times New Roman" w:eastAsia="Times New Roman" w:hAnsi="Times New Roman" w:cs="Times New Roman"/>
          <w:lang w:val="es-AR"/>
        </w:rPr>
        <w:t xml:space="preserve">figuras. </w:t>
      </w:r>
      <w:r w:rsidR="00F622CE" w:rsidRPr="00A87741">
        <w:rPr>
          <w:rFonts w:ascii="Times New Roman" w:eastAsia="Times New Roman" w:hAnsi="Times New Roman" w:cs="Times New Roman"/>
          <w:lang w:val="es-AR"/>
        </w:rPr>
        <w:t>De esta manera, el robot puede reconocer y dibujar figuras como círculos, triángulos o cuadrados.</w:t>
      </w:r>
    </w:p>
    <w:p w14:paraId="570456BD" w14:textId="0F55E9FA" w:rsidR="00A87741" w:rsidRPr="00A87741" w:rsidRDefault="00F622CE" w:rsidP="00A87741">
      <w:pPr>
        <w:spacing w:line="276" w:lineRule="auto"/>
        <w:jc w:val="both"/>
        <w:rPr>
          <w:rFonts w:ascii="Times New Roman" w:eastAsia="Times New Roman" w:hAnsi="Times New Roman" w:cs="Times New Roman"/>
          <w:lang w:val="es-AR"/>
        </w:rPr>
      </w:pPr>
      <w:r>
        <w:rPr>
          <w:rFonts w:ascii="Times New Roman" w:eastAsia="Times New Roman" w:hAnsi="Times New Roman" w:cs="Times New Roman"/>
          <w:lang w:val="es-AR"/>
        </w:rPr>
        <w:t>Su modo de funcionamiento básico será el de</w:t>
      </w:r>
      <w:r w:rsidR="00A87741" w:rsidRPr="00A87741">
        <w:rPr>
          <w:rFonts w:ascii="Times New Roman" w:eastAsia="Times New Roman" w:hAnsi="Times New Roman" w:cs="Times New Roman"/>
          <w:lang w:val="es-AR"/>
        </w:rPr>
        <w:t xml:space="preserve"> detecta</w:t>
      </w:r>
      <w:r>
        <w:rPr>
          <w:rFonts w:ascii="Times New Roman" w:eastAsia="Times New Roman" w:hAnsi="Times New Roman" w:cs="Times New Roman"/>
          <w:lang w:val="es-AR"/>
        </w:rPr>
        <w:t>r</w:t>
      </w:r>
      <w:r w:rsidR="00A87741" w:rsidRPr="00A87741">
        <w:rPr>
          <w:rFonts w:ascii="Times New Roman" w:eastAsia="Times New Roman" w:hAnsi="Times New Roman" w:cs="Times New Roman"/>
          <w:lang w:val="es-AR"/>
        </w:rPr>
        <w:t xml:space="preserve"> una figura</w:t>
      </w:r>
      <w:r>
        <w:rPr>
          <w:rFonts w:ascii="Times New Roman" w:eastAsia="Times New Roman" w:hAnsi="Times New Roman" w:cs="Times New Roman"/>
          <w:lang w:val="es-AR"/>
        </w:rPr>
        <w:t xml:space="preserve"> </w:t>
      </w:r>
      <w:r w:rsidR="00A87741" w:rsidRPr="00A87741">
        <w:rPr>
          <w:rFonts w:ascii="Times New Roman" w:eastAsia="Times New Roman" w:hAnsi="Times New Roman" w:cs="Times New Roman"/>
          <w:lang w:val="es-AR"/>
        </w:rPr>
        <w:t xml:space="preserve">en el espacio de trabajo, </w:t>
      </w:r>
      <w:r>
        <w:rPr>
          <w:rFonts w:ascii="Times New Roman" w:eastAsia="Times New Roman" w:hAnsi="Times New Roman" w:cs="Times New Roman"/>
          <w:lang w:val="es-AR"/>
        </w:rPr>
        <w:t xml:space="preserve">y luego dibujar </w:t>
      </w:r>
      <w:r w:rsidR="00A87741">
        <w:rPr>
          <w:rFonts w:ascii="Times New Roman" w:eastAsia="Times New Roman" w:hAnsi="Times New Roman" w:cs="Times New Roman"/>
          <w:lang w:val="es-AR"/>
        </w:rPr>
        <w:t>una forma semejante en otra parte de la hoja</w:t>
      </w:r>
      <w:r w:rsidR="00A87741" w:rsidRPr="00A87741">
        <w:rPr>
          <w:rFonts w:ascii="Times New Roman" w:eastAsia="Times New Roman" w:hAnsi="Times New Roman" w:cs="Times New Roman"/>
          <w:lang w:val="es-AR"/>
        </w:rPr>
        <w:t xml:space="preserve">. </w:t>
      </w:r>
    </w:p>
    <w:p w14:paraId="75110997" w14:textId="77777777" w:rsidR="006F4BBF" w:rsidRDefault="00A87741" w:rsidP="00A87741">
      <w:pPr>
        <w:spacing w:line="276" w:lineRule="auto"/>
        <w:jc w:val="both"/>
        <w:rPr>
          <w:rFonts w:ascii="Times New Roman" w:eastAsia="Times New Roman" w:hAnsi="Times New Roman" w:cs="Times New Roman"/>
          <w:lang w:val="es-AR"/>
        </w:rPr>
      </w:pPr>
      <w:r w:rsidRPr="00A87741">
        <w:rPr>
          <w:rFonts w:ascii="Times New Roman" w:eastAsia="Times New Roman" w:hAnsi="Times New Roman" w:cs="Times New Roman"/>
          <w:lang w:val="es-AR"/>
        </w:rPr>
        <w:t xml:space="preserve">Además, como objetivo secundario, el robot será capaz de jugar al ta-te-ti, permitiendo una experiencia más </w:t>
      </w:r>
      <w:r>
        <w:rPr>
          <w:rFonts w:ascii="Times New Roman" w:eastAsia="Times New Roman" w:hAnsi="Times New Roman" w:cs="Times New Roman"/>
          <w:lang w:val="es-AR"/>
        </w:rPr>
        <w:t>entretenida</w:t>
      </w:r>
      <w:r w:rsidRPr="00A87741">
        <w:rPr>
          <w:rFonts w:ascii="Times New Roman" w:eastAsia="Times New Roman" w:hAnsi="Times New Roman" w:cs="Times New Roman"/>
          <w:lang w:val="es-AR"/>
        </w:rPr>
        <w:t xml:space="preserve">. </w:t>
      </w:r>
    </w:p>
    <w:p w14:paraId="5C8086D2" w14:textId="62B88142" w:rsidR="00A87741" w:rsidRPr="00A87741" w:rsidRDefault="006F4BBF" w:rsidP="00A87741">
      <w:pPr>
        <w:spacing w:line="276" w:lineRule="auto"/>
        <w:jc w:val="both"/>
        <w:rPr>
          <w:rFonts w:ascii="Times New Roman" w:eastAsia="Times New Roman" w:hAnsi="Times New Roman" w:cs="Times New Roman"/>
          <w:lang w:val="es-AR"/>
        </w:rPr>
      </w:pPr>
      <w:r w:rsidRPr="00C05931">
        <w:rPr>
          <w:rFonts w:ascii="Times New Roman" w:eastAsia="Times New Roman" w:hAnsi="Times New Roman" w:cs="Times New Roman"/>
          <w:lang w:val="es-AR"/>
        </w:rPr>
        <w:t>Este proyecto también representa una oportunidad para adquirir experiencia en la parte mecánica, un área en la que</w:t>
      </w:r>
      <w:r>
        <w:rPr>
          <w:rFonts w:ascii="Times New Roman" w:eastAsia="Times New Roman" w:hAnsi="Times New Roman" w:cs="Times New Roman"/>
          <w:lang w:val="es-AR"/>
        </w:rPr>
        <w:t xml:space="preserve"> el equipo</w:t>
      </w:r>
      <w:r w:rsidRPr="00C05931">
        <w:rPr>
          <w:rFonts w:ascii="Times New Roman" w:eastAsia="Times New Roman" w:hAnsi="Times New Roman" w:cs="Times New Roman"/>
          <w:lang w:val="es-AR"/>
        </w:rPr>
        <w:t xml:space="preserve"> no ha trabajado previamente</w:t>
      </w:r>
      <w:r>
        <w:rPr>
          <w:rFonts w:ascii="Times New Roman" w:eastAsia="Times New Roman" w:hAnsi="Times New Roman" w:cs="Times New Roman"/>
          <w:lang w:val="es-AR"/>
        </w:rPr>
        <w:t xml:space="preserve">. </w:t>
      </w:r>
      <w:r w:rsidR="00A87741" w:rsidRPr="00A87741">
        <w:rPr>
          <w:rFonts w:ascii="Times New Roman" w:eastAsia="Times New Roman" w:hAnsi="Times New Roman" w:cs="Times New Roman"/>
          <w:lang w:val="es-AR"/>
        </w:rPr>
        <w:t>El proyecto abarca tanto la parte de software, que incluye algoritmos de visión por computadora para el reconocimiento de imágenes, como la parte de hardware, que utiliza motores paso a paso para mover el lápiz que realiza los trazos sobre una superficie.</w:t>
      </w:r>
    </w:p>
    <w:p w14:paraId="5A1ED166" w14:textId="1EA1F8EB" w:rsidR="000169D2" w:rsidRDefault="00C05931" w:rsidP="000169D2">
      <w:pPr>
        <w:spacing w:line="276" w:lineRule="auto"/>
        <w:jc w:val="both"/>
        <w:rPr>
          <w:rFonts w:ascii="Times New Roman" w:eastAsia="Times New Roman" w:hAnsi="Times New Roman" w:cs="Times New Roman"/>
          <w:lang w:val="es-AR"/>
        </w:rPr>
      </w:pPr>
      <w:r w:rsidRPr="00C05931">
        <w:rPr>
          <w:rFonts w:ascii="Times New Roman" w:eastAsia="Times New Roman" w:hAnsi="Times New Roman" w:cs="Times New Roman"/>
          <w:lang w:val="es-AR"/>
        </w:rPr>
        <w:t>Con este proyecto, no solo se busca afianzar conocimientos previos sobre programación y algoritmos, sino también establecer una base sólida en la integración de sistemas mecánicos y electrónicos, enfrentando nuevos desafíos dentro del ámbito de la robótica.</w:t>
      </w:r>
    </w:p>
    <w:p w14:paraId="71A54B9F" w14:textId="77777777" w:rsidR="000169D2" w:rsidRDefault="000169D2" w:rsidP="000169D2">
      <w:pPr>
        <w:spacing w:line="276" w:lineRule="auto"/>
        <w:jc w:val="both"/>
        <w:rPr>
          <w:noProof/>
          <w:color w:val="000000" w:themeColor="text2"/>
          <w:sz w:val="40"/>
          <w:szCs w:val="40"/>
          <w:lang w:val="es-AR"/>
        </w:rPr>
      </w:pPr>
    </w:p>
    <w:p w14:paraId="2659EBAF" w14:textId="37865EFB" w:rsidR="007F3C7E" w:rsidRPr="000169D2" w:rsidRDefault="007133D5" w:rsidP="000169D2">
      <w:pPr>
        <w:pStyle w:val="Ttulo1"/>
        <w:spacing w:line="276" w:lineRule="auto"/>
        <w:jc w:val="left"/>
        <w:rPr>
          <w:noProof/>
          <w:color w:val="000000" w:themeColor="text2"/>
          <w:sz w:val="40"/>
          <w:szCs w:val="40"/>
          <w:lang w:val="es-AR"/>
        </w:rPr>
      </w:pPr>
      <w:bookmarkStart w:id="12" w:name="_Toc177487907"/>
      <w:r w:rsidRPr="000169D2">
        <w:rPr>
          <w:noProof/>
          <w:color w:val="000000" w:themeColor="text2"/>
          <w:sz w:val="40"/>
          <w:szCs w:val="40"/>
          <w:lang w:val="es-AR"/>
        </w:rPr>
        <w:t>OBJETIVOS</w:t>
      </w:r>
      <w:bookmarkEnd w:id="12"/>
    </w:p>
    <w:p w14:paraId="62B36F44" w14:textId="1A0B7688" w:rsidR="007F3C7E" w:rsidRDefault="00A5253A" w:rsidP="007F3C7E">
      <w:pPr>
        <w:spacing w:line="240" w:lineRule="auto"/>
        <w:rPr>
          <w:lang w:val="es-AR"/>
        </w:rPr>
      </w:pPr>
      <w:r>
        <w:rPr>
          <w:noProof/>
        </w:rPr>
        <mc:AlternateContent>
          <mc:Choice Requires="wps">
            <w:drawing>
              <wp:anchor distT="0" distB="0" distL="114300" distR="114300" simplePos="0" relativeHeight="251658242" behindDoc="0" locked="0" layoutInCell="1" allowOverlap="1" wp14:anchorId="28290CF4" wp14:editId="7A2FE259">
                <wp:simplePos x="0" y="0"/>
                <wp:positionH relativeFrom="column">
                  <wp:posOffset>-27305</wp:posOffset>
                </wp:positionH>
                <wp:positionV relativeFrom="paragraph">
                  <wp:posOffset>180340</wp:posOffset>
                </wp:positionV>
                <wp:extent cx="6009640" cy="6985"/>
                <wp:effectExtent l="0" t="0" r="10160" b="12065"/>
                <wp:wrapNone/>
                <wp:docPr id="1305112515"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9640" cy="6985"/>
                        </a:xfrm>
                        <a:prstGeom prst="line">
                          <a:avLst/>
                        </a:prstGeom>
                        <a:noFill/>
                        <a:ln w="25400">
                          <a:solidFill>
                            <a:schemeClr val="tx1">
                              <a:lumMod val="85000"/>
                              <a:lumOff val="15000"/>
                            </a:schemeClr>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line id="Conector recto 9"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72727 [2749]" strokeweight="2pt" from="-2.15pt,14.2pt" to="471.05pt,14.75pt" w14:anchorId="5E7E89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">
                <v:stroke joinstyle="miter"/>
              </v:line>
            </w:pict>
          </mc:Fallback>
        </mc:AlternateContent>
      </w:r>
    </w:p>
    <w:p w14:paraId="232B50A9" w14:textId="64D3A4CD" w:rsidR="00FD5720" w:rsidRDefault="00FD5720" w:rsidP="006036A5">
      <w:pPr>
        <w:spacing w:line="276" w:lineRule="auto"/>
        <w:ind w:firstLine="0"/>
        <w:jc w:val="both"/>
        <w:rPr>
          <w:lang w:val="es-AR"/>
        </w:rPr>
      </w:pPr>
    </w:p>
    <w:p w14:paraId="46CAB608" w14:textId="77777777" w:rsidR="00A5253A" w:rsidRDefault="00A5253A" w:rsidP="00A5253A">
      <w:pPr>
        <w:spacing w:line="276" w:lineRule="auto"/>
        <w:ind w:left="60" w:firstLine="660"/>
        <w:jc w:val="both"/>
        <w:rPr>
          <w:lang w:val="es-AR"/>
        </w:rPr>
      </w:pPr>
    </w:p>
    <w:p w14:paraId="7CA675C5" w14:textId="57EEC5E7" w:rsidR="00A5253A" w:rsidRDefault="00A5253A" w:rsidP="0088235F">
      <w:pPr>
        <w:pStyle w:val="Ttulo2"/>
        <w:jc w:val="both"/>
        <w:rPr>
          <w:lang w:val="es-AR"/>
        </w:rPr>
      </w:pPr>
      <w:bookmarkStart w:id="13" w:name="_Toc177487908"/>
      <w:r>
        <w:rPr>
          <w:lang w:val="es-AR"/>
        </w:rPr>
        <w:t>PRIMARIOS</w:t>
      </w:r>
      <w:bookmarkEnd w:id="13"/>
    </w:p>
    <w:p w14:paraId="45CAC99A" w14:textId="77777777" w:rsidR="00681615" w:rsidRPr="00681615" w:rsidRDefault="00681615" w:rsidP="0088235F">
      <w:pPr>
        <w:pStyle w:val="Prrafodelista"/>
        <w:numPr>
          <w:ilvl w:val="0"/>
          <w:numId w:val="13"/>
        </w:numPr>
        <w:spacing w:line="360" w:lineRule="auto"/>
        <w:jc w:val="both"/>
        <w:rPr>
          <w:lang w:val="es-AR"/>
        </w:rPr>
      </w:pPr>
      <w:r w:rsidRPr="00681615">
        <w:t>Diseñar y ensamblar una estructura capaz de soportar el peso de los componentes electrónicos y mecánicos.</w:t>
      </w:r>
    </w:p>
    <w:p w14:paraId="72EABD47" w14:textId="74AB6BC7" w:rsidR="00AC7C84" w:rsidRPr="00AC7C84" w:rsidRDefault="00AC7C84" w:rsidP="0088235F">
      <w:pPr>
        <w:pStyle w:val="Prrafodelista"/>
        <w:numPr>
          <w:ilvl w:val="0"/>
          <w:numId w:val="13"/>
        </w:numPr>
        <w:spacing w:line="360" w:lineRule="auto"/>
        <w:jc w:val="both"/>
        <w:rPr>
          <w:lang w:val="es-AR"/>
        </w:rPr>
      </w:pPr>
      <w:r w:rsidRPr="00AC7C84">
        <w:t xml:space="preserve">Implementar un sistema que permita al robot </w:t>
      </w:r>
      <w:r w:rsidR="00D32858">
        <w:t>dibujar</w:t>
      </w:r>
      <w:r w:rsidRPr="00AC7C84">
        <w:t xml:space="preserve"> </w:t>
      </w:r>
      <w:r w:rsidR="00232BCE">
        <w:t xml:space="preserve">figuras predeterminadas </w:t>
      </w:r>
      <w:r w:rsidRPr="00AC7C84">
        <w:t>de manera clara.</w:t>
      </w:r>
    </w:p>
    <w:p w14:paraId="75501826" w14:textId="2B299054" w:rsidR="002B2E32" w:rsidRPr="002B2E32" w:rsidRDefault="00AC7C84" w:rsidP="002B2E32">
      <w:pPr>
        <w:pStyle w:val="Prrafodelista"/>
        <w:numPr>
          <w:ilvl w:val="0"/>
          <w:numId w:val="14"/>
        </w:numPr>
        <w:spacing w:line="360" w:lineRule="auto"/>
        <w:jc w:val="both"/>
        <w:rPr>
          <w:lang w:val="es-AR"/>
        </w:rPr>
      </w:pPr>
      <w:r w:rsidRPr="00AC7C84">
        <w:t xml:space="preserve">Desarrollar un sistema de </w:t>
      </w:r>
      <w:r w:rsidR="00232BCE">
        <w:t>reconocimiento de imágenes que pueda identificar determinadas figuras realizadas por el usuario</w:t>
      </w:r>
      <w:r w:rsidRPr="00AC7C84">
        <w:t>.</w:t>
      </w:r>
    </w:p>
    <w:p w14:paraId="0EAE655D" w14:textId="54551077" w:rsidR="004138F0" w:rsidRPr="002B2E32" w:rsidRDefault="004138F0" w:rsidP="0088235F">
      <w:pPr>
        <w:pStyle w:val="Prrafodelista"/>
        <w:numPr>
          <w:ilvl w:val="0"/>
          <w:numId w:val="15"/>
        </w:numPr>
        <w:spacing w:line="360" w:lineRule="auto"/>
        <w:jc w:val="both"/>
        <w:rPr>
          <w:lang w:val="es-AR"/>
        </w:rPr>
      </w:pPr>
      <w:r w:rsidRPr="004138F0">
        <w:t xml:space="preserve">Implementar un sistema que permita al </w:t>
      </w:r>
      <w:r w:rsidR="002B2E32">
        <w:t>usuario seleccionar los distintos modos de uso</w:t>
      </w:r>
      <w:r w:rsidRPr="004138F0">
        <w:t>.</w:t>
      </w:r>
    </w:p>
    <w:p w14:paraId="3A46B31F" w14:textId="289287D2" w:rsidR="002B2E32" w:rsidRPr="004138F0" w:rsidRDefault="002B2E32" w:rsidP="0088235F">
      <w:pPr>
        <w:pStyle w:val="Prrafodelista"/>
        <w:numPr>
          <w:ilvl w:val="0"/>
          <w:numId w:val="15"/>
        </w:numPr>
        <w:spacing w:line="360" w:lineRule="auto"/>
        <w:jc w:val="both"/>
        <w:rPr>
          <w:lang w:val="es-AR"/>
        </w:rPr>
      </w:pPr>
      <w:r>
        <w:t>Implementar un modo de uso que permita al usuario trazar una figura, que el robot la identifique y, si corresponde a una de las figuras predeterminadas, que la dibuje.</w:t>
      </w:r>
    </w:p>
    <w:p w14:paraId="72B3FBB8" w14:textId="77777777" w:rsidR="00AF4F27" w:rsidRPr="008C430F" w:rsidRDefault="00AF4F27" w:rsidP="0088235F">
      <w:pPr>
        <w:pStyle w:val="Prrafodelista"/>
        <w:spacing w:line="360" w:lineRule="auto"/>
        <w:ind w:left="1080"/>
        <w:jc w:val="both"/>
        <w:rPr>
          <w:lang w:val="es-AR"/>
        </w:rPr>
      </w:pPr>
    </w:p>
    <w:p w14:paraId="5A38C84F" w14:textId="65592404" w:rsidR="00A5253A" w:rsidRDefault="00A5253A" w:rsidP="0088235F">
      <w:pPr>
        <w:pStyle w:val="Ttulo2"/>
        <w:spacing w:line="360" w:lineRule="auto"/>
        <w:jc w:val="both"/>
        <w:rPr>
          <w:lang w:val="es-AR"/>
        </w:rPr>
      </w:pPr>
      <w:bookmarkStart w:id="14" w:name="_Toc177487909"/>
      <w:r>
        <w:rPr>
          <w:lang w:val="es-AR"/>
        </w:rPr>
        <w:lastRenderedPageBreak/>
        <w:t>SECUNDARIOS</w:t>
      </w:r>
      <w:bookmarkEnd w:id="14"/>
    </w:p>
    <w:p w14:paraId="54022476" w14:textId="77777777" w:rsidR="002B2E32" w:rsidRPr="004138F0" w:rsidRDefault="002B2E32" w:rsidP="002B2E32">
      <w:pPr>
        <w:pStyle w:val="Prrafodelista"/>
        <w:numPr>
          <w:ilvl w:val="0"/>
          <w:numId w:val="16"/>
        </w:numPr>
        <w:spacing w:line="360" w:lineRule="auto"/>
        <w:jc w:val="both"/>
        <w:rPr>
          <w:lang w:val="es-AR"/>
        </w:rPr>
      </w:pPr>
      <w:r w:rsidRPr="004138F0">
        <w:t xml:space="preserve">Programar un algoritmo eficiente que permita al robot jugar al </w:t>
      </w:r>
      <w:r>
        <w:t>TA-TE-TI</w:t>
      </w:r>
      <w:r w:rsidRPr="004138F0">
        <w:t>, tomando decisiones estratégicas según las jugadas detectadas.</w:t>
      </w:r>
    </w:p>
    <w:p w14:paraId="3A8EAE9B" w14:textId="7BFACE91" w:rsidR="00AF4F27" w:rsidRDefault="008C430F" w:rsidP="0088235F">
      <w:pPr>
        <w:pStyle w:val="Prrafodelista"/>
        <w:numPr>
          <w:ilvl w:val="0"/>
          <w:numId w:val="16"/>
        </w:numPr>
        <w:spacing w:line="360" w:lineRule="auto"/>
        <w:jc w:val="both"/>
      </w:pPr>
      <w:r w:rsidRPr="008C430F">
        <w:t xml:space="preserve">Incorporar diferentes niveles de dificultad </w:t>
      </w:r>
      <w:r w:rsidR="002B2E32">
        <w:t xml:space="preserve">para </w:t>
      </w:r>
      <w:r w:rsidRPr="008C430F">
        <w:t>el juego</w:t>
      </w:r>
      <w:r w:rsidR="002B2E32">
        <w:t xml:space="preserve"> del TA-TE-TI</w:t>
      </w:r>
      <w:r w:rsidRPr="008C430F">
        <w:t>.</w:t>
      </w:r>
    </w:p>
    <w:p w14:paraId="16C40E79" w14:textId="77777777" w:rsidR="002B2E32" w:rsidRPr="00AF4F27" w:rsidRDefault="002B2E32" w:rsidP="002B2E32">
      <w:pPr>
        <w:pStyle w:val="Prrafodelista"/>
        <w:numPr>
          <w:ilvl w:val="0"/>
          <w:numId w:val="16"/>
        </w:numPr>
        <w:spacing w:line="360" w:lineRule="auto"/>
        <w:jc w:val="both"/>
        <w:rPr>
          <w:lang w:val="es-AR"/>
        </w:rPr>
      </w:pPr>
      <w:r w:rsidRPr="008C430F">
        <w:t>Notificar al jugador el resultado final de la partida, ya sea victoria, derrota o empate.</w:t>
      </w:r>
    </w:p>
    <w:p w14:paraId="7A7FE012" w14:textId="77777777" w:rsidR="002B2E32" w:rsidRDefault="002B2E32" w:rsidP="002B2E32">
      <w:pPr>
        <w:pStyle w:val="Prrafodelista"/>
        <w:spacing w:line="360" w:lineRule="auto"/>
        <w:ind w:left="1080"/>
        <w:jc w:val="both"/>
      </w:pPr>
    </w:p>
    <w:p w14:paraId="792821B4" w14:textId="77777777" w:rsidR="00710F75" w:rsidRDefault="00710F75" w:rsidP="006F4BBF">
      <w:pPr>
        <w:spacing w:line="360" w:lineRule="auto"/>
        <w:ind w:firstLine="0"/>
        <w:jc w:val="both"/>
      </w:pPr>
    </w:p>
    <w:p w14:paraId="1817578D" w14:textId="59C4D970" w:rsidR="00AA40C9" w:rsidRPr="000169D2" w:rsidRDefault="4B083F92" w:rsidP="00710F75">
      <w:pPr>
        <w:spacing w:line="360" w:lineRule="auto"/>
        <w:jc w:val="both"/>
      </w:pPr>
      <w:r w:rsidRPr="00710F75">
        <w:rPr>
          <w:lang w:val="es-AR"/>
        </w:rPr>
        <w:t>En</w:t>
      </w:r>
      <w:r w:rsidR="633B1499" w:rsidRPr="00710F75">
        <w:rPr>
          <w:lang w:val="es-AR"/>
        </w:rPr>
        <w:t xml:space="preserve"> la figura 1 se presenta un diagrama en bloques del sistema a desarrollar, </w:t>
      </w:r>
      <w:r w:rsidR="03CEFAEA" w:rsidRPr="00710F75">
        <w:rPr>
          <w:lang w:val="es-AR"/>
        </w:rPr>
        <w:t>separando los componentes de hardware de los de software y si tienen una interfaz de comunicación entre ellos.</w:t>
      </w:r>
    </w:p>
    <w:p w14:paraId="3FB9660F" w14:textId="16EA9981" w:rsidR="007F3C7E" w:rsidRDefault="00FB080A" w:rsidP="00FB080A">
      <w:pPr>
        <w:spacing w:line="276" w:lineRule="auto"/>
        <w:ind w:firstLine="0"/>
        <w:rPr>
          <w:lang w:val="es-AR"/>
        </w:rPr>
      </w:pPr>
      <w:r>
        <w:rPr>
          <w:lang w:val="es-AR"/>
        </w:rPr>
        <w:tab/>
      </w:r>
    </w:p>
    <w:p w14:paraId="49FFB560" w14:textId="600A0340" w:rsidR="79328611" w:rsidRPr="00C2379E" w:rsidRDefault="00FB080A" w:rsidP="00C2379E">
      <w:pPr>
        <w:rPr>
          <w:lang w:val="es-AR"/>
        </w:rPr>
      </w:pPr>
      <w:r>
        <w:rPr>
          <w:lang w:val="es-AR"/>
        </w:rPr>
        <w:br w:type="page"/>
      </w:r>
    </w:p>
    <w:p w14:paraId="424BB3C8" w14:textId="0134DE4B" w:rsidR="007F3C7E" w:rsidRPr="00F2405F" w:rsidRDefault="007F3C7E" w:rsidP="007F3C7E">
      <w:pPr>
        <w:pStyle w:val="Ttulo1"/>
        <w:spacing w:line="276" w:lineRule="auto"/>
        <w:jc w:val="left"/>
        <w:rPr>
          <w:noProof/>
          <w:color w:val="000000" w:themeColor="text2"/>
          <w:sz w:val="40"/>
          <w:szCs w:val="40"/>
          <w:lang w:val="es-AR"/>
        </w:rPr>
      </w:pPr>
      <w:bookmarkStart w:id="15" w:name="_Toc177487910"/>
      <w:r>
        <w:rPr>
          <w:noProof/>
          <w:color w:val="000000" w:themeColor="text2"/>
          <w:sz w:val="40"/>
          <w:szCs w:val="40"/>
          <w:lang w:val="es-AR"/>
        </w:rPr>
        <w:lastRenderedPageBreak/>
        <w:t>RE</w:t>
      </w:r>
      <w:r w:rsidR="007133D5">
        <w:rPr>
          <w:noProof/>
          <w:color w:val="000000" w:themeColor="text2"/>
          <w:sz w:val="40"/>
          <w:szCs w:val="40"/>
          <w:lang w:val="es-AR"/>
        </w:rPr>
        <w:t>QUERIMIENTOS</w:t>
      </w:r>
      <w:bookmarkEnd w:id="15"/>
    </w:p>
    <w:p w14:paraId="6D3CD7B2" w14:textId="5FBA517C" w:rsidR="007F3C7E" w:rsidRDefault="00A5253A" w:rsidP="007F3C7E">
      <w:pPr>
        <w:spacing w:line="240" w:lineRule="auto"/>
        <w:rPr>
          <w:lang w:val="es-AR"/>
        </w:rPr>
      </w:pPr>
      <w:r>
        <w:rPr>
          <w:noProof/>
        </w:rPr>
        <mc:AlternateContent>
          <mc:Choice Requires="wps">
            <w:drawing>
              <wp:anchor distT="0" distB="0" distL="114300" distR="114300" simplePos="0" relativeHeight="251658243" behindDoc="0" locked="0" layoutInCell="1" allowOverlap="1" wp14:anchorId="639ADF04" wp14:editId="3491FD97">
                <wp:simplePos x="0" y="0"/>
                <wp:positionH relativeFrom="column">
                  <wp:posOffset>-27940</wp:posOffset>
                </wp:positionH>
                <wp:positionV relativeFrom="paragraph">
                  <wp:posOffset>180340</wp:posOffset>
                </wp:positionV>
                <wp:extent cx="6009640" cy="6985"/>
                <wp:effectExtent l="0" t="0" r="10160" b="12065"/>
                <wp:wrapNone/>
                <wp:docPr id="44034918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9640" cy="6985"/>
                        </a:xfrm>
                        <a:prstGeom prst="line">
                          <a:avLst/>
                        </a:prstGeom>
                        <a:noFill/>
                        <a:ln w="25400">
                          <a:solidFill>
                            <a:schemeClr val="tx1">
                              <a:lumMod val="85000"/>
                              <a:lumOff val="15000"/>
                            </a:schemeClr>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line id="Conector recto 7"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72727 [2749]" strokeweight="2pt" from="-2.2pt,14.2pt" to="471pt,14.75pt" w14:anchorId="6EEF18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">
                <v:stroke joinstyle="miter"/>
              </v:line>
            </w:pict>
          </mc:Fallback>
        </mc:AlternateContent>
      </w:r>
    </w:p>
    <w:p w14:paraId="175990A3" w14:textId="77777777" w:rsidR="00060D36" w:rsidRPr="00D259EE" w:rsidRDefault="00060D36" w:rsidP="00EE064A">
      <w:pPr>
        <w:ind w:firstLine="0"/>
        <w:rPr>
          <w:lang w:val="es-AR"/>
        </w:rPr>
      </w:pPr>
    </w:p>
    <w:p w14:paraId="71E9DA84" w14:textId="1AFF225D" w:rsidR="004D58EA" w:rsidRDefault="00A5253A" w:rsidP="0088235F">
      <w:pPr>
        <w:pStyle w:val="Ttulo2"/>
        <w:jc w:val="both"/>
        <w:rPr>
          <w:lang w:val="es-AR"/>
        </w:rPr>
      </w:pPr>
      <w:bookmarkStart w:id="16" w:name="_Toc177487911"/>
      <w:r>
        <w:rPr>
          <w:lang w:val="es-AR"/>
        </w:rPr>
        <w:t>FUNCIONALES</w:t>
      </w:r>
      <w:bookmarkEnd w:id="16"/>
    </w:p>
    <w:p w14:paraId="38B70A62" w14:textId="6724E834" w:rsidR="00C2379E" w:rsidRPr="00C2379E" w:rsidRDefault="00A5253A" w:rsidP="00C2379E">
      <w:pPr>
        <w:pStyle w:val="Ttulo3"/>
        <w:jc w:val="both"/>
        <w:rPr>
          <w:lang w:val="es-AR"/>
        </w:rPr>
      </w:pPr>
      <w:bookmarkStart w:id="17" w:name="_Toc177487912"/>
      <w:r>
        <w:rPr>
          <w:lang w:val="es-AR"/>
        </w:rPr>
        <w:t>HARDWARE</w:t>
      </w:r>
      <w:bookmarkEnd w:id="17"/>
    </w:p>
    <w:p w14:paraId="44D33A84" w14:textId="4D633011" w:rsidR="00CE484F" w:rsidRPr="00CE484F" w:rsidRDefault="00CE484F" w:rsidP="0088235F">
      <w:pPr>
        <w:pStyle w:val="Prrafodelista"/>
        <w:numPr>
          <w:ilvl w:val="0"/>
          <w:numId w:val="20"/>
        </w:numPr>
        <w:spacing w:line="360" w:lineRule="auto"/>
        <w:jc w:val="both"/>
        <w:rPr>
          <w:lang w:val="es-AR"/>
        </w:rPr>
      </w:pPr>
      <w:r w:rsidRPr="00CE484F">
        <w:t xml:space="preserve">El sistema debe incorporar una cámara con resolución suficiente para detectar de manera precisa las </w:t>
      </w:r>
      <w:r w:rsidR="00E00807">
        <w:t>figuras realizadas por el usuario</w:t>
      </w:r>
      <w:r w:rsidRPr="00CE484F">
        <w:t>.</w:t>
      </w:r>
    </w:p>
    <w:p w14:paraId="7892F116" w14:textId="503D37D4" w:rsidR="008A448A" w:rsidRPr="008A448A" w:rsidRDefault="008A448A" w:rsidP="0088235F">
      <w:pPr>
        <w:pStyle w:val="Prrafodelista"/>
        <w:numPr>
          <w:ilvl w:val="0"/>
          <w:numId w:val="20"/>
        </w:numPr>
        <w:spacing w:line="360" w:lineRule="auto"/>
        <w:jc w:val="both"/>
        <w:rPr>
          <w:lang w:val="es-AR"/>
        </w:rPr>
      </w:pPr>
      <w:r w:rsidRPr="008A448A">
        <w:t xml:space="preserve">Los motores paso a paso deben ser capaces de posicionar el marcador con precisión en </w:t>
      </w:r>
      <w:r w:rsidR="00E00807">
        <w:t>los diferentes sectores de la hoja</w:t>
      </w:r>
      <w:r w:rsidRPr="008A448A">
        <w:t>.</w:t>
      </w:r>
    </w:p>
    <w:p w14:paraId="7DD81F07" w14:textId="77777777" w:rsidR="00945101" w:rsidRPr="00945101" w:rsidRDefault="00945101" w:rsidP="0088235F">
      <w:pPr>
        <w:pStyle w:val="Prrafodelista"/>
        <w:numPr>
          <w:ilvl w:val="0"/>
          <w:numId w:val="20"/>
        </w:numPr>
        <w:spacing w:line="360" w:lineRule="auto"/>
        <w:jc w:val="both"/>
        <w:rPr>
          <w:lang w:val="es-AR"/>
        </w:rPr>
      </w:pPr>
      <w:r w:rsidRPr="00945101">
        <w:t>El sistema debe contar con rieles que permitan el movimiento lineal de la estructura.</w:t>
      </w:r>
    </w:p>
    <w:p w14:paraId="3CFF4D18" w14:textId="77777777" w:rsidR="00A25D42" w:rsidRPr="00A25D42" w:rsidRDefault="00A25D42" w:rsidP="0088235F">
      <w:pPr>
        <w:pStyle w:val="Prrafodelista"/>
        <w:numPr>
          <w:ilvl w:val="0"/>
          <w:numId w:val="20"/>
        </w:numPr>
        <w:spacing w:line="360" w:lineRule="auto"/>
        <w:jc w:val="both"/>
        <w:rPr>
          <w:lang w:val="es-AR"/>
        </w:rPr>
      </w:pPr>
      <w:r w:rsidRPr="00A25D42">
        <w:t>La máquina debe tener un tamaño y peso adecuado para facilitar su transporte.</w:t>
      </w:r>
    </w:p>
    <w:p w14:paraId="77CE4201" w14:textId="1DAD4615" w:rsidR="00A25D42" w:rsidRPr="00A25D42" w:rsidRDefault="00A25D42" w:rsidP="0088235F">
      <w:pPr>
        <w:pStyle w:val="Prrafodelista"/>
        <w:numPr>
          <w:ilvl w:val="0"/>
          <w:numId w:val="20"/>
        </w:numPr>
        <w:spacing w:line="360" w:lineRule="auto"/>
        <w:jc w:val="both"/>
        <w:rPr>
          <w:lang w:val="es-AR"/>
        </w:rPr>
      </w:pPr>
      <w:r w:rsidRPr="00A25D42">
        <w:t>Se debe integrar una pantalla LCD para comunicar</w:t>
      </w:r>
      <w:r w:rsidR="00E00807">
        <w:t xml:space="preserve"> los modos de uso</w:t>
      </w:r>
      <w:r w:rsidRPr="00A25D42">
        <w:t>.</w:t>
      </w:r>
    </w:p>
    <w:p w14:paraId="775BD674" w14:textId="77777777" w:rsidR="00A25D42" w:rsidRPr="00A25D42" w:rsidRDefault="00A25D42" w:rsidP="0088235F">
      <w:pPr>
        <w:pStyle w:val="Prrafodelista"/>
        <w:numPr>
          <w:ilvl w:val="0"/>
          <w:numId w:val="20"/>
        </w:numPr>
        <w:spacing w:line="360" w:lineRule="auto"/>
        <w:jc w:val="both"/>
        <w:rPr>
          <w:lang w:val="es-AR"/>
        </w:rPr>
      </w:pPr>
      <w:r w:rsidRPr="00A25D42">
        <w:t>Deben incluirse botones físicos que permitan una configuración sencilla de la máquina.</w:t>
      </w:r>
    </w:p>
    <w:p w14:paraId="5870034E" w14:textId="77777777" w:rsidR="00A25D42" w:rsidRPr="00A25D42" w:rsidRDefault="00A25D42" w:rsidP="0088235F">
      <w:pPr>
        <w:pStyle w:val="Prrafodelista"/>
        <w:spacing w:line="360" w:lineRule="auto"/>
        <w:ind w:left="1440"/>
        <w:jc w:val="both"/>
        <w:rPr>
          <w:lang w:val="es-AR"/>
        </w:rPr>
      </w:pPr>
    </w:p>
    <w:p w14:paraId="287BF689" w14:textId="3EC71ACC" w:rsidR="00A5253A" w:rsidRPr="00A25D42" w:rsidRDefault="00A5253A" w:rsidP="00CF40A9">
      <w:pPr>
        <w:pStyle w:val="Ttulo3"/>
        <w:rPr>
          <w:lang w:val="es-AR"/>
        </w:rPr>
      </w:pPr>
      <w:bookmarkStart w:id="18" w:name="_Toc177487913"/>
      <w:r w:rsidRPr="00A25D42">
        <w:rPr>
          <w:lang w:val="es-AR"/>
        </w:rPr>
        <w:t>SOFTWARE</w:t>
      </w:r>
      <w:bookmarkEnd w:id="18"/>
    </w:p>
    <w:p w14:paraId="4F7E0C99" w14:textId="4BE5F101" w:rsidR="000C16DF" w:rsidRPr="001150FA" w:rsidRDefault="000C16DF" w:rsidP="0088235F">
      <w:pPr>
        <w:pStyle w:val="Prrafodelista"/>
        <w:numPr>
          <w:ilvl w:val="0"/>
          <w:numId w:val="18"/>
        </w:numPr>
        <w:spacing w:line="360" w:lineRule="auto"/>
        <w:jc w:val="both"/>
        <w:rPr>
          <w:lang w:val="es-AR"/>
        </w:rPr>
      </w:pPr>
      <w:r w:rsidRPr="000C16DF">
        <w:t>El software de reconocimiento de</w:t>
      </w:r>
      <w:r w:rsidR="002B2E32">
        <w:t xml:space="preserve"> </w:t>
      </w:r>
      <w:r w:rsidR="001150FA">
        <w:t>imágenes</w:t>
      </w:r>
      <w:r w:rsidR="00757513">
        <w:t xml:space="preserve"> </w:t>
      </w:r>
      <w:r w:rsidRPr="000C16DF">
        <w:t>debe analizar las</w:t>
      </w:r>
      <w:r w:rsidR="006225D9">
        <w:t xml:space="preserve"> ilustraciones </w:t>
      </w:r>
      <w:r w:rsidRPr="000C16DF">
        <w:t xml:space="preserve">capturadas por la cámara y detectar las </w:t>
      </w:r>
      <w:r w:rsidR="001150FA">
        <w:t>figuras (preestablecidas) hechas por el usuario</w:t>
      </w:r>
      <w:r w:rsidRPr="000C16DF">
        <w:t>.</w:t>
      </w:r>
    </w:p>
    <w:p w14:paraId="2911EC11" w14:textId="7EDDD028" w:rsidR="001150FA" w:rsidRPr="001150FA" w:rsidRDefault="001150FA" w:rsidP="001150FA">
      <w:pPr>
        <w:pStyle w:val="Prrafodelista"/>
        <w:numPr>
          <w:ilvl w:val="0"/>
          <w:numId w:val="18"/>
        </w:numPr>
        <w:spacing w:line="360" w:lineRule="auto"/>
        <w:jc w:val="both"/>
        <w:rPr>
          <w:lang w:val="es-AR"/>
        </w:rPr>
      </w:pPr>
      <w:r w:rsidRPr="00A72824">
        <w:t xml:space="preserve">El software debe enviar comandos precisos a los motores paso a paso para mover el marcador en </w:t>
      </w:r>
      <w:r>
        <w:t>la hoja</w:t>
      </w:r>
      <w:r w:rsidRPr="00A72824">
        <w:t xml:space="preserve">, siguiendo las decisiones del algoritmo de </w:t>
      </w:r>
      <w:r>
        <w:t>dibujo</w:t>
      </w:r>
      <w:r w:rsidRPr="00A72824">
        <w:t>.</w:t>
      </w:r>
    </w:p>
    <w:p w14:paraId="70B4A8A3" w14:textId="00EAF895" w:rsidR="00931B41" w:rsidRPr="00E41B7B" w:rsidRDefault="00E41B7B" w:rsidP="0088235F">
      <w:pPr>
        <w:pStyle w:val="Prrafodelista"/>
        <w:numPr>
          <w:ilvl w:val="0"/>
          <w:numId w:val="18"/>
        </w:numPr>
        <w:spacing w:line="360" w:lineRule="auto"/>
        <w:jc w:val="both"/>
        <w:rPr>
          <w:lang w:val="es-AR"/>
        </w:rPr>
      </w:pPr>
      <w:r w:rsidRPr="00E41B7B">
        <w:t>El sistema será probado y validado para garantizar su funcionamiento óptimo y el cumplimiento de los requerimientos establecidos.</w:t>
      </w:r>
    </w:p>
    <w:p w14:paraId="531E1373" w14:textId="0E49F25B" w:rsidR="00E41B7B" w:rsidRPr="00C2379E" w:rsidRDefault="00C2379E" w:rsidP="00C2379E">
      <w:pPr>
        <w:rPr>
          <w:lang w:val="es-AR"/>
        </w:rPr>
      </w:pPr>
      <w:r>
        <w:rPr>
          <w:lang w:val="es-AR"/>
        </w:rPr>
        <w:br w:type="page"/>
      </w:r>
    </w:p>
    <w:p w14:paraId="5B025164" w14:textId="108F8D4C" w:rsidR="00C2379E" w:rsidRPr="00C2379E" w:rsidRDefault="00A5253A" w:rsidP="00C2379E">
      <w:pPr>
        <w:pStyle w:val="Ttulo2"/>
        <w:spacing w:line="360" w:lineRule="auto"/>
        <w:jc w:val="both"/>
        <w:rPr>
          <w:lang w:val="es-AR"/>
        </w:rPr>
      </w:pPr>
      <w:bookmarkStart w:id="19" w:name="_Toc177487914"/>
      <w:r>
        <w:rPr>
          <w:lang w:val="es-AR"/>
        </w:rPr>
        <w:lastRenderedPageBreak/>
        <w:t>NO FUNCIONALES</w:t>
      </w:r>
      <w:bookmarkEnd w:id="19"/>
    </w:p>
    <w:p w14:paraId="3B886028" w14:textId="77777777" w:rsidR="00D31D98" w:rsidRPr="00D31D98" w:rsidRDefault="00D31D98" w:rsidP="0088235F">
      <w:pPr>
        <w:pStyle w:val="Prrafodelista"/>
        <w:numPr>
          <w:ilvl w:val="0"/>
          <w:numId w:val="17"/>
        </w:numPr>
        <w:spacing w:line="360" w:lineRule="auto"/>
        <w:jc w:val="both"/>
        <w:rPr>
          <w:lang w:val="es-AR"/>
        </w:rPr>
      </w:pPr>
      <w:r w:rsidRPr="00D31D98">
        <w:t>El proyecto debe implementarse utilizando la placa EDU-CIAA.</w:t>
      </w:r>
    </w:p>
    <w:p w14:paraId="3408BE10" w14:textId="77777777" w:rsidR="0038393F" w:rsidRPr="0038393F" w:rsidRDefault="0038393F" w:rsidP="0088235F">
      <w:pPr>
        <w:pStyle w:val="Prrafodelista"/>
        <w:numPr>
          <w:ilvl w:val="0"/>
          <w:numId w:val="17"/>
        </w:numPr>
        <w:spacing w:line="360" w:lineRule="auto"/>
        <w:jc w:val="both"/>
        <w:rPr>
          <w:lang w:val="es-AR"/>
        </w:rPr>
      </w:pPr>
      <w:r w:rsidRPr="0038393F">
        <w:t>El proyecto debe estar finalizado, junto con su documentación correspondiente, antes del final de la cursada de "Taller de Proyecto 1" del segundo semestre de 2024.</w:t>
      </w:r>
    </w:p>
    <w:p w14:paraId="17802B06" w14:textId="77777777" w:rsidR="009A2F74" w:rsidRPr="009A2F74" w:rsidRDefault="009A2F74" w:rsidP="0088235F">
      <w:pPr>
        <w:pStyle w:val="Prrafodelista"/>
        <w:numPr>
          <w:ilvl w:val="0"/>
          <w:numId w:val="17"/>
        </w:numPr>
        <w:spacing w:line="360" w:lineRule="auto"/>
        <w:jc w:val="both"/>
        <w:rPr>
          <w:lang w:val="es-AR"/>
        </w:rPr>
      </w:pPr>
      <w:r w:rsidRPr="009A2F74">
        <w:t>El desarrollo del proyecto debe ajustarse a un presupuesto preestablecido.</w:t>
      </w:r>
    </w:p>
    <w:p w14:paraId="54335AB6" w14:textId="77777777" w:rsidR="00404310" w:rsidRPr="00404310" w:rsidRDefault="00C57A94" w:rsidP="0088235F">
      <w:pPr>
        <w:pStyle w:val="Prrafodelista"/>
        <w:numPr>
          <w:ilvl w:val="0"/>
          <w:numId w:val="17"/>
        </w:numPr>
        <w:spacing w:line="360" w:lineRule="auto"/>
        <w:jc w:val="both"/>
        <w:rPr>
          <w:lang w:val="es-AR"/>
        </w:rPr>
      </w:pPr>
      <w:r w:rsidRPr="00C57A94">
        <w:t>La máquina debe diseñarse de manera que garantice la seguridad del usuario durante su uso.</w:t>
      </w:r>
    </w:p>
    <w:p w14:paraId="545085C9" w14:textId="4C2DD5FB" w:rsidR="00A5253A" w:rsidRPr="00404310" w:rsidRDefault="00404310" w:rsidP="0088235F">
      <w:pPr>
        <w:pStyle w:val="Prrafodelista"/>
        <w:numPr>
          <w:ilvl w:val="0"/>
          <w:numId w:val="17"/>
        </w:numPr>
        <w:spacing w:line="360" w:lineRule="auto"/>
        <w:jc w:val="both"/>
        <w:rPr>
          <w:lang w:val="es-AR"/>
        </w:rPr>
      </w:pPr>
      <w:r w:rsidRPr="00404310">
        <w:t>La interfaz del sistema debe ser fácil de usar, con instrucciones claras, y adecuada para personas de diferentes edades y niveles de habilidad.</w:t>
      </w:r>
    </w:p>
    <w:p w14:paraId="7D5E2A3B" w14:textId="77777777" w:rsidR="004D58EA" w:rsidRDefault="004D58EA" w:rsidP="004D58EA">
      <w:pPr>
        <w:spacing w:line="276" w:lineRule="auto"/>
        <w:rPr>
          <w:b/>
          <w:bCs/>
          <w:sz w:val="28"/>
          <w:szCs w:val="28"/>
          <w:u w:val="single"/>
          <w:lang w:val="es-AR"/>
        </w:rPr>
      </w:pPr>
    </w:p>
    <w:p w14:paraId="5D172F4D" w14:textId="77777777" w:rsidR="007133D5" w:rsidRDefault="007133D5" w:rsidP="007133D5">
      <w:pPr>
        <w:spacing w:line="276" w:lineRule="auto"/>
        <w:ind w:left="720"/>
        <w:jc w:val="both"/>
        <w:rPr>
          <w:lang w:val="es-AR"/>
        </w:rPr>
      </w:pPr>
    </w:p>
    <w:p w14:paraId="46FE75F5" w14:textId="72E40456" w:rsidR="00535841" w:rsidRDefault="00535841" w:rsidP="00AE0199">
      <w:pPr>
        <w:ind w:firstLine="0"/>
        <w:rPr>
          <w:lang w:val="es-AR"/>
        </w:rPr>
      </w:pPr>
    </w:p>
    <w:p w14:paraId="6FC01F70" w14:textId="75895361" w:rsidR="00B3338E" w:rsidRPr="002509EC" w:rsidRDefault="00710F75" w:rsidP="002509EC">
      <w:pPr>
        <w:rPr>
          <w:lang w:val="es-AR"/>
        </w:rPr>
      </w:pPr>
      <w:r>
        <w:rPr>
          <w:lang w:val="es-AR"/>
        </w:rPr>
        <w:br w:type="page"/>
      </w:r>
    </w:p>
    <w:p w14:paraId="27BAFAFD" w14:textId="6C60FC37" w:rsidR="00F9480D" w:rsidRPr="00F9480D" w:rsidRDefault="00F9480D" w:rsidP="00F9480D">
      <w:pPr>
        <w:ind w:firstLine="0"/>
        <w:rPr>
          <w:b/>
          <w:bCs/>
          <w:sz w:val="40"/>
          <w:szCs w:val="40"/>
        </w:rPr>
      </w:pPr>
      <w:r w:rsidRPr="00F9480D">
        <w:rPr>
          <w:b/>
          <w:bCs/>
          <w:sz w:val="40"/>
          <w:szCs w:val="40"/>
        </w:rPr>
        <w:lastRenderedPageBreak/>
        <w:t>DESARROLLO DE HARDWARE</w:t>
      </w:r>
    </w:p>
    <w:p w14:paraId="4D6E4463" w14:textId="60C0CA65" w:rsidR="00F9480D" w:rsidRPr="00F9480D" w:rsidRDefault="00F9480D" w:rsidP="00F9480D">
      <w:pPr>
        <w:ind w:firstLine="0"/>
        <w:rPr>
          <w:sz w:val="28"/>
          <w:szCs w:val="28"/>
          <w:lang w:val="es-AR"/>
        </w:rPr>
      </w:pPr>
      <w:r w:rsidRPr="00F9480D">
        <w:rPr>
          <w:sz w:val="28"/>
          <w:szCs w:val="28"/>
        </w:rPr>
        <mc:AlternateContent>
          <mc:Choice Requires="wps">
            <w:drawing>
              <wp:anchor distT="0" distB="0" distL="114300" distR="114300" simplePos="0" relativeHeight="251660292" behindDoc="0" locked="0" layoutInCell="1" allowOverlap="1" wp14:anchorId="5AEF0054" wp14:editId="1860ED2E">
                <wp:simplePos x="0" y="0"/>
                <wp:positionH relativeFrom="column">
                  <wp:posOffset>-27305</wp:posOffset>
                </wp:positionH>
                <wp:positionV relativeFrom="paragraph">
                  <wp:posOffset>180340</wp:posOffset>
                </wp:positionV>
                <wp:extent cx="6009640" cy="6985"/>
                <wp:effectExtent l="0" t="0" r="29210" b="31115"/>
                <wp:wrapNone/>
                <wp:docPr id="886860469"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9640" cy="6985"/>
                        </a:xfrm>
                        <a:prstGeom prst="line">
                          <a:avLst/>
                        </a:prstGeom>
                        <a:noFill/>
                        <a:ln w="25400">
                          <a:solidFill>
                            <a:schemeClr val="tx1">
                              <a:lumMod val="85000"/>
                              <a:lumOff val="15000"/>
                            </a:schemeClr>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5999381D" id="Conector recto 6" o:spid="_x0000_s1026" style="position:absolute;flip:y;z-index:251660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14.2pt" to="471.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" strokecolor="#272727 [2749]" strokeweight="2pt">
                <v:stroke joinstyle="miter"/>
              </v:line>
            </w:pict>
          </mc:Fallback>
        </mc:AlternateContent>
      </w:r>
    </w:p>
    <w:p w14:paraId="4A5EC0A9" w14:textId="6216DA23" w:rsidR="000D1B3B" w:rsidRDefault="000D1B3B" w:rsidP="00F9480D">
      <w:pPr>
        <w:ind w:firstLine="0"/>
        <w:rPr>
          <w:b/>
          <w:bCs/>
          <w:lang w:val="es-AR"/>
        </w:rPr>
      </w:pPr>
      <w:r>
        <w:rPr>
          <w:b/>
          <w:bCs/>
          <w:lang w:val="es-AR"/>
        </w:rPr>
        <w:t>DISEÑO DEL ESQUEMATICO</w:t>
      </w:r>
    </w:p>
    <w:p w14:paraId="399BF5EB" w14:textId="0D6AD3EE" w:rsidR="000D1B3B" w:rsidRDefault="000D1B3B" w:rsidP="000D1B3B">
      <w:r>
        <w:t>El diseño del esquemático no sufrió cambios respecto al diseño mostrado en los informes anteriores. Aquí se muestra una imagen de cómo es la versión final del mismo.</w:t>
      </w:r>
    </w:p>
    <w:p w14:paraId="002E1AB9" w14:textId="01F24DE2" w:rsidR="000D1B3B" w:rsidRDefault="000D1B3B" w:rsidP="000D1B3B">
      <w:pPr>
        <w:ind w:firstLine="0"/>
        <w:rPr>
          <w:b/>
          <w:bCs/>
          <w:lang w:val="es-AR"/>
        </w:rPr>
      </w:pPr>
      <w:r>
        <w:rPr>
          <w:noProof/>
        </w:rPr>
        <w:drawing>
          <wp:inline distT="0" distB="0" distL="0" distR="0" wp14:anchorId="47A2937E" wp14:editId="459D9E62">
            <wp:extent cx="6685131" cy="4727471"/>
            <wp:effectExtent l="7303" t="0" r="9207" b="9208"/>
            <wp:docPr id="41117273"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7273" name="Imagen 1" descr="Diagrama, Esquemático&#10;&#10;Descripción generada automáticamente"/>
                    <pic:cNvPicPr>
                      <a:picLocks noChangeAspect="1"/>
                    </pic:cNvPicPr>
                  </pic:nvPicPr>
                  <pic:blipFill>
                    <a:blip r:embed="rId13"/>
                    <a:stretch>
                      <a:fillRect/>
                    </a:stretch>
                  </pic:blipFill>
                  <pic:spPr>
                    <a:xfrm rot="5400000">
                      <a:off x="0" y="0"/>
                      <a:ext cx="6700600" cy="4738410"/>
                    </a:xfrm>
                    <a:prstGeom prst="rect">
                      <a:avLst/>
                    </a:prstGeom>
                  </pic:spPr>
                </pic:pic>
              </a:graphicData>
            </a:graphic>
          </wp:inline>
        </w:drawing>
      </w:r>
    </w:p>
    <w:p w14:paraId="3E37DB0E" w14:textId="3011E571" w:rsidR="00F9480D" w:rsidRPr="00F9480D" w:rsidRDefault="00F9480D" w:rsidP="00F9480D">
      <w:pPr>
        <w:ind w:firstLine="0"/>
        <w:rPr>
          <w:b/>
          <w:bCs/>
          <w:lang w:val="es-AR"/>
        </w:rPr>
      </w:pPr>
      <w:r w:rsidRPr="00F9480D">
        <w:rPr>
          <w:b/>
          <w:bCs/>
          <w:lang w:val="es-AR"/>
        </w:rPr>
        <w:lastRenderedPageBreak/>
        <w:t>DISEÑO DE LA PCB</w:t>
      </w:r>
    </w:p>
    <w:p w14:paraId="55DF8763" w14:textId="10A7832B" w:rsidR="00627E18" w:rsidRDefault="000D1B3B" w:rsidP="00AA5908">
      <w:pPr>
        <w:rPr>
          <w:lang w:val="es-AR"/>
        </w:rPr>
      </w:pPr>
      <w:r>
        <w:rPr>
          <w:lang w:val="es-AR"/>
        </w:rPr>
        <w:t>El diseño de la PC</w:t>
      </w:r>
      <w:r w:rsidR="00766992">
        <w:rPr>
          <w:lang w:val="es-AR"/>
        </w:rPr>
        <w:t xml:space="preserve">B sufrió algunos cambios respecto al </w:t>
      </w:r>
      <w:r w:rsidR="00767361">
        <w:rPr>
          <w:lang w:val="es-AR"/>
        </w:rPr>
        <w:t xml:space="preserve">diseño del informe anterior. </w:t>
      </w:r>
      <w:r w:rsidR="00AA052D">
        <w:rPr>
          <w:lang w:val="es-AR"/>
        </w:rPr>
        <w:t xml:space="preserve">Estos cambios se hicieron con el objetivo de agregar un capacitor </w:t>
      </w:r>
      <w:r w:rsidR="003F59FE">
        <w:rPr>
          <w:lang w:val="es-AR"/>
        </w:rPr>
        <w:t>más</w:t>
      </w:r>
      <w:r w:rsidR="00AA052D">
        <w:rPr>
          <w:lang w:val="es-AR"/>
        </w:rPr>
        <w:t xml:space="preserve"> para la entrada de la alimentación del motor en cada controlador</w:t>
      </w:r>
      <w:r w:rsidR="003F59FE">
        <w:rPr>
          <w:lang w:val="es-AR"/>
        </w:rPr>
        <w:t>, ya que en el diseño anterior se utilizaba uno solo para ambos controladores.</w:t>
      </w:r>
    </w:p>
    <w:p w14:paraId="5D525BD1" w14:textId="46CBE417" w:rsidR="00615A9F" w:rsidRPr="00F9480D" w:rsidRDefault="00766992" w:rsidP="00F9480D">
      <w:pPr>
        <w:rPr>
          <w:lang w:val="es-AR"/>
        </w:rPr>
      </w:pPr>
      <w:r w:rsidRPr="00766992">
        <w:rPr>
          <w:lang w:val="es-AR"/>
        </w:rPr>
        <w:drawing>
          <wp:inline distT="0" distB="0" distL="0" distR="0" wp14:anchorId="63E814B5" wp14:editId="2171F5BE">
            <wp:extent cx="3467959" cy="5513705"/>
            <wp:effectExtent l="0" t="0" r="0" b="0"/>
            <wp:docPr id="1687647990"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47990" name="Imagen 1" descr="Diagrama, Esquemático&#10;&#10;Descripción generada automáticamente"/>
                    <pic:cNvPicPr/>
                  </pic:nvPicPr>
                  <pic:blipFill>
                    <a:blip r:embed="rId14"/>
                    <a:stretch>
                      <a:fillRect/>
                    </a:stretch>
                  </pic:blipFill>
                  <pic:spPr>
                    <a:xfrm>
                      <a:off x="0" y="0"/>
                      <a:ext cx="3474446" cy="5524019"/>
                    </a:xfrm>
                    <a:prstGeom prst="rect">
                      <a:avLst/>
                    </a:prstGeom>
                  </pic:spPr>
                </pic:pic>
              </a:graphicData>
            </a:graphic>
          </wp:inline>
        </w:drawing>
      </w:r>
    </w:p>
    <w:p w14:paraId="65CBDF8B" w14:textId="21962BB9" w:rsidR="5DB9DB37" w:rsidRPr="00F9480D" w:rsidRDefault="5DB9DB37" w:rsidP="00F9480D">
      <w:pPr>
        <w:rPr>
          <w:lang w:val="es-AR"/>
        </w:rPr>
      </w:pPr>
    </w:p>
    <w:p w14:paraId="4A2ECE20" w14:textId="77777777" w:rsidR="00F8525E" w:rsidRDefault="00F8525E" w:rsidP="00F9480D"/>
    <w:p w14:paraId="0F11C7F0" w14:textId="77777777" w:rsidR="00F8525E" w:rsidRDefault="00F8525E" w:rsidP="00F9480D"/>
    <w:p w14:paraId="453FD747" w14:textId="77777777" w:rsidR="007115D0" w:rsidRDefault="007115D0" w:rsidP="00F9480D"/>
    <w:p w14:paraId="5AEDBB50" w14:textId="30EBFF5B" w:rsidR="007115D0" w:rsidRDefault="007115D0" w:rsidP="00F9480D">
      <w:r w:rsidRPr="007115D0">
        <w:rPr>
          <w:b/>
          <w:bCs/>
        </w:rPr>
        <w:lastRenderedPageBreak/>
        <w:t>MOVIMIENTO DE MOTORES</w:t>
      </w:r>
      <w:r w:rsidRPr="007115D0">
        <w:t> </w:t>
      </w:r>
    </w:p>
    <w:p w14:paraId="7D1A9D24" w14:textId="466B38D1" w:rsidR="007115D0" w:rsidRDefault="00B6715A">
      <w:pPr>
        <w:rPr>
          <w:lang w:val="es-AR"/>
        </w:rPr>
      </w:pPr>
      <w:r>
        <w:rPr>
          <w:lang w:val="es-AR"/>
        </w:rPr>
        <w:t>El código del movimiento de los motores se desarrolló siguiendo las pautas de movimiento del sistema de motores elegido para este proyecto.</w:t>
      </w:r>
    </w:p>
    <w:p w14:paraId="47161115" w14:textId="39221C0F" w:rsidR="00B6715A" w:rsidRDefault="00B6715A">
      <w:pPr>
        <w:rPr>
          <w:lang w:val="es-AR"/>
        </w:rPr>
      </w:pPr>
      <w:r>
        <w:rPr>
          <w:lang w:val="es-AR"/>
        </w:rPr>
        <w:t xml:space="preserve">Para mover </w:t>
      </w:r>
      <w:r w:rsidR="00D71EC9">
        <w:rPr>
          <w:lang w:val="es-AR"/>
        </w:rPr>
        <w:t>la punta de la impresora</w:t>
      </w:r>
      <w:r>
        <w:rPr>
          <w:lang w:val="es-AR"/>
        </w:rPr>
        <w:t xml:space="preserve"> en el eje vertical se deben mover </w:t>
      </w:r>
      <w:r w:rsidR="00D71EC9">
        <w:rPr>
          <w:lang w:val="es-AR"/>
        </w:rPr>
        <w:t>ambos motores en sentidos opuestos. Y para moverla en el sentido horizontal se deben mover ambos motores en el mismo sentido.</w:t>
      </w:r>
    </w:p>
    <w:p w14:paraId="4138FDBB" w14:textId="446C5F3D" w:rsidR="00B6715A" w:rsidRDefault="00B6715A">
      <w:pPr>
        <w:rPr>
          <w:lang w:val="es-AR"/>
        </w:rPr>
      </w:pPr>
      <w:r>
        <w:rPr>
          <w:noProof/>
        </w:rPr>
        <w:drawing>
          <wp:inline distT="0" distB="0" distL="0" distR="0" wp14:anchorId="0C8E7790" wp14:editId="5F1D491E">
            <wp:extent cx="5593080" cy="2890520"/>
            <wp:effectExtent l="0" t="0" r="7620" b="5080"/>
            <wp:docPr id="1486216682" name="Imagen 1" descr="Imagen que contiene medi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16682" name="Imagen 1" descr="Imagen que contiene medidor&#10;&#10;Descripción generada automáticamente"/>
                    <pic:cNvPicPr/>
                  </pic:nvPicPr>
                  <pic:blipFill rotWithShape="1">
                    <a:blip r:embed="rId15"/>
                    <a:srcRect t="32901" r="2416"/>
                    <a:stretch/>
                  </pic:blipFill>
                  <pic:spPr bwMode="auto">
                    <a:xfrm>
                      <a:off x="0" y="0"/>
                      <a:ext cx="5593080" cy="2890520"/>
                    </a:xfrm>
                    <a:prstGeom prst="rect">
                      <a:avLst/>
                    </a:prstGeom>
                    <a:ln>
                      <a:noFill/>
                    </a:ln>
                    <a:extLst>
                      <a:ext uri="{53640926-AAD7-44D8-BBD7-CCE9431645EC}">
                        <a14:shadowObscured xmlns:a14="http://schemas.microsoft.com/office/drawing/2010/main"/>
                      </a:ext>
                    </a:extLst>
                  </pic:spPr>
                </pic:pic>
              </a:graphicData>
            </a:graphic>
          </wp:inline>
        </w:drawing>
      </w:r>
    </w:p>
    <w:p w14:paraId="6BB7414D" w14:textId="77777777" w:rsidR="00244292" w:rsidRPr="00244292" w:rsidRDefault="00244292" w:rsidP="00244292">
      <w:pPr>
        <w:rPr>
          <w:lang w:val="es-AR"/>
        </w:rPr>
      </w:pPr>
      <w:r w:rsidRPr="00244292">
        <w:t>Para esto se desarrollaron varias funciones con el objetivo de simplificar estos movimientos, ya sea para mover un solo paso en una de las direcciones o varios en simultaneo. A su vez para mover la punta en distintos ángulos se utilizaron funciones trigonométricas para definir cuantos pasos debían realizarse en cada eje para distintos pasos para lograr un movimiento en el ángulo deseado. Para un ángulo de 45 grados se creó otra función que mueve uno solo de los motores. Esto logra que, al dejar fijo uno de los extremos de la correa, la punta se mueva en diagonal.</w:t>
      </w:r>
      <w:r w:rsidRPr="00244292">
        <w:rPr>
          <w:lang w:val="es-AR"/>
        </w:rPr>
        <w:t> </w:t>
      </w:r>
    </w:p>
    <w:p w14:paraId="7051053B" w14:textId="6B88BF2C" w:rsidR="00244292" w:rsidRPr="00244292" w:rsidRDefault="00244292" w:rsidP="00244292">
      <w:pPr>
        <w:rPr>
          <w:lang w:val="es-AR"/>
        </w:rPr>
      </w:pPr>
      <w:r w:rsidRPr="00244292">
        <w:t xml:space="preserve">Luego de ya tener las funciones básicas de movimiento se prosiguió con la creación de distintas funciones para el dibujo de figuras básicas: Un cuadrado, rectángulo, un triángulo, una cruz y una estrella. Al finalizar con estas figuras se siguió con la creación de una función capaz de crear un círculo. Este fue un desafío al tener que trabajar con varios </w:t>
      </w:r>
      <w:r w:rsidRPr="00244292">
        <w:lastRenderedPageBreak/>
        <w:t>ángulos diferentes para las distintas partes del círculo. Otro error con el que nos encontrábamos era que al hacer tantos pasos se lograba un círculo mucho más grande que el resto de las figuras, y al intentar escalarlo se perdía la definición de este y pasaba a dibujarse un octógono en lugar de un círculo. Luego de solucionar estos problemas se logró hacer un círculo de un tamaño acorde al resto de figuras con una definición adecuada.</w:t>
      </w:r>
      <w:r w:rsidRPr="00244292">
        <w:rPr>
          <w:lang w:val="es-AR"/>
        </w:rPr>
        <w:t> </w:t>
      </w:r>
      <w:r>
        <w:rPr>
          <w:lang w:val="es-AR"/>
        </w:rPr>
        <w:t>Para finalizar con las figuras y lograr el dibujo de una más compleja se decidió realizar la forma de un corazón. Para ello se utilizaron las funciones de dibujo en diagonal y se crearon dos semicírculos con un código basado en el de dibujo de círculos.</w:t>
      </w:r>
    </w:p>
    <w:p w14:paraId="7811FB10" w14:textId="77777777" w:rsidR="005B0518" w:rsidRDefault="0097692D" w:rsidP="002F689C">
      <w:pPr>
        <w:rPr>
          <w:lang w:val="es-AR"/>
        </w:rPr>
      </w:pPr>
      <w:r>
        <w:rPr>
          <w:lang w:val="es-AR"/>
        </w:rPr>
        <w:t>Para probar las distintas f</w:t>
      </w:r>
      <w:r w:rsidR="002F689C">
        <w:rPr>
          <w:lang w:val="es-AR"/>
        </w:rPr>
        <w:t>iguras</w:t>
      </w:r>
      <w:r>
        <w:rPr>
          <w:lang w:val="es-AR"/>
        </w:rPr>
        <w:t xml:space="preserve"> creadas se </w:t>
      </w:r>
      <w:r w:rsidR="002F689C">
        <w:rPr>
          <w:lang w:val="es-AR"/>
        </w:rPr>
        <w:t>creó</w:t>
      </w:r>
      <w:r>
        <w:rPr>
          <w:lang w:val="es-AR"/>
        </w:rPr>
        <w:t xml:space="preserve"> </w:t>
      </w:r>
      <w:r w:rsidR="002F689C">
        <w:rPr>
          <w:lang w:val="es-AR"/>
        </w:rPr>
        <w:t>una función</w:t>
      </w:r>
      <w:r>
        <w:rPr>
          <w:lang w:val="es-AR"/>
        </w:rPr>
        <w:t xml:space="preserve"> con el objetivo de dibujar una figura al presionar uno de los botones ubicados en la EDU-CIAA. </w:t>
      </w:r>
    </w:p>
    <w:p w14:paraId="06C08E70" w14:textId="77777777" w:rsidR="009656E3" w:rsidRDefault="005B0518" w:rsidP="002F689C">
      <w:pPr>
        <w:rPr>
          <w:lang w:val="es-AR"/>
        </w:rPr>
      </w:pPr>
      <w:r>
        <w:rPr>
          <w:lang w:val="es-AR"/>
        </w:rPr>
        <w:t xml:space="preserve">Para la conexión con la ESP se creo una funcion capaz de recibir datos mediante el protocolo UART de comunicación. En un principio se había planeado enviar un único carácter para la decodificación de la información </w:t>
      </w:r>
      <w:r w:rsidR="009656E3">
        <w:rPr>
          <w:lang w:val="es-AR"/>
        </w:rPr>
        <w:t>pero en una de las pruebas realizadas se conecto primero la CIAA en lugar de la ESP y esto produjo que por el canal de UART se recibieran datos sin sentido, entre ellos se descifro un carácter valido y se comenzó a dibujar sin haberse enviado ningún carácter desde la aplicación. Por este motivo, luego de consultar con el ayudante, se decidió implementar un formato para la información en la comunicación:</w:t>
      </w:r>
    </w:p>
    <w:p w14:paraId="47EC43F1" w14:textId="6F4C3507" w:rsidR="000E14DD" w:rsidRDefault="009656E3" w:rsidP="002F689C">
      <w:pPr>
        <w:rPr>
          <w:lang w:val="es-AR"/>
        </w:rPr>
      </w:pPr>
      <w:r>
        <w:rPr>
          <w:lang w:val="es-AR"/>
        </w:rPr>
        <w:t>Antes de la información se deben recibir los caracteres ‘.’ y ’*’, en ese orden. Luego se proceden a leer todos los caracteres enviados hasta encontrar los caracteres ‘*’ y ‘.’, en ese orden.</w:t>
      </w:r>
    </w:p>
    <w:p w14:paraId="31A43C84" w14:textId="5826E313" w:rsidR="009656E3" w:rsidRDefault="009656E3" w:rsidP="002F689C">
      <w:pPr>
        <w:rPr>
          <w:lang w:val="es-AR"/>
        </w:rPr>
      </w:pPr>
      <w:r>
        <w:rPr>
          <w:lang w:val="es-AR"/>
        </w:rPr>
        <w:t>Con este sistema luego se decodifican los caracteres recibidos para entrar a los distintos modos de funcionamiento de la plataforma:</w:t>
      </w:r>
    </w:p>
    <w:p w14:paraId="0F427A5C" w14:textId="6D337BCB" w:rsidR="009656E3" w:rsidRDefault="00F30E61" w:rsidP="009656E3">
      <w:pPr>
        <w:pStyle w:val="Prrafodelista"/>
        <w:numPr>
          <w:ilvl w:val="0"/>
          <w:numId w:val="23"/>
        </w:numPr>
        <w:rPr>
          <w:lang w:val="es-AR"/>
        </w:rPr>
      </w:pPr>
      <w:r>
        <w:rPr>
          <w:lang w:val="es-AR"/>
        </w:rPr>
        <w:t>D: modo de dibujo, con este modo el lápiz se mueve hacia adelante y luego dibuja la figura indicada por el siguiente parámetro:</w:t>
      </w:r>
    </w:p>
    <w:p w14:paraId="6E6D20F5" w14:textId="330B9CEF" w:rsidR="00F30E61" w:rsidRDefault="00F30E61" w:rsidP="00F30E61">
      <w:pPr>
        <w:pStyle w:val="Prrafodelista"/>
        <w:numPr>
          <w:ilvl w:val="1"/>
          <w:numId w:val="23"/>
        </w:numPr>
        <w:rPr>
          <w:lang w:val="es-AR"/>
        </w:rPr>
      </w:pPr>
      <w:r>
        <w:rPr>
          <w:lang w:val="es-AR"/>
        </w:rPr>
        <w:t>C: Cuadrado</w:t>
      </w:r>
    </w:p>
    <w:p w14:paraId="3E1A77C9" w14:textId="7767C6DB" w:rsidR="00F30E61" w:rsidRDefault="00F30E61" w:rsidP="00F30E61">
      <w:pPr>
        <w:pStyle w:val="Prrafodelista"/>
        <w:numPr>
          <w:ilvl w:val="1"/>
          <w:numId w:val="23"/>
        </w:numPr>
        <w:rPr>
          <w:lang w:val="es-AR"/>
        </w:rPr>
      </w:pPr>
      <w:r>
        <w:rPr>
          <w:lang w:val="es-AR"/>
        </w:rPr>
        <w:lastRenderedPageBreak/>
        <w:t>O: Circulo</w:t>
      </w:r>
    </w:p>
    <w:p w14:paraId="604F4412" w14:textId="185C6D4E" w:rsidR="00F30E61" w:rsidRDefault="00F30E61" w:rsidP="00F30E61">
      <w:pPr>
        <w:pStyle w:val="Prrafodelista"/>
        <w:numPr>
          <w:ilvl w:val="1"/>
          <w:numId w:val="23"/>
        </w:numPr>
        <w:rPr>
          <w:lang w:val="es-AR"/>
        </w:rPr>
      </w:pPr>
      <w:r>
        <w:rPr>
          <w:lang w:val="es-AR"/>
        </w:rPr>
        <w:t>X: Cruz</w:t>
      </w:r>
    </w:p>
    <w:p w14:paraId="44486C44" w14:textId="40DD8BCE" w:rsidR="00F30E61" w:rsidRDefault="00F30E61" w:rsidP="00F30E61">
      <w:pPr>
        <w:pStyle w:val="Prrafodelista"/>
        <w:numPr>
          <w:ilvl w:val="1"/>
          <w:numId w:val="23"/>
        </w:numPr>
        <w:rPr>
          <w:lang w:val="es-AR"/>
        </w:rPr>
      </w:pPr>
      <w:r>
        <w:rPr>
          <w:lang w:val="es-AR"/>
        </w:rPr>
        <w:t>T: Triangulo</w:t>
      </w:r>
    </w:p>
    <w:p w14:paraId="2B0C0C76" w14:textId="33D8541C" w:rsidR="00F30E61" w:rsidRDefault="00F30E61" w:rsidP="00F30E61">
      <w:pPr>
        <w:pStyle w:val="Prrafodelista"/>
        <w:numPr>
          <w:ilvl w:val="1"/>
          <w:numId w:val="23"/>
        </w:numPr>
        <w:rPr>
          <w:lang w:val="es-AR"/>
        </w:rPr>
      </w:pPr>
      <w:r>
        <w:rPr>
          <w:lang w:val="es-AR"/>
        </w:rPr>
        <w:t>S: Estrella</w:t>
      </w:r>
    </w:p>
    <w:p w14:paraId="0C66717A" w14:textId="7111B30A" w:rsidR="00F30E61" w:rsidRDefault="00F30E61" w:rsidP="00F30E61">
      <w:pPr>
        <w:pStyle w:val="Prrafodelista"/>
        <w:numPr>
          <w:ilvl w:val="1"/>
          <w:numId w:val="23"/>
        </w:numPr>
        <w:rPr>
          <w:lang w:val="es-AR"/>
        </w:rPr>
      </w:pPr>
      <w:r>
        <w:rPr>
          <w:lang w:val="es-AR"/>
        </w:rPr>
        <w:t>H: Corazón</w:t>
      </w:r>
    </w:p>
    <w:p w14:paraId="11D90176" w14:textId="54CBBCCD" w:rsidR="00F30E61" w:rsidRDefault="00F30E61" w:rsidP="00F30E61">
      <w:pPr>
        <w:pStyle w:val="Prrafodelista"/>
        <w:numPr>
          <w:ilvl w:val="1"/>
          <w:numId w:val="23"/>
        </w:numPr>
        <w:rPr>
          <w:lang w:val="es-AR"/>
        </w:rPr>
      </w:pPr>
      <w:r>
        <w:rPr>
          <w:lang w:val="es-AR"/>
        </w:rPr>
        <w:t>Si se recibe un carácter no definido en esta lista se procede a parpadear las luces rojas ubicadas en la EDU_CIAA como modo de advertencia.</w:t>
      </w:r>
    </w:p>
    <w:p w14:paraId="3527600B" w14:textId="21D8A3C5" w:rsidR="00F30E61" w:rsidRPr="00F30E61" w:rsidRDefault="00244292" w:rsidP="00F30E61">
      <w:pPr>
        <w:pStyle w:val="Prrafodelista"/>
        <w:numPr>
          <w:ilvl w:val="0"/>
          <w:numId w:val="23"/>
        </w:numPr>
        <w:rPr>
          <w:lang w:val="es-AR"/>
        </w:rPr>
      </w:pPr>
      <w:r>
        <w:rPr>
          <w:lang w:val="es-AR"/>
        </w:rPr>
        <w:t>J: Modo de Juego</w:t>
      </w:r>
    </w:p>
    <w:p w14:paraId="4294F0EB" w14:textId="77777777" w:rsidR="009656E3" w:rsidRDefault="009656E3" w:rsidP="002F689C">
      <w:pPr>
        <w:rPr>
          <w:lang w:val="es-AR"/>
        </w:rPr>
      </w:pPr>
    </w:p>
    <w:p w14:paraId="6793C46B" w14:textId="77777777" w:rsidR="009656E3" w:rsidRDefault="009656E3" w:rsidP="002F689C">
      <w:pPr>
        <w:rPr>
          <w:lang w:val="es-AR"/>
        </w:rPr>
      </w:pPr>
    </w:p>
    <w:p w14:paraId="08B9B951" w14:textId="77777777" w:rsidR="007115D0" w:rsidRDefault="007115D0">
      <w:pPr>
        <w:rPr>
          <w:lang w:val="es-AR"/>
        </w:rPr>
      </w:pPr>
    </w:p>
    <w:p w14:paraId="7D1FD532" w14:textId="4D2E6A88" w:rsidR="5DB9DB37" w:rsidRDefault="5DB9DB37">
      <w:r>
        <w:br w:type="page"/>
      </w:r>
    </w:p>
    <w:p w14:paraId="0747DADC" w14:textId="271E672E" w:rsidR="5DB9DB37" w:rsidRDefault="5DB9DB37" w:rsidP="5DB9DB37">
      <w:pPr>
        <w:rPr>
          <w:lang w:val="es-AR"/>
        </w:rPr>
      </w:pPr>
    </w:p>
    <w:p w14:paraId="575477B6" w14:textId="405F1281" w:rsidR="00B3338E" w:rsidRPr="00F2405F" w:rsidRDefault="00B3338E" w:rsidP="00B3338E">
      <w:pPr>
        <w:pStyle w:val="Ttulo1"/>
        <w:spacing w:line="276" w:lineRule="auto"/>
        <w:jc w:val="left"/>
        <w:rPr>
          <w:noProof/>
          <w:color w:val="000000" w:themeColor="text2"/>
          <w:sz w:val="40"/>
          <w:szCs w:val="40"/>
          <w:lang w:val="es-AR"/>
        </w:rPr>
      </w:pPr>
      <w:bookmarkStart w:id="20" w:name="_Toc177487917"/>
      <w:r>
        <w:rPr>
          <w:noProof/>
          <w:color w:val="000000" w:themeColor="text2"/>
          <w:sz w:val="40"/>
          <w:szCs w:val="40"/>
          <w:lang w:val="es-AR"/>
        </w:rPr>
        <w:t>BIBLIOGRAFÍA</w:t>
      </w:r>
      <w:bookmarkEnd w:id="20"/>
    </w:p>
    <w:p w14:paraId="5E815ABB" w14:textId="77777777" w:rsidR="00B3338E" w:rsidRDefault="00B3338E" w:rsidP="00B3338E">
      <w:pPr>
        <w:spacing w:line="240" w:lineRule="auto"/>
        <w:rPr>
          <w:lang w:val="es-AR"/>
        </w:rPr>
      </w:pPr>
      <w:r>
        <w:rPr>
          <w:noProof/>
        </w:rPr>
        <mc:AlternateContent>
          <mc:Choice Requires="wps">
            <w:drawing>
              <wp:anchor distT="0" distB="0" distL="114300" distR="114300" simplePos="0" relativeHeight="251658244" behindDoc="0" locked="0" layoutInCell="1" allowOverlap="1" wp14:anchorId="23829B11" wp14:editId="64839A90">
                <wp:simplePos x="0" y="0"/>
                <wp:positionH relativeFrom="column">
                  <wp:posOffset>-27940</wp:posOffset>
                </wp:positionH>
                <wp:positionV relativeFrom="paragraph">
                  <wp:posOffset>180340</wp:posOffset>
                </wp:positionV>
                <wp:extent cx="6009640" cy="6985"/>
                <wp:effectExtent l="0" t="0" r="10160" b="12065"/>
                <wp:wrapNone/>
                <wp:docPr id="515405082"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9640" cy="6985"/>
                        </a:xfrm>
                        <a:prstGeom prst="line">
                          <a:avLst/>
                        </a:prstGeom>
                        <a:noFill/>
                        <a:ln w="25400">
                          <a:solidFill>
                            <a:schemeClr val="tx1">
                              <a:lumMod val="85000"/>
                              <a:lumOff val="15000"/>
                            </a:schemeClr>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line id="Conector recto 3"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72727 [2749]" strokeweight="2pt" from="-2.2pt,14.2pt" to="471pt,14.75pt" w14:anchorId="79E34E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">
                <v:stroke joinstyle="miter"/>
              </v:line>
            </w:pict>
          </mc:Fallback>
        </mc:AlternateContent>
      </w:r>
    </w:p>
    <w:p w14:paraId="74C17CFE" w14:textId="165DB737" w:rsidR="007133D5" w:rsidRDefault="007133D5" w:rsidP="00094515">
      <w:pPr>
        <w:pStyle w:val="Ttulo1"/>
        <w:spacing w:line="276" w:lineRule="auto"/>
        <w:jc w:val="left"/>
        <w:rPr>
          <w:color w:val="000000" w:themeColor="text2"/>
          <w:sz w:val="40"/>
          <w:szCs w:val="40"/>
          <w:lang w:val="es-AR"/>
        </w:rPr>
      </w:pPr>
    </w:p>
    <w:p w14:paraId="535E8178" w14:textId="698D3520" w:rsidR="00B52849" w:rsidRDefault="00FE5B6D" w:rsidP="00B52849">
      <w:pPr>
        <w:rPr>
          <w:lang w:val="es-AR"/>
        </w:rPr>
      </w:pPr>
      <w:r>
        <w:rPr>
          <w:lang w:val="es-AR"/>
        </w:rPr>
        <w:t>OBJETIVOS</w:t>
      </w:r>
      <w:r w:rsidR="00247F4C">
        <w:rPr>
          <w:lang w:val="es-AR"/>
        </w:rPr>
        <w:t xml:space="preserve">. </w:t>
      </w:r>
      <w:r w:rsidR="00F176E4">
        <w:rPr>
          <w:lang w:val="es-AR"/>
        </w:rPr>
        <w:t xml:space="preserve"> ESCALABILIDAD: </w:t>
      </w:r>
      <w:r w:rsidR="00354BDA">
        <w:rPr>
          <w:lang w:val="es-AR"/>
        </w:rPr>
        <w:t>POSIBLES MEJORAS A FUTURO</w:t>
      </w:r>
    </w:p>
    <w:p w14:paraId="415AAFB9" w14:textId="75C87C61" w:rsidR="00FE5B6D" w:rsidRDefault="00FE5B6D" w:rsidP="4C735F5A">
      <w:pPr>
        <w:rPr>
          <w:lang w:val="es-AR"/>
        </w:rPr>
      </w:pPr>
      <w:r>
        <w:rPr>
          <w:lang w:val="es-AR"/>
        </w:rPr>
        <w:t>VERSION FINAL DEL HARDWARE</w:t>
      </w:r>
      <w:r w:rsidR="0738B872" w:rsidRPr="0738B872">
        <w:rPr>
          <w:lang w:val="es-AR"/>
        </w:rPr>
        <w:t xml:space="preserve"> </w:t>
      </w:r>
      <w:r w:rsidR="71A5D222" w:rsidRPr="71A5D222">
        <w:rPr>
          <w:lang w:val="es-AR"/>
        </w:rPr>
        <w:t>(conexiones, alimentacion</w:t>
      </w:r>
      <w:r w:rsidR="12BCD3E0" w:rsidRPr="12BCD3E0">
        <w:rPr>
          <w:lang w:val="es-AR"/>
        </w:rPr>
        <w:t xml:space="preserve">, </w:t>
      </w:r>
      <w:r w:rsidR="64529ECA" w:rsidRPr="64529ECA">
        <w:rPr>
          <w:lang w:val="es-AR"/>
        </w:rPr>
        <w:t xml:space="preserve">protocolos de </w:t>
      </w:r>
      <w:r w:rsidR="40F0E91A" w:rsidRPr="40F0E91A">
        <w:rPr>
          <w:lang w:val="es-AR"/>
        </w:rPr>
        <w:t>comunicación)</w:t>
      </w:r>
      <w:r w:rsidR="00705F82" w:rsidRPr="00705F82">
        <w:rPr>
          <w:lang w:val="es-AR"/>
        </w:rPr>
        <w:t xml:space="preserve"> </w:t>
      </w:r>
      <w:r w:rsidR="00705F82">
        <w:rPr>
          <w:lang w:val="es-AR"/>
        </w:rPr>
        <w:t>COSAS DE LOS MOTORES COMO EL MICROSTEPPING</w:t>
      </w:r>
      <w:r w:rsidR="00002E01">
        <w:rPr>
          <w:lang w:val="es-AR"/>
        </w:rPr>
        <w:t>, LIMITE DE CORRIENTE, BONDADES DE LOS CONTROLADORES</w:t>
      </w:r>
      <w:r w:rsidR="71A5D222" w:rsidRPr="71A5D222">
        <w:rPr>
          <w:lang w:val="es-AR"/>
        </w:rPr>
        <w:t>)</w:t>
      </w:r>
    </w:p>
    <w:p w14:paraId="2D4E192D" w14:textId="02574792" w:rsidR="00FE5B6D" w:rsidRDefault="29556B09" w:rsidP="00B52849">
      <w:pPr>
        <w:rPr>
          <w:lang w:val="es-AR"/>
        </w:rPr>
      </w:pPr>
      <w:r w:rsidRPr="29556B09">
        <w:rPr>
          <w:lang w:val="es-AR"/>
        </w:rPr>
        <w:t>VERSION FINAL DEL SOFTWARE O SEA QUE USAMOS EL EDGE IMPULSE (descripcion del modelo, como es el procedimiento, que limitaciones tiene, resultados obtenidos) Y QUE USAMOS CURSOR PARA LA PAGINA ETC ETC NADA DE CODIGO. UN READ ME DE COMO USARLA. COMUNICACIÓN ENTRE LA CIAA Y LA ESP.</w:t>
      </w:r>
    </w:p>
    <w:p w14:paraId="4E51DC54" w14:textId="46324C8A" w:rsidR="00757693" w:rsidRDefault="008127D0" w:rsidP="00B52849">
      <w:pPr>
        <w:rPr>
          <w:lang w:val="es-AR"/>
        </w:rPr>
      </w:pPr>
      <w:r>
        <w:rPr>
          <w:lang w:val="es-AR"/>
        </w:rPr>
        <w:t>REPOSITORIO DE GIT</w:t>
      </w:r>
    </w:p>
    <w:p w14:paraId="0272F4EE" w14:textId="37623DB2" w:rsidR="6B6C17BC" w:rsidRDefault="4C735F5A" w:rsidP="6B6C17BC">
      <w:pPr>
        <w:rPr>
          <w:lang w:val="es-AR"/>
        </w:rPr>
      </w:pPr>
      <w:r w:rsidRPr="4C735F5A">
        <w:rPr>
          <w:lang w:val="es-AR"/>
        </w:rPr>
        <w:t>Listado de elementos que se terminaron</w:t>
      </w:r>
      <w:r w:rsidR="6B6C17BC" w:rsidRPr="6B6C17BC">
        <w:rPr>
          <w:lang w:val="es-AR"/>
        </w:rPr>
        <w:t xml:space="preserve"> usando</w:t>
      </w:r>
    </w:p>
    <w:p w14:paraId="5797E91E" w14:textId="5FE26207" w:rsidR="00222DAC" w:rsidRDefault="00222DAC" w:rsidP="6B6C17BC">
      <w:pPr>
        <w:rPr>
          <w:lang w:val="es-AR"/>
        </w:rPr>
      </w:pPr>
      <w:r>
        <w:rPr>
          <w:lang w:val="es-AR"/>
        </w:rPr>
        <w:t>CONCLUSIONES, QUE COSAS CUMPLIMOS, CUALES NO Y POR QUE</w:t>
      </w:r>
    </w:p>
    <w:p w14:paraId="042DF82F" w14:textId="37582CB5" w:rsidR="6B6C17BC" w:rsidRDefault="6B6C17BC" w:rsidP="6B6C17BC">
      <w:pPr>
        <w:rPr>
          <w:lang w:val="es-AR"/>
        </w:rPr>
      </w:pPr>
    </w:p>
    <w:p w14:paraId="10C2B557" w14:textId="2A078878" w:rsidR="6B6C17BC" w:rsidRDefault="6B6C17BC" w:rsidP="6B6C17BC">
      <w:pPr>
        <w:rPr>
          <w:lang w:val="es-AR"/>
        </w:rPr>
      </w:pPr>
    </w:p>
    <w:p w14:paraId="4A457356" w14:textId="36723AE9" w:rsidR="00757693" w:rsidRDefault="00757693" w:rsidP="00B52849">
      <w:pPr>
        <w:rPr>
          <w:lang w:val="es-AR"/>
        </w:rPr>
      </w:pPr>
    </w:p>
    <w:sectPr w:rsidR="00757693" w:rsidSect="009853FF">
      <w:headerReference w:type="default" r:id="rId16"/>
      <w:footerReference w:type="default" r:id="rId17"/>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E1B739" w14:textId="77777777" w:rsidR="007A5221" w:rsidRDefault="007A5221">
      <w:pPr>
        <w:spacing w:line="240" w:lineRule="auto"/>
      </w:pPr>
      <w:r>
        <w:separator/>
      </w:r>
    </w:p>
    <w:p w14:paraId="5B3EE038" w14:textId="77777777" w:rsidR="007A5221" w:rsidRDefault="007A5221"/>
  </w:endnote>
  <w:endnote w:type="continuationSeparator" w:id="0">
    <w:p w14:paraId="4B2A26D0" w14:textId="77777777" w:rsidR="007A5221" w:rsidRDefault="007A5221">
      <w:pPr>
        <w:spacing w:line="240" w:lineRule="auto"/>
      </w:pPr>
      <w:r>
        <w:continuationSeparator/>
      </w:r>
    </w:p>
    <w:p w14:paraId="2B1FCB29" w14:textId="77777777" w:rsidR="007A5221" w:rsidRDefault="007A5221"/>
  </w:endnote>
  <w:endnote w:type="continuationNotice" w:id="1">
    <w:p w14:paraId="0B7C13C7" w14:textId="77777777" w:rsidR="007A5221" w:rsidRDefault="007A522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4270982"/>
      <w:docPartObj>
        <w:docPartGallery w:val="Page Numbers (Bottom of Page)"/>
        <w:docPartUnique/>
      </w:docPartObj>
    </w:sdtPr>
    <w:sdtContent>
      <w:p w14:paraId="136981B2" w14:textId="76A264BB" w:rsidR="002E550F" w:rsidRDefault="002E550F">
        <w:pPr>
          <w:pStyle w:val="Piedepgina"/>
          <w:jc w:val="center"/>
        </w:pPr>
        <w:r>
          <w:fldChar w:fldCharType="begin"/>
        </w:r>
        <w:r>
          <w:instrText>PAGE   \* MERGEFORMAT</w:instrText>
        </w:r>
        <w:r>
          <w:fldChar w:fldCharType="separate"/>
        </w:r>
        <w:r>
          <w:t>2</w:t>
        </w:r>
        <w:r>
          <w:fldChar w:fldCharType="end"/>
        </w:r>
      </w:p>
    </w:sdtContent>
  </w:sdt>
  <w:p w14:paraId="2FF39971" w14:textId="77777777" w:rsidR="002E550F" w:rsidRDefault="002E55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B50BEF" w14:textId="77777777" w:rsidR="007A5221" w:rsidRDefault="007A5221">
      <w:pPr>
        <w:spacing w:line="240" w:lineRule="auto"/>
      </w:pPr>
      <w:r>
        <w:separator/>
      </w:r>
    </w:p>
    <w:p w14:paraId="5497CDC7" w14:textId="77777777" w:rsidR="007A5221" w:rsidRDefault="007A5221"/>
  </w:footnote>
  <w:footnote w:type="continuationSeparator" w:id="0">
    <w:p w14:paraId="41978485" w14:textId="77777777" w:rsidR="007A5221" w:rsidRDefault="007A5221">
      <w:pPr>
        <w:spacing w:line="240" w:lineRule="auto"/>
      </w:pPr>
      <w:r>
        <w:continuationSeparator/>
      </w:r>
    </w:p>
    <w:p w14:paraId="6CC3C78B" w14:textId="77777777" w:rsidR="007A5221" w:rsidRDefault="007A5221"/>
  </w:footnote>
  <w:footnote w:type="continuationNotice" w:id="1">
    <w:p w14:paraId="6113AFCF" w14:textId="77777777" w:rsidR="007A5221" w:rsidRDefault="007A522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0B7E5" w14:textId="0D138C20" w:rsidR="00E81978" w:rsidRDefault="00000000">
    <w:pPr>
      <w:pStyle w:val="Encabezado"/>
    </w:pPr>
    <w:sdt>
      <w:sdtPr>
        <w:rPr>
          <w:lang w:bidi="es-ES"/>
        </w:rPr>
        <w:alias w:val="Encabezado"/>
        <w:tag w:val=""/>
        <w:id w:val="12739865"/>
        <w:placeholder>
          <w:docPart w:val="71ED99278D5949E6A19845D82F64BE0E"/>
        </w:placeholder>
        <w:dataBinding w:prefixMappings="xmlns:ns0='http://schemas.microsoft.com/office/2006/coverPageProps' " w:xpath="/ns0:CoverPageProperties[1]/ns0:Abstract[1]" w:storeItemID="{55AF091B-3C7A-41E3-B477-F2FDAA23CFDA}"/>
        <w15:appearance w15:val="hidden"/>
        <w:text/>
      </w:sdtPr>
      <w:sdtContent>
        <w:r w:rsidR="00952BAD">
          <w:rPr>
            <w:lang w:bidi="es-ES"/>
          </w:rPr>
          <w:t xml:space="preserve">INFORME </w:t>
        </w:r>
        <w:r w:rsidR="00FF5CAE">
          <w:rPr>
            <w:lang w:bidi="es-ES"/>
          </w:rPr>
          <w:t>FIN</w:t>
        </w:r>
        <w:r w:rsidR="00952BAD">
          <w:rPr>
            <w:lang w:bidi="es-ES"/>
          </w:rPr>
          <w:t>AL</w:t>
        </w:r>
        <w:r w:rsidR="00F331A4" w:rsidRPr="00F331A4">
          <w:rPr>
            <w:lang w:bidi="es-ES"/>
          </w:rPr>
          <w:t xml:space="preserve"> </w:t>
        </w:r>
        <w:r w:rsidR="009853FF">
          <w:rPr>
            <w:lang w:bidi="es-ES"/>
          </w:rPr>
          <w:t xml:space="preserve">– </w:t>
        </w:r>
        <w:r w:rsidR="00094515">
          <w:rPr>
            <w:lang w:bidi="es-ES"/>
          </w:rPr>
          <w:t>PLATAFORMA DIBUJANTE</w:t>
        </w:r>
        <w:r w:rsidR="00F331A4" w:rsidRPr="00F331A4">
          <w:rPr>
            <w:lang w:bidi="es-ES"/>
          </w:rPr>
          <w:tab/>
        </w:r>
      </w:sdtContent>
    </w:sdt>
    <w:r w:rsidR="005D3A03">
      <w:rPr>
        <w:rStyle w:val="Textoennegrita"/>
        <w:lang w:bidi="es-ES"/>
      </w:rPr>
      <w:ptab w:relativeTo="margin" w:alignment="right" w:leader="none"/>
    </w:r>
  </w:p>
</w:hdr>
</file>

<file path=word/intelligence2.xml><?xml version="1.0" encoding="utf-8"?>
<int2:intelligence xmlns:int2="http://schemas.microsoft.com/office/intelligence/2020/intelligence" xmlns:oel="http://schemas.microsoft.com/office/2019/extlst">
  <int2:observations>
    <int2:textHash int2:hashCode="YT4V//Zok7AQg3" int2:id="bcPSvjqL">
      <int2:state int2:value="Rejected" int2:type="AugLoop_Text_Critique"/>
    </int2:textHash>
    <int2:textHash int2:hashCode="d4I5FnfDbw8Odz" int2:id="gWYqfdR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2727F73"/>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50102E"/>
    <w:multiLevelType w:val="hybridMultilevel"/>
    <w:tmpl w:val="B55AD2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C714167"/>
    <w:multiLevelType w:val="hybridMultilevel"/>
    <w:tmpl w:val="BAB2D55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3" w15:restartNumberingAfterBreak="0">
    <w:nsid w:val="2BA1BDDE"/>
    <w:multiLevelType w:val="hybridMultilevel"/>
    <w:tmpl w:val="FFFFFFFF"/>
    <w:lvl w:ilvl="0" w:tplc="D234ADEC">
      <w:start w:val="1"/>
      <w:numFmt w:val="bullet"/>
      <w:lvlText w:val=""/>
      <w:lvlJc w:val="left"/>
      <w:pPr>
        <w:ind w:left="1080" w:hanging="360"/>
      </w:pPr>
      <w:rPr>
        <w:rFonts w:ascii="Symbol" w:hAnsi="Symbol" w:hint="default"/>
      </w:rPr>
    </w:lvl>
    <w:lvl w:ilvl="1" w:tplc="EB687696">
      <w:start w:val="1"/>
      <w:numFmt w:val="bullet"/>
      <w:lvlText w:val="o"/>
      <w:lvlJc w:val="left"/>
      <w:pPr>
        <w:ind w:left="1800" w:hanging="360"/>
      </w:pPr>
      <w:rPr>
        <w:rFonts w:ascii="Courier New" w:hAnsi="Courier New" w:hint="default"/>
      </w:rPr>
    </w:lvl>
    <w:lvl w:ilvl="2" w:tplc="E97A6A4E">
      <w:start w:val="1"/>
      <w:numFmt w:val="bullet"/>
      <w:lvlText w:val=""/>
      <w:lvlJc w:val="left"/>
      <w:pPr>
        <w:ind w:left="2520" w:hanging="360"/>
      </w:pPr>
      <w:rPr>
        <w:rFonts w:ascii="Wingdings" w:hAnsi="Wingdings" w:hint="default"/>
      </w:rPr>
    </w:lvl>
    <w:lvl w:ilvl="3" w:tplc="C9762B28">
      <w:start w:val="1"/>
      <w:numFmt w:val="bullet"/>
      <w:lvlText w:val=""/>
      <w:lvlJc w:val="left"/>
      <w:pPr>
        <w:ind w:left="3240" w:hanging="360"/>
      </w:pPr>
      <w:rPr>
        <w:rFonts w:ascii="Symbol" w:hAnsi="Symbol" w:hint="default"/>
      </w:rPr>
    </w:lvl>
    <w:lvl w:ilvl="4" w:tplc="FACCF292">
      <w:start w:val="1"/>
      <w:numFmt w:val="bullet"/>
      <w:lvlText w:val="o"/>
      <w:lvlJc w:val="left"/>
      <w:pPr>
        <w:ind w:left="3960" w:hanging="360"/>
      </w:pPr>
      <w:rPr>
        <w:rFonts w:ascii="Courier New" w:hAnsi="Courier New" w:hint="default"/>
      </w:rPr>
    </w:lvl>
    <w:lvl w:ilvl="5" w:tplc="7130BE32">
      <w:start w:val="1"/>
      <w:numFmt w:val="bullet"/>
      <w:lvlText w:val=""/>
      <w:lvlJc w:val="left"/>
      <w:pPr>
        <w:ind w:left="4680" w:hanging="360"/>
      </w:pPr>
      <w:rPr>
        <w:rFonts w:ascii="Wingdings" w:hAnsi="Wingdings" w:hint="default"/>
      </w:rPr>
    </w:lvl>
    <w:lvl w:ilvl="6" w:tplc="3F1686EE">
      <w:start w:val="1"/>
      <w:numFmt w:val="bullet"/>
      <w:lvlText w:val=""/>
      <w:lvlJc w:val="left"/>
      <w:pPr>
        <w:ind w:left="5400" w:hanging="360"/>
      </w:pPr>
      <w:rPr>
        <w:rFonts w:ascii="Symbol" w:hAnsi="Symbol" w:hint="default"/>
      </w:rPr>
    </w:lvl>
    <w:lvl w:ilvl="7" w:tplc="F49C9D14">
      <w:start w:val="1"/>
      <w:numFmt w:val="bullet"/>
      <w:lvlText w:val="o"/>
      <w:lvlJc w:val="left"/>
      <w:pPr>
        <w:ind w:left="6120" w:hanging="360"/>
      </w:pPr>
      <w:rPr>
        <w:rFonts w:ascii="Courier New" w:hAnsi="Courier New" w:hint="default"/>
      </w:rPr>
    </w:lvl>
    <w:lvl w:ilvl="8" w:tplc="A40E399C">
      <w:start w:val="1"/>
      <w:numFmt w:val="bullet"/>
      <w:lvlText w:val=""/>
      <w:lvlJc w:val="left"/>
      <w:pPr>
        <w:ind w:left="6840" w:hanging="360"/>
      </w:pPr>
      <w:rPr>
        <w:rFonts w:ascii="Wingdings" w:hAnsi="Wingdings" w:hint="default"/>
      </w:rPr>
    </w:lvl>
  </w:abstractNum>
  <w:abstractNum w:abstractNumId="14" w15:restartNumberingAfterBreak="0">
    <w:nsid w:val="2CB73301"/>
    <w:multiLevelType w:val="hybridMultilevel"/>
    <w:tmpl w:val="F4A2751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5" w15:restartNumberingAfterBreak="0">
    <w:nsid w:val="3FEE1709"/>
    <w:multiLevelType w:val="hybridMultilevel"/>
    <w:tmpl w:val="FFFFFFFF"/>
    <w:lvl w:ilvl="0" w:tplc="2A6CFA3A">
      <w:start w:val="1"/>
      <w:numFmt w:val="bullet"/>
      <w:lvlText w:val=""/>
      <w:lvlJc w:val="left"/>
      <w:pPr>
        <w:ind w:left="1080" w:hanging="360"/>
      </w:pPr>
      <w:rPr>
        <w:rFonts w:ascii="Symbol" w:hAnsi="Symbol" w:hint="default"/>
      </w:rPr>
    </w:lvl>
    <w:lvl w:ilvl="1" w:tplc="04B62816">
      <w:start w:val="1"/>
      <w:numFmt w:val="bullet"/>
      <w:lvlText w:val="o"/>
      <w:lvlJc w:val="left"/>
      <w:pPr>
        <w:ind w:left="1800" w:hanging="360"/>
      </w:pPr>
      <w:rPr>
        <w:rFonts w:ascii="Courier New" w:hAnsi="Courier New" w:hint="default"/>
      </w:rPr>
    </w:lvl>
    <w:lvl w:ilvl="2" w:tplc="2D347EDA">
      <w:start w:val="1"/>
      <w:numFmt w:val="bullet"/>
      <w:lvlText w:val=""/>
      <w:lvlJc w:val="left"/>
      <w:pPr>
        <w:ind w:left="2520" w:hanging="360"/>
      </w:pPr>
      <w:rPr>
        <w:rFonts w:ascii="Wingdings" w:hAnsi="Wingdings" w:hint="default"/>
      </w:rPr>
    </w:lvl>
    <w:lvl w:ilvl="3" w:tplc="FDA40332">
      <w:start w:val="1"/>
      <w:numFmt w:val="bullet"/>
      <w:lvlText w:val=""/>
      <w:lvlJc w:val="left"/>
      <w:pPr>
        <w:ind w:left="3240" w:hanging="360"/>
      </w:pPr>
      <w:rPr>
        <w:rFonts w:ascii="Symbol" w:hAnsi="Symbol" w:hint="default"/>
      </w:rPr>
    </w:lvl>
    <w:lvl w:ilvl="4" w:tplc="0C94DF62">
      <w:start w:val="1"/>
      <w:numFmt w:val="bullet"/>
      <w:lvlText w:val="o"/>
      <w:lvlJc w:val="left"/>
      <w:pPr>
        <w:ind w:left="3960" w:hanging="360"/>
      </w:pPr>
      <w:rPr>
        <w:rFonts w:ascii="Courier New" w:hAnsi="Courier New" w:hint="default"/>
      </w:rPr>
    </w:lvl>
    <w:lvl w:ilvl="5" w:tplc="3BCAFD8C">
      <w:start w:val="1"/>
      <w:numFmt w:val="bullet"/>
      <w:lvlText w:val=""/>
      <w:lvlJc w:val="left"/>
      <w:pPr>
        <w:ind w:left="4680" w:hanging="360"/>
      </w:pPr>
      <w:rPr>
        <w:rFonts w:ascii="Wingdings" w:hAnsi="Wingdings" w:hint="default"/>
      </w:rPr>
    </w:lvl>
    <w:lvl w:ilvl="6" w:tplc="953CC126">
      <w:start w:val="1"/>
      <w:numFmt w:val="bullet"/>
      <w:lvlText w:val=""/>
      <w:lvlJc w:val="left"/>
      <w:pPr>
        <w:ind w:left="5400" w:hanging="360"/>
      </w:pPr>
      <w:rPr>
        <w:rFonts w:ascii="Symbol" w:hAnsi="Symbol" w:hint="default"/>
      </w:rPr>
    </w:lvl>
    <w:lvl w:ilvl="7" w:tplc="6A6ABC3A">
      <w:start w:val="1"/>
      <w:numFmt w:val="bullet"/>
      <w:lvlText w:val="o"/>
      <w:lvlJc w:val="left"/>
      <w:pPr>
        <w:ind w:left="6120" w:hanging="360"/>
      </w:pPr>
      <w:rPr>
        <w:rFonts w:ascii="Courier New" w:hAnsi="Courier New" w:hint="default"/>
      </w:rPr>
    </w:lvl>
    <w:lvl w:ilvl="8" w:tplc="896EC10E">
      <w:start w:val="1"/>
      <w:numFmt w:val="bullet"/>
      <w:lvlText w:val=""/>
      <w:lvlJc w:val="left"/>
      <w:pPr>
        <w:ind w:left="6840" w:hanging="360"/>
      </w:pPr>
      <w:rPr>
        <w:rFonts w:ascii="Wingdings" w:hAnsi="Wingdings" w:hint="default"/>
      </w:rPr>
    </w:lvl>
  </w:abstractNum>
  <w:abstractNum w:abstractNumId="16" w15:restartNumberingAfterBreak="0">
    <w:nsid w:val="41051250"/>
    <w:multiLevelType w:val="hybridMultilevel"/>
    <w:tmpl w:val="5E02E5C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15:restartNumberingAfterBreak="0">
    <w:nsid w:val="548F28C8"/>
    <w:multiLevelType w:val="hybridMultilevel"/>
    <w:tmpl w:val="5CB031A6"/>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8" w15:restartNumberingAfterBreak="0">
    <w:nsid w:val="59036C29"/>
    <w:multiLevelType w:val="hybridMultilevel"/>
    <w:tmpl w:val="FFFFFFFF"/>
    <w:lvl w:ilvl="0" w:tplc="7A2C76F8">
      <w:start w:val="1"/>
      <w:numFmt w:val="bullet"/>
      <w:lvlText w:val=""/>
      <w:lvlJc w:val="left"/>
      <w:pPr>
        <w:ind w:left="1440" w:hanging="360"/>
      </w:pPr>
      <w:rPr>
        <w:rFonts w:ascii="Symbol" w:hAnsi="Symbol" w:hint="default"/>
      </w:rPr>
    </w:lvl>
    <w:lvl w:ilvl="1" w:tplc="74A697EA">
      <w:start w:val="1"/>
      <w:numFmt w:val="bullet"/>
      <w:lvlText w:val="o"/>
      <w:lvlJc w:val="left"/>
      <w:pPr>
        <w:ind w:left="2160" w:hanging="360"/>
      </w:pPr>
      <w:rPr>
        <w:rFonts w:ascii="Courier New" w:hAnsi="Courier New" w:hint="default"/>
      </w:rPr>
    </w:lvl>
    <w:lvl w:ilvl="2" w:tplc="7458BFC4">
      <w:start w:val="1"/>
      <w:numFmt w:val="bullet"/>
      <w:lvlText w:val=""/>
      <w:lvlJc w:val="left"/>
      <w:pPr>
        <w:ind w:left="2880" w:hanging="360"/>
      </w:pPr>
      <w:rPr>
        <w:rFonts w:ascii="Wingdings" w:hAnsi="Wingdings" w:hint="default"/>
      </w:rPr>
    </w:lvl>
    <w:lvl w:ilvl="3" w:tplc="4B0463D0">
      <w:start w:val="1"/>
      <w:numFmt w:val="bullet"/>
      <w:lvlText w:val=""/>
      <w:lvlJc w:val="left"/>
      <w:pPr>
        <w:ind w:left="3600" w:hanging="360"/>
      </w:pPr>
      <w:rPr>
        <w:rFonts w:ascii="Symbol" w:hAnsi="Symbol" w:hint="default"/>
      </w:rPr>
    </w:lvl>
    <w:lvl w:ilvl="4" w:tplc="9886E3C6">
      <w:start w:val="1"/>
      <w:numFmt w:val="bullet"/>
      <w:lvlText w:val="o"/>
      <w:lvlJc w:val="left"/>
      <w:pPr>
        <w:ind w:left="4320" w:hanging="360"/>
      </w:pPr>
      <w:rPr>
        <w:rFonts w:ascii="Courier New" w:hAnsi="Courier New" w:hint="default"/>
      </w:rPr>
    </w:lvl>
    <w:lvl w:ilvl="5" w:tplc="B0E25332">
      <w:start w:val="1"/>
      <w:numFmt w:val="bullet"/>
      <w:lvlText w:val=""/>
      <w:lvlJc w:val="left"/>
      <w:pPr>
        <w:ind w:left="5040" w:hanging="360"/>
      </w:pPr>
      <w:rPr>
        <w:rFonts w:ascii="Wingdings" w:hAnsi="Wingdings" w:hint="default"/>
      </w:rPr>
    </w:lvl>
    <w:lvl w:ilvl="6" w:tplc="163ECB24">
      <w:start w:val="1"/>
      <w:numFmt w:val="bullet"/>
      <w:lvlText w:val=""/>
      <w:lvlJc w:val="left"/>
      <w:pPr>
        <w:ind w:left="5760" w:hanging="360"/>
      </w:pPr>
      <w:rPr>
        <w:rFonts w:ascii="Symbol" w:hAnsi="Symbol" w:hint="default"/>
      </w:rPr>
    </w:lvl>
    <w:lvl w:ilvl="7" w:tplc="B860C508">
      <w:start w:val="1"/>
      <w:numFmt w:val="bullet"/>
      <w:lvlText w:val="o"/>
      <w:lvlJc w:val="left"/>
      <w:pPr>
        <w:ind w:left="6480" w:hanging="360"/>
      </w:pPr>
      <w:rPr>
        <w:rFonts w:ascii="Courier New" w:hAnsi="Courier New" w:hint="default"/>
      </w:rPr>
    </w:lvl>
    <w:lvl w:ilvl="8" w:tplc="485EA38A">
      <w:start w:val="1"/>
      <w:numFmt w:val="bullet"/>
      <w:lvlText w:val=""/>
      <w:lvlJc w:val="left"/>
      <w:pPr>
        <w:ind w:left="7200" w:hanging="360"/>
      </w:pPr>
      <w:rPr>
        <w:rFonts w:ascii="Wingdings" w:hAnsi="Wingdings" w:hint="default"/>
      </w:rPr>
    </w:lvl>
  </w:abstractNum>
  <w:abstractNum w:abstractNumId="19" w15:restartNumberingAfterBreak="0">
    <w:nsid w:val="620DA665"/>
    <w:multiLevelType w:val="hybridMultilevel"/>
    <w:tmpl w:val="FFFFFFFF"/>
    <w:lvl w:ilvl="0" w:tplc="C8BA2668">
      <w:start w:val="1"/>
      <w:numFmt w:val="bullet"/>
      <w:lvlText w:val=""/>
      <w:lvlJc w:val="left"/>
      <w:pPr>
        <w:ind w:left="1080" w:hanging="360"/>
      </w:pPr>
      <w:rPr>
        <w:rFonts w:ascii="Symbol" w:hAnsi="Symbol" w:hint="default"/>
      </w:rPr>
    </w:lvl>
    <w:lvl w:ilvl="1" w:tplc="CC8C9BF8">
      <w:start w:val="1"/>
      <w:numFmt w:val="bullet"/>
      <w:lvlText w:val="o"/>
      <w:lvlJc w:val="left"/>
      <w:pPr>
        <w:ind w:left="1800" w:hanging="360"/>
      </w:pPr>
      <w:rPr>
        <w:rFonts w:ascii="Courier New" w:hAnsi="Courier New" w:hint="default"/>
      </w:rPr>
    </w:lvl>
    <w:lvl w:ilvl="2" w:tplc="DF96293E">
      <w:start w:val="1"/>
      <w:numFmt w:val="bullet"/>
      <w:lvlText w:val=""/>
      <w:lvlJc w:val="left"/>
      <w:pPr>
        <w:ind w:left="2520" w:hanging="360"/>
      </w:pPr>
      <w:rPr>
        <w:rFonts w:ascii="Wingdings" w:hAnsi="Wingdings" w:hint="default"/>
      </w:rPr>
    </w:lvl>
    <w:lvl w:ilvl="3" w:tplc="A12CABC0">
      <w:start w:val="1"/>
      <w:numFmt w:val="bullet"/>
      <w:lvlText w:val=""/>
      <w:lvlJc w:val="left"/>
      <w:pPr>
        <w:ind w:left="3240" w:hanging="360"/>
      </w:pPr>
      <w:rPr>
        <w:rFonts w:ascii="Symbol" w:hAnsi="Symbol" w:hint="default"/>
      </w:rPr>
    </w:lvl>
    <w:lvl w:ilvl="4" w:tplc="733AE872">
      <w:start w:val="1"/>
      <w:numFmt w:val="bullet"/>
      <w:lvlText w:val="o"/>
      <w:lvlJc w:val="left"/>
      <w:pPr>
        <w:ind w:left="3960" w:hanging="360"/>
      </w:pPr>
      <w:rPr>
        <w:rFonts w:ascii="Courier New" w:hAnsi="Courier New" w:hint="default"/>
      </w:rPr>
    </w:lvl>
    <w:lvl w:ilvl="5" w:tplc="20E442CA">
      <w:start w:val="1"/>
      <w:numFmt w:val="bullet"/>
      <w:lvlText w:val=""/>
      <w:lvlJc w:val="left"/>
      <w:pPr>
        <w:ind w:left="4680" w:hanging="360"/>
      </w:pPr>
      <w:rPr>
        <w:rFonts w:ascii="Wingdings" w:hAnsi="Wingdings" w:hint="default"/>
      </w:rPr>
    </w:lvl>
    <w:lvl w:ilvl="6" w:tplc="8A381CCA">
      <w:start w:val="1"/>
      <w:numFmt w:val="bullet"/>
      <w:lvlText w:val=""/>
      <w:lvlJc w:val="left"/>
      <w:pPr>
        <w:ind w:left="5400" w:hanging="360"/>
      </w:pPr>
      <w:rPr>
        <w:rFonts w:ascii="Symbol" w:hAnsi="Symbol" w:hint="default"/>
      </w:rPr>
    </w:lvl>
    <w:lvl w:ilvl="7" w:tplc="D00E6396">
      <w:start w:val="1"/>
      <w:numFmt w:val="bullet"/>
      <w:lvlText w:val="o"/>
      <w:lvlJc w:val="left"/>
      <w:pPr>
        <w:ind w:left="6120" w:hanging="360"/>
      </w:pPr>
      <w:rPr>
        <w:rFonts w:ascii="Courier New" w:hAnsi="Courier New" w:hint="default"/>
      </w:rPr>
    </w:lvl>
    <w:lvl w:ilvl="8" w:tplc="0106BEF8">
      <w:start w:val="1"/>
      <w:numFmt w:val="bullet"/>
      <w:lvlText w:val=""/>
      <w:lvlJc w:val="left"/>
      <w:pPr>
        <w:ind w:left="6840" w:hanging="360"/>
      </w:pPr>
      <w:rPr>
        <w:rFonts w:ascii="Wingdings" w:hAnsi="Wingdings" w:hint="default"/>
      </w:rPr>
    </w:lvl>
  </w:abstractNum>
  <w:abstractNum w:abstractNumId="20" w15:restartNumberingAfterBreak="0">
    <w:nsid w:val="644A28E6"/>
    <w:multiLevelType w:val="hybridMultilevel"/>
    <w:tmpl w:val="FFFFFFFF"/>
    <w:lvl w:ilvl="0" w:tplc="8E54C638">
      <w:start w:val="1"/>
      <w:numFmt w:val="decimal"/>
      <w:lvlText w:val="%1."/>
      <w:lvlJc w:val="left"/>
      <w:pPr>
        <w:ind w:left="1080" w:hanging="360"/>
      </w:pPr>
    </w:lvl>
    <w:lvl w:ilvl="1" w:tplc="FB36D572">
      <w:start w:val="1"/>
      <w:numFmt w:val="lowerLetter"/>
      <w:lvlText w:val="%2."/>
      <w:lvlJc w:val="left"/>
      <w:pPr>
        <w:ind w:left="1800" w:hanging="360"/>
      </w:pPr>
    </w:lvl>
    <w:lvl w:ilvl="2" w:tplc="326E303A">
      <w:start w:val="1"/>
      <w:numFmt w:val="lowerRoman"/>
      <w:lvlText w:val="%3."/>
      <w:lvlJc w:val="right"/>
      <w:pPr>
        <w:ind w:left="2520" w:hanging="180"/>
      </w:pPr>
    </w:lvl>
    <w:lvl w:ilvl="3" w:tplc="9ECEC606">
      <w:start w:val="1"/>
      <w:numFmt w:val="decimal"/>
      <w:lvlText w:val="%4."/>
      <w:lvlJc w:val="left"/>
      <w:pPr>
        <w:ind w:left="3240" w:hanging="360"/>
      </w:pPr>
    </w:lvl>
    <w:lvl w:ilvl="4" w:tplc="7F160A4C">
      <w:start w:val="1"/>
      <w:numFmt w:val="lowerLetter"/>
      <w:lvlText w:val="%5."/>
      <w:lvlJc w:val="left"/>
      <w:pPr>
        <w:ind w:left="3960" w:hanging="360"/>
      </w:pPr>
    </w:lvl>
    <w:lvl w:ilvl="5" w:tplc="86E8F550">
      <w:start w:val="1"/>
      <w:numFmt w:val="lowerRoman"/>
      <w:lvlText w:val="%6."/>
      <w:lvlJc w:val="right"/>
      <w:pPr>
        <w:ind w:left="4680" w:hanging="180"/>
      </w:pPr>
    </w:lvl>
    <w:lvl w:ilvl="6" w:tplc="C804B3D8">
      <w:start w:val="1"/>
      <w:numFmt w:val="decimal"/>
      <w:lvlText w:val="%7."/>
      <w:lvlJc w:val="left"/>
      <w:pPr>
        <w:ind w:left="5400" w:hanging="360"/>
      </w:pPr>
    </w:lvl>
    <w:lvl w:ilvl="7" w:tplc="FEF24F96">
      <w:start w:val="1"/>
      <w:numFmt w:val="lowerLetter"/>
      <w:lvlText w:val="%8."/>
      <w:lvlJc w:val="left"/>
      <w:pPr>
        <w:ind w:left="6120" w:hanging="360"/>
      </w:pPr>
    </w:lvl>
    <w:lvl w:ilvl="8" w:tplc="7E4484CE">
      <w:start w:val="1"/>
      <w:numFmt w:val="lowerRoman"/>
      <w:lvlText w:val="%9."/>
      <w:lvlJc w:val="right"/>
      <w:pPr>
        <w:ind w:left="6840" w:hanging="180"/>
      </w:pPr>
    </w:lvl>
  </w:abstractNum>
  <w:abstractNum w:abstractNumId="21" w15:restartNumberingAfterBreak="0">
    <w:nsid w:val="796E3E0C"/>
    <w:multiLevelType w:val="hybridMultilevel"/>
    <w:tmpl w:val="FFFFFFFF"/>
    <w:lvl w:ilvl="0" w:tplc="DF8EFB36">
      <w:start w:val="1"/>
      <w:numFmt w:val="bullet"/>
      <w:lvlText w:val=""/>
      <w:lvlJc w:val="left"/>
      <w:pPr>
        <w:ind w:left="1080" w:hanging="360"/>
      </w:pPr>
      <w:rPr>
        <w:rFonts w:ascii="Symbol" w:hAnsi="Symbol" w:hint="default"/>
      </w:rPr>
    </w:lvl>
    <w:lvl w:ilvl="1" w:tplc="F2EE4104">
      <w:start w:val="1"/>
      <w:numFmt w:val="bullet"/>
      <w:lvlText w:val="o"/>
      <w:lvlJc w:val="left"/>
      <w:pPr>
        <w:ind w:left="1800" w:hanging="360"/>
      </w:pPr>
      <w:rPr>
        <w:rFonts w:ascii="Courier New" w:hAnsi="Courier New" w:hint="default"/>
      </w:rPr>
    </w:lvl>
    <w:lvl w:ilvl="2" w:tplc="8C425E54">
      <w:start w:val="1"/>
      <w:numFmt w:val="bullet"/>
      <w:lvlText w:val=""/>
      <w:lvlJc w:val="left"/>
      <w:pPr>
        <w:ind w:left="2520" w:hanging="360"/>
      </w:pPr>
      <w:rPr>
        <w:rFonts w:ascii="Wingdings" w:hAnsi="Wingdings" w:hint="default"/>
      </w:rPr>
    </w:lvl>
    <w:lvl w:ilvl="3" w:tplc="26AE5B36">
      <w:start w:val="1"/>
      <w:numFmt w:val="bullet"/>
      <w:lvlText w:val=""/>
      <w:lvlJc w:val="left"/>
      <w:pPr>
        <w:ind w:left="3240" w:hanging="360"/>
      </w:pPr>
      <w:rPr>
        <w:rFonts w:ascii="Symbol" w:hAnsi="Symbol" w:hint="default"/>
      </w:rPr>
    </w:lvl>
    <w:lvl w:ilvl="4" w:tplc="C0A4058E">
      <w:start w:val="1"/>
      <w:numFmt w:val="bullet"/>
      <w:lvlText w:val="o"/>
      <w:lvlJc w:val="left"/>
      <w:pPr>
        <w:ind w:left="3960" w:hanging="360"/>
      </w:pPr>
      <w:rPr>
        <w:rFonts w:ascii="Courier New" w:hAnsi="Courier New" w:hint="default"/>
      </w:rPr>
    </w:lvl>
    <w:lvl w:ilvl="5" w:tplc="693CB978">
      <w:start w:val="1"/>
      <w:numFmt w:val="bullet"/>
      <w:lvlText w:val=""/>
      <w:lvlJc w:val="left"/>
      <w:pPr>
        <w:ind w:left="4680" w:hanging="360"/>
      </w:pPr>
      <w:rPr>
        <w:rFonts w:ascii="Wingdings" w:hAnsi="Wingdings" w:hint="default"/>
      </w:rPr>
    </w:lvl>
    <w:lvl w:ilvl="6" w:tplc="C73A7588">
      <w:start w:val="1"/>
      <w:numFmt w:val="bullet"/>
      <w:lvlText w:val=""/>
      <w:lvlJc w:val="left"/>
      <w:pPr>
        <w:ind w:left="5400" w:hanging="360"/>
      </w:pPr>
      <w:rPr>
        <w:rFonts w:ascii="Symbol" w:hAnsi="Symbol" w:hint="default"/>
      </w:rPr>
    </w:lvl>
    <w:lvl w:ilvl="7" w:tplc="57C0DC8C">
      <w:start w:val="1"/>
      <w:numFmt w:val="bullet"/>
      <w:lvlText w:val="o"/>
      <w:lvlJc w:val="left"/>
      <w:pPr>
        <w:ind w:left="6120" w:hanging="360"/>
      </w:pPr>
      <w:rPr>
        <w:rFonts w:ascii="Courier New" w:hAnsi="Courier New" w:hint="default"/>
      </w:rPr>
    </w:lvl>
    <w:lvl w:ilvl="8" w:tplc="68BEDB24">
      <w:start w:val="1"/>
      <w:numFmt w:val="bullet"/>
      <w:lvlText w:val=""/>
      <w:lvlJc w:val="left"/>
      <w:pPr>
        <w:ind w:left="6840" w:hanging="360"/>
      </w:pPr>
      <w:rPr>
        <w:rFonts w:ascii="Wingdings" w:hAnsi="Wingdings" w:hint="default"/>
      </w:rPr>
    </w:lvl>
  </w:abstractNum>
  <w:abstractNum w:abstractNumId="22" w15:restartNumberingAfterBreak="0">
    <w:nsid w:val="7B61EE64"/>
    <w:multiLevelType w:val="hybridMultilevel"/>
    <w:tmpl w:val="FFFFFFFF"/>
    <w:lvl w:ilvl="0" w:tplc="214E1C18">
      <w:start w:val="1"/>
      <w:numFmt w:val="bullet"/>
      <w:lvlText w:val=""/>
      <w:lvlJc w:val="left"/>
      <w:pPr>
        <w:ind w:left="1080" w:hanging="360"/>
      </w:pPr>
      <w:rPr>
        <w:rFonts w:ascii="Symbol" w:hAnsi="Symbol" w:hint="default"/>
      </w:rPr>
    </w:lvl>
    <w:lvl w:ilvl="1" w:tplc="34E45924">
      <w:start w:val="1"/>
      <w:numFmt w:val="bullet"/>
      <w:lvlText w:val="o"/>
      <w:lvlJc w:val="left"/>
      <w:pPr>
        <w:ind w:left="1800" w:hanging="360"/>
      </w:pPr>
      <w:rPr>
        <w:rFonts w:ascii="Courier New" w:hAnsi="Courier New" w:hint="default"/>
      </w:rPr>
    </w:lvl>
    <w:lvl w:ilvl="2" w:tplc="303CD586">
      <w:start w:val="1"/>
      <w:numFmt w:val="bullet"/>
      <w:lvlText w:val=""/>
      <w:lvlJc w:val="left"/>
      <w:pPr>
        <w:ind w:left="2520" w:hanging="360"/>
      </w:pPr>
      <w:rPr>
        <w:rFonts w:ascii="Wingdings" w:hAnsi="Wingdings" w:hint="default"/>
      </w:rPr>
    </w:lvl>
    <w:lvl w:ilvl="3" w:tplc="36B4E79A">
      <w:start w:val="1"/>
      <w:numFmt w:val="bullet"/>
      <w:lvlText w:val=""/>
      <w:lvlJc w:val="left"/>
      <w:pPr>
        <w:ind w:left="3240" w:hanging="360"/>
      </w:pPr>
      <w:rPr>
        <w:rFonts w:ascii="Symbol" w:hAnsi="Symbol" w:hint="default"/>
      </w:rPr>
    </w:lvl>
    <w:lvl w:ilvl="4" w:tplc="C50A9AE8">
      <w:start w:val="1"/>
      <w:numFmt w:val="bullet"/>
      <w:lvlText w:val="o"/>
      <w:lvlJc w:val="left"/>
      <w:pPr>
        <w:ind w:left="3960" w:hanging="360"/>
      </w:pPr>
      <w:rPr>
        <w:rFonts w:ascii="Courier New" w:hAnsi="Courier New" w:hint="default"/>
      </w:rPr>
    </w:lvl>
    <w:lvl w:ilvl="5" w:tplc="61649E00">
      <w:start w:val="1"/>
      <w:numFmt w:val="bullet"/>
      <w:lvlText w:val=""/>
      <w:lvlJc w:val="left"/>
      <w:pPr>
        <w:ind w:left="4680" w:hanging="360"/>
      </w:pPr>
      <w:rPr>
        <w:rFonts w:ascii="Wingdings" w:hAnsi="Wingdings" w:hint="default"/>
      </w:rPr>
    </w:lvl>
    <w:lvl w:ilvl="6" w:tplc="0BFAE0B4">
      <w:start w:val="1"/>
      <w:numFmt w:val="bullet"/>
      <w:lvlText w:val=""/>
      <w:lvlJc w:val="left"/>
      <w:pPr>
        <w:ind w:left="5400" w:hanging="360"/>
      </w:pPr>
      <w:rPr>
        <w:rFonts w:ascii="Symbol" w:hAnsi="Symbol" w:hint="default"/>
      </w:rPr>
    </w:lvl>
    <w:lvl w:ilvl="7" w:tplc="DFDA2F88">
      <w:start w:val="1"/>
      <w:numFmt w:val="bullet"/>
      <w:lvlText w:val="o"/>
      <w:lvlJc w:val="left"/>
      <w:pPr>
        <w:ind w:left="6120" w:hanging="360"/>
      </w:pPr>
      <w:rPr>
        <w:rFonts w:ascii="Courier New" w:hAnsi="Courier New" w:hint="default"/>
      </w:rPr>
    </w:lvl>
    <w:lvl w:ilvl="8" w:tplc="F4027D1E">
      <w:start w:val="1"/>
      <w:numFmt w:val="bullet"/>
      <w:lvlText w:val=""/>
      <w:lvlJc w:val="left"/>
      <w:pPr>
        <w:ind w:left="6840" w:hanging="360"/>
      </w:pPr>
      <w:rPr>
        <w:rFonts w:ascii="Wingdings" w:hAnsi="Wingdings" w:hint="default"/>
      </w:rPr>
    </w:lvl>
  </w:abstractNum>
  <w:num w:numId="1" w16cid:durableId="869028300">
    <w:abstractNumId w:val="9"/>
  </w:num>
  <w:num w:numId="2" w16cid:durableId="128979791">
    <w:abstractNumId w:val="7"/>
  </w:num>
  <w:num w:numId="3" w16cid:durableId="634651094">
    <w:abstractNumId w:val="6"/>
  </w:num>
  <w:num w:numId="4" w16cid:durableId="756440482">
    <w:abstractNumId w:val="5"/>
  </w:num>
  <w:num w:numId="5" w16cid:durableId="2112627209">
    <w:abstractNumId w:val="4"/>
  </w:num>
  <w:num w:numId="6" w16cid:durableId="567690779">
    <w:abstractNumId w:val="8"/>
  </w:num>
  <w:num w:numId="7" w16cid:durableId="1413351006">
    <w:abstractNumId w:val="3"/>
  </w:num>
  <w:num w:numId="8" w16cid:durableId="156188484">
    <w:abstractNumId w:val="2"/>
  </w:num>
  <w:num w:numId="9" w16cid:durableId="515311591">
    <w:abstractNumId w:val="1"/>
  </w:num>
  <w:num w:numId="10" w16cid:durableId="173033105">
    <w:abstractNumId w:val="0"/>
  </w:num>
  <w:num w:numId="11" w16cid:durableId="294682603">
    <w:abstractNumId w:val="18"/>
  </w:num>
  <w:num w:numId="12" w16cid:durableId="459766562">
    <w:abstractNumId w:val="19"/>
  </w:num>
  <w:num w:numId="13" w16cid:durableId="619648483">
    <w:abstractNumId w:val="22"/>
  </w:num>
  <w:num w:numId="14" w16cid:durableId="1365449018">
    <w:abstractNumId w:val="15"/>
  </w:num>
  <w:num w:numId="15" w16cid:durableId="610281963">
    <w:abstractNumId w:val="13"/>
  </w:num>
  <w:num w:numId="16" w16cid:durableId="2042970952">
    <w:abstractNumId w:val="21"/>
  </w:num>
  <w:num w:numId="17" w16cid:durableId="1583100574">
    <w:abstractNumId w:val="12"/>
  </w:num>
  <w:num w:numId="18" w16cid:durableId="1288125585">
    <w:abstractNumId w:val="17"/>
  </w:num>
  <w:num w:numId="19" w16cid:durableId="1018847830">
    <w:abstractNumId w:val="20"/>
  </w:num>
  <w:num w:numId="20" w16cid:durableId="1477063293">
    <w:abstractNumId w:val="14"/>
  </w:num>
  <w:num w:numId="21" w16cid:durableId="1500654794">
    <w:abstractNumId w:val="11"/>
  </w:num>
  <w:num w:numId="22" w16cid:durableId="1189375698">
    <w:abstractNumId w:val="16"/>
  </w:num>
  <w:num w:numId="23" w16cid:durableId="806507071">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ttachedTemplate r:id="rId1"/>
  <w:defaultTabStop w:val="720"/>
  <w:hyphenationZone w:val="425"/>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8A7"/>
    <w:rsid w:val="0000004A"/>
    <w:rsid w:val="0000187C"/>
    <w:rsid w:val="000020C3"/>
    <w:rsid w:val="00002762"/>
    <w:rsid w:val="00002844"/>
    <w:rsid w:val="00002E01"/>
    <w:rsid w:val="00004AED"/>
    <w:rsid w:val="00004CE2"/>
    <w:rsid w:val="00006222"/>
    <w:rsid w:val="00006818"/>
    <w:rsid w:val="00007E1C"/>
    <w:rsid w:val="000106EE"/>
    <w:rsid w:val="000114AA"/>
    <w:rsid w:val="00011C7C"/>
    <w:rsid w:val="00013075"/>
    <w:rsid w:val="0001335C"/>
    <w:rsid w:val="0001336E"/>
    <w:rsid w:val="000135B5"/>
    <w:rsid w:val="000144AE"/>
    <w:rsid w:val="00015A49"/>
    <w:rsid w:val="0001676D"/>
    <w:rsid w:val="000169D2"/>
    <w:rsid w:val="000177EC"/>
    <w:rsid w:val="000207B7"/>
    <w:rsid w:val="000207ED"/>
    <w:rsid w:val="0002095D"/>
    <w:rsid w:val="0002108E"/>
    <w:rsid w:val="00023D63"/>
    <w:rsid w:val="000253DF"/>
    <w:rsid w:val="0002542E"/>
    <w:rsid w:val="00026B98"/>
    <w:rsid w:val="00026E0E"/>
    <w:rsid w:val="00026F80"/>
    <w:rsid w:val="000314FC"/>
    <w:rsid w:val="00031DE8"/>
    <w:rsid w:val="00032621"/>
    <w:rsid w:val="000327CE"/>
    <w:rsid w:val="00032EAC"/>
    <w:rsid w:val="000332B2"/>
    <w:rsid w:val="00034809"/>
    <w:rsid w:val="000369E4"/>
    <w:rsid w:val="000377E3"/>
    <w:rsid w:val="0004224A"/>
    <w:rsid w:val="00043025"/>
    <w:rsid w:val="0004345E"/>
    <w:rsid w:val="00044380"/>
    <w:rsid w:val="000452A1"/>
    <w:rsid w:val="00047AF4"/>
    <w:rsid w:val="00052767"/>
    <w:rsid w:val="00052EE4"/>
    <w:rsid w:val="00052F9A"/>
    <w:rsid w:val="000534B2"/>
    <w:rsid w:val="00053DF6"/>
    <w:rsid w:val="000543F8"/>
    <w:rsid w:val="00054D3C"/>
    <w:rsid w:val="00054E41"/>
    <w:rsid w:val="00054EE7"/>
    <w:rsid w:val="000560DE"/>
    <w:rsid w:val="000574D6"/>
    <w:rsid w:val="0005798F"/>
    <w:rsid w:val="000579F8"/>
    <w:rsid w:val="00060D36"/>
    <w:rsid w:val="0006174D"/>
    <w:rsid w:val="00061A96"/>
    <w:rsid w:val="00063019"/>
    <w:rsid w:val="000641DA"/>
    <w:rsid w:val="00065519"/>
    <w:rsid w:val="00066289"/>
    <w:rsid w:val="0006793D"/>
    <w:rsid w:val="00070B97"/>
    <w:rsid w:val="00070E68"/>
    <w:rsid w:val="0007111E"/>
    <w:rsid w:val="00071599"/>
    <w:rsid w:val="000716B8"/>
    <w:rsid w:val="00073867"/>
    <w:rsid w:val="00075B4B"/>
    <w:rsid w:val="00076B3F"/>
    <w:rsid w:val="000772BA"/>
    <w:rsid w:val="000804FD"/>
    <w:rsid w:val="00080B13"/>
    <w:rsid w:val="00082012"/>
    <w:rsid w:val="000829D2"/>
    <w:rsid w:val="00082B54"/>
    <w:rsid w:val="00085D4B"/>
    <w:rsid w:val="00085EFF"/>
    <w:rsid w:val="0008659D"/>
    <w:rsid w:val="000875BE"/>
    <w:rsid w:val="000879AC"/>
    <w:rsid w:val="0009015A"/>
    <w:rsid w:val="00092E10"/>
    <w:rsid w:val="00093656"/>
    <w:rsid w:val="00094515"/>
    <w:rsid w:val="00094B21"/>
    <w:rsid w:val="00095529"/>
    <w:rsid w:val="00095D21"/>
    <w:rsid w:val="00096D5F"/>
    <w:rsid w:val="000978E9"/>
    <w:rsid w:val="000A08A0"/>
    <w:rsid w:val="000A0B88"/>
    <w:rsid w:val="000A1493"/>
    <w:rsid w:val="000A2431"/>
    <w:rsid w:val="000A2BC4"/>
    <w:rsid w:val="000A31CE"/>
    <w:rsid w:val="000A39B4"/>
    <w:rsid w:val="000A3DF5"/>
    <w:rsid w:val="000A432F"/>
    <w:rsid w:val="000A4C0A"/>
    <w:rsid w:val="000A59F4"/>
    <w:rsid w:val="000A5CB7"/>
    <w:rsid w:val="000A7F3D"/>
    <w:rsid w:val="000B008D"/>
    <w:rsid w:val="000B0CED"/>
    <w:rsid w:val="000B136F"/>
    <w:rsid w:val="000B1D71"/>
    <w:rsid w:val="000B28F4"/>
    <w:rsid w:val="000B2E21"/>
    <w:rsid w:val="000B30A8"/>
    <w:rsid w:val="000B3C5C"/>
    <w:rsid w:val="000B3D4E"/>
    <w:rsid w:val="000B45A4"/>
    <w:rsid w:val="000B5C3A"/>
    <w:rsid w:val="000B6B46"/>
    <w:rsid w:val="000B7C4D"/>
    <w:rsid w:val="000C0C20"/>
    <w:rsid w:val="000C16DF"/>
    <w:rsid w:val="000C2253"/>
    <w:rsid w:val="000C272C"/>
    <w:rsid w:val="000C28F0"/>
    <w:rsid w:val="000C29AC"/>
    <w:rsid w:val="000C3C90"/>
    <w:rsid w:val="000C43D4"/>
    <w:rsid w:val="000C4640"/>
    <w:rsid w:val="000C486F"/>
    <w:rsid w:val="000C4D25"/>
    <w:rsid w:val="000C5FEE"/>
    <w:rsid w:val="000C63BB"/>
    <w:rsid w:val="000C6BF7"/>
    <w:rsid w:val="000C7264"/>
    <w:rsid w:val="000D053B"/>
    <w:rsid w:val="000D087E"/>
    <w:rsid w:val="000D1B3B"/>
    <w:rsid w:val="000D256F"/>
    <w:rsid w:val="000D3F12"/>
    <w:rsid w:val="000D3F41"/>
    <w:rsid w:val="000D3F5C"/>
    <w:rsid w:val="000D43B0"/>
    <w:rsid w:val="000D5768"/>
    <w:rsid w:val="000D748D"/>
    <w:rsid w:val="000D7F30"/>
    <w:rsid w:val="000E00EA"/>
    <w:rsid w:val="000E0264"/>
    <w:rsid w:val="000E0339"/>
    <w:rsid w:val="000E14DD"/>
    <w:rsid w:val="000E1EB2"/>
    <w:rsid w:val="000E3CEF"/>
    <w:rsid w:val="000E3E46"/>
    <w:rsid w:val="000E4A37"/>
    <w:rsid w:val="000E5BA5"/>
    <w:rsid w:val="000E630C"/>
    <w:rsid w:val="000E6FF4"/>
    <w:rsid w:val="000F017D"/>
    <w:rsid w:val="000F0196"/>
    <w:rsid w:val="000F0598"/>
    <w:rsid w:val="000F2366"/>
    <w:rsid w:val="000F63B6"/>
    <w:rsid w:val="000F658D"/>
    <w:rsid w:val="000F7FE3"/>
    <w:rsid w:val="00100E2B"/>
    <w:rsid w:val="001013FD"/>
    <w:rsid w:val="0010207B"/>
    <w:rsid w:val="00104D10"/>
    <w:rsid w:val="00104E18"/>
    <w:rsid w:val="001072FB"/>
    <w:rsid w:val="0010739E"/>
    <w:rsid w:val="00107868"/>
    <w:rsid w:val="00110239"/>
    <w:rsid w:val="001111E0"/>
    <w:rsid w:val="0011129D"/>
    <w:rsid w:val="001127D0"/>
    <w:rsid w:val="00114EF3"/>
    <w:rsid w:val="001150FA"/>
    <w:rsid w:val="001159F5"/>
    <w:rsid w:val="001168E4"/>
    <w:rsid w:val="00116D0D"/>
    <w:rsid w:val="00120A89"/>
    <w:rsid w:val="00120C95"/>
    <w:rsid w:val="0012279B"/>
    <w:rsid w:val="00122B5A"/>
    <w:rsid w:val="00122BAB"/>
    <w:rsid w:val="00123DBD"/>
    <w:rsid w:val="00124E33"/>
    <w:rsid w:val="001251A8"/>
    <w:rsid w:val="0012648E"/>
    <w:rsid w:val="00126F76"/>
    <w:rsid w:val="00130EBF"/>
    <w:rsid w:val="001318FD"/>
    <w:rsid w:val="00131E3A"/>
    <w:rsid w:val="00132470"/>
    <w:rsid w:val="00132EDA"/>
    <w:rsid w:val="00135709"/>
    <w:rsid w:val="00135F80"/>
    <w:rsid w:val="00136E38"/>
    <w:rsid w:val="00141587"/>
    <w:rsid w:val="00141701"/>
    <w:rsid w:val="00142426"/>
    <w:rsid w:val="001432A3"/>
    <w:rsid w:val="001432B3"/>
    <w:rsid w:val="00144F91"/>
    <w:rsid w:val="001472C1"/>
    <w:rsid w:val="0014795B"/>
    <w:rsid w:val="00147C12"/>
    <w:rsid w:val="00147F89"/>
    <w:rsid w:val="00150162"/>
    <w:rsid w:val="00151469"/>
    <w:rsid w:val="001516D1"/>
    <w:rsid w:val="0015195E"/>
    <w:rsid w:val="00152572"/>
    <w:rsid w:val="00152699"/>
    <w:rsid w:val="001539F6"/>
    <w:rsid w:val="00153C28"/>
    <w:rsid w:val="001546BE"/>
    <w:rsid w:val="001548DD"/>
    <w:rsid w:val="00154C5B"/>
    <w:rsid w:val="001551E8"/>
    <w:rsid w:val="001555D4"/>
    <w:rsid w:val="00156337"/>
    <w:rsid w:val="001564B2"/>
    <w:rsid w:val="001577B5"/>
    <w:rsid w:val="00161D15"/>
    <w:rsid w:val="00161E81"/>
    <w:rsid w:val="0016227F"/>
    <w:rsid w:val="001642FC"/>
    <w:rsid w:val="001643FA"/>
    <w:rsid w:val="001644DB"/>
    <w:rsid w:val="001649CE"/>
    <w:rsid w:val="00165E83"/>
    <w:rsid w:val="00167E86"/>
    <w:rsid w:val="001708AC"/>
    <w:rsid w:val="001721CA"/>
    <w:rsid w:val="001726A2"/>
    <w:rsid w:val="001727FD"/>
    <w:rsid w:val="00172F67"/>
    <w:rsid w:val="001734C5"/>
    <w:rsid w:val="00175996"/>
    <w:rsid w:val="00175BB4"/>
    <w:rsid w:val="00176F97"/>
    <w:rsid w:val="0017707A"/>
    <w:rsid w:val="00179FCB"/>
    <w:rsid w:val="00180773"/>
    <w:rsid w:val="00180913"/>
    <w:rsid w:val="0018109E"/>
    <w:rsid w:val="00181226"/>
    <w:rsid w:val="0018137A"/>
    <w:rsid w:val="001815BA"/>
    <w:rsid w:val="00183030"/>
    <w:rsid w:val="0018398F"/>
    <w:rsid w:val="00183B13"/>
    <w:rsid w:val="00185F5F"/>
    <w:rsid w:val="00186546"/>
    <w:rsid w:val="0018685B"/>
    <w:rsid w:val="001879CC"/>
    <w:rsid w:val="00191309"/>
    <w:rsid w:val="001913B5"/>
    <w:rsid w:val="0019165B"/>
    <w:rsid w:val="00191D23"/>
    <w:rsid w:val="00191F70"/>
    <w:rsid w:val="00192DBF"/>
    <w:rsid w:val="001948AD"/>
    <w:rsid w:val="001959BF"/>
    <w:rsid w:val="00195B5C"/>
    <w:rsid w:val="00197456"/>
    <w:rsid w:val="00197929"/>
    <w:rsid w:val="00197F23"/>
    <w:rsid w:val="001A09BE"/>
    <w:rsid w:val="001A0B99"/>
    <w:rsid w:val="001A1D1F"/>
    <w:rsid w:val="001A219E"/>
    <w:rsid w:val="001A36B6"/>
    <w:rsid w:val="001A46D0"/>
    <w:rsid w:val="001A4D15"/>
    <w:rsid w:val="001A4F6D"/>
    <w:rsid w:val="001A5C73"/>
    <w:rsid w:val="001A684B"/>
    <w:rsid w:val="001A79F0"/>
    <w:rsid w:val="001B1ADA"/>
    <w:rsid w:val="001B1ECB"/>
    <w:rsid w:val="001B22E5"/>
    <w:rsid w:val="001B29A7"/>
    <w:rsid w:val="001B2B85"/>
    <w:rsid w:val="001B4026"/>
    <w:rsid w:val="001B5D93"/>
    <w:rsid w:val="001B6A03"/>
    <w:rsid w:val="001B7476"/>
    <w:rsid w:val="001B74F8"/>
    <w:rsid w:val="001B7ACB"/>
    <w:rsid w:val="001C10B0"/>
    <w:rsid w:val="001C3B8A"/>
    <w:rsid w:val="001C3E7D"/>
    <w:rsid w:val="001C48BF"/>
    <w:rsid w:val="001C533E"/>
    <w:rsid w:val="001C5B69"/>
    <w:rsid w:val="001C6194"/>
    <w:rsid w:val="001C6C46"/>
    <w:rsid w:val="001C6C72"/>
    <w:rsid w:val="001C74EF"/>
    <w:rsid w:val="001D013D"/>
    <w:rsid w:val="001D0F95"/>
    <w:rsid w:val="001D1590"/>
    <w:rsid w:val="001D2630"/>
    <w:rsid w:val="001D3183"/>
    <w:rsid w:val="001D33FA"/>
    <w:rsid w:val="001D3BFF"/>
    <w:rsid w:val="001D45E9"/>
    <w:rsid w:val="001D5CE9"/>
    <w:rsid w:val="001D5FF0"/>
    <w:rsid w:val="001D69F1"/>
    <w:rsid w:val="001D7E9D"/>
    <w:rsid w:val="001E14E7"/>
    <w:rsid w:val="001E401F"/>
    <w:rsid w:val="001E5535"/>
    <w:rsid w:val="001E561C"/>
    <w:rsid w:val="001E602E"/>
    <w:rsid w:val="001E6461"/>
    <w:rsid w:val="001E64C2"/>
    <w:rsid w:val="001E7111"/>
    <w:rsid w:val="001E7967"/>
    <w:rsid w:val="001F0453"/>
    <w:rsid w:val="001F0C14"/>
    <w:rsid w:val="001F123E"/>
    <w:rsid w:val="001F1612"/>
    <w:rsid w:val="001F35F6"/>
    <w:rsid w:val="001F3AC2"/>
    <w:rsid w:val="001F6849"/>
    <w:rsid w:val="001F7F78"/>
    <w:rsid w:val="0020049C"/>
    <w:rsid w:val="0020168B"/>
    <w:rsid w:val="00201D23"/>
    <w:rsid w:val="00202322"/>
    <w:rsid w:val="002027E3"/>
    <w:rsid w:val="00202C9D"/>
    <w:rsid w:val="00203199"/>
    <w:rsid w:val="002032F8"/>
    <w:rsid w:val="00203518"/>
    <w:rsid w:val="002038B7"/>
    <w:rsid w:val="00203D1A"/>
    <w:rsid w:val="00204EF7"/>
    <w:rsid w:val="0020543F"/>
    <w:rsid w:val="002059E8"/>
    <w:rsid w:val="00206E6C"/>
    <w:rsid w:val="0020788A"/>
    <w:rsid w:val="00210076"/>
    <w:rsid w:val="00210A42"/>
    <w:rsid w:val="00212165"/>
    <w:rsid w:val="002128C4"/>
    <w:rsid w:val="00214DC1"/>
    <w:rsid w:val="0021627D"/>
    <w:rsid w:val="002208E9"/>
    <w:rsid w:val="00220C42"/>
    <w:rsid w:val="00220C8F"/>
    <w:rsid w:val="00221A7C"/>
    <w:rsid w:val="00221D52"/>
    <w:rsid w:val="00222DAC"/>
    <w:rsid w:val="00223634"/>
    <w:rsid w:val="002239F1"/>
    <w:rsid w:val="00223E9A"/>
    <w:rsid w:val="0022466C"/>
    <w:rsid w:val="0022539D"/>
    <w:rsid w:val="00225A47"/>
    <w:rsid w:val="0022620C"/>
    <w:rsid w:val="00226251"/>
    <w:rsid w:val="00226A19"/>
    <w:rsid w:val="002304D2"/>
    <w:rsid w:val="002304F3"/>
    <w:rsid w:val="0023152C"/>
    <w:rsid w:val="00232BCE"/>
    <w:rsid w:val="00232F93"/>
    <w:rsid w:val="00233386"/>
    <w:rsid w:val="00233684"/>
    <w:rsid w:val="0023447E"/>
    <w:rsid w:val="002357E9"/>
    <w:rsid w:val="00235B69"/>
    <w:rsid w:val="00235F8C"/>
    <w:rsid w:val="00236282"/>
    <w:rsid w:val="00236AC0"/>
    <w:rsid w:val="00240043"/>
    <w:rsid w:val="00240691"/>
    <w:rsid w:val="00240A91"/>
    <w:rsid w:val="0024159C"/>
    <w:rsid w:val="00242D60"/>
    <w:rsid w:val="00244292"/>
    <w:rsid w:val="00244446"/>
    <w:rsid w:val="002446D2"/>
    <w:rsid w:val="00244803"/>
    <w:rsid w:val="002463EA"/>
    <w:rsid w:val="00246D52"/>
    <w:rsid w:val="00247921"/>
    <w:rsid w:val="00247F4C"/>
    <w:rsid w:val="00250642"/>
    <w:rsid w:val="002509EC"/>
    <w:rsid w:val="00251350"/>
    <w:rsid w:val="002515E6"/>
    <w:rsid w:val="00251CC6"/>
    <w:rsid w:val="00251F42"/>
    <w:rsid w:val="002521EA"/>
    <w:rsid w:val="00252A6D"/>
    <w:rsid w:val="002531D5"/>
    <w:rsid w:val="002538F8"/>
    <w:rsid w:val="002544A0"/>
    <w:rsid w:val="002546A5"/>
    <w:rsid w:val="00255151"/>
    <w:rsid w:val="002554B4"/>
    <w:rsid w:val="0025580E"/>
    <w:rsid w:val="00255DEF"/>
    <w:rsid w:val="00255EA2"/>
    <w:rsid w:val="0025655F"/>
    <w:rsid w:val="00256B0B"/>
    <w:rsid w:val="00256B68"/>
    <w:rsid w:val="00257B9D"/>
    <w:rsid w:val="00257F0A"/>
    <w:rsid w:val="0026038C"/>
    <w:rsid w:val="0026045C"/>
    <w:rsid w:val="0026147D"/>
    <w:rsid w:val="002618FE"/>
    <w:rsid w:val="00261E9A"/>
    <w:rsid w:val="00264944"/>
    <w:rsid w:val="002656BD"/>
    <w:rsid w:val="0026593C"/>
    <w:rsid w:val="00266F1A"/>
    <w:rsid w:val="0026725F"/>
    <w:rsid w:val="002676AF"/>
    <w:rsid w:val="00270A68"/>
    <w:rsid w:val="002724A8"/>
    <w:rsid w:val="002726DE"/>
    <w:rsid w:val="002735E5"/>
    <w:rsid w:val="00274381"/>
    <w:rsid w:val="002747CD"/>
    <w:rsid w:val="002750EE"/>
    <w:rsid w:val="002752C7"/>
    <w:rsid w:val="00275879"/>
    <w:rsid w:val="00276521"/>
    <w:rsid w:val="002769F1"/>
    <w:rsid w:val="00277880"/>
    <w:rsid w:val="00281D49"/>
    <w:rsid w:val="00282211"/>
    <w:rsid w:val="00285408"/>
    <w:rsid w:val="00287A78"/>
    <w:rsid w:val="00287BC9"/>
    <w:rsid w:val="00290CD1"/>
    <w:rsid w:val="00291344"/>
    <w:rsid w:val="00291D09"/>
    <w:rsid w:val="00292180"/>
    <w:rsid w:val="002949CA"/>
    <w:rsid w:val="002949CE"/>
    <w:rsid w:val="00295588"/>
    <w:rsid w:val="0029561F"/>
    <w:rsid w:val="00295EE7"/>
    <w:rsid w:val="002971EA"/>
    <w:rsid w:val="0029731D"/>
    <w:rsid w:val="0029795A"/>
    <w:rsid w:val="00297D94"/>
    <w:rsid w:val="002A1938"/>
    <w:rsid w:val="002A1FEC"/>
    <w:rsid w:val="002A2A3D"/>
    <w:rsid w:val="002A2ED1"/>
    <w:rsid w:val="002A2FF6"/>
    <w:rsid w:val="002A346D"/>
    <w:rsid w:val="002A3C96"/>
    <w:rsid w:val="002A5489"/>
    <w:rsid w:val="002A7136"/>
    <w:rsid w:val="002A77CD"/>
    <w:rsid w:val="002B0CBB"/>
    <w:rsid w:val="002B0F73"/>
    <w:rsid w:val="002B1DA8"/>
    <w:rsid w:val="002B1EF5"/>
    <w:rsid w:val="002B1F5C"/>
    <w:rsid w:val="002B1F6E"/>
    <w:rsid w:val="002B226C"/>
    <w:rsid w:val="002B2E32"/>
    <w:rsid w:val="002B4E17"/>
    <w:rsid w:val="002B4E24"/>
    <w:rsid w:val="002C0FFE"/>
    <w:rsid w:val="002C1493"/>
    <w:rsid w:val="002C1ECE"/>
    <w:rsid w:val="002C1FA3"/>
    <w:rsid w:val="002C37BD"/>
    <w:rsid w:val="002C3C29"/>
    <w:rsid w:val="002C4677"/>
    <w:rsid w:val="002C4A8B"/>
    <w:rsid w:val="002C6078"/>
    <w:rsid w:val="002C6113"/>
    <w:rsid w:val="002C694D"/>
    <w:rsid w:val="002C7A36"/>
    <w:rsid w:val="002C7DF4"/>
    <w:rsid w:val="002D01B3"/>
    <w:rsid w:val="002D0D3E"/>
    <w:rsid w:val="002D0D68"/>
    <w:rsid w:val="002D3710"/>
    <w:rsid w:val="002D40BE"/>
    <w:rsid w:val="002D41E8"/>
    <w:rsid w:val="002D45BB"/>
    <w:rsid w:val="002D599C"/>
    <w:rsid w:val="002D75A2"/>
    <w:rsid w:val="002D772B"/>
    <w:rsid w:val="002E0C85"/>
    <w:rsid w:val="002E0D95"/>
    <w:rsid w:val="002E1046"/>
    <w:rsid w:val="002E3964"/>
    <w:rsid w:val="002E41C8"/>
    <w:rsid w:val="002E550F"/>
    <w:rsid w:val="002E6045"/>
    <w:rsid w:val="002E7DF7"/>
    <w:rsid w:val="002F28FD"/>
    <w:rsid w:val="002F37FC"/>
    <w:rsid w:val="002F39F8"/>
    <w:rsid w:val="002F41B9"/>
    <w:rsid w:val="002F4B11"/>
    <w:rsid w:val="002F59C4"/>
    <w:rsid w:val="002F689C"/>
    <w:rsid w:val="002F6953"/>
    <w:rsid w:val="002F6964"/>
    <w:rsid w:val="00300018"/>
    <w:rsid w:val="00300167"/>
    <w:rsid w:val="003006DB"/>
    <w:rsid w:val="0030151F"/>
    <w:rsid w:val="00301681"/>
    <w:rsid w:val="003043E1"/>
    <w:rsid w:val="00305AC1"/>
    <w:rsid w:val="003064C6"/>
    <w:rsid w:val="00306766"/>
    <w:rsid w:val="003068D2"/>
    <w:rsid w:val="00307183"/>
    <w:rsid w:val="0031029B"/>
    <w:rsid w:val="00310BE8"/>
    <w:rsid w:val="00310D3E"/>
    <w:rsid w:val="003114B7"/>
    <w:rsid w:val="00311564"/>
    <w:rsid w:val="003118E5"/>
    <w:rsid w:val="0031253B"/>
    <w:rsid w:val="003128B9"/>
    <w:rsid w:val="0031448C"/>
    <w:rsid w:val="0031502E"/>
    <w:rsid w:val="00315CAD"/>
    <w:rsid w:val="00316912"/>
    <w:rsid w:val="00317050"/>
    <w:rsid w:val="00317FAD"/>
    <w:rsid w:val="0032047E"/>
    <w:rsid w:val="003214CC"/>
    <w:rsid w:val="0032252F"/>
    <w:rsid w:val="003229D5"/>
    <w:rsid w:val="00322EAE"/>
    <w:rsid w:val="0032306B"/>
    <w:rsid w:val="003242D5"/>
    <w:rsid w:val="003245BA"/>
    <w:rsid w:val="00324642"/>
    <w:rsid w:val="00326029"/>
    <w:rsid w:val="00327887"/>
    <w:rsid w:val="0032796E"/>
    <w:rsid w:val="0033086E"/>
    <w:rsid w:val="003309FE"/>
    <w:rsid w:val="00333369"/>
    <w:rsid w:val="00333533"/>
    <w:rsid w:val="003338F0"/>
    <w:rsid w:val="003342C1"/>
    <w:rsid w:val="00334BEF"/>
    <w:rsid w:val="003350D3"/>
    <w:rsid w:val="00335DBB"/>
    <w:rsid w:val="00336FD6"/>
    <w:rsid w:val="0034049F"/>
    <w:rsid w:val="00341039"/>
    <w:rsid w:val="00341241"/>
    <w:rsid w:val="00342B1D"/>
    <w:rsid w:val="00343172"/>
    <w:rsid w:val="003442AA"/>
    <w:rsid w:val="0034568C"/>
    <w:rsid w:val="003463DA"/>
    <w:rsid w:val="00346845"/>
    <w:rsid w:val="00346C8D"/>
    <w:rsid w:val="00347C05"/>
    <w:rsid w:val="00351005"/>
    <w:rsid w:val="00351A0C"/>
    <w:rsid w:val="0035228A"/>
    <w:rsid w:val="00354186"/>
    <w:rsid w:val="00354615"/>
    <w:rsid w:val="00354BDA"/>
    <w:rsid w:val="00355124"/>
    <w:rsid w:val="00355A64"/>
    <w:rsid w:val="00355DCA"/>
    <w:rsid w:val="00356D36"/>
    <w:rsid w:val="00357036"/>
    <w:rsid w:val="0035775A"/>
    <w:rsid w:val="00360181"/>
    <w:rsid w:val="003602B9"/>
    <w:rsid w:val="00362266"/>
    <w:rsid w:val="003639C8"/>
    <w:rsid w:val="00363B0B"/>
    <w:rsid w:val="00363D67"/>
    <w:rsid w:val="0036481F"/>
    <w:rsid w:val="00364DA4"/>
    <w:rsid w:val="0036641A"/>
    <w:rsid w:val="00366A18"/>
    <w:rsid w:val="00366CEC"/>
    <w:rsid w:val="003677E9"/>
    <w:rsid w:val="00367E07"/>
    <w:rsid w:val="00367E83"/>
    <w:rsid w:val="003702FE"/>
    <w:rsid w:val="00370E31"/>
    <w:rsid w:val="0037136A"/>
    <w:rsid w:val="003723D5"/>
    <w:rsid w:val="00372DA8"/>
    <w:rsid w:val="00373570"/>
    <w:rsid w:val="0037390C"/>
    <w:rsid w:val="00375FCC"/>
    <w:rsid w:val="003762A8"/>
    <w:rsid w:val="0037645C"/>
    <w:rsid w:val="00376BE8"/>
    <w:rsid w:val="00377B5B"/>
    <w:rsid w:val="003801ED"/>
    <w:rsid w:val="00380EF6"/>
    <w:rsid w:val="00381A4C"/>
    <w:rsid w:val="00381C3D"/>
    <w:rsid w:val="00382D22"/>
    <w:rsid w:val="0038370C"/>
    <w:rsid w:val="0038393F"/>
    <w:rsid w:val="00383CEF"/>
    <w:rsid w:val="00385C94"/>
    <w:rsid w:val="00386029"/>
    <w:rsid w:val="003875E9"/>
    <w:rsid w:val="0039024C"/>
    <w:rsid w:val="00390D45"/>
    <w:rsid w:val="003912BD"/>
    <w:rsid w:val="00391B2C"/>
    <w:rsid w:val="00392E85"/>
    <w:rsid w:val="00394732"/>
    <w:rsid w:val="00395145"/>
    <w:rsid w:val="00396572"/>
    <w:rsid w:val="003966C1"/>
    <w:rsid w:val="003A0750"/>
    <w:rsid w:val="003A08BF"/>
    <w:rsid w:val="003A138D"/>
    <w:rsid w:val="003A1AEE"/>
    <w:rsid w:val="003A1CCC"/>
    <w:rsid w:val="003A1F2D"/>
    <w:rsid w:val="003A2421"/>
    <w:rsid w:val="003A462C"/>
    <w:rsid w:val="003A5290"/>
    <w:rsid w:val="003A5EA1"/>
    <w:rsid w:val="003B0174"/>
    <w:rsid w:val="003B0BEC"/>
    <w:rsid w:val="003B4A4D"/>
    <w:rsid w:val="003B4D73"/>
    <w:rsid w:val="003B5430"/>
    <w:rsid w:val="003B56DA"/>
    <w:rsid w:val="003C084D"/>
    <w:rsid w:val="003C0E57"/>
    <w:rsid w:val="003C0EE7"/>
    <w:rsid w:val="003C1D13"/>
    <w:rsid w:val="003C28AC"/>
    <w:rsid w:val="003C3745"/>
    <w:rsid w:val="003C477B"/>
    <w:rsid w:val="003C5216"/>
    <w:rsid w:val="003C5A2F"/>
    <w:rsid w:val="003C5CBC"/>
    <w:rsid w:val="003C5D69"/>
    <w:rsid w:val="003C6B4E"/>
    <w:rsid w:val="003C759B"/>
    <w:rsid w:val="003C79F2"/>
    <w:rsid w:val="003D04FF"/>
    <w:rsid w:val="003D0E1F"/>
    <w:rsid w:val="003D1E94"/>
    <w:rsid w:val="003D2E82"/>
    <w:rsid w:val="003D3F8A"/>
    <w:rsid w:val="003D5A9D"/>
    <w:rsid w:val="003D63A8"/>
    <w:rsid w:val="003E1571"/>
    <w:rsid w:val="003E2E4C"/>
    <w:rsid w:val="003E2EDC"/>
    <w:rsid w:val="003E34D7"/>
    <w:rsid w:val="003E3643"/>
    <w:rsid w:val="003E416A"/>
    <w:rsid w:val="003E5EB2"/>
    <w:rsid w:val="003E5F40"/>
    <w:rsid w:val="003E799E"/>
    <w:rsid w:val="003E7FDB"/>
    <w:rsid w:val="003F03BD"/>
    <w:rsid w:val="003F1E06"/>
    <w:rsid w:val="003F1E24"/>
    <w:rsid w:val="003F23C7"/>
    <w:rsid w:val="003F2E70"/>
    <w:rsid w:val="003F3072"/>
    <w:rsid w:val="003F491F"/>
    <w:rsid w:val="003F59FE"/>
    <w:rsid w:val="003F5C38"/>
    <w:rsid w:val="003F5CAC"/>
    <w:rsid w:val="003F6AC2"/>
    <w:rsid w:val="003F70DD"/>
    <w:rsid w:val="003F71A3"/>
    <w:rsid w:val="003F7BF6"/>
    <w:rsid w:val="00400162"/>
    <w:rsid w:val="00400735"/>
    <w:rsid w:val="004007B2"/>
    <w:rsid w:val="00400E1C"/>
    <w:rsid w:val="00401692"/>
    <w:rsid w:val="00401D8F"/>
    <w:rsid w:val="0040241A"/>
    <w:rsid w:val="00403849"/>
    <w:rsid w:val="00404310"/>
    <w:rsid w:val="00404D1A"/>
    <w:rsid w:val="00405876"/>
    <w:rsid w:val="004061C8"/>
    <w:rsid w:val="004062DB"/>
    <w:rsid w:val="0040658D"/>
    <w:rsid w:val="00406771"/>
    <w:rsid w:val="00407A50"/>
    <w:rsid w:val="004108A7"/>
    <w:rsid w:val="00411A26"/>
    <w:rsid w:val="00411F97"/>
    <w:rsid w:val="0041265E"/>
    <w:rsid w:val="004138F0"/>
    <w:rsid w:val="00414AA3"/>
    <w:rsid w:val="00414C1D"/>
    <w:rsid w:val="0041513B"/>
    <w:rsid w:val="004161B9"/>
    <w:rsid w:val="004203CA"/>
    <w:rsid w:val="004210D1"/>
    <w:rsid w:val="00421300"/>
    <w:rsid w:val="00421715"/>
    <w:rsid w:val="00421DAF"/>
    <w:rsid w:val="00422344"/>
    <w:rsid w:val="00423BEC"/>
    <w:rsid w:val="00425598"/>
    <w:rsid w:val="004263DE"/>
    <w:rsid w:val="00426701"/>
    <w:rsid w:val="0042700F"/>
    <w:rsid w:val="004310DA"/>
    <w:rsid w:val="00431DB5"/>
    <w:rsid w:val="004339D3"/>
    <w:rsid w:val="00433E24"/>
    <w:rsid w:val="00434278"/>
    <w:rsid w:val="0043505D"/>
    <w:rsid w:val="004357CF"/>
    <w:rsid w:val="004361C8"/>
    <w:rsid w:val="00436294"/>
    <w:rsid w:val="00436C03"/>
    <w:rsid w:val="00436CD4"/>
    <w:rsid w:val="00437FD4"/>
    <w:rsid w:val="00440756"/>
    <w:rsid w:val="00440E60"/>
    <w:rsid w:val="004423DC"/>
    <w:rsid w:val="00442F19"/>
    <w:rsid w:val="00443C02"/>
    <w:rsid w:val="00443CD1"/>
    <w:rsid w:val="00444B86"/>
    <w:rsid w:val="00446523"/>
    <w:rsid w:val="00446615"/>
    <w:rsid w:val="00447339"/>
    <w:rsid w:val="00447923"/>
    <w:rsid w:val="00447981"/>
    <w:rsid w:val="0045012D"/>
    <w:rsid w:val="00450A8F"/>
    <w:rsid w:val="00450AFA"/>
    <w:rsid w:val="004513CC"/>
    <w:rsid w:val="00451983"/>
    <w:rsid w:val="0045217F"/>
    <w:rsid w:val="004522A9"/>
    <w:rsid w:val="00453FE7"/>
    <w:rsid w:val="004544BE"/>
    <w:rsid w:val="004544DF"/>
    <w:rsid w:val="004547A9"/>
    <w:rsid w:val="00454E3F"/>
    <w:rsid w:val="004562D5"/>
    <w:rsid w:val="00456B19"/>
    <w:rsid w:val="004571EC"/>
    <w:rsid w:val="00457858"/>
    <w:rsid w:val="00460491"/>
    <w:rsid w:val="00462EE3"/>
    <w:rsid w:val="00465C5A"/>
    <w:rsid w:val="004663F5"/>
    <w:rsid w:val="00472521"/>
    <w:rsid w:val="004727BE"/>
    <w:rsid w:val="00473598"/>
    <w:rsid w:val="00473770"/>
    <w:rsid w:val="00473801"/>
    <w:rsid w:val="0047427D"/>
    <w:rsid w:val="004758D0"/>
    <w:rsid w:val="00477267"/>
    <w:rsid w:val="00477E11"/>
    <w:rsid w:val="0048635D"/>
    <w:rsid w:val="00487497"/>
    <w:rsid w:val="004877F9"/>
    <w:rsid w:val="0049039D"/>
    <w:rsid w:val="00491938"/>
    <w:rsid w:val="00492294"/>
    <w:rsid w:val="00492784"/>
    <w:rsid w:val="00492E35"/>
    <w:rsid w:val="004930B2"/>
    <w:rsid w:val="00493262"/>
    <w:rsid w:val="00493DA5"/>
    <w:rsid w:val="00494854"/>
    <w:rsid w:val="00494A8D"/>
    <w:rsid w:val="00494F86"/>
    <w:rsid w:val="00495879"/>
    <w:rsid w:val="0049641C"/>
    <w:rsid w:val="00496900"/>
    <w:rsid w:val="00496D33"/>
    <w:rsid w:val="004970D5"/>
    <w:rsid w:val="00497184"/>
    <w:rsid w:val="004975AC"/>
    <w:rsid w:val="004A01E2"/>
    <w:rsid w:val="004A2F18"/>
    <w:rsid w:val="004A3897"/>
    <w:rsid w:val="004A475B"/>
    <w:rsid w:val="004A4A36"/>
    <w:rsid w:val="004A4F7D"/>
    <w:rsid w:val="004A5500"/>
    <w:rsid w:val="004A59CD"/>
    <w:rsid w:val="004A60D1"/>
    <w:rsid w:val="004A6BA9"/>
    <w:rsid w:val="004A7957"/>
    <w:rsid w:val="004A7F39"/>
    <w:rsid w:val="004B004F"/>
    <w:rsid w:val="004B0336"/>
    <w:rsid w:val="004B0349"/>
    <w:rsid w:val="004B0925"/>
    <w:rsid w:val="004B1D61"/>
    <w:rsid w:val="004B2817"/>
    <w:rsid w:val="004B3626"/>
    <w:rsid w:val="004B4CBD"/>
    <w:rsid w:val="004B5072"/>
    <w:rsid w:val="004B531E"/>
    <w:rsid w:val="004B5752"/>
    <w:rsid w:val="004B686B"/>
    <w:rsid w:val="004B6E4C"/>
    <w:rsid w:val="004C0113"/>
    <w:rsid w:val="004C0114"/>
    <w:rsid w:val="004C081F"/>
    <w:rsid w:val="004C0E12"/>
    <w:rsid w:val="004C1C59"/>
    <w:rsid w:val="004C2C53"/>
    <w:rsid w:val="004C3D7E"/>
    <w:rsid w:val="004C4C5A"/>
    <w:rsid w:val="004C5038"/>
    <w:rsid w:val="004C55F4"/>
    <w:rsid w:val="004C5744"/>
    <w:rsid w:val="004C587B"/>
    <w:rsid w:val="004C6723"/>
    <w:rsid w:val="004C7029"/>
    <w:rsid w:val="004C76E7"/>
    <w:rsid w:val="004C7A37"/>
    <w:rsid w:val="004D01A2"/>
    <w:rsid w:val="004D0327"/>
    <w:rsid w:val="004D0CB3"/>
    <w:rsid w:val="004D0EC5"/>
    <w:rsid w:val="004D3BD4"/>
    <w:rsid w:val="004D55DB"/>
    <w:rsid w:val="004D58EA"/>
    <w:rsid w:val="004D622B"/>
    <w:rsid w:val="004D62CB"/>
    <w:rsid w:val="004D6384"/>
    <w:rsid w:val="004D6657"/>
    <w:rsid w:val="004D6D13"/>
    <w:rsid w:val="004D7727"/>
    <w:rsid w:val="004D7EDF"/>
    <w:rsid w:val="004E005E"/>
    <w:rsid w:val="004E0782"/>
    <w:rsid w:val="004E1697"/>
    <w:rsid w:val="004E1AF6"/>
    <w:rsid w:val="004E2684"/>
    <w:rsid w:val="004E327B"/>
    <w:rsid w:val="004E3470"/>
    <w:rsid w:val="004E441D"/>
    <w:rsid w:val="004E52B4"/>
    <w:rsid w:val="004E6B04"/>
    <w:rsid w:val="004E73BF"/>
    <w:rsid w:val="004E78C4"/>
    <w:rsid w:val="004F02C0"/>
    <w:rsid w:val="004F1185"/>
    <w:rsid w:val="004F24F9"/>
    <w:rsid w:val="004F2525"/>
    <w:rsid w:val="004F3D5F"/>
    <w:rsid w:val="004F420E"/>
    <w:rsid w:val="004F4B17"/>
    <w:rsid w:val="004F6486"/>
    <w:rsid w:val="004F64EC"/>
    <w:rsid w:val="004F7526"/>
    <w:rsid w:val="005003FE"/>
    <w:rsid w:val="0050067A"/>
    <w:rsid w:val="00501A44"/>
    <w:rsid w:val="00502339"/>
    <w:rsid w:val="00503AE0"/>
    <w:rsid w:val="0050412E"/>
    <w:rsid w:val="005041D5"/>
    <w:rsid w:val="00504479"/>
    <w:rsid w:val="00504725"/>
    <w:rsid w:val="00504CCF"/>
    <w:rsid w:val="00505C46"/>
    <w:rsid w:val="005066A7"/>
    <w:rsid w:val="00507712"/>
    <w:rsid w:val="0051216C"/>
    <w:rsid w:val="005129A3"/>
    <w:rsid w:val="00517559"/>
    <w:rsid w:val="00517977"/>
    <w:rsid w:val="00520883"/>
    <w:rsid w:val="00521F91"/>
    <w:rsid w:val="00522097"/>
    <w:rsid w:val="005262B5"/>
    <w:rsid w:val="005265A4"/>
    <w:rsid w:val="0052760D"/>
    <w:rsid w:val="005317B3"/>
    <w:rsid w:val="00531866"/>
    <w:rsid w:val="00534836"/>
    <w:rsid w:val="00535841"/>
    <w:rsid w:val="005365EF"/>
    <w:rsid w:val="00536CF8"/>
    <w:rsid w:val="005370AA"/>
    <w:rsid w:val="0053719A"/>
    <w:rsid w:val="0054056B"/>
    <w:rsid w:val="00540B2F"/>
    <w:rsid w:val="00541068"/>
    <w:rsid w:val="00541827"/>
    <w:rsid w:val="00543899"/>
    <w:rsid w:val="00545539"/>
    <w:rsid w:val="00545EC7"/>
    <w:rsid w:val="00546A53"/>
    <w:rsid w:val="00546E3B"/>
    <w:rsid w:val="00546EA2"/>
    <w:rsid w:val="00547BAD"/>
    <w:rsid w:val="00547D35"/>
    <w:rsid w:val="00551557"/>
    <w:rsid w:val="00551A02"/>
    <w:rsid w:val="005520AC"/>
    <w:rsid w:val="005521CE"/>
    <w:rsid w:val="0055329D"/>
    <w:rsid w:val="005534FA"/>
    <w:rsid w:val="00553EBA"/>
    <w:rsid w:val="00554EAB"/>
    <w:rsid w:val="00556D24"/>
    <w:rsid w:val="0055751D"/>
    <w:rsid w:val="00559B66"/>
    <w:rsid w:val="00560142"/>
    <w:rsid w:val="00560144"/>
    <w:rsid w:val="00561821"/>
    <w:rsid w:val="00562515"/>
    <w:rsid w:val="00562E14"/>
    <w:rsid w:val="00564EC9"/>
    <w:rsid w:val="0056531B"/>
    <w:rsid w:val="00565AC2"/>
    <w:rsid w:val="00565CBE"/>
    <w:rsid w:val="005670A2"/>
    <w:rsid w:val="005670AC"/>
    <w:rsid w:val="005673FF"/>
    <w:rsid w:val="005676B6"/>
    <w:rsid w:val="00571101"/>
    <w:rsid w:val="00572790"/>
    <w:rsid w:val="00572F26"/>
    <w:rsid w:val="00572F5E"/>
    <w:rsid w:val="005738A8"/>
    <w:rsid w:val="005744B4"/>
    <w:rsid w:val="00574AF5"/>
    <w:rsid w:val="00575C76"/>
    <w:rsid w:val="005760E7"/>
    <w:rsid w:val="005764F6"/>
    <w:rsid w:val="00576B57"/>
    <w:rsid w:val="00577C44"/>
    <w:rsid w:val="00583469"/>
    <w:rsid w:val="00583F88"/>
    <w:rsid w:val="00584371"/>
    <w:rsid w:val="00585200"/>
    <w:rsid w:val="00585731"/>
    <w:rsid w:val="00587894"/>
    <w:rsid w:val="00587C9C"/>
    <w:rsid w:val="00587FD4"/>
    <w:rsid w:val="00592D74"/>
    <w:rsid w:val="00593DCB"/>
    <w:rsid w:val="00594714"/>
    <w:rsid w:val="00595F12"/>
    <w:rsid w:val="00596CCD"/>
    <w:rsid w:val="005A0FFB"/>
    <w:rsid w:val="005A1EAF"/>
    <w:rsid w:val="005A25A5"/>
    <w:rsid w:val="005A2EB3"/>
    <w:rsid w:val="005A3142"/>
    <w:rsid w:val="005A347E"/>
    <w:rsid w:val="005A58AC"/>
    <w:rsid w:val="005A5F29"/>
    <w:rsid w:val="005A694B"/>
    <w:rsid w:val="005A7609"/>
    <w:rsid w:val="005A7818"/>
    <w:rsid w:val="005A791E"/>
    <w:rsid w:val="005B0035"/>
    <w:rsid w:val="005B0518"/>
    <w:rsid w:val="005B0CAE"/>
    <w:rsid w:val="005B1024"/>
    <w:rsid w:val="005B138A"/>
    <w:rsid w:val="005B191E"/>
    <w:rsid w:val="005B20EF"/>
    <w:rsid w:val="005B29AB"/>
    <w:rsid w:val="005B360C"/>
    <w:rsid w:val="005B4049"/>
    <w:rsid w:val="005B49D9"/>
    <w:rsid w:val="005B4AC2"/>
    <w:rsid w:val="005B57D5"/>
    <w:rsid w:val="005B747A"/>
    <w:rsid w:val="005B79A7"/>
    <w:rsid w:val="005C0059"/>
    <w:rsid w:val="005C0319"/>
    <w:rsid w:val="005C05DA"/>
    <w:rsid w:val="005C0E70"/>
    <w:rsid w:val="005C2697"/>
    <w:rsid w:val="005C2EC9"/>
    <w:rsid w:val="005C2ED2"/>
    <w:rsid w:val="005C3145"/>
    <w:rsid w:val="005C4256"/>
    <w:rsid w:val="005C4600"/>
    <w:rsid w:val="005C5D27"/>
    <w:rsid w:val="005C6DCB"/>
    <w:rsid w:val="005D0F45"/>
    <w:rsid w:val="005D1667"/>
    <w:rsid w:val="005D30AF"/>
    <w:rsid w:val="005D3241"/>
    <w:rsid w:val="005D3A03"/>
    <w:rsid w:val="005D4874"/>
    <w:rsid w:val="005D48A7"/>
    <w:rsid w:val="005D4EF0"/>
    <w:rsid w:val="005D521F"/>
    <w:rsid w:val="005D539D"/>
    <w:rsid w:val="005D541F"/>
    <w:rsid w:val="005D5D80"/>
    <w:rsid w:val="005D7428"/>
    <w:rsid w:val="005E024D"/>
    <w:rsid w:val="005E28C8"/>
    <w:rsid w:val="005E2F9F"/>
    <w:rsid w:val="005E3837"/>
    <w:rsid w:val="005E4580"/>
    <w:rsid w:val="005E4C56"/>
    <w:rsid w:val="005E6911"/>
    <w:rsid w:val="005E6AC5"/>
    <w:rsid w:val="005E7848"/>
    <w:rsid w:val="005E78CD"/>
    <w:rsid w:val="005F08AE"/>
    <w:rsid w:val="005F0CBB"/>
    <w:rsid w:val="005F1E91"/>
    <w:rsid w:val="005F2A53"/>
    <w:rsid w:val="005F2DC9"/>
    <w:rsid w:val="005F4556"/>
    <w:rsid w:val="005F77C6"/>
    <w:rsid w:val="0060072F"/>
    <w:rsid w:val="0060074D"/>
    <w:rsid w:val="00602157"/>
    <w:rsid w:val="006022A2"/>
    <w:rsid w:val="00602E0E"/>
    <w:rsid w:val="00602E13"/>
    <w:rsid w:val="00603062"/>
    <w:rsid w:val="006034CC"/>
    <w:rsid w:val="006034DB"/>
    <w:rsid w:val="006036A5"/>
    <w:rsid w:val="00605361"/>
    <w:rsid w:val="00606143"/>
    <w:rsid w:val="00606305"/>
    <w:rsid w:val="00606A3B"/>
    <w:rsid w:val="00607C25"/>
    <w:rsid w:val="00607F0A"/>
    <w:rsid w:val="00607F83"/>
    <w:rsid w:val="00611135"/>
    <w:rsid w:val="00611F64"/>
    <w:rsid w:val="00613F83"/>
    <w:rsid w:val="00614239"/>
    <w:rsid w:val="00614E0D"/>
    <w:rsid w:val="00615A9F"/>
    <w:rsid w:val="00615AEF"/>
    <w:rsid w:val="0061695C"/>
    <w:rsid w:val="006174DA"/>
    <w:rsid w:val="00617F86"/>
    <w:rsid w:val="00620D4B"/>
    <w:rsid w:val="00621344"/>
    <w:rsid w:val="00621E09"/>
    <w:rsid w:val="006225D9"/>
    <w:rsid w:val="00624A84"/>
    <w:rsid w:val="00624DEB"/>
    <w:rsid w:val="00625D39"/>
    <w:rsid w:val="00626213"/>
    <w:rsid w:val="00627E18"/>
    <w:rsid w:val="00627E58"/>
    <w:rsid w:val="00627F9F"/>
    <w:rsid w:val="00630DE4"/>
    <w:rsid w:val="00631C06"/>
    <w:rsid w:val="006324BE"/>
    <w:rsid w:val="0063250D"/>
    <w:rsid w:val="00632722"/>
    <w:rsid w:val="00632A11"/>
    <w:rsid w:val="00634D82"/>
    <w:rsid w:val="00635CF7"/>
    <w:rsid w:val="00635D04"/>
    <w:rsid w:val="006364FB"/>
    <w:rsid w:val="00636DFF"/>
    <w:rsid w:val="00637669"/>
    <w:rsid w:val="00637866"/>
    <w:rsid w:val="0064005F"/>
    <w:rsid w:val="00640495"/>
    <w:rsid w:val="00641DE8"/>
    <w:rsid w:val="00642367"/>
    <w:rsid w:val="00644119"/>
    <w:rsid w:val="00644F25"/>
    <w:rsid w:val="0064553D"/>
    <w:rsid w:val="00645A77"/>
    <w:rsid w:val="0064664A"/>
    <w:rsid w:val="00646757"/>
    <w:rsid w:val="006467CE"/>
    <w:rsid w:val="00650876"/>
    <w:rsid w:val="00651A90"/>
    <w:rsid w:val="00653450"/>
    <w:rsid w:val="00653924"/>
    <w:rsid w:val="00653BA7"/>
    <w:rsid w:val="00653EE2"/>
    <w:rsid w:val="0065426D"/>
    <w:rsid w:val="00654864"/>
    <w:rsid w:val="0065669C"/>
    <w:rsid w:val="00656705"/>
    <w:rsid w:val="0065671E"/>
    <w:rsid w:val="0066054A"/>
    <w:rsid w:val="00660C41"/>
    <w:rsid w:val="0066141D"/>
    <w:rsid w:val="0066145D"/>
    <w:rsid w:val="00661686"/>
    <w:rsid w:val="006624EE"/>
    <w:rsid w:val="00663689"/>
    <w:rsid w:val="0066392A"/>
    <w:rsid w:val="00664A96"/>
    <w:rsid w:val="00665461"/>
    <w:rsid w:val="006655F6"/>
    <w:rsid w:val="006659DB"/>
    <w:rsid w:val="00665C18"/>
    <w:rsid w:val="006661B6"/>
    <w:rsid w:val="006664B6"/>
    <w:rsid w:val="00666F90"/>
    <w:rsid w:val="00671341"/>
    <w:rsid w:val="0067148E"/>
    <w:rsid w:val="006744DE"/>
    <w:rsid w:val="00674FA7"/>
    <w:rsid w:val="00675B36"/>
    <w:rsid w:val="00675D32"/>
    <w:rsid w:val="006768C0"/>
    <w:rsid w:val="00676EFA"/>
    <w:rsid w:val="00677517"/>
    <w:rsid w:val="00681615"/>
    <w:rsid w:val="0068190C"/>
    <w:rsid w:val="00682823"/>
    <w:rsid w:val="0068364C"/>
    <w:rsid w:val="00683813"/>
    <w:rsid w:val="00683CBC"/>
    <w:rsid w:val="0068490D"/>
    <w:rsid w:val="00684AEE"/>
    <w:rsid w:val="00684DAB"/>
    <w:rsid w:val="006858BF"/>
    <w:rsid w:val="00687FA9"/>
    <w:rsid w:val="00692787"/>
    <w:rsid w:val="0069309B"/>
    <w:rsid w:val="00694185"/>
    <w:rsid w:val="0069464F"/>
    <w:rsid w:val="006947E4"/>
    <w:rsid w:val="00695C31"/>
    <w:rsid w:val="00697FF6"/>
    <w:rsid w:val="006A1849"/>
    <w:rsid w:val="006A250E"/>
    <w:rsid w:val="006A33D5"/>
    <w:rsid w:val="006A3789"/>
    <w:rsid w:val="006A5032"/>
    <w:rsid w:val="006A59C3"/>
    <w:rsid w:val="006A69F8"/>
    <w:rsid w:val="006A6AE5"/>
    <w:rsid w:val="006A794A"/>
    <w:rsid w:val="006A7C10"/>
    <w:rsid w:val="006B0EFF"/>
    <w:rsid w:val="006B0FD6"/>
    <w:rsid w:val="006B23E1"/>
    <w:rsid w:val="006B2957"/>
    <w:rsid w:val="006B2C25"/>
    <w:rsid w:val="006B3E8E"/>
    <w:rsid w:val="006B520A"/>
    <w:rsid w:val="006B5927"/>
    <w:rsid w:val="006B5E2A"/>
    <w:rsid w:val="006C0A16"/>
    <w:rsid w:val="006C172C"/>
    <w:rsid w:val="006C17BA"/>
    <w:rsid w:val="006C2009"/>
    <w:rsid w:val="006C3409"/>
    <w:rsid w:val="006C39DB"/>
    <w:rsid w:val="006C4BEE"/>
    <w:rsid w:val="006C518B"/>
    <w:rsid w:val="006C6632"/>
    <w:rsid w:val="006C6B84"/>
    <w:rsid w:val="006C6BDF"/>
    <w:rsid w:val="006C6C85"/>
    <w:rsid w:val="006D0376"/>
    <w:rsid w:val="006D0C3D"/>
    <w:rsid w:val="006D22DA"/>
    <w:rsid w:val="006D2BAC"/>
    <w:rsid w:val="006D2DBA"/>
    <w:rsid w:val="006D3E1D"/>
    <w:rsid w:val="006D43CE"/>
    <w:rsid w:val="006D4942"/>
    <w:rsid w:val="006D4E59"/>
    <w:rsid w:val="006D623B"/>
    <w:rsid w:val="006E01C5"/>
    <w:rsid w:val="006E0A7A"/>
    <w:rsid w:val="006E14C5"/>
    <w:rsid w:val="006E172C"/>
    <w:rsid w:val="006E269C"/>
    <w:rsid w:val="006E3222"/>
    <w:rsid w:val="006E3E01"/>
    <w:rsid w:val="006E42B2"/>
    <w:rsid w:val="006E49A3"/>
    <w:rsid w:val="006E49E1"/>
    <w:rsid w:val="006E50A3"/>
    <w:rsid w:val="006E5131"/>
    <w:rsid w:val="006E52FA"/>
    <w:rsid w:val="006E5A27"/>
    <w:rsid w:val="006E61C7"/>
    <w:rsid w:val="006E6B83"/>
    <w:rsid w:val="006E6DDF"/>
    <w:rsid w:val="006E70A6"/>
    <w:rsid w:val="006E7B49"/>
    <w:rsid w:val="006F10C0"/>
    <w:rsid w:val="006F27F0"/>
    <w:rsid w:val="006F2A0E"/>
    <w:rsid w:val="006F366E"/>
    <w:rsid w:val="006F4BA1"/>
    <w:rsid w:val="006F4BBF"/>
    <w:rsid w:val="006F57DB"/>
    <w:rsid w:val="006F5C5D"/>
    <w:rsid w:val="006F6BA0"/>
    <w:rsid w:val="006F724A"/>
    <w:rsid w:val="006F7AEE"/>
    <w:rsid w:val="00700141"/>
    <w:rsid w:val="00700ED2"/>
    <w:rsid w:val="0070175F"/>
    <w:rsid w:val="007019BD"/>
    <w:rsid w:val="007025A5"/>
    <w:rsid w:val="00703DC1"/>
    <w:rsid w:val="00704499"/>
    <w:rsid w:val="007046AC"/>
    <w:rsid w:val="00705F82"/>
    <w:rsid w:val="00706E52"/>
    <w:rsid w:val="007070DD"/>
    <w:rsid w:val="0070777F"/>
    <w:rsid w:val="00707D36"/>
    <w:rsid w:val="0071092D"/>
    <w:rsid w:val="00710F75"/>
    <w:rsid w:val="00711463"/>
    <w:rsid w:val="007115D0"/>
    <w:rsid w:val="00711765"/>
    <w:rsid w:val="00712440"/>
    <w:rsid w:val="007130DB"/>
    <w:rsid w:val="007133D5"/>
    <w:rsid w:val="007165FD"/>
    <w:rsid w:val="00716F45"/>
    <w:rsid w:val="00720B61"/>
    <w:rsid w:val="00720D2F"/>
    <w:rsid w:val="007212E1"/>
    <w:rsid w:val="0072208B"/>
    <w:rsid w:val="007237A1"/>
    <w:rsid w:val="007242A5"/>
    <w:rsid w:val="00725A2C"/>
    <w:rsid w:val="00726117"/>
    <w:rsid w:val="007278FA"/>
    <w:rsid w:val="00730A70"/>
    <w:rsid w:val="00730FEC"/>
    <w:rsid w:val="007310AA"/>
    <w:rsid w:val="0073141E"/>
    <w:rsid w:val="00731C77"/>
    <w:rsid w:val="00733684"/>
    <w:rsid w:val="00733971"/>
    <w:rsid w:val="007403D7"/>
    <w:rsid w:val="00741B80"/>
    <w:rsid w:val="00742B6E"/>
    <w:rsid w:val="0074327C"/>
    <w:rsid w:val="0074426A"/>
    <w:rsid w:val="00745E74"/>
    <w:rsid w:val="0074698F"/>
    <w:rsid w:val="00746A92"/>
    <w:rsid w:val="0075009A"/>
    <w:rsid w:val="00750224"/>
    <w:rsid w:val="00752513"/>
    <w:rsid w:val="00753F8F"/>
    <w:rsid w:val="00755961"/>
    <w:rsid w:val="00755DCB"/>
    <w:rsid w:val="00757513"/>
    <w:rsid w:val="00757693"/>
    <w:rsid w:val="00757AC1"/>
    <w:rsid w:val="0075B716"/>
    <w:rsid w:val="007602DA"/>
    <w:rsid w:val="00761386"/>
    <w:rsid w:val="007625B7"/>
    <w:rsid w:val="00762BF6"/>
    <w:rsid w:val="0076466B"/>
    <w:rsid w:val="007656DB"/>
    <w:rsid w:val="00765EB9"/>
    <w:rsid w:val="00765FDE"/>
    <w:rsid w:val="00766305"/>
    <w:rsid w:val="007663B5"/>
    <w:rsid w:val="00766478"/>
    <w:rsid w:val="00766992"/>
    <w:rsid w:val="00766A11"/>
    <w:rsid w:val="00767361"/>
    <w:rsid w:val="00771568"/>
    <w:rsid w:val="007732D3"/>
    <w:rsid w:val="00773696"/>
    <w:rsid w:val="007745CD"/>
    <w:rsid w:val="0077614A"/>
    <w:rsid w:val="0077678A"/>
    <w:rsid w:val="00777395"/>
    <w:rsid w:val="00780EDE"/>
    <w:rsid w:val="007815CA"/>
    <w:rsid w:val="00781974"/>
    <w:rsid w:val="00782C6B"/>
    <w:rsid w:val="007840B8"/>
    <w:rsid w:val="0078503F"/>
    <w:rsid w:val="0078552F"/>
    <w:rsid w:val="00785F26"/>
    <w:rsid w:val="00786358"/>
    <w:rsid w:val="0078643A"/>
    <w:rsid w:val="0078691C"/>
    <w:rsid w:val="0079058F"/>
    <w:rsid w:val="00791D92"/>
    <w:rsid w:val="00791F78"/>
    <w:rsid w:val="00792EFC"/>
    <w:rsid w:val="0079340E"/>
    <w:rsid w:val="00793E2E"/>
    <w:rsid w:val="00793EAD"/>
    <w:rsid w:val="0079460F"/>
    <w:rsid w:val="00794EFE"/>
    <w:rsid w:val="0079520B"/>
    <w:rsid w:val="00795FCF"/>
    <w:rsid w:val="007969F7"/>
    <w:rsid w:val="00796CDE"/>
    <w:rsid w:val="00797CE4"/>
    <w:rsid w:val="00797F8A"/>
    <w:rsid w:val="007A0A29"/>
    <w:rsid w:val="007A0F4D"/>
    <w:rsid w:val="007A1FF4"/>
    <w:rsid w:val="007A421B"/>
    <w:rsid w:val="007A46D3"/>
    <w:rsid w:val="007A4C98"/>
    <w:rsid w:val="007A5221"/>
    <w:rsid w:val="007A5331"/>
    <w:rsid w:val="007A6270"/>
    <w:rsid w:val="007A6360"/>
    <w:rsid w:val="007A6BE7"/>
    <w:rsid w:val="007B04D2"/>
    <w:rsid w:val="007B1556"/>
    <w:rsid w:val="007B178D"/>
    <w:rsid w:val="007B1EC0"/>
    <w:rsid w:val="007B365C"/>
    <w:rsid w:val="007B3A67"/>
    <w:rsid w:val="007B5592"/>
    <w:rsid w:val="007B6937"/>
    <w:rsid w:val="007C093A"/>
    <w:rsid w:val="007C0B01"/>
    <w:rsid w:val="007C1BB5"/>
    <w:rsid w:val="007C30F5"/>
    <w:rsid w:val="007C340F"/>
    <w:rsid w:val="007C426B"/>
    <w:rsid w:val="007C5392"/>
    <w:rsid w:val="007C545E"/>
    <w:rsid w:val="007D0066"/>
    <w:rsid w:val="007D0867"/>
    <w:rsid w:val="007D0D4B"/>
    <w:rsid w:val="007D0E2D"/>
    <w:rsid w:val="007D125F"/>
    <w:rsid w:val="007D1A61"/>
    <w:rsid w:val="007D37F6"/>
    <w:rsid w:val="007D3D67"/>
    <w:rsid w:val="007D3D8D"/>
    <w:rsid w:val="007D4C3F"/>
    <w:rsid w:val="007D5031"/>
    <w:rsid w:val="007D64FB"/>
    <w:rsid w:val="007D7591"/>
    <w:rsid w:val="007E0526"/>
    <w:rsid w:val="007E0668"/>
    <w:rsid w:val="007E0CCE"/>
    <w:rsid w:val="007E2143"/>
    <w:rsid w:val="007E278A"/>
    <w:rsid w:val="007E3170"/>
    <w:rsid w:val="007E3536"/>
    <w:rsid w:val="007E438F"/>
    <w:rsid w:val="007E44F9"/>
    <w:rsid w:val="007E49D0"/>
    <w:rsid w:val="007E5018"/>
    <w:rsid w:val="007E5207"/>
    <w:rsid w:val="007E5FD8"/>
    <w:rsid w:val="007E68E0"/>
    <w:rsid w:val="007F0427"/>
    <w:rsid w:val="007F0BEC"/>
    <w:rsid w:val="007F251F"/>
    <w:rsid w:val="007F3C7E"/>
    <w:rsid w:val="007F4549"/>
    <w:rsid w:val="007F663F"/>
    <w:rsid w:val="007F79B8"/>
    <w:rsid w:val="008002C0"/>
    <w:rsid w:val="008009B9"/>
    <w:rsid w:val="00801548"/>
    <w:rsid w:val="00801703"/>
    <w:rsid w:val="00801853"/>
    <w:rsid w:val="00801EAD"/>
    <w:rsid w:val="00802543"/>
    <w:rsid w:val="00803391"/>
    <w:rsid w:val="00803AD0"/>
    <w:rsid w:val="008040DB"/>
    <w:rsid w:val="00805238"/>
    <w:rsid w:val="00805540"/>
    <w:rsid w:val="00805551"/>
    <w:rsid w:val="008064DA"/>
    <w:rsid w:val="00806D4D"/>
    <w:rsid w:val="0080762E"/>
    <w:rsid w:val="0080775F"/>
    <w:rsid w:val="00807AA4"/>
    <w:rsid w:val="00810EA9"/>
    <w:rsid w:val="00810F85"/>
    <w:rsid w:val="008110E2"/>
    <w:rsid w:val="0081275C"/>
    <w:rsid w:val="008127D0"/>
    <w:rsid w:val="00814EB0"/>
    <w:rsid w:val="00815B54"/>
    <w:rsid w:val="00821447"/>
    <w:rsid w:val="00821650"/>
    <w:rsid w:val="008219F1"/>
    <w:rsid w:val="00821A0C"/>
    <w:rsid w:val="008226C1"/>
    <w:rsid w:val="00824B72"/>
    <w:rsid w:val="00824E9F"/>
    <w:rsid w:val="0082591F"/>
    <w:rsid w:val="008259E7"/>
    <w:rsid w:val="00826C0F"/>
    <w:rsid w:val="0082795B"/>
    <w:rsid w:val="00827BE9"/>
    <w:rsid w:val="00827E02"/>
    <w:rsid w:val="00827F16"/>
    <w:rsid w:val="00830316"/>
    <w:rsid w:val="008304B7"/>
    <w:rsid w:val="00830789"/>
    <w:rsid w:val="00830934"/>
    <w:rsid w:val="00831CCA"/>
    <w:rsid w:val="0083431A"/>
    <w:rsid w:val="00834574"/>
    <w:rsid w:val="00834BC5"/>
    <w:rsid w:val="00835903"/>
    <w:rsid w:val="008360F7"/>
    <w:rsid w:val="00836834"/>
    <w:rsid w:val="00836DF8"/>
    <w:rsid w:val="008403AF"/>
    <w:rsid w:val="008407D4"/>
    <w:rsid w:val="00840B34"/>
    <w:rsid w:val="00842B14"/>
    <w:rsid w:val="00842C30"/>
    <w:rsid w:val="00843291"/>
    <w:rsid w:val="00843D79"/>
    <w:rsid w:val="00844E96"/>
    <w:rsid w:val="00845DB2"/>
    <w:rsid w:val="00846804"/>
    <w:rsid w:val="00846827"/>
    <w:rsid w:val="00847AA0"/>
    <w:rsid w:val="00850977"/>
    <w:rsid w:val="00850BAA"/>
    <w:rsid w:val="00851035"/>
    <w:rsid w:val="0085166F"/>
    <w:rsid w:val="0085381C"/>
    <w:rsid w:val="00853EC5"/>
    <w:rsid w:val="00854207"/>
    <w:rsid w:val="00854390"/>
    <w:rsid w:val="008543E6"/>
    <w:rsid w:val="00855584"/>
    <w:rsid w:val="00855CB1"/>
    <w:rsid w:val="00856444"/>
    <w:rsid w:val="00857107"/>
    <w:rsid w:val="0086109D"/>
    <w:rsid w:val="00861F23"/>
    <w:rsid w:val="008628F9"/>
    <w:rsid w:val="00862F46"/>
    <w:rsid w:val="00864027"/>
    <w:rsid w:val="00864510"/>
    <w:rsid w:val="00864EAC"/>
    <w:rsid w:val="00864F34"/>
    <w:rsid w:val="00866802"/>
    <w:rsid w:val="008675AB"/>
    <w:rsid w:val="00871288"/>
    <w:rsid w:val="00872008"/>
    <w:rsid w:val="00872F64"/>
    <w:rsid w:val="00873C3A"/>
    <w:rsid w:val="00874080"/>
    <w:rsid w:val="00876119"/>
    <w:rsid w:val="00880AC7"/>
    <w:rsid w:val="008816DA"/>
    <w:rsid w:val="00882230"/>
    <w:rsid w:val="0088235F"/>
    <w:rsid w:val="00883134"/>
    <w:rsid w:val="0088337D"/>
    <w:rsid w:val="00883637"/>
    <w:rsid w:val="0088628A"/>
    <w:rsid w:val="00886830"/>
    <w:rsid w:val="008877C5"/>
    <w:rsid w:val="00887A06"/>
    <w:rsid w:val="00890151"/>
    <w:rsid w:val="00891631"/>
    <w:rsid w:val="00892527"/>
    <w:rsid w:val="008934E2"/>
    <w:rsid w:val="008937DD"/>
    <w:rsid w:val="0089385B"/>
    <w:rsid w:val="00894522"/>
    <w:rsid w:val="00895020"/>
    <w:rsid w:val="00895AFD"/>
    <w:rsid w:val="008965A0"/>
    <w:rsid w:val="00896935"/>
    <w:rsid w:val="00896D0D"/>
    <w:rsid w:val="008974CE"/>
    <w:rsid w:val="008A03CE"/>
    <w:rsid w:val="008A0E70"/>
    <w:rsid w:val="008A15D7"/>
    <w:rsid w:val="008A2515"/>
    <w:rsid w:val="008A2801"/>
    <w:rsid w:val="008A30EF"/>
    <w:rsid w:val="008A3D57"/>
    <w:rsid w:val="008A448A"/>
    <w:rsid w:val="008A4A63"/>
    <w:rsid w:val="008A58F1"/>
    <w:rsid w:val="008A7B5D"/>
    <w:rsid w:val="008B12CF"/>
    <w:rsid w:val="008B18CA"/>
    <w:rsid w:val="008B1B89"/>
    <w:rsid w:val="008B2398"/>
    <w:rsid w:val="008B3365"/>
    <w:rsid w:val="008B3724"/>
    <w:rsid w:val="008B44DE"/>
    <w:rsid w:val="008B6826"/>
    <w:rsid w:val="008B75A0"/>
    <w:rsid w:val="008C0DF3"/>
    <w:rsid w:val="008C3C73"/>
    <w:rsid w:val="008C430F"/>
    <w:rsid w:val="008C5323"/>
    <w:rsid w:val="008C5C63"/>
    <w:rsid w:val="008C5CE5"/>
    <w:rsid w:val="008C6B82"/>
    <w:rsid w:val="008C6C38"/>
    <w:rsid w:val="008C7389"/>
    <w:rsid w:val="008C76FD"/>
    <w:rsid w:val="008D0028"/>
    <w:rsid w:val="008D0367"/>
    <w:rsid w:val="008D085B"/>
    <w:rsid w:val="008D13FE"/>
    <w:rsid w:val="008D196E"/>
    <w:rsid w:val="008D2DEE"/>
    <w:rsid w:val="008D32B5"/>
    <w:rsid w:val="008D33E7"/>
    <w:rsid w:val="008D3431"/>
    <w:rsid w:val="008D36C8"/>
    <w:rsid w:val="008D3B68"/>
    <w:rsid w:val="008D6845"/>
    <w:rsid w:val="008D7447"/>
    <w:rsid w:val="008E1384"/>
    <w:rsid w:val="008E24C2"/>
    <w:rsid w:val="008E2E06"/>
    <w:rsid w:val="008E307E"/>
    <w:rsid w:val="008E3085"/>
    <w:rsid w:val="008E4BF0"/>
    <w:rsid w:val="008E4FBB"/>
    <w:rsid w:val="008E6AE8"/>
    <w:rsid w:val="008E6B9F"/>
    <w:rsid w:val="008E777B"/>
    <w:rsid w:val="008F0DBC"/>
    <w:rsid w:val="008F2E13"/>
    <w:rsid w:val="008F318A"/>
    <w:rsid w:val="008F38A6"/>
    <w:rsid w:val="008F4B45"/>
    <w:rsid w:val="008F53D9"/>
    <w:rsid w:val="008F660A"/>
    <w:rsid w:val="008F77B9"/>
    <w:rsid w:val="008F7945"/>
    <w:rsid w:val="008F7C3F"/>
    <w:rsid w:val="0090053F"/>
    <w:rsid w:val="00900DCE"/>
    <w:rsid w:val="00901F83"/>
    <w:rsid w:val="009026C5"/>
    <w:rsid w:val="00902843"/>
    <w:rsid w:val="00903A57"/>
    <w:rsid w:val="0090426F"/>
    <w:rsid w:val="00906858"/>
    <w:rsid w:val="00910A0E"/>
    <w:rsid w:val="009114B8"/>
    <w:rsid w:val="00912069"/>
    <w:rsid w:val="0091314A"/>
    <w:rsid w:val="00914C7B"/>
    <w:rsid w:val="00914D0D"/>
    <w:rsid w:val="00915284"/>
    <w:rsid w:val="009178DD"/>
    <w:rsid w:val="00920FCE"/>
    <w:rsid w:val="00921B1F"/>
    <w:rsid w:val="00921ECB"/>
    <w:rsid w:val="00923E50"/>
    <w:rsid w:val="00924185"/>
    <w:rsid w:val="00924DC2"/>
    <w:rsid w:val="00924F20"/>
    <w:rsid w:val="00925346"/>
    <w:rsid w:val="0092572F"/>
    <w:rsid w:val="00925CE1"/>
    <w:rsid w:val="009260BD"/>
    <w:rsid w:val="00926CF9"/>
    <w:rsid w:val="00927494"/>
    <w:rsid w:val="009315AF"/>
    <w:rsid w:val="009317E1"/>
    <w:rsid w:val="00931B41"/>
    <w:rsid w:val="00932BBF"/>
    <w:rsid w:val="009337DC"/>
    <w:rsid w:val="00934820"/>
    <w:rsid w:val="009348D2"/>
    <w:rsid w:val="00934990"/>
    <w:rsid w:val="009349D4"/>
    <w:rsid w:val="00934A18"/>
    <w:rsid w:val="00934C3A"/>
    <w:rsid w:val="00936542"/>
    <w:rsid w:val="00937915"/>
    <w:rsid w:val="00937C74"/>
    <w:rsid w:val="00940917"/>
    <w:rsid w:val="00940DEB"/>
    <w:rsid w:val="009411AC"/>
    <w:rsid w:val="00942BD7"/>
    <w:rsid w:val="00945101"/>
    <w:rsid w:val="00945938"/>
    <w:rsid w:val="00945E98"/>
    <w:rsid w:val="00945F6A"/>
    <w:rsid w:val="00947B4E"/>
    <w:rsid w:val="0094A63D"/>
    <w:rsid w:val="0095101E"/>
    <w:rsid w:val="00951DE6"/>
    <w:rsid w:val="00952BAD"/>
    <w:rsid w:val="009535A3"/>
    <w:rsid w:val="00953619"/>
    <w:rsid w:val="0095450B"/>
    <w:rsid w:val="009551E1"/>
    <w:rsid w:val="0095526D"/>
    <w:rsid w:val="00955468"/>
    <w:rsid w:val="00955C34"/>
    <w:rsid w:val="00955CFC"/>
    <w:rsid w:val="00964753"/>
    <w:rsid w:val="00964D56"/>
    <w:rsid w:val="00964DA5"/>
    <w:rsid w:val="00965365"/>
    <w:rsid w:val="009656E3"/>
    <w:rsid w:val="00966102"/>
    <w:rsid w:val="0096610F"/>
    <w:rsid w:val="00967C82"/>
    <w:rsid w:val="00970B48"/>
    <w:rsid w:val="00970B9B"/>
    <w:rsid w:val="0097153F"/>
    <w:rsid w:val="0097193C"/>
    <w:rsid w:val="00971CF4"/>
    <w:rsid w:val="009725A7"/>
    <w:rsid w:val="0097386A"/>
    <w:rsid w:val="00974238"/>
    <w:rsid w:val="00974DB8"/>
    <w:rsid w:val="00976140"/>
    <w:rsid w:val="0097692D"/>
    <w:rsid w:val="00976C73"/>
    <w:rsid w:val="009803B4"/>
    <w:rsid w:val="00981E20"/>
    <w:rsid w:val="0098211E"/>
    <w:rsid w:val="00982DE4"/>
    <w:rsid w:val="00984370"/>
    <w:rsid w:val="00984C83"/>
    <w:rsid w:val="009853FF"/>
    <w:rsid w:val="00985A9E"/>
    <w:rsid w:val="00986454"/>
    <w:rsid w:val="009866D9"/>
    <w:rsid w:val="009866E7"/>
    <w:rsid w:val="0098710C"/>
    <w:rsid w:val="00987301"/>
    <w:rsid w:val="00987B9C"/>
    <w:rsid w:val="009901A3"/>
    <w:rsid w:val="00990245"/>
    <w:rsid w:val="00990500"/>
    <w:rsid w:val="0099095F"/>
    <w:rsid w:val="009916A1"/>
    <w:rsid w:val="009916B5"/>
    <w:rsid w:val="00991FAD"/>
    <w:rsid w:val="00992176"/>
    <w:rsid w:val="00992600"/>
    <w:rsid w:val="00992BFA"/>
    <w:rsid w:val="00992C5F"/>
    <w:rsid w:val="0099504E"/>
    <w:rsid w:val="00996BB7"/>
    <w:rsid w:val="00997A72"/>
    <w:rsid w:val="009A03E6"/>
    <w:rsid w:val="009A189D"/>
    <w:rsid w:val="009A2540"/>
    <w:rsid w:val="009A268C"/>
    <w:rsid w:val="009A2F74"/>
    <w:rsid w:val="009A48BE"/>
    <w:rsid w:val="009A6814"/>
    <w:rsid w:val="009A6A3B"/>
    <w:rsid w:val="009A7FBC"/>
    <w:rsid w:val="009B0918"/>
    <w:rsid w:val="009B0A9E"/>
    <w:rsid w:val="009B144C"/>
    <w:rsid w:val="009B16BE"/>
    <w:rsid w:val="009B210B"/>
    <w:rsid w:val="009B2C8E"/>
    <w:rsid w:val="009B46CB"/>
    <w:rsid w:val="009B53F3"/>
    <w:rsid w:val="009B7A54"/>
    <w:rsid w:val="009C07A1"/>
    <w:rsid w:val="009C1897"/>
    <w:rsid w:val="009C1E2F"/>
    <w:rsid w:val="009C23E0"/>
    <w:rsid w:val="009C3282"/>
    <w:rsid w:val="009C3FD3"/>
    <w:rsid w:val="009C445A"/>
    <w:rsid w:val="009C49C7"/>
    <w:rsid w:val="009C4AB2"/>
    <w:rsid w:val="009C4B2C"/>
    <w:rsid w:val="009C4E86"/>
    <w:rsid w:val="009C602E"/>
    <w:rsid w:val="009C64EB"/>
    <w:rsid w:val="009C7282"/>
    <w:rsid w:val="009C764B"/>
    <w:rsid w:val="009C7B6C"/>
    <w:rsid w:val="009D04D9"/>
    <w:rsid w:val="009D0A99"/>
    <w:rsid w:val="009D0D03"/>
    <w:rsid w:val="009D1C6E"/>
    <w:rsid w:val="009D27E8"/>
    <w:rsid w:val="009D477D"/>
    <w:rsid w:val="009D71BA"/>
    <w:rsid w:val="009D7846"/>
    <w:rsid w:val="009E0103"/>
    <w:rsid w:val="009E11A3"/>
    <w:rsid w:val="009E19B8"/>
    <w:rsid w:val="009E2186"/>
    <w:rsid w:val="009E27BD"/>
    <w:rsid w:val="009E29C5"/>
    <w:rsid w:val="009E4D0B"/>
    <w:rsid w:val="009E530C"/>
    <w:rsid w:val="009E6CB2"/>
    <w:rsid w:val="009F0AEA"/>
    <w:rsid w:val="009F0AFC"/>
    <w:rsid w:val="009F185F"/>
    <w:rsid w:val="009F1C43"/>
    <w:rsid w:val="009F1DFB"/>
    <w:rsid w:val="009F3E4B"/>
    <w:rsid w:val="009F4DB0"/>
    <w:rsid w:val="009F571C"/>
    <w:rsid w:val="009F5AFE"/>
    <w:rsid w:val="009F61F9"/>
    <w:rsid w:val="009F73D3"/>
    <w:rsid w:val="009F76E2"/>
    <w:rsid w:val="009F7907"/>
    <w:rsid w:val="00A02B6E"/>
    <w:rsid w:val="00A0399D"/>
    <w:rsid w:val="00A05B25"/>
    <w:rsid w:val="00A05E91"/>
    <w:rsid w:val="00A06DE4"/>
    <w:rsid w:val="00A06EA2"/>
    <w:rsid w:val="00A07D7D"/>
    <w:rsid w:val="00A1091B"/>
    <w:rsid w:val="00A11430"/>
    <w:rsid w:val="00A11596"/>
    <w:rsid w:val="00A11B92"/>
    <w:rsid w:val="00A1214F"/>
    <w:rsid w:val="00A1222D"/>
    <w:rsid w:val="00A122E5"/>
    <w:rsid w:val="00A13EB3"/>
    <w:rsid w:val="00A1475A"/>
    <w:rsid w:val="00A14C7D"/>
    <w:rsid w:val="00A15968"/>
    <w:rsid w:val="00A17F14"/>
    <w:rsid w:val="00A17FB4"/>
    <w:rsid w:val="00A200FF"/>
    <w:rsid w:val="00A20CF0"/>
    <w:rsid w:val="00A20FB3"/>
    <w:rsid w:val="00A21818"/>
    <w:rsid w:val="00A21B23"/>
    <w:rsid w:val="00A22E32"/>
    <w:rsid w:val="00A25586"/>
    <w:rsid w:val="00A25D42"/>
    <w:rsid w:val="00A26DE9"/>
    <w:rsid w:val="00A301F2"/>
    <w:rsid w:val="00A30E5B"/>
    <w:rsid w:val="00A3243D"/>
    <w:rsid w:val="00A32620"/>
    <w:rsid w:val="00A32861"/>
    <w:rsid w:val="00A32AE4"/>
    <w:rsid w:val="00A33041"/>
    <w:rsid w:val="00A349E9"/>
    <w:rsid w:val="00A34BF4"/>
    <w:rsid w:val="00A34D65"/>
    <w:rsid w:val="00A354DA"/>
    <w:rsid w:val="00A37102"/>
    <w:rsid w:val="00A40CBF"/>
    <w:rsid w:val="00A40F85"/>
    <w:rsid w:val="00A4190E"/>
    <w:rsid w:val="00A4240C"/>
    <w:rsid w:val="00A42477"/>
    <w:rsid w:val="00A42ED8"/>
    <w:rsid w:val="00A43262"/>
    <w:rsid w:val="00A4413F"/>
    <w:rsid w:val="00A45675"/>
    <w:rsid w:val="00A457DB"/>
    <w:rsid w:val="00A45C31"/>
    <w:rsid w:val="00A46967"/>
    <w:rsid w:val="00A46EC5"/>
    <w:rsid w:val="00A500F1"/>
    <w:rsid w:val="00A504A2"/>
    <w:rsid w:val="00A50547"/>
    <w:rsid w:val="00A50CD5"/>
    <w:rsid w:val="00A51947"/>
    <w:rsid w:val="00A51E91"/>
    <w:rsid w:val="00A5253A"/>
    <w:rsid w:val="00A531DA"/>
    <w:rsid w:val="00A53ED8"/>
    <w:rsid w:val="00A547B6"/>
    <w:rsid w:val="00A559C3"/>
    <w:rsid w:val="00A56229"/>
    <w:rsid w:val="00A56469"/>
    <w:rsid w:val="00A6005D"/>
    <w:rsid w:val="00A6016C"/>
    <w:rsid w:val="00A6370F"/>
    <w:rsid w:val="00A63AEF"/>
    <w:rsid w:val="00A64CE5"/>
    <w:rsid w:val="00A652FF"/>
    <w:rsid w:val="00A6616E"/>
    <w:rsid w:val="00A6620B"/>
    <w:rsid w:val="00A67631"/>
    <w:rsid w:val="00A67A76"/>
    <w:rsid w:val="00A70140"/>
    <w:rsid w:val="00A7059F"/>
    <w:rsid w:val="00A71290"/>
    <w:rsid w:val="00A71D65"/>
    <w:rsid w:val="00A71ECA"/>
    <w:rsid w:val="00A72453"/>
    <w:rsid w:val="00A72824"/>
    <w:rsid w:val="00A7443B"/>
    <w:rsid w:val="00A74D85"/>
    <w:rsid w:val="00A7604E"/>
    <w:rsid w:val="00A76A9A"/>
    <w:rsid w:val="00A803EF"/>
    <w:rsid w:val="00A80A35"/>
    <w:rsid w:val="00A80C18"/>
    <w:rsid w:val="00A8131B"/>
    <w:rsid w:val="00A81AF8"/>
    <w:rsid w:val="00A81F42"/>
    <w:rsid w:val="00A82D48"/>
    <w:rsid w:val="00A83229"/>
    <w:rsid w:val="00A83550"/>
    <w:rsid w:val="00A85027"/>
    <w:rsid w:val="00A87741"/>
    <w:rsid w:val="00A87B8F"/>
    <w:rsid w:val="00A90DD5"/>
    <w:rsid w:val="00A90F50"/>
    <w:rsid w:val="00A920A9"/>
    <w:rsid w:val="00A92475"/>
    <w:rsid w:val="00A935EA"/>
    <w:rsid w:val="00A94D98"/>
    <w:rsid w:val="00A95491"/>
    <w:rsid w:val="00A95904"/>
    <w:rsid w:val="00A95DF8"/>
    <w:rsid w:val="00A95E01"/>
    <w:rsid w:val="00A9620A"/>
    <w:rsid w:val="00A964B3"/>
    <w:rsid w:val="00A96739"/>
    <w:rsid w:val="00A9681E"/>
    <w:rsid w:val="00A96C7D"/>
    <w:rsid w:val="00A97792"/>
    <w:rsid w:val="00AA052D"/>
    <w:rsid w:val="00AA0B7C"/>
    <w:rsid w:val="00AA1348"/>
    <w:rsid w:val="00AA1AC6"/>
    <w:rsid w:val="00AA1BD2"/>
    <w:rsid w:val="00AA3016"/>
    <w:rsid w:val="00AA40C9"/>
    <w:rsid w:val="00AA5124"/>
    <w:rsid w:val="00AA5908"/>
    <w:rsid w:val="00AA5B01"/>
    <w:rsid w:val="00AA6A69"/>
    <w:rsid w:val="00AA6DBC"/>
    <w:rsid w:val="00AA7FE2"/>
    <w:rsid w:val="00AB1085"/>
    <w:rsid w:val="00AB1489"/>
    <w:rsid w:val="00AB35FC"/>
    <w:rsid w:val="00AB3F74"/>
    <w:rsid w:val="00AB44FA"/>
    <w:rsid w:val="00AB5BA3"/>
    <w:rsid w:val="00AB5D85"/>
    <w:rsid w:val="00AB5F19"/>
    <w:rsid w:val="00AB64F6"/>
    <w:rsid w:val="00AB6571"/>
    <w:rsid w:val="00AB7171"/>
    <w:rsid w:val="00AB7A66"/>
    <w:rsid w:val="00AB7DE8"/>
    <w:rsid w:val="00AC0C13"/>
    <w:rsid w:val="00AC0F23"/>
    <w:rsid w:val="00AC0F2D"/>
    <w:rsid w:val="00AC2097"/>
    <w:rsid w:val="00AC3882"/>
    <w:rsid w:val="00AC3EE6"/>
    <w:rsid w:val="00AC4292"/>
    <w:rsid w:val="00AC7C84"/>
    <w:rsid w:val="00AC7CB4"/>
    <w:rsid w:val="00AD0B51"/>
    <w:rsid w:val="00AD0CFE"/>
    <w:rsid w:val="00AD0D78"/>
    <w:rsid w:val="00AD1A74"/>
    <w:rsid w:val="00AD236A"/>
    <w:rsid w:val="00AD3ED5"/>
    <w:rsid w:val="00AD5E67"/>
    <w:rsid w:val="00AD5FFD"/>
    <w:rsid w:val="00AD6768"/>
    <w:rsid w:val="00AD6F8D"/>
    <w:rsid w:val="00AD7C95"/>
    <w:rsid w:val="00AD7CF9"/>
    <w:rsid w:val="00AD7DDB"/>
    <w:rsid w:val="00AD7FBC"/>
    <w:rsid w:val="00AE0199"/>
    <w:rsid w:val="00AE0E04"/>
    <w:rsid w:val="00AE2C90"/>
    <w:rsid w:val="00AE3EAD"/>
    <w:rsid w:val="00AE60E8"/>
    <w:rsid w:val="00AE6487"/>
    <w:rsid w:val="00AE70AC"/>
    <w:rsid w:val="00AE75D5"/>
    <w:rsid w:val="00AE7E53"/>
    <w:rsid w:val="00AF0A1B"/>
    <w:rsid w:val="00AF0B2B"/>
    <w:rsid w:val="00AF0E62"/>
    <w:rsid w:val="00AF12F0"/>
    <w:rsid w:val="00AF13E0"/>
    <w:rsid w:val="00AF2C87"/>
    <w:rsid w:val="00AF2D59"/>
    <w:rsid w:val="00AF4F27"/>
    <w:rsid w:val="00AF582C"/>
    <w:rsid w:val="00AF5E8D"/>
    <w:rsid w:val="00AF7887"/>
    <w:rsid w:val="00AF7D8B"/>
    <w:rsid w:val="00B006D2"/>
    <w:rsid w:val="00B00C90"/>
    <w:rsid w:val="00B01305"/>
    <w:rsid w:val="00B01C56"/>
    <w:rsid w:val="00B01DCE"/>
    <w:rsid w:val="00B02441"/>
    <w:rsid w:val="00B04009"/>
    <w:rsid w:val="00B048DC"/>
    <w:rsid w:val="00B04995"/>
    <w:rsid w:val="00B04B85"/>
    <w:rsid w:val="00B05012"/>
    <w:rsid w:val="00B06509"/>
    <w:rsid w:val="00B06902"/>
    <w:rsid w:val="00B07568"/>
    <w:rsid w:val="00B07867"/>
    <w:rsid w:val="00B104CD"/>
    <w:rsid w:val="00B124C5"/>
    <w:rsid w:val="00B125B9"/>
    <w:rsid w:val="00B153E7"/>
    <w:rsid w:val="00B159E5"/>
    <w:rsid w:val="00B15BDA"/>
    <w:rsid w:val="00B15C37"/>
    <w:rsid w:val="00B15EDA"/>
    <w:rsid w:val="00B15EE9"/>
    <w:rsid w:val="00B1713B"/>
    <w:rsid w:val="00B207EE"/>
    <w:rsid w:val="00B20CA6"/>
    <w:rsid w:val="00B20D34"/>
    <w:rsid w:val="00B224EE"/>
    <w:rsid w:val="00B25D8C"/>
    <w:rsid w:val="00B274CC"/>
    <w:rsid w:val="00B2791F"/>
    <w:rsid w:val="00B27A6B"/>
    <w:rsid w:val="00B306EE"/>
    <w:rsid w:val="00B3077B"/>
    <w:rsid w:val="00B30B7D"/>
    <w:rsid w:val="00B30E7F"/>
    <w:rsid w:val="00B3105B"/>
    <w:rsid w:val="00B32D6D"/>
    <w:rsid w:val="00B3338E"/>
    <w:rsid w:val="00B3419A"/>
    <w:rsid w:val="00B341A6"/>
    <w:rsid w:val="00B3459B"/>
    <w:rsid w:val="00B34929"/>
    <w:rsid w:val="00B3530B"/>
    <w:rsid w:val="00B35C0B"/>
    <w:rsid w:val="00B367B5"/>
    <w:rsid w:val="00B3732A"/>
    <w:rsid w:val="00B37E60"/>
    <w:rsid w:val="00B407D8"/>
    <w:rsid w:val="00B416D6"/>
    <w:rsid w:val="00B41D29"/>
    <w:rsid w:val="00B41F75"/>
    <w:rsid w:val="00B43088"/>
    <w:rsid w:val="00B434A8"/>
    <w:rsid w:val="00B43974"/>
    <w:rsid w:val="00B447B5"/>
    <w:rsid w:val="00B448E1"/>
    <w:rsid w:val="00B44DDC"/>
    <w:rsid w:val="00B45827"/>
    <w:rsid w:val="00B45C36"/>
    <w:rsid w:val="00B467C3"/>
    <w:rsid w:val="00B46B20"/>
    <w:rsid w:val="00B51544"/>
    <w:rsid w:val="00B52687"/>
    <w:rsid w:val="00B52849"/>
    <w:rsid w:val="00B52CF7"/>
    <w:rsid w:val="00B53652"/>
    <w:rsid w:val="00B539AA"/>
    <w:rsid w:val="00B53C62"/>
    <w:rsid w:val="00B549EF"/>
    <w:rsid w:val="00B5556D"/>
    <w:rsid w:val="00B558E1"/>
    <w:rsid w:val="00B57500"/>
    <w:rsid w:val="00B576B1"/>
    <w:rsid w:val="00B57884"/>
    <w:rsid w:val="00B57F50"/>
    <w:rsid w:val="00B60CC9"/>
    <w:rsid w:val="00B611EA"/>
    <w:rsid w:val="00B61D0E"/>
    <w:rsid w:val="00B6324E"/>
    <w:rsid w:val="00B64009"/>
    <w:rsid w:val="00B640F2"/>
    <w:rsid w:val="00B64217"/>
    <w:rsid w:val="00B6465E"/>
    <w:rsid w:val="00B65381"/>
    <w:rsid w:val="00B66171"/>
    <w:rsid w:val="00B6713F"/>
    <w:rsid w:val="00B6715A"/>
    <w:rsid w:val="00B673A1"/>
    <w:rsid w:val="00B70DCA"/>
    <w:rsid w:val="00B70EAE"/>
    <w:rsid w:val="00B71126"/>
    <w:rsid w:val="00B724DF"/>
    <w:rsid w:val="00B72E43"/>
    <w:rsid w:val="00B7314B"/>
    <w:rsid w:val="00B74F30"/>
    <w:rsid w:val="00B750FA"/>
    <w:rsid w:val="00B75B4E"/>
    <w:rsid w:val="00B7646B"/>
    <w:rsid w:val="00B765E0"/>
    <w:rsid w:val="00B768D4"/>
    <w:rsid w:val="00B76DC2"/>
    <w:rsid w:val="00B8039C"/>
    <w:rsid w:val="00B806C7"/>
    <w:rsid w:val="00B80BE0"/>
    <w:rsid w:val="00B8100A"/>
    <w:rsid w:val="00B822F9"/>
    <w:rsid w:val="00B823AA"/>
    <w:rsid w:val="00B83C7A"/>
    <w:rsid w:val="00B83F50"/>
    <w:rsid w:val="00B85B36"/>
    <w:rsid w:val="00B90BD6"/>
    <w:rsid w:val="00B91546"/>
    <w:rsid w:val="00B91F96"/>
    <w:rsid w:val="00B9243C"/>
    <w:rsid w:val="00B92A1E"/>
    <w:rsid w:val="00B96A64"/>
    <w:rsid w:val="00BA0325"/>
    <w:rsid w:val="00BA12E4"/>
    <w:rsid w:val="00BA20F5"/>
    <w:rsid w:val="00BA45DB"/>
    <w:rsid w:val="00BA45DF"/>
    <w:rsid w:val="00BA5395"/>
    <w:rsid w:val="00BA60D8"/>
    <w:rsid w:val="00BB1156"/>
    <w:rsid w:val="00BB12F2"/>
    <w:rsid w:val="00BB1BD0"/>
    <w:rsid w:val="00BB357E"/>
    <w:rsid w:val="00BB43F7"/>
    <w:rsid w:val="00BB4AB4"/>
    <w:rsid w:val="00BB4B62"/>
    <w:rsid w:val="00BB5C1A"/>
    <w:rsid w:val="00BB62E8"/>
    <w:rsid w:val="00BB7591"/>
    <w:rsid w:val="00BC0CAC"/>
    <w:rsid w:val="00BC0F73"/>
    <w:rsid w:val="00BC1D20"/>
    <w:rsid w:val="00BC4CDE"/>
    <w:rsid w:val="00BC5691"/>
    <w:rsid w:val="00BC5802"/>
    <w:rsid w:val="00BC7971"/>
    <w:rsid w:val="00BC79AE"/>
    <w:rsid w:val="00BC7DCD"/>
    <w:rsid w:val="00BD119B"/>
    <w:rsid w:val="00BD1502"/>
    <w:rsid w:val="00BD1C4D"/>
    <w:rsid w:val="00BD2DD7"/>
    <w:rsid w:val="00BD2FB0"/>
    <w:rsid w:val="00BD3B25"/>
    <w:rsid w:val="00BD3CFE"/>
    <w:rsid w:val="00BD4A04"/>
    <w:rsid w:val="00BD4FD4"/>
    <w:rsid w:val="00BD5DA1"/>
    <w:rsid w:val="00BE1BBF"/>
    <w:rsid w:val="00BE1F8D"/>
    <w:rsid w:val="00BE22B4"/>
    <w:rsid w:val="00BE25F8"/>
    <w:rsid w:val="00BE26D0"/>
    <w:rsid w:val="00BE2CDC"/>
    <w:rsid w:val="00BE2E56"/>
    <w:rsid w:val="00BE3ABA"/>
    <w:rsid w:val="00BE5932"/>
    <w:rsid w:val="00BE67F2"/>
    <w:rsid w:val="00BE721D"/>
    <w:rsid w:val="00BF0004"/>
    <w:rsid w:val="00BF10C3"/>
    <w:rsid w:val="00BF15E3"/>
    <w:rsid w:val="00BF1738"/>
    <w:rsid w:val="00BF1CCC"/>
    <w:rsid w:val="00BF23AF"/>
    <w:rsid w:val="00BF33BF"/>
    <w:rsid w:val="00BF3534"/>
    <w:rsid w:val="00BF4184"/>
    <w:rsid w:val="00BF5A78"/>
    <w:rsid w:val="00BF5D73"/>
    <w:rsid w:val="00BF7323"/>
    <w:rsid w:val="00C005CE"/>
    <w:rsid w:val="00C00AA8"/>
    <w:rsid w:val="00C00EA1"/>
    <w:rsid w:val="00C023D5"/>
    <w:rsid w:val="00C02BC8"/>
    <w:rsid w:val="00C05931"/>
    <w:rsid w:val="00C0601E"/>
    <w:rsid w:val="00C06D4B"/>
    <w:rsid w:val="00C06D9B"/>
    <w:rsid w:val="00C06F54"/>
    <w:rsid w:val="00C078B5"/>
    <w:rsid w:val="00C07B0D"/>
    <w:rsid w:val="00C07C59"/>
    <w:rsid w:val="00C11A83"/>
    <w:rsid w:val="00C12069"/>
    <w:rsid w:val="00C13249"/>
    <w:rsid w:val="00C1536F"/>
    <w:rsid w:val="00C1593D"/>
    <w:rsid w:val="00C15EEB"/>
    <w:rsid w:val="00C20033"/>
    <w:rsid w:val="00C2016F"/>
    <w:rsid w:val="00C2087E"/>
    <w:rsid w:val="00C22177"/>
    <w:rsid w:val="00C22221"/>
    <w:rsid w:val="00C2379E"/>
    <w:rsid w:val="00C247C4"/>
    <w:rsid w:val="00C26B37"/>
    <w:rsid w:val="00C270E7"/>
    <w:rsid w:val="00C27503"/>
    <w:rsid w:val="00C30F90"/>
    <w:rsid w:val="00C31D30"/>
    <w:rsid w:val="00C3246D"/>
    <w:rsid w:val="00C33FE3"/>
    <w:rsid w:val="00C34852"/>
    <w:rsid w:val="00C34908"/>
    <w:rsid w:val="00C34A25"/>
    <w:rsid w:val="00C3528E"/>
    <w:rsid w:val="00C355E3"/>
    <w:rsid w:val="00C369DD"/>
    <w:rsid w:val="00C40A5B"/>
    <w:rsid w:val="00C4107B"/>
    <w:rsid w:val="00C416E8"/>
    <w:rsid w:val="00C42026"/>
    <w:rsid w:val="00C4312E"/>
    <w:rsid w:val="00C4377E"/>
    <w:rsid w:val="00C43E5F"/>
    <w:rsid w:val="00C45D44"/>
    <w:rsid w:val="00C4682D"/>
    <w:rsid w:val="00C47723"/>
    <w:rsid w:val="00C47AB0"/>
    <w:rsid w:val="00C47E85"/>
    <w:rsid w:val="00C47F63"/>
    <w:rsid w:val="00C50CED"/>
    <w:rsid w:val="00C52054"/>
    <w:rsid w:val="00C537A2"/>
    <w:rsid w:val="00C54450"/>
    <w:rsid w:val="00C562CA"/>
    <w:rsid w:val="00C57389"/>
    <w:rsid w:val="00C575A6"/>
    <w:rsid w:val="00C57A94"/>
    <w:rsid w:val="00C60349"/>
    <w:rsid w:val="00C60423"/>
    <w:rsid w:val="00C61DA1"/>
    <w:rsid w:val="00C62613"/>
    <w:rsid w:val="00C63101"/>
    <w:rsid w:val="00C63AF2"/>
    <w:rsid w:val="00C640AD"/>
    <w:rsid w:val="00C64111"/>
    <w:rsid w:val="00C6564A"/>
    <w:rsid w:val="00C65FC3"/>
    <w:rsid w:val="00C66019"/>
    <w:rsid w:val="00C669C2"/>
    <w:rsid w:val="00C671F4"/>
    <w:rsid w:val="00C70A0D"/>
    <w:rsid w:val="00C7113D"/>
    <w:rsid w:val="00C721F3"/>
    <w:rsid w:val="00C757AF"/>
    <w:rsid w:val="00C766E5"/>
    <w:rsid w:val="00C76D38"/>
    <w:rsid w:val="00C775A9"/>
    <w:rsid w:val="00C776C5"/>
    <w:rsid w:val="00C7C56B"/>
    <w:rsid w:val="00C81B9E"/>
    <w:rsid w:val="00C83809"/>
    <w:rsid w:val="00C83DAE"/>
    <w:rsid w:val="00C83F22"/>
    <w:rsid w:val="00C843F7"/>
    <w:rsid w:val="00C846FA"/>
    <w:rsid w:val="00C85BCC"/>
    <w:rsid w:val="00C87242"/>
    <w:rsid w:val="00C876A7"/>
    <w:rsid w:val="00C9017E"/>
    <w:rsid w:val="00C90F07"/>
    <w:rsid w:val="00C9157B"/>
    <w:rsid w:val="00C916DD"/>
    <w:rsid w:val="00C91A5E"/>
    <w:rsid w:val="00C92270"/>
    <w:rsid w:val="00C92CA1"/>
    <w:rsid w:val="00C93FB3"/>
    <w:rsid w:val="00C942F1"/>
    <w:rsid w:val="00C94B9E"/>
    <w:rsid w:val="00C95595"/>
    <w:rsid w:val="00C95892"/>
    <w:rsid w:val="00C95DC9"/>
    <w:rsid w:val="00C96254"/>
    <w:rsid w:val="00C96A01"/>
    <w:rsid w:val="00C96C88"/>
    <w:rsid w:val="00C96CFB"/>
    <w:rsid w:val="00CA16A5"/>
    <w:rsid w:val="00CA405F"/>
    <w:rsid w:val="00CA4C0A"/>
    <w:rsid w:val="00CA4D97"/>
    <w:rsid w:val="00CA5BAC"/>
    <w:rsid w:val="00CA6C4D"/>
    <w:rsid w:val="00CA71C1"/>
    <w:rsid w:val="00CA77C0"/>
    <w:rsid w:val="00CA7877"/>
    <w:rsid w:val="00CB0369"/>
    <w:rsid w:val="00CB1BFC"/>
    <w:rsid w:val="00CB230E"/>
    <w:rsid w:val="00CB2388"/>
    <w:rsid w:val="00CB2A80"/>
    <w:rsid w:val="00CB2B21"/>
    <w:rsid w:val="00CB2EF4"/>
    <w:rsid w:val="00CB4437"/>
    <w:rsid w:val="00CB6193"/>
    <w:rsid w:val="00CB70E9"/>
    <w:rsid w:val="00CC0637"/>
    <w:rsid w:val="00CC1405"/>
    <w:rsid w:val="00CC2CDF"/>
    <w:rsid w:val="00CC34FA"/>
    <w:rsid w:val="00CC49C4"/>
    <w:rsid w:val="00CC519A"/>
    <w:rsid w:val="00CC56CE"/>
    <w:rsid w:val="00CC62B3"/>
    <w:rsid w:val="00CC6C8C"/>
    <w:rsid w:val="00CC7DAB"/>
    <w:rsid w:val="00CD1060"/>
    <w:rsid w:val="00CD3A71"/>
    <w:rsid w:val="00CD3FBD"/>
    <w:rsid w:val="00CD4BB0"/>
    <w:rsid w:val="00CD5476"/>
    <w:rsid w:val="00CD5CE4"/>
    <w:rsid w:val="00CD623A"/>
    <w:rsid w:val="00CD65FF"/>
    <w:rsid w:val="00CD6E39"/>
    <w:rsid w:val="00CD772E"/>
    <w:rsid w:val="00CE00FA"/>
    <w:rsid w:val="00CE0A89"/>
    <w:rsid w:val="00CE206F"/>
    <w:rsid w:val="00CE23C5"/>
    <w:rsid w:val="00CE350B"/>
    <w:rsid w:val="00CE3A01"/>
    <w:rsid w:val="00CE3C2A"/>
    <w:rsid w:val="00CE40C7"/>
    <w:rsid w:val="00CE47E8"/>
    <w:rsid w:val="00CE484F"/>
    <w:rsid w:val="00CE4BC5"/>
    <w:rsid w:val="00CE5490"/>
    <w:rsid w:val="00CE76B2"/>
    <w:rsid w:val="00CE7A32"/>
    <w:rsid w:val="00CF0C31"/>
    <w:rsid w:val="00CF2056"/>
    <w:rsid w:val="00CF25EC"/>
    <w:rsid w:val="00CF3857"/>
    <w:rsid w:val="00CF3CEE"/>
    <w:rsid w:val="00CF3DFE"/>
    <w:rsid w:val="00CF40A9"/>
    <w:rsid w:val="00CF4276"/>
    <w:rsid w:val="00CF42F1"/>
    <w:rsid w:val="00CF434A"/>
    <w:rsid w:val="00CF4980"/>
    <w:rsid w:val="00CF4C23"/>
    <w:rsid w:val="00CF56E5"/>
    <w:rsid w:val="00CF5CFF"/>
    <w:rsid w:val="00CF5F75"/>
    <w:rsid w:val="00CF6A24"/>
    <w:rsid w:val="00CF6E91"/>
    <w:rsid w:val="00CF74CC"/>
    <w:rsid w:val="00D0021A"/>
    <w:rsid w:val="00D0119F"/>
    <w:rsid w:val="00D01A19"/>
    <w:rsid w:val="00D02126"/>
    <w:rsid w:val="00D034AD"/>
    <w:rsid w:val="00D04102"/>
    <w:rsid w:val="00D04364"/>
    <w:rsid w:val="00D04E54"/>
    <w:rsid w:val="00D05105"/>
    <w:rsid w:val="00D05223"/>
    <w:rsid w:val="00D06CDB"/>
    <w:rsid w:val="00D07185"/>
    <w:rsid w:val="00D072AC"/>
    <w:rsid w:val="00D07C5C"/>
    <w:rsid w:val="00D110A9"/>
    <w:rsid w:val="00D125E0"/>
    <w:rsid w:val="00D132F4"/>
    <w:rsid w:val="00D13BEA"/>
    <w:rsid w:val="00D1444D"/>
    <w:rsid w:val="00D167DC"/>
    <w:rsid w:val="00D202EC"/>
    <w:rsid w:val="00D2135A"/>
    <w:rsid w:val="00D2199F"/>
    <w:rsid w:val="00D22188"/>
    <w:rsid w:val="00D23AE9"/>
    <w:rsid w:val="00D23BD9"/>
    <w:rsid w:val="00D240FC"/>
    <w:rsid w:val="00D2459B"/>
    <w:rsid w:val="00D259EE"/>
    <w:rsid w:val="00D25CD2"/>
    <w:rsid w:val="00D25D67"/>
    <w:rsid w:val="00D2723F"/>
    <w:rsid w:val="00D27303"/>
    <w:rsid w:val="00D27E23"/>
    <w:rsid w:val="00D31200"/>
    <w:rsid w:val="00D31B0F"/>
    <w:rsid w:val="00D31D98"/>
    <w:rsid w:val="00D3248B"/>
    <w:rsid w:val="00D32858"/>
    <w:rsid w:val="00D32CBB"/>
    <w:rsid w:val="00D330DD"/>
    <w:rsid w:val="00D33275"/>
    <w:rsid w:val="00D33285"/>
    <w:rsid w:val="00D33672"/>
    <w:rsid w:val="00D37A52"/>
    <w:rsid w:val="00D37C0D"/>
    <w:rsid w:val="00D40862"/>
    <w:rsid w:val="00D40AE0"/>
    <w:rsid w:val="00D40FE2"/>
    <w:rsid w:val="00D42079"/>
    <w:rsid w:val="00D425E1"/>
    <w:rsid w:val="00D4372E"/>
    <w:rsid w:val="00D438B1"/>
    <w:rsid w:val="00D450B8"/>
    <w:rsid w:val="00D4511B"/>
    <w:rsid w:val="00D45DBD"/>
    <w:rsid w:val="00D46570"/>
    <w:rsid w:val="00D46F81"/>
    <w:rsid w:val="00D50457"/>
    <w:rsid w:val="00D506BB"/>
    <w:rsid w:val="00D50F07"/>
    <w:rsid w:val="00D5169E"/>
    <w:rsid w:val="00D51A01"/>
    <w:rsid w:val="00D51C58"/>
    <w:rsid w:val="00D52B79"/>
    <w:rsid w:val="00D52B89"/>
    <w:rsid w:val="00D52E90"/>
    <w:rsid w:val="00D52F7B"/>
    <w:rsid w:val="00D53116"/>
    <w:rsid w:val="00D545D6"/>
    <w:rsid w:val="00D56EEA"/>
    <w:rsid w:val="00D572C3"/>
    <w:rsid w:val="00D5746C"/>
    <w:rsid w:val="00D57753"/>
    <w:rsid w:val="00D57CA8"/>
    <w:rsid w:val="00D608A9"/>
    <w:rsid w:val="00D60D37"/>
    <w:rsid w:val="00D61E02"/>
    <w:rsid w:val="00D61E51"/>
    <w:rsid w:val="00D61F21"/>
    <w:rsid w:val="00D629D9"/>
    <w:rsid w:val="00D62F80"/>
    <w:rsid w:val="00D6308A"/>
    <w:rsid w:val="00D63440"/>
    <w:rsid w:val="00D64D8F"/>
    <w:rsid w:val="00D65385"/>
    <w:rsid w:val="00D65AEA"/>
    <w:rsid w:val="00D670E6"/>
    <w:rsid w:val="00D67A3A"/>
    <w:rsid w:val="00D70451"/>
    <w:rsid w:val="00D70550"/>
    <w:rsid w:val="00D71EC9"/>
    <w:rsid w:val="00D7399A"/>
    <w:rsid w:val="00D74211"/>
    <w:rsid w:val="00D74564"/>
    <w:rsid w:val="00D7542E"/>
    <w:rsid w:val="00D7557B"/>
    <w:rsid w:val="00D759A6"/>
    <w:rsid w:val="00D76536"/>
    <w:rsid w:val="00D7694B"/>
    <w:rsid w:val="00D769FE"/>
    <w:rsid w:val="00D76E9B"/>
    <w:rsid w:val="00D77D15"/>
    <w:rsid w:val="00D77DF9"/>
    <w:rsid w:val="00D77E90"/>
    <w:rsid w:val="00D80465"/>
    <w:rsid w:val="00D8050A"/>
    <w:rsid w:val="00D80663"/>
    <w:rsid w:val="00D80FA6"/>
    <w:rsid w:val="00D821CD"/>
    <w:rsid w:val="00D82299"/>
    <w:rsid w:val="00D83DD4"/>
    <w:rsid w:val="00D83E58"/>
    <w:rsid w:val="00D84EA0"/>
    <w:rsid w:val="00D85B68"/>
    <w:rsid w:val="00D863EC"/>
    <w:rsid w:val="00D86A8E"/>
    <w:rsid w:val="00D8737B"/>
    <w:rsid w:val="00D94DA3"/>
    <w:rsid w:val="00D960EC"/>
    <w:rsid w:val="00D963F2"/>
    <w:rsid w:val="00D97493"/>
    <w:rsid w:val="00D97BB4"/>
    <w:rsid w:val="00D97D18"/>
    <w:rsid w:val="00D97F19"/>
    <w:rsid w:val="00DA038C"/>
    <w:rsid w:val="00DA04D1"/>
    <w:rsid w:val="00DA06A9"/>
    <w:rsid w:val="00DA1333"/>
    <w:rsid w:val="00DA1A70"/>
    <w:rsid w:val="00DA2465"/>
    <w:rsid w:val="00DA27EE"/>
    <w:rsid w:val="00DA281E"/>
    <w:rsid w:val="00DA290B"/>
    <w:rsid w:val="00DA3461"/>
    <w:rsid w:val="00DA4387"/>
    <w:rsid w:val="00DB13EA"/>
    <w:rsid w:val="00DB277F"/>
    <w:rsid w:val="00DB2F4D"/>
    <w:rsid w:val="00DB3071"/>
    <w:rsid w:val="00DB3F67"/>
    <w:rsid w:val="00DB524A"/>
    <w:rsid w:val="00DB6761"/>
    <w:rsid w:val="00DC0467"/>
    <w:rsid w:val="00DC05AD"/>
    <w:rsid w:val="00DC09E3"/>
    <w:rsid w:val="00DC0DE1"/>
    <w:rsid w:val="00DC14FB"/>
    <w:rsid w:val="00DC15D5"/>
    <w:rsid w:val="00DC297E"/>
    <w:rsid w:val="00DC3354"/>
    <w:rsid w:val="00DC4868"/>
    <w:rsid w:val="00DC5B80"/>
    <w:rsid w:val="00DC61DD"/>
    <w:rsid w:val="00DD0731"/>
    <w:rsid w:val="00DD099E"/>
    <w:rsid w:val="00DD0FFE"/>
    <w:rsid w:val="00DD1DDE"/>
    <w:rsid w:val="00DD215D"/>
    <w:rsid w:val="00DD3D50"/>
    <w:rsid w:val="00DD4647"/>
    <w:rsid w:val="00DD62D7"/>
    <w:rsid w:val="00DD6934"/>
    <w:rsid w:val="00DD6A24"/>
    <w:rsid w:val="00DD6F12"/>
    <w:rsid w:val="00DE2ED3"/>
    <w:rsid w:val="00DE3FB5"/>
    <w:rsid w:val="00DE4C40"/>
    <w:rsid w:val="00DE54BC"/>
    <w:rsid w:val="00DE562F"/>
    <w:rsid w:val="00DE6B6C"/>
    <w:rsid w:val="00DF0C2D"/>
    <w:rsid w:val="00DF25E2"/>
    <w:rsid w:val="00DF2689"/>
    <w:rsid w:val="00DF58A3"/>
    <w:rsid w:val="00DF621F"/>
    <w:rsid w:val="00DF62AF"/>
    <w:rsid w:val="00DF6E05"/>
    <w:rsid w:val="00DF7C0C"/>
    <w:rsid w:val="00DF7EA5"/>
    <w:rsid w:val="00E00807"/>
    <w:rsid w:val="00E00917"/>
    <w:rsid w:val="00E02708"/>
    <w:rsid w:val="00E028C4"/>
    <w:rsid w:val="00E04853"/>
    <w:rsid w:val="00E04A39"/>
    <w:rsid w:val="00E054DA"/>
    <w:rsid w:val="00E057BE"/>
    <w:rsid w:val="00E063BE"/>
    <w:rsid w:val="00E06BF8"/>
    <w:rsid w:val="00E06DC1"/>
    <w:rsid w:val="00E06E08"/>
    <w:rsid w:val="00E06E9D"/>
    <w:rsid w:val="00E06FF0"/>
    <w:rsid w:val="00E1032B"/>
    <w:rsid w:val="00E10355"/>
    <w:rsid w:val="00E10ABA"/>
    <w:rsid w:val="00E14AB2"/>
    <w:rsid w:val="00E16467"/>
    <w:rsid w:val="00E1686B"/>
    <w:rsid w:val="00E201AA"/>
    <w:rsid w:val="00E21128"/>
    <w:rsid w:val="00E21685"/>
    <w:rsid w:val="00E22A3F"/>
    <w:rsid w:val="00E22B6C"/>
    <w:rsid w:val="00E236AE"/>
    <w:rsid w:val="00E24708"/>
    <w:rsid w:val="00E25179"/>
    <w:rsid w:val="00E25EEF"/>
    <w:rsid w:val="00E2608A"/>
    <w:rsid w:val="00E270D9"/>
    <w:rsid w:val="00E27360"/>
    <w:rsid w:val="00E27E0D"/>
    <w:rsid w:val="00E307D2"/>
    <w:rsid w:val="00E31354"/>
    <w:rsid w:val="00E3199B"/>
    <w:rsid w:val="00E31B4A"/>
    <w:rsid w:val="00E32BA2"/>
    <w:rsid w:val="00E32CD4"/>
    <w:rsid w:val="00E330EF"/>
    <w:rsid w:val="00E33C1A"/>
    <w:rsid w:val="00E34F49"/>
    <w:rsid w:val="00E35554"/>
    <w:rsid w:val="00E356D9"/>
    <w:rsid w:val="00E35B50"/>
    <w:rsid w:val="00E35E7D"/>
    <w:rsid w:val="00E40B75"/>
    <w:rsid w:val="00E4123D"/>
    <w:rsid w:val="00E41B7B"/>
    <w:rsid w:val="00E42509"/>
    <w:rsid w:val="00E42949"/>
    <w:rsid w:val="00E42979"/>
    <w:rsid w:val="00E438BE"/>
    <w:rsid w:val="00E4423D"/>
    <w:rsid w:val="00E4479B"/>
    <w:rsid w:val="00E47865"/>
    <w:rsid w:val="00E479D4"/>
    <w:rsid w:val="00E506EA"/>
    <w:rsid w:val="00E54DCC"/>
    <w:rsid w:val="00E554A7"/>
    <w:rsid w:val="00E5729B"/>
    <w:rsid w:val="00E57B19"/>
    <w:rsid w:val="00E57F66"/>
    <w:rsid w:val="00E6004D"/>
    <w:rsid w:val="00E61547"/>
    <w:rsid w:val="00E61906"/>
    <w:rsid w:val="00E61E32"/>
    <w:rsid w:val="00E6265B"/>
    <w:rsid w:val="00E62C8E"/>
    <w:rsid w:val="00E64FF8"/>
    <w:rsid w:val="00E65C0C"/>
    <w:rsid w:val="00E66098"/>
    <w:rsid w:val="00E70544"/>
    <w:rsid w:val="00E7097C"/>
    <w:rsid w:val="00E71879"/>
    <w:rsid w:val="00E71B72"/>
    <w:rsid w:val="00E71FB3"/>
    <w:rsid w:val="00E743A6"/>
    <w:rsid w:val="00E74DCF"/>
    <w:rsid w:val="00E75B0C"/>
    <w:rsid w:val="00E767D6"/>
    <w:rsid w:val="00E76977"/>
    <w:rsid w:val="00E77182"/>
    <w:rsid w:val="00E771DD"/>
    <w:rsid w:val="00E80130"/>
    <w:rsid w:val="00E8037E"/>
    <w:rsid w:val="00E81107"/>
    <w:rsid w:val="00E81978"/>
    <w:rsid w:val="00E83546"/>
    <w:rsid w:val="00E83A7C"/>
    <w:rsid w:val="00E8598F"/>
    <w:rsid w:val="00E8749A"/>
    <w:rsid w:val="00E905F6"/>
    <w:rsid w:val="00E906CA"/>
    <w:rsid w:val="00E9147D"/>
    <w:rsid w:val="00E917D8"/>
    <w:rsid w:val="00E92738"/>
    <w:rsid w:val="00E92870"/>
    <w:rsid w:val="00E92A06"/>
    <w:rsid w:val="00E9575E"/>
    <w:rsid w:val="00E96407"/>
    <w:rsid w:val="00E967AE"/>
    <w:rsid w:val="00E97DBB"/>
    <w:rsid w:val="00E97E34"/>
    <w:rsid w:val="00EA0B97"/>
    <w:rsid w:val="00EA23BB"/>
    <w:rsid w:val="00EA2401"/>
    <w:rsid w:val="00EA33B7"/>
    <w:rsid w:val="00EA33D3"/>
    <w:rsid w:val="00EA3540"/>
    <w:rsid w:val="00EA6728"/>
    <w:rsid w:val="00EA6B44"/>
    <w:rsid w:val="00EA700E"/>
    <w:rsid w:val="00EB0C43"/>
    <w:rsid w:val="00EB15BA"/>
    <w:rsid w:val="00EB18CB"/>
    <w:rsid w:val="00EB250A"/>
    <w:rsid w:val="00EB2952"/>
    <w:rsid w:val="00EB2C13"/>
    <w:rsid w:val="00EB3549"/>
    <w:rsid w:val="00EB4A1D"/>
    <w:rsid w:val="00EB6E59"/>
    <w:rsid w:val="00EB7DDA"/>
    <w:rsid w:val="00EC1837"/>
    <w:rsid w:val="00EC2B20"/>
    <w:rsid w:val="00EC343A"/>
    <w:rsid w:val="00EC3E35"/>
    <w:rsid w:val="00EC435A"/>
    <w:rsid w:val="00EC43FA"/>
    <w:rsid w:val="00EC53DE"/>
    <w:rsid w:val="00EC545C"/>
    <w:rsid w:val="00EC58B6"/>
    <w:rsid w:val="00EC6EBD"/>
    <w:rsid w:val="00EC6FDB"/>
    <w:rsid w:val="00EC70FC"/>
    <w:rsid w:val="00EC713E"/>
    <w:rsid w:val="00EC7417"/>
    <w:rsid w:val="00EC78F3"/>
    <w:rsid w:val="00ED0744"/>
    <w:rsid w:val="00ED1676"/>
    <w:rsid w:val="00ED2709"/>
    <w:rsid w:val="00ED4218"/>
    <w:rsid w:val="00ED544C"/>
    <w:rsid w:val="00ED5C31"/>
    <w:rsid w:val="00ED63D1"/>
    <w:rsid w:val="00EE00F4"/>
    <w:rsid w:val="00EE0577"/>
    <w:rsid w:val="00EE064A"/>
    <w:rsid w:val="00EE1575"/>
    <w:rsid w:val="00EE19DD"/>
    <w:rsid w:val="00EE2386"/>
    <w:rsid w:val="00EE301B"/>
    <w:rsid w:val="00EE33B1"/>
    <w:rsid w:val="00EE3716"/>
    <w:rsid w:val="00EE3FD1"/>
    <w:rsid w:val="00EE41A5"/>
    <w:rsid w:val="00EE4314"/>
    <w:rsid w:val="00EE4439"/>
    <w:rsid w:val="00EE4554"/>
    <w:rsid w:val="00EE4AE8"/>
    <w:rsid w:val="00EE5C68"/>
    <w:rsid w:val="00EE5D28"/>
    <w:rsid w:val="00EE6421"/>
    <w:rsid w:val="00EE7BF3"/>
    <w:rsid w:val="00EF1714"/>
    <w:rsid w:val="00EF1E6B"/>
    <w:rsid w:val="00EF2912"/>
    <w:rsid w:val="00EF3952"/>
    <w:rsid w:val="00EF3EDC"/>
    <w:rsid w:val="00EF3EEF"/>
    <w:rsid w:val="00EF3FC3"/>
    <w:rsid w:val="00EF464C"/>
    <w:rsid w:val="00EF52EC"/>
    <w:rsid w:val="00EF6106"/>
    <w:rsid w:val="00EF65ED"/>
    <w:rsid w:val="00EF7077"/>
    <w:rsid w:val="00F01BC2"/>
    <w:rsid w:val="00F01EAE"/>
    <w:rsid w:val="00F03244"/>
    <w:rsid w:val="00F04EEB"/>
    <w:rsid w:val="00F061FC"/>
    <w:rsid w:val="00F06466"/>
    <w:rsid w:val="00F11345"/>
    <w:rsid w:val="00F114AF"/>
    <w:rsid w:val="00F1157B"/>
    <w:rsid w:val="00F1255F"/>
    <w:rsid w:val="00F12EF4"/>
    <w:rsid w:val="00F13443"/>
    <w:rsid w:val="00F13638"/>
    <w:rsid w:val="00F1397C"/>
    <w:rsid w:val="00F13ADF"/>
    <w:rsid w:val="00F147DD"/>
    <w:rsid w:val="00F15176"/>
    <w:rsid w:val="00F15381"/>
    <w:rsid w:val="00F158E2"/>
    <w:rsid w:val="00F176E4"/>
    <w:rsid w:val="00F177AA"/>
    <w:rsid w:val="00F17B91"/>
    <w:rsid w:val="00F20606"/>
    <w:rsid w:val="00F20C8E"/>
    <w:rsid w:val="00F20E70"/>
    <w:rsid w:val="00F21289"/>
    <w:rsid w:val="00F220C3"/>
    <w:rsid w:val="00F22696"/>
    <w:rsid w:val="00F230F9"/>
    <w:rsid w:val="00F23592"/>
    <w:rsid w:val="00F2405F"/>
    <w:rsid w:val="00F245A4"/>
    <w:rsid w:val="00F245D1"/>
    <w:rsid w:val="00F2478C"/>
    <w:rsid w:val="00F24D4E"/>
    <w:rsid w:val="00F24F03"/>
    <w:rsid w:val="00F25C91"/>
    <w:rsid w:val="00F25D16"/>
    <w:rsid w:val="00F27E54"/>
    <w:rsid w:val="00F30E61"/>
    <w:rsid w:val="00F31719"/>
    <w:rsid w:val="00F32F28"/>
    <w:rsid w:val="00F331A4"/>
    <w:rsid w:val="00F34274"/>
    <w:rsid w:val="00F3742C"/>
    <w:rsid w:val="00F379B7"/>
    <w:rsid w:val="00F37E0C"/>
    <w:rsid w:val="00F43B65"/>
    <w:rsid w:val="00F44D9A"/>
    <w:rsid w:val="00F45EED"/>
    <w:rsid w:val="00F46685"/>
    <w:rsid w:val="00F471C4"/>
    <w:rsid w:val="00F47BE9"/>
    <w:rsid w:val="00F51A49"/>
    <w:rsid w:val="00F52010"/>
    <w:rsid w:val="00F52345"/>
    <w:rsid w:val="00F525FA"/>
    <w:rsid w:val="00F52F9C"/>
    <w:rsid w:val="00F532FF"/>
    <w:rsid w:val="00F549FB"/>
    <w:rsid w:val="00F57313"/>
    <w:rsid w:val="00F57989"/>
    <w:rsid w:val="00F57F36"/>
    <w:rsid w:val="00F60703"/>
    <w:rsid w:val="00F61617"/>
    <w:rsid w:val="00F622CE"/>
    <w:rsid w:val="00F62F85"/>
    <w:rsid w:val="00F65866"/>
    <w:rsid w:val="00F65B53"/>
    <w:rsid w:val="00F66556"/>
    <w:rsid w:val="00F670D7"/>
    <w:rsid w:val="00F672DB"/>
    <w:rsid w:val="00F71053"/>
    <w:rsid w:val="00F7206C"/>
    <w:rsid w:val="00F732F6"/>
    <w:rsid w:val="00F745A3"/>
    <w:rsid w:val="00F74783"/>
    <w:rsid w:val="00F748D0"/>
    <w:rsid w:val="00F77416"/>
    <w:rsid w:val="00F77BB5"/>
    <w:rsid w:val="00F7C600"/>
    <w:rsid w:val="00F801B2"/>
    <w:rsid w:val="00F80DF4"/>
    <w:rsid w:val="00F80F75"/>
    <w:rsid w:val="00F811B6"/>
    <w:rsid w:val="00F81245"/>
    <w:rsid w:val="00F815FB"/>
    <w:rsid w:val="00F8360B"/>
    <w:rsid w:val="00F83B23"/>
    <w:rsid w:val="00F84BFC"/>
    <w:rsid w:val="00F8525E"/>
    <w:rsid w:val="00F857A3"/>
    <w:rsid w:val="00F85D8C"/>
    <w:rsid w:val="00F866FD"/>
    <w:rsid w:val="00F86D81"/>
    <w:rsid w:val="00F86FFA"/>
    <w:rsid w:val="00F87448"/>
    <w:rsid w:val="00F87DA5"/>
    <w:rsid w:val="00F87F05"/>
    <w:rsid w:val="00F90F0A"/>
    <w:rsid w:val="00F91F9C"/>
    <w:rsid w:val="00F92762"/>
    <w:rsid w:val="00F94669"/>
    <w:rsid w:val="00F9480D"/>
    <w:rsid w:val="00F94D7D"/>
    <w:rsid w:val="00F95018"/>
    <w:rsid w:val="00F9501E"/>
    <w:rsid w:val="00F96668"/>
    <w:rsid w:val="00F976F7"/>
    <w:rsid w:val="00F97B4E"/>
    <w:rsid w:val="00FA07D5"/>
    <w:rsid w:val="00FA1FC5"/>
    <w:rsid w:val="00FA2270"/>
    <w:rsid w:val="00FA307F"/>
    <w:rsid w:val="00FA3323"/>
    <w:rsid w:val="00FA417D"/>
    <w:rsid w:val="00FA4372"/>
    <w:rsid w:val="00FA5773"/>
    <w:rsid w:val="00FA5A08"/>
    <w:rsid w:val="00FA6267"/>
    <w:rsid w:val="00FB080A"/>
    <w:rsid w:val="00FB1437"/>
    <w:rsid w:val="00FB1975"/>
    <w:rsid w:val="00FB1A26"/>
    <w:rsid w:val="00FB1AC1"/>
    <w:rsid w:val="00FB265F"/>
    <w:rsid w:val="00FB4D2F"/>
    <w:rsid w:val="00FB6522"/>
    <w:rsid w:val="00FB7FB4"/>
    <w:rsid w:val="00FC258C"/>
    <w:rsid w:val="00FC3D63"/>
    <w:rsid w:val="00FC412F"/>
    <w:rsid w:val="00FC46EC"/>
    <w:rsid w:val="00FC4E40"/>
    <w:rsid w:val="00FC4F98"/>
    <w:rsid w:val="00FC528B"/>
    <w:rsid w:val="00FC5BC0"/>
    <w:rsid w:val="00FC5E77"/>
    <w:rsid w:val="00FC7148"/>
    <w:rsid w:val="00FC782F"/>
    <w:rsid w:val="00FC79E9"/>
    <w:rsid w:val="00FD0216"/>
    <w:rsid w:val="00FD1AB1"/>
    <w:rsid w:val="00FD2392"/>
    <w:rsid w:val="00FD29DC"/>
    <w:rsid w:val="00FD2E73"/>
    <w:rsid w:val="00FD4212"/>
    <w:rsid w:val="00FD4B20"/>
    <w:rsid w:val="00FD5720"/>
    <w:rsid w:val="00FD5C38"/>
    <w:rsid w:val="00FD609E"/>
    <w:rsid w:val="00FD748E"/>
    <w:rsid w:val="00FD7C4E"/>
    <w:rsid w:val="00FE0297"/>
    <w:rsid w:val="00FE04B8"/>
    <w:rsid w:val="00FE0D5D"/>
    <w:rsid w:val="00FE1D9B"/>
    <w:rsid w:val="00FE1F33"/>
    <w:rsid w:val="00FE310B"/>
    <w:rsid w:val="00FE36BD"/>
    <w:rsid w:val="00FE3771"/>
    <w:rsid w:val="00FE5B6D"/>
    <w:rsid w:val="00FE7B81"/>
    <w:rsid w:val="00FF1C42"/>
    <w:rsid w:val="00FF2002"/>
    <w:rsid w:val="00FF23DF"/>
    <w:rsid w:val="00FF2CBC"/>
    <w:rsid w:val="00FF3815"/>
    <w:rsid w:val="00FF48D4"/>
    <w:rsid w:val="00FF50AC"/>
    <w:rsid w:val="00FF5CAE"/>
    <w:rsid w:val="00FF644E"/>
    <w:rsid w:val="00FF7373"/>
    <w:rsid w:val="010DBC1A"/>
    <w:rsid w:val="016BDB40"/>
    <w:rsid w:val="017B7CCA"/>
    <w:rsid w:val="01B07497"/>
    <w:rsid w:val="01B30A67"/>
    <w:rsid w:val="021A365A"/>
    <w:rsid w:val="02406487"/>
    <w:rsid w:val="029F3105"/>
    <w:rsid w:val="02EB44C8"/>
    <w:rsid w:val="02F6E876"/>
    <w:rsid w:val="031B572F"/>
    <w:rsid w:val="035ECDCF"/>
    <w:rsid w:val="037C86D1"/>
    <w:rsid w:val="03848D50"/>
    <w:rsid w:val="03883EED"/>
    <w:rsid w:val="03915A89"/>
    <w:rsid w:val="03B13219"/>
    <w:rsid w:val="03CEFAEA"/>
    <w:rsid w:val="03DF1A8F"/>
    <w:rsid w:val="03F05860"/>
    <w:rsid w:val="044BF5ED"/>
    <w:rsid w:val="04B5E95C"/>
    <w:rsid w:val="04C119EE"/>
    <w:rsid w:val="0510C7AE"/>
    <w:rsid w:val="054CAD21"/>
    <w:rsid w:val="055EADA0"/>
    <w:rsid w:val="05F2E02E"/>
    <w:rsid w:val="06019DD1"/>
    <w:rsid w:val="0614A249"/>
    <w:rsid w:val="061D8B6E"/>
    <w:rsid w:val="0639385D"/>
    <w:rsid w:val="06D6DAE3"/>
    <w:rsid w:val="070308F0"/>
    <w:rsid w:val="07352A49"/>
    <w:rsid w:val="0738B872"/>
    <w:rsid w:val="08349D9C"/>
    <w:rsid w:val="0876D08C"/>
    <w:rsid w:val="08F058C2"/>
    <w:rsid w:val="08F85695"/>
    <w:rsid w:val="096758AC"/>
    <w:rsid w:val="097FFCFC"/>
    <w:rsid w:val="0986F8C3"/>
    <w:rsid w:val="09B4E393"/>
    <w:rsid w:val="09B99E88"/>
    <w:rsid w:val="09E5E7D2"/>
    <w:rsid w:val="09F001C3"/>
    <w:rsid w:val="0A041BAD"/>
    <w:rsid w:val="0A1B4C48"/>
    <w:rsid w:val="0B05A4F7"/>
    <w:rsid w:val="0B141903"/>
    <w:rsid w:val="0BB1210C"/>
    <w:rsid w:val="0BC7571B"/>
    <w:rsid w:val="0C14C008"/>
    <w:rsid w:val="0C462238"/>
    <w:rsid w:val="0C6E95A3"/>
    <w:rsid w:val="0D4E54C0"/>
    <w:rsid w:val="0E1A8441"/>
    <w:rsid w:val="0E40AE05"/>
    <w:rsid w:val="0E604BAA"/>
    <w:rsid w:val="0E8EBE8A"/>
    <w:rsid w:val="0F05B643"/>
    <w:rsid w:val="0F8E5C53"/>
    <w:rsid w:val="104919A0"/>
    <w:rsid w:val="10BFB8BF"/>
    <w:rsid w:val="117B8294"/>
    <w:rsid w:val="11B5FE82"/>
    <w:rsid w:val="11C5FF76"/>
    <w:rsid w:val="11E45173"/>
    <w:rsid w:val="1233E8DE"/>
    <w:rsid w:val="12456C68"/>
    <w:rsid w:val="12BCD3E0"/>
    <w:rsid w:val="12FD0DF6"/>
    <w:rsid w:val="13365A3C"/>
    <w:rsid w:val="135C2B3F"/>
    <w:rsid w:val="13E6D5BB"/>
    <w:rsid w:val="13EFC48D"/>
    <w:rsid w:val="14515555"/>
    <w:rsid w:val="1462B539"/>
    <w:rsid w:val="146B36C9"/>
    <w:rsid w:val="1477C0E6"/>
    <w:rsid w:val="147A400F"/>
    <w:rsid w:val="14A88144"/>
    <w:rsid w:val="14BD3A31"/>
    <w:rsid w:val="14D78EF6"/>
    <w:rsid w:val="14DCF0F0"/>
    <w:rsid w:val="15D7DEFD"/>
    <w:rsid w:val="16106ADE"/>
    <w:rsid w:val="161A7476"/>
    <w:rsid w:val="16246E50"/>
    <w:rsid w:val="1628877E"/>
    <w:rsid w:val="1647B28F"/>
    <w:rsid w:val="1686F78B"/>
    <w:rsid w:val="16953E12"/>
    <w:rsid w:val="16ECC1AD"/>
    <w:rsid w:val="172F30D6"/>
    <w:rsid w:val="17301D4D"/>
    <w:rsid w:val="174C44EC"/>
    <w:rsid w:val="175FD1C7"/>
    <w:rsid w:val="177ED1C2"/>
    <w:rsid w:val="17CCC44F"/>
    <w:rsid w:val="17F99789"/>
    <w:rsid w:val="180DB443"/>
    <w:rsid w:val="182B972E"/>
    <w:rsid w:val="18D868CF"/>
    <w:rsid w:val="18FE12A9"/>
    <w:rsid w:val="19143A33"/>
    <w:rsid w:val="1919C860"/>
    <w:rsid w:val="19A0D42F"/>
    <w:rsid w:val="19C6FE2F"/>
    <w:rsid w:val="1A0871C7"/>
    <w:rsid w:val="1A55C497"/>
    <w:rsid w:val="1A62B07C"/>
    <w:rsid w:val="1AFBEFD2"/>
    <w:rsid w:val="1B394612"/>
    <w:rsid w:val="1B3DAC47"/>
    <w:rsid w:val="1B8DF471"/>
    <w:rsid w:val="1B930955"/>
    <w:rsid w:val="1BD30026"/>
    <w:rsid w:val="1C0898EA"/>
    <w:rsid w:val="1C0A4D05"/>
    <w:rsid w:val="1C0FB3A7"/>
    <w:rsid w:val="1C1526F3"/>
    <w:rsid w:val="1C472391"/>
    <w:rsid w:val="1C6B94F6"/>
    <w:rsid w:val="1C8D09D5"/>
    <w:rsid w:val="1CD0B8A1"/>
    <w:rsid w:val="1CDE6053"/>
    <w:rsid w:val="1CE41D95"/>
    <w:rsid w:val="1D3BC8CA"/>
    <w:rsid w:val="1D56722A"/>
    <w:rsid w:val="1D6CA1E1"/>
    <w:rsid w:val="1DBD229B"/>
    <w:rsid w:val="1DBEB386"/>
    <w:rsid w:val="1DF26751"/>
    <w:rsid w:val="1EAD96A6"/>
    <w:rsid w:val="1EDD412D"/>
    <w:rsid w:val="1EDD57B1"/>
    <w:rsid w:val="1F43BA60"/>
    <w:rsid w:val="1F669A80"/>
    <w:rsid w:val="1F6E1162"/>
    <w:rsid w:val="1F971B6D"/>
    <w:rsid w:val="1FBA1DCF"/>
    <w:rsid w:val="20FB78DA"/>
    <w:rsid w:val="2137464F"/>
    <w:rsid w:val="215D310C"/>
    <w:rsid w:val="217E48E6"/>
    <w:rsid w:val="22012853"/>
    <w:rsid w:val="220CE816"/>
    <w:rsid w:val="2216DD33"/>
    <w:rsid w:val="22632AB7"/>
    <w:rsid w:val="2295909E"/>
    <w:rsid w:val="22E368CD"/>
    <w:rsid w:val="2334AACF"/>
    <w:rsid w:val="235436CD"/>
    <w:rsid w:val="239398D7"/>
    <w:rsid w:val="23A75194"/>
    <w:rsid w:val="2421BE8A"/>
    <w:rsid w:val="24C89B68"/>
    <w:rsid w:val="24CA67EC"/>
    <w:rsid w:val="24D1E641"/>
    <w:rsid w:val="24FCD528"/>
    <w:rsid w:val="2508476E"/>
    <w:rsid w:val="25121DAA"/>
    <w:rsid w:val="25D5985D"/>
    <w:rsid w:val="26809743"/>
    <w:rsid w:val="268A66D7"/>
    <w:rsid w:val="268BFA2E"/>
    <w:rsid w:val="269593A5"/>
    <w:rsid w:val="26B40DF0"/>
    <w:rsid w:val="26DB87BB"/>
    <w:rsid w:val="270FD3CB"/>
    <w:rsid w:val="2726363E"/>
    <w:rsid w:val="272AFE8D"/>
    <w:rsid w:val="272B3738"/>
    <w:rsid w:val="276473F4"/>
    <w:rsid w:val="27BA3F33"/>
    <w:rsid w:val="27F5FF24"/>
    <w:rsid w:val="27FD2897"/>
    <w:rsid w:val="284CD4FA"/>
    <w:rsid w:val="28BC88C8"/>
    <w:rsid w:val="293D05FF"/>
    <w:rsid w:val="29458FC6"/>
    <w:rsid w:val="29556B09"/>
    <w:rsid w:val="295F54FF"/>
    <w:rsid w:val="297F7628"/>
    <w:rsid w:val="2A3EC57B"/>
    <w:rsid w:val="2A422B1E"/>
    <w:rsid w:val="2A44E6EB"/>
    <w:rsid w:val="2A808B1F"/>
    <w:rsid w:val="2A840687"/>
    <w:rsid w:val="2AC61875"/>
    <w:rsid w:val="2AE48BEB"/>
    <w:rsid w:val="2B107557"/>
    <w:rsid w:val="2C3E7CBD"/>
    <w:rsid w:val="2C6B509C"/>
    <w:rsid w:val="2C757B6C"/>
    <w:rsid w:val="2CB118F5"/>
    <w:rsid w:val="2CC0F8FA"/>
    <w:rsid w:val="2CEB5F38"/>
    <w:rsid w:val="2D3C33FB"/>
    <w:rsid w:val="2DCD8C3A"/>
    <w:rsid w:val="2E1081E1"/>
    <w:rsid w:val="2E67C33B"/>
    <w:rsid w:val="2E6FB3A6"/>
    <w:rsid w:val="2EAEE00B"/>
    <w:rsid w:val="2F64C184"/>
    <w:rsid w:val="2FA24BA0"/>
    <w:rsid w:val="300272D8"/>
    <w:rsid w:val="302D57CF"/>
    <w:rsid w:val="3034E3BB"/>
    <w:rsid w:val="3086B932"/>
    <w:rsid w:val="309D6DA3"/>
    <w:rsid w:val="30AA1ED8"/>
    <w:rsid w:val="310BCF1A"/>
    <w:rsid w:val="31354A21"/>
    <w:rsid w:val="3176304E"/>
    <w:rsid w:val="319DE58B"/>
    <w:rsid w:val="31DB47EE"/>
    <w:rsid w:val="3287FC35"/>
    <w:rsid w:val="32E931FB"/>
    <w:rsid w:val="332E7A5B"/>
    <w:rsid w:val="33475382"/>
    <w:rsid w:val="33C4CB1E"/>
    <w:rsid w:val="33C6F49A"/>
    <w:rsid w:val="33FD2E6E"/>
    <w:rsid w:val="34201AB7"/>
    <w:rsid w:val="344E68B1"/>
    <w:rsid w:val="348AAE10"/>
    <w:rsid w:val="34E81926"/>
    <w:rsid w:val="350AF7B8"/>
    <w:rsid w:val="353E568F"/>
    <w:rsid w:val="357C6948"/>
    <w:rsid w:val="359285B6"/>
    <w:rsid w:val="359DE987"/>
    <w:rsid w:val="35AE4E2E"/>
    <w:rsid w:val="35F51871"/>
    <w:rsid w:val="3623C18A"/>
    <w:rsid w:val="3648C817"/>
    <w:rsid w:val="36CF3A27"/>
    <w:rsid w:val="37692FFB"/>
    <w:rsid w:val="379214D2"/>
    <w:rsid w:val="379DE3C2"/>
    <w:rsid w:val="37C172B5"/>
    <w:rsid w:val="37C69DC1"/>
    <w:rsid w:val="381F9550"/>
    <w:rsid w:val="3850A21C"/>
    <w:rsid w:val="38692574"/>
    <w:rsid w:val="38702CB9"/>
    <w:rsid w:val="38DBCC51"/>
    <w:rsid w:val="390227A3"/>
    <w:rsid w:val="39117B3E"/>
    <w:rsid w:val="391846BD"/>
    <w:rsid w:val="391F69CB"/>
    <w:rsid w:val="3965331C"/>
    <w:rsid w:val="3987E2D3"/>
    <w:rsid w:val="39BE8BFA"/>
    <w:rsid w:val="39D8B206"/>
    <w:rsid w:val="39EF24DB"/>
    <w:rsid w:val="3A333C6D"/>
    <w:rsid w:val="3A8AB2B0"/>
    <w:rsid w:val="3AA0991C"/>
    <w:rsid w:val="3B341DF6"/>
    <w:rsid w:val="3B36CBB3"/>
    <w:rsid w:val="3B7AB261"/>
    <w:rsid w:val="3B7DB205"/>
    <w:rsid w:val="3B887A65"/>
    <w:rsid w:val="3B99E0CB"/>
    <w:rsid w:val="3BCE28E7"/>
    <w:rsid w:val="3BF29107"/>
    <w:rsid w:val="3C120053"/>
    <w:rsid w:val="3C3377EE"/>
    <w:rsid w:val="3CE4C8E1"/>
    <w:rsid w:val="3CE53B01"/>
    <w:rsid w:val="3D33C394"/>
    <w:rsid w:val="3D55BDF4"/>
    <w:rsid w:val="3D598158"/>
    <w:rsid w:val="3E01B2F9"/>
    <w:rsid w:val="3E1FCB8D"/>
    <w:rsid w:val="3E834DBD"/>
    <w:rsid w:val="3EC62074"/>
    <w:rsid w:val="3F1F6908"/>
    <w:rsid w:val="3F326EB4"/>
    <w:rsid w:val="3F64F9A0"/>
    <w:rsid w:val="3FAD09C8"/>
    <w:rsid w:val="3FE8412D"/>
    <w:rsid w:val="40C726A7"/>
    <w:rsid w:val="40CD52B6"/>
    <w:rsid w:val="40F0E91A"/>
    <w:rsid w:val="410AD66A"/>
    <w:rsid w:val="41124C57"/>
    <w:rsid w:val="421AAA33"/>
    <w:rsid w:val="424E776A"/>
    <w:rsid w:val="425C2F42"/>
    <w:rsid w:val="42875127"/>
    <w:rsid w:val="42991632"/>
    <w:rsid w:val="429C1A92"/>
    <w:rsid w:val="42D87415"/>
    <w:rsid w:val="4305A709"/>
    <w:rsid w:val="4373888F"/>
    <w:rsid w:val="439445C1"/>
    <w:rsid w:val="43C92A8F"/>
    <w:rsid w:val="43DD1E25"/>
    <w:rsid w:val="4425D8BC"/>
    <w:rsid w:val="444722D6"/>
    <w:rsid w:val="4468765B"/>
    <w:rsid w:val="4482BFB8"/>
    <w:rsid w:val="44D5FC8F"/>
    <w:rsid w:val="4511AEA7"/>
    <w:rsid w:val="45563637"/>
    <w:rsid w:val="4564D311"/>
    <w:rsid w:val="461DAE0F"/>
    <w:rsid w:val="461F6177"/>
    <w:rsid w:val="46651A33"/>
    <w:rsid w:val="46F79A40"/>
    <w:rsid w:val="4727ECDA"/>
    <w:rsid w:val="477A067D"/>
    <w:rsid w:val="47B20A15"/>
    <w:rsid w:val="4806D5AB"/>
    <w:rsid w:val="482F06AC"/>
    <w:rsid w:val="486D3EF3"/>
    <w:rsid w:val="487966D5"/>
    <w:rsid w:val="48AB94E0"/>
    <w:rsid w:val="48AF0A9D"/>
    <w:rsid w:val="48C62559"/>
    <w:rsid w:val="496CFCE3"/>
    <w:rsid w:val="49B12D79"/>
    <w:rsid w:val="4AD6DCB4"/>
    <w:rsid w:val="4B083F92"/>
    <w:rsid w:val="4B0F058E"/>
    <w:rsid w:val="4B39802D"/>
    <w:rsid w:val="4B999DCA"/>
    <w:rsid w:val="4BBEADF2"/>
    <w:rsid w:val="4BF5FDC4"/>
    <w:rsid w:val="4C3F9C1F"/>
    <w:rsid w:val="4C63ADFB"/>
    <w:rsid w:val="4C6C7E14"/>
    <w:rsid w:val="4C735F5A"/>
    <w:rsid w:val="4C93A843"/>
    <w:rsid w:val="4CD7E473"/>
    <w:rsid w:val="4D4117BB"/>
    <w:rsid w:val="4D4742DF"/>
    <w:rsid w:val="4D8AD413"/>
    <w:rsid w:val="4DA7E0FD"/>
    <w:rsid w:val="4DBD249A"/>
    <w:rsid w:val="4DFA52E2"/>
    <w:rsid w:val="4E012BD3"/>
    <w:rsid w:val="4E779BC8"/>
    <w:rsid w:val="4EB0C2C4"/>
    <w:rsid w:val="4EBEB3DC"/>
    <w:rsid w:val="4EFC862B"/>
    <w:rsid w:val="4F93B4A1"/>
    <w:rsid w:val="500B222B"/>
    <w:rsid w:val="5061B607"/>
    <w:rsid w:val="5087B151"/>
    <w:rsid w:val="50A5CF63"/>
    <w:rsid w:val="50C46947"/>
    <w:rsid w:val="5103C30C"/>
    <w:rsid w:val="513C7438"/>
    <w:rsid w:val="5171EAE1"/>
    <w:rsid w:val="5176E922"/>
    <w:rsid w:val="51B3A467"/>
    <w:rsid w:val="51E72CB8"/>
    <w:rsid w:val="52025A16"/>
    <w:rsid w:val="528384F4"/>
    <w:rsid w:val="5345D16A"/>
    <w:rsid w:val="538C690C"/>
    <w:rsid w:val="54099D7D"/>
    <w:rsid w:val="54730F61"/>
    <w:rsid w:val="54860EB2"/>
    <w:rsid w:val="5499B378"/>
    <w:rsid w:val="54C26E77"/>
    <w:rsid w:val="5502B2EC"/>
    <w:rsid w:val="5547537D"/>
    <w:rsid w:val="557051A9"/>
    <w:rsid w:val="55A68783"/>
    <w:rsid w:val="55B82E84"/>
    <w:rsid w:val="564BBFEA"/>
    <w:rsid w:val="57308ED2"/>
    <w:rsid w:val="573CC8CD"/>
    <w:rsid w:val="579A9D01"/>
    <w:rsid w:val="57A9DD4C"/>
    <w:rsid w:val="5880C6F2"/>
    <w:rsid w:val="58D90871"/>
    <w:rsid w:val="59240C93"/>
    <w:rsid w:val="59540ECD"/>
    <w:rsid w:val="59A6265E"/>
    <w:rsid w:val="59ED2039"/>
    <w:rsid w:val="59F457C0"/>
    <w:rsid w:val="5A7B366D"/>
    <w:rsid w:val="5AA5D767"/>
    <w:rsid w:val="5B76DC92"/>
    <w:rsid w:val="5BE8399E"/>
    <w:rsid w:val="5D3C45BB"/>
    <w:rsid w:val="5D4AD797"/>
    <w:rsid w:val="5D6F26D0"/>
    <w:rsid w:val="5D77AB7D"/>
    <w:rsid w:val="5DB9DB37"/>
    <w:rsid w:val="5DC1112E"/>
    <w:rsid w:val="5E06F417"/>
    <w:rsid w:val="5EA85E64"/>
    <w:rsid w:val="5F5147E9"/>
    <w:rsid w:val="5F677ECF"/>
    <w:rsid w:val="5F8E3B34"/>
    <w:rsid w:val="6001BEF4"/>
    <w:rsid w:val="6032C0A6"/>
    <w:rsid w:val="606AD2DC"/>
    <w:rsid w:val="606D5427"/>
    <w:rsid w:val="6096D864"/>
    <w:rsid w:val="60C1A8CD"/>
    <w:rsid w:val="610102D2"/>
    <w:rsid w:val="61B855C9"/>
    <w:rsid w:val="62249658"/>
    <w:rsid w:val="625D3DEF"/>
    <w:rsid w:val="633B1499"/>
    <w:rsid w:val="633FE38D"/>
    <w:rsid w:val="638AC9BA"/>
    <w:rsid w:val="64529ECA"/>
    <w:rsid w:val="64906DE5"/>
    <w:rsid w:val="64B18C63"/>
    <w:rsid w:val="64FE503D"/>
    <w:rsid w:val="658D1FA2"/>
    <w:rsid w:val="65B65470"/>
    <w:rsid w:val="6620AD50"/>
    <w:rsid w:val="662AF23C"/>
    <w:rsid w:val="663396FD"/>
    <w:rsid w:val="66406BCE"/>
    <w:rsid w:val="66408AE3"/>
    <w:rsid w:val="664D1A76"/>
    <w:rsid w:val="665A5B7A"/>
    <w:rsid w:val="666D1762"/>
    <w:rsid w:val="66954A9D"/>
    <w:rsid w:val="6696B4F8"/>
    <w:rsid w:val="6782E3E7"/>
    <w:rsid w:val="682B1F7E"/>
    <w:rsid w:val="6853D9ED"/>
    <w:rsid w:val="688648B4"/>
    <w:rsid w:val="68C7A8DE"/>
    <w:rsid w:val="68E035C8"/>
    <w:rsid w:val="68EB87C9"/>
    <w:rsid w:val="690E000E"/>
    <w:rsid w:val="6931F1CE"/>
    <w:rsid w:val="69323F22"/>
    <w:rsid w:val="693FC090"/>
    <w:rsid w:val="698DBA7C"/>
    <w:rsid w:val="69A4EB5B"/>
    <w:rsid w:val="69CFA21B"/>
    <w:rsid w:val="69F9BD41"/>
    <w:rsid w:val="69FFC6C8"/>
    <w:rsid w:val="6A4EB3D2"/>
    <w:rsid w:val="6AC21156"/>
    <w:rsid w:val="6AC59280"/>
    <w:rsid w:val="6ADE777D"/>
    <w:rsid w:val="6B160948"/>
    <w:rsid w:val="6B353C18"/>
    <w:rsid w:val="6B6C17BC"/>
    <w:rsid w:val="6B6FAC31"/>
    <w:rsid w:val="6B756EA7"/>
    <w:rsid w:val="6C385D04"/>
    <w:rsid w:val="6C649A06"/>
    <w:rsid w:val="6C77182C"/>
    <w:rsid w:val="6C787B01"/>
    <w:rsid w:val="6C915D3D"/>
    <w:rsid w:val="6CAF68D9"/>
    <w:rsid w:val="6CCD9EAC"/>
    <w:rsid w:val="6CE43C14"/>
    <w:rsid w:val="6D053E09"/>
    <w:rsid w:val="6D22C321"/>
    <w:rsid w:val="6D3B8D76"/>
    <w:rsid w:val="6D62245B"/>
    <w:rsid w:val="6D9DC417"/>
    <w:rsid w:val="6E34D647"/>
    <w:rsid w:val="6E371D21"/>
    <w:rsid w:val="6E455EF7"/>
    <w:rsid w:val="6E53A78B"/>
    <w:rsid w:val="6E58BDA6"/>
    <w:rsid w:val="6E7AFAE5"/>
    <w:rsid w:val="6EAD96FF"/>
    <w:rsid w:val="6EC2F1E8"/>
    <w:rsid w:val="6F81393D"/>
    <w:rsid w:val="6F972EA6"/>
    <w:rsid w:val="6FADB5CB"/>
    <w:rsid w:val="6FFABB62"/>
    <w:rsid w:val="700ED343"/>
    <w:rsid w:val="702E4DB4"/>
    <w:rsid w:val="7123E97B"/>
    <w:rsid w:val="7185B412"/>
    <w:rsid w:val="7189BF6D"/>
    <w:rsid w:val="719350B2"/>
    <w:rsid w:val="71A5D222"/>
    <w:rsid w:val="721E814B"/>
    <w:rsid w:val="726633A1"/>
    <w:rsid w:val="72AEF49E"/>
    <w:rsid w:val="72B038AB"/>
    <w:rsid w:val="72CC3FC2"/>
    <w:rsid w:val="72D86A9F"/>
    <w:rsid w:val="72EB74C0"/>
    <w:rsid w:val="733F0926"/>
    <w:rsid w:val="7357DB1A"/>
    <w:rsid w:val="7371CCC5"/>
    <w:rsid w:val="7371E628"/>
    <w:rsid w:val="738A4A8A"/>
    <w:rsid w:val="739FEC9C"/>
    <w:rsid w:val="73C5D1CE"/>
    <w:rsid w:val="73DD4391"/>
    <w:rsid w:val="741BECCF"/>
    <w:rsid w:val="74A8FDFB"/>
    <w:rsid w:val="74D05A4E"/>
    <w:rsid w:val="74E616AA"/>
    <w:rsid w:val="753B631B"/>
    <w:rsid w:val="7574A76D"/>
    <w:rsid w:val="75CD3E54"/>
    <w:rsid w:val="75DDD623"/>
    <w:rsid w:val="7688A6C7"/>
    <w:rsid w:val="76CB9E15"/>
    <w:rsid w:val="76DF2EBA"/>
    <w:rsid w:val="77AEA2F0"/>
    <w:rsid w:val="77B63E5F"/>
    <w:rsid w:val="77D67016"/>
    <w:rsid w:val="77DC8635"/>
    <w:rsid w:val="782C2EA8"/>
    <w:rsid w:val="78540BCF"/>
    <w:rsid w:val="789F1E18"/>
    <w:rsid w:val="78DBA733"/>
    <w:rsid w:val="79328611"/>
    <w:rsid w:val="795FA13C"/>
    <w:rsid w:val="7987A79D"/>
    <w:rsid w:val="798EEB3A"/>
    <w:rsid w:val="7A02FF87"/>
    <w:rsid w:val="7B2FC0E1"/>
    <w:rsid w:val="7B688D3B"/>
    <w:rsid w:val="7BA215F5"/>
    <w:rsid w:val="7BE27494"/>
    <w:rsid w:val="7BE7A9AB"/>
    <w:rsid w:val="7BF41867"/>
    <w:rsid w:val="7C26BDD7"/>
    <w:rsid w:val="7CA61D6C"/>
    <w:rsid w:val="7D9E148D"/>
    <w:rsid w:val="7DC0772A"/>
    <w:rsid w:val="7DC3B80D"/>
    <w:rsid w:val="7E1DC5FA"/>
    <w:rsid w:val="7E2A6362"/>
    <w:rsid w:val="7E74DFF2"/>
    <w:rsid w:val="7E752DAB"/>
    <w:rsid w:val="7ED037E0"/>
    <w:rsid w:val="7EFB6AB4"/>
    <w:rsid w:val="7EFE84F3"/>
    <w:rsid w:val="7F99C6F6"/>
    <w:rsid w:val="7FA71028"/>
    <w:rsid w:val="7FB172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E22F1"/>
  <w15:docId w15:val="{8FF13E36-B802-48E6-8148-D1AF7DA4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38E"/>
    <w:rPr>
      <w:kern w:val="24"/>
    </w:rPr>
  </w:style>
  <w:style w:type="paragraph" w:styleId="Ttulo1">
    <w:name w:val="heading 1"/>
    <w:basedOn w:val="Normal"/>
    <w:next w:val="Normal"/>
    <w:link w:val="Ttulo1C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No Indent"/>
    <w:uiPriority w:val="3"/>
    <w:qFormat/>
    <w:pPr>
      <w:ind w:firstLine="0"/>
    </w:pPr>
  </w:style>
  <w:style w:type="character" w:customStyle="1" w:styleId="Ttulo1Car">
    <w:name w:val="Título 1 Car"/>
    <w:basedOn w:val="Fuentedeprrafopredeter"/>
    <w:link w:val="Ttulo1"/>
    <w:uiPriority w:val="9"/>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Pr>
      <w:i/>
      <w:iCs/>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character" w:customStyle="1" w:styleId="w8qarf">
    <w:name w:val="w8qarf"/>
    <w:basedOn w:val="Fuentedeprrafopredeter"/>
    <w:rsid w:val="00E771DD"/>
  </w:style>
  <w:style w:type="character" w:customStyle="1" w:styleId="lrzxr">
    <w:name w:val="lrzxr"/>
    <w:basedOn w:val="Fuentedeprrafopredeter"/>
    <w:rsid w:val="00E771DD"/>
  </w:style>
  <w:style w:type="character" w:styleId="Hipervnculo">
    <w:name w:val="Hyperlink"/>
    <w:basedOn w:val="Fuentedeprrafopredeter"/>
    <w:uiPriority w:val="99"/>
    <w:unhideWhenUsed/>
    <w:rsid w:val="00FB1AC1"/>
    <w:rPr>
      <w:color w:val="5F5F5F" w:themeColor="hyperlink"/>
      <w:u w:val="single"/>
    </w:rPr>
  </w:style>
  <w:style w:type="character" w:styleId="Mencinsinresolver">
    <w:name w:val="Unresolved Mention"/>
    <w:basedOn w:val="Fuentedeprrafopredeter"/>
    <w:uiPriority w:val="99"/>
    <w:semiHidden/>
    <w:unhideWhenUsed/>
    <w:rsid w:val="00FB1AC1"/>
    <w:rPr>
      <w:color w:val="605E5C"/>
      <w:shd w:val="clear" w:color="auto" w:fill="E1DFDD"/>
    </w:rPr>
  </w:style>
  <w:style w:type="paragraph" w:styleId="TDC1">
    <w:name w:val="toc 1"/>
    <w:basedOn w:val="Normal"/>
    <w:next w:val="Normal"/>
    <w:autoRedefine/>
    <w:uiPriority w:val="39"/>
    <w:unhideWhenUsed/>
    <w:rsid w:val="00CF40A9"/>
    <w:pPr>
      <w:tabs>
        <w:tab w:val="right" w:leader="dot" w:pos="9016"/>
      </w:tabs>
      <w:spacing w:after="100"/>
    </w:pPr>
    <w:rPr>
      <w:b/>
      <w:bCs/>
      <w:noProof/>
      <w:sz w:val="32"/>
      <w:szCs w:val="32"/>
      <w:lang w:val="es-AR"/>
    </w:rPr>
  </w:style>
  <w:style w:type="paragraph" w:styleId="TDC2">
    <w:name w:val="toc 2"/>
    <w:basedOn w:val="Normal"/>
    <w:next w:val="Normal"/>
    <w:autoRedefine/>
    <w:uiPriority w:val="39"/>
    <w:unhideWhenUsed/>
    <w:rsid w:val="00A5253A"/>
    <w:pPr>
      <w:tabs>
        <w:tab w:val="right" w:leader="dot" w:pos="9016"/>
      </w:tabs>
      <w:spacing w:after="100"/>
      <w:ind w:left="240"/>
    </w:pPr>
    <w:rPr>
      <w:noProof/>
      <w:sz w:val="28"/>
      <w:szCs w:val="28"/>
      <w:lang w:val="es-AR"/>
    </w:rPr>
  </w:style>
  <w:style w:type="paragraph" w:styleId="TDC3">
    <w:name w:val="toc 3"/>
    <w:basedOn w:val="Normal"/>
    <w:next w:val="Normal"/>
    <w:autoRedefine/>
    <w:uiPriority w:val="39"/>
    <w:unhideWhenUsed/>
    <w:rsid w:val="00A5253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95276">
      <w:bodyDiv w:val="1"/>
      <w:marLeft w:val="0"/>
      <w:marRight w:val="0"/>
      <w:marTop w:val="0"/>
      <w:marBottom w:val="0"/>
      <w:divBdr>
        <w:top w:val="none" w:sz="0" w:space="0" w:color="auto"/>
        <w:left w:val="none" w:sz="0" w:space="0" w:color="auto"/>
        <w:bottom w:val="none" w:sz="0" w:space="0" w:color="auto"/>
        <w:right w:val="none" w:sz="0" w:space="0" w:color="auto"/>
      </w:divBdr>
    </w:div>
    <w:div w:id="1125272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214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8639871">
      <w:bodyDiv w:val="1"/>
      <w:marLeft w:val="0"/>
      <w:marRight w:val="0"/>
      <w:marTop w:val="0"/>
      <w:marBottom w:val="0"/>
      <w:divBdr>
        <w:top w:val="none" w:sz="0" w:space="0" w:color="auto"/>
        <w:left w:val="none" w:sz="0" w:space="0" w:color="auto"/>
        <w:bottom w:val="none" w:sz="0" w:space="0" w:color="auto"/>
        <w:right w:val="none" w:sz="0" w:space="0" w:color="auto"/>
      </w:divBdr>
    </w:div>
    <w:div w:id="212884406">
      <w:bodyDiv w:val="1"/>
      <w:marLeft w:val="0"/>
      <w:marRight w:val="0"/>
      <w:marTop w:val="0"/>
      <w:marBottom w:val="0"/>
      <w:divBdr>
        <w:top w:val="none" w:sz="0" w:space="0" w:color="auto"/>
        <w:left w:val="none" w:sz="0" w:space="0" w:color="auto"/>
        <w:bottom w:val="none" w:sz="0" w:space="0" w:color="auto"/>
        <w:right w:val="none" w:sz="0" w:space="0" w:color="auto"/>
      </w:divBdr>
      <w:divsChild>
        <w:div w:id="863636819">
          <w:marLeft w:val="0"/>
          <w:marRight w:val="0"/>
          <w:marTop w:val="0"/>
          <w:marBottom w:val="0"/>
          <w:divBdr>
            <w:top w:val="none" w:sz="0" w:space="0" w:color="auto"/>
            <w:left w:val="none" w:sz="0" w:space="0" w:color="auto"/>
            <w:bottom w:val="none" w:sz="0" w:space="0" w:color="auto"/>
            <w:right w:val="none" w:sz="0" w:space="0" w:color="auto"/>
          </w:divBdr>
          <w:divsChild>
            <w:div w:id="545917977">
              <w:marLeft w:val="0"/>
              <w:marRight w:val="0"/>
              <w:marTop w:val="0"/>
              <w:marBottom w:val="0"/>
              <w:divBdr>
                <w:top w:val="none" w:sz="0" w:space="0" w:color="auto"/>
                <w:left w:val="none" w:sz="0" w:space="0" w:color="auto"/>
                <w:bottom w:val="none" w:sz="0" w:space="0" w:color="auto"/>
                <w:right w:val="none" w:sz="0" w:space="0" w:color="auto"/>
              </w:divBdr>
              <w:divsChild>
                <w:div w:id="6459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41175">
          <w:marLeft w:val="0"/>
          <w:marRight w:val="0"/>
          <w:marTop w:val="0"/>
          <w:marBottom w:val="0"/>
          <w:divBdr>
            <w:top w:val="none" w:sz="0" w:space="0" w:color="auto"/>
            <w:left w:val="none" w:sz="0" w:space="0" w:color="auto"/>
            <w:bottom w:val="none" w:sz="0" w:space="0" w:color="auto"/>
            <w:right w:val="none" w:sz="0" w:space="0" w:color="auto"/>
          </w:divBdr>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603400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4602048">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381680">
      <w:bodyDiv w:val="1"/>
      <w:marLeft w:val="0"/>
      <w:marRight w:val="0"/>
      <w:marTop w:val="0"/>
      <w:marBottom w:val="0"/>
      <w:divBdr>
        <w:top w:val="none" w:sz="0" w:space="0" w:color="auto"/>
        <w:left w:val="none" w:sz="0" w:space="0" w:color="auto"/>
        <w:bottom w:val="none" w:sz="0" w:space="0" w:color="auto"/>
        <w:right w:val="none" w:sz="0" w:space="0" w:color="auto"/>
      </w:divBdr>
    </w:div>
    <w:div w:id="419181336">
      <w:bodyDiv w:val="1"/>
      <w:marLeft w:val="0"/>
      <w:marRight w:val="0"/>
      <w:marTop w:val="0"/>
      <w:marBottom w:val="0"/>
      <w:divBdr>
        <w:top w:val="none" w:sz="0" w:space="0" w:color="auto"/>
        <w:left w:val="none" w:sz="0" w:space="0" w:color="auto"/>
        <w:bottom w:val="none" w:sz="0" w:space="0" w:color="auto"/>
        <w:right w:val="none" w:sz="0" w:space="0" w:color="auto"/>
      </w:divBdr>
      <w:divsChild>
        <w:div w:id="746418811">
          <w:marLeft w:val="0"/>
          <w:marRight w:val="0"/>
          <w:marTop w:val="0"/>
          <w:marBottom w:val="0"/>
          <w:divBdr>
            <w:top w:val="none" w:sz="0" w:space="0" w:color="auto"/>
            <w:left w:val="none" w:sz="0" w:space="0" w:color="auto"/>
            <w:bottom w:val="none" w:sz="0" w:space="0" w:color="auto"/>
            <w:right w:val="none" w:sz="0" w:space="0" w:color="auto"/>
          </w:divBdr>
        </w:div>
        <w:div w:id="2126922243">
          <w:marLeft w:val="0"/>
          <w:marRight w:val="0"/>
          <w:marTop w:val="0"/>
          <w:marBottom w:val="0"/>
          <w:divBdr>
            <w:top w:val="none" w:sz="0" w:space="0" w:color="auto"/>
            <w:left w:val="none" w:sz="0" w:space="0" w:color="auto"/>
            <w:bottom w:val="none" w:sz="0" w:space="0" w:color="auto"/>
            <w:right w:val="none" w:sz="0" w:space="0" w:color="auto"/>
          </w:divBdr>
        </w:div>
      </w:divsChild>
    </w:div>
    <w:div w:id="43151573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9736953">
      <w:bodyDiv w:val="1"/>
      <w:marLeft w:val="0"/>
      <w:marRight w:val="0"/>
      <w:marTop w:val="0"/>
      <w:marBottom w:val="0"/>
      <w:divBdr>
        <w:top w:val="none" w:sz="0" w:space="0" w:color="auto"/>
        <w:left w:val="none" w:sz="0" w:space="0" w:color="auto"/>
        <w:bottom w:val="none" w:sz="0" w:space="0" w:color="auto"/>
        <w:right w:val="none" w:sz="0" w:space="0" w:color="auto"/>
      </w:divBdr>
    </w:div>
    <w:div w:id="478036595">
      <w:bodyDiv w:val="1"/>
      <w:marLeft w:val="0"/>
      <w:marRight w:val="0"/>
      <w:marTop w:val="0"/>
      <w:marBottom w:val="0"/>
      <w:divBdr>
        <w:top w:val="none" w:sz="0" w:space="0" w:color="auto"/>
        <w:left w:val="none" w:sz="0" w:space="0" w:color="auto"/>
        <w:bottom w:val="none" w:sz="0" w:space="0" w:color="auto"/>
        <w:right w:val="none" w:sz="0" w:space="0" w:color="auto"/>
      </w:divBdr>
      <w:divsChild>
        <w:div w:id="2114860195">
          <w:marLeft w:val="0"/>
          <w:marRight w:val="0"/>
          <w:marTop w:val="0"/>
          <w:marBottom w:val="0"/>
          <w:divBdr>
            <w:top w:val="none" w:sz="0" w:space="0" w:color="auto"/>
            <w:left w:val="none" w:sz="0" w:space="0" w:color="auto"/>
            <w:bottom w:val="none" w:sz="0" w:space="0" w:color="auto"/>
            <w:right w:val="none" w:sz="0" w:space="0" w:color="auto"/>
          </w:divBdr>
        </w:div>
        <w:div w:id="1600986188">
          <w:marLeft w:val="0"/>
          <w:marRight w:val="0"/>
          <w:marTop w:val="0"/>
          <w:marBottom w:val="0"/>
          <w:divBdr>
            <w:top w:val="none" w:sz="0" w:space="0" w:color="auto"/>
            <w:left w:val="none" w:sz="0" w:space="0" w:color="auto"/>
            <w:bottom w:val="none" w:sz="0" w:space="0" w:color="auto"/>
            <w:right w:val="none" w:sz="0" w:space="0" w:color="auto"/>
          </w:divBdr>
        </w:div>
      </w:divsChild>
    </w:div>
    <w:div w:id="604965106">
      <w:bodyDiv w:val="1"/>
      <w:marLeft w:val="0"/>
      <w:marRight w:val="0"/>
      <w:marTop w:val="0"/>
      <w:marBottom w:val="0"/>
      <w:divBdr>
        <w:top w:val="none" w:sz="0" w:space="0" w:color="auto"/>
        <w:left w:val="none" w:sz="0" w:space="0" w:color="auto"/>
        <w:bottom w:val="none" w:sz="0" w:space="0" w:color="auto"/>
        <w:right w:val="none" w:sz="0" w:space="0" w:color="auto"/>
      </w:divBdr>
    </w:div>
    <w:div w:id="65399794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68222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6688021">
      <w:bodyDiv w:val="1"/>
      <w:marLeft w:val="0"/>
      <w:marRight w:val="0"/>
      <w:marTop w:val="0"/>
      <w:marBottom w:val="0"/>
      <w:divBdr>
        <w:top w:val="none" w:sz="0" w:space="0" w:color="auto"/>
        <w:left w:val="none" w:sz="0" w:space="0" w:color="auto"/>
        <w:bottom w:val="none" w:sz="0" w:space="0" w:color="auto"/>
        <w:right w:val="none" w:sz="0" w:space="0" w:color="auto"/>
      </w:divBdr>
    </w:div>
    <w:div w:id="824711405">
      <w:bodyDiv w:val="1"/>
      <w:marLeft w:val="0"/>
      <w:marRight w:val="0"/>
      <w:marTop w:val="0"/>
      <w:marBottom w:val="0"/>
      <w:divBdr>
        <w:top w:val="none" w:sz="0" w:space="0" w:color="auto"/>
        <w:left w:val="none" w:sz="0" w:space="0" w:color="auto"/>
        <w:bottom w:val="none" w:sz="0" w:space="0" w:color="auto"/>
        <w:right w:val="none" w:sz="0" w:space="0" w:color="auto"/>
      </w:divBdr>
    </w:div>
    <w:div w:id="976255763">
      <w:bodyDiv w:val="1"/>
      <w:marLeft w:val="0"/>
      <w:marRight w:val="0"/>
      <w:marTop w:val="0"/>
      <w:marBottom w:val="0"/>
      <w:divBdr>
        <w:top w:val="none" w:sz="0" w:space="0" w:color="auto"/>
        <w:left w:val="none" w:sz="0" w:space="0" w:color="auto"/>
        <w:bottom w:val="none" w:sz="0" w:space="0" w:color="auto"/>
        <w:right w:val="none" w:sz="0" w:space="0" w:color="auto"/>
      </w:divBdr>
    </w:div>
    <w:div w:id="988367690">
      <w:bodyDiv w:val="1"/>
      <w:marLeft w:val="0"/>
      <w:marRight w:val="0"/>
      <w:marTop w:val="0"/>
      <w:marBottom w:val="0"/>
      <w:divBdr>
        <w:top w:val="none" w:sz="0" w:space="0" w:color="auto"/>
        <w:left w:val="none" w:sz="0" w:space="0" w:color="auto"/>
        <w:bottom w:val="none" w:sz="0" w:space="0" w:color="auto"/>
        <w:right w:val="none" w:sz="0" w:space="0" w:color="auto"/>
      </w:divBdr>
      <w:divsChild>
        <w:div w:id="1114516104">
          <w:marLeft w:val="0"/>
          <w:marRight w:val="0"/>
          <w:marTop w:val="0"/>
          <w:marBottom w:val="0"/>
          <w:divBdr>
            <w:top w:val="none" w:sz="0" w:space="0" w:color="auto"/>
            <w:left w:val="none" w:sz="0" w:space="0" w:color="auto"/>
            <w:bottom w:val="none" w:sz="0" w:space="0" w:color="auto"/>
            <w:right w:val="none" w:sz="0" w:space="0" w:color="auto"/>
          </w:divBdr>
          <w:divsChild>
            <w:div w:id="1164931532">
              <w:marLeft w:val="0"/>
              <w:marRight w:val="0"/>
              <w:marTop w:val="0"/>
              <w:marBottom w:val="0"/>
              <w:divBdr>
                <w:top w:val="none" w:sz="0" w:space="0" w:color="auto"/>
                <w:left w:val="none" w:sz="0" w:space="0" w:color="auto"/>
                <w:bottom w:val="none" w:sz="0" w:space="0" w:color="auto"/>
                <w:right w:val="none" w:sz="0" w:space="0" w:color="auto"/>
              </w:divBdr>
              <w:divsChild>
                <w:div w:id="17460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15561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631398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0456928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363910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977251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3875304">
      <w:bodyDiv w:val="1"/>
      <w:marLeft w:val="0"/>
      <w:marRight w:val="0"/>
      <w:marTop w:val="0"/>
      <w:marBottom w:val="0"/>
      <w:divBdr>
        <w:top w:val="none" w:sz="0" w:space="0" w:color="auto"/>
        <w:left w:val="none" w:sz="0" w:space="0" w:color="auto"/>
        <w:bottom w:val="none" w:sz="0" w:space="0" w:color="auto"/>
        <w:right w:val="none" w:sz="0" w:space="0" w:color="auto"/>
      </w:divBdr>
    </w:div>
    <w:div w:id="1727534139">
      <w:bodyDiv w:val="1"/>
      <w:marLeft w:val="0"/>
      <w:marRight w:val="0"/>
      <w:marTop w:val="0"/>
      <w:marBottom w:val="0"/>
      <w:divBdr>
        <w:top w:val="none" w:sz="0" w:space="0" w:color="auto"/>
        <w:left w:val="none" w:sz="0" w:space="0" w:color="auto"/>
        <w:bottom w:val="none" w:sz="0" w:space="0" w:color="auto"/>
        <w:right w:val="none" w:sz="0" w:space="0" w:color="auto"/>
      </w:divBdr>
      <w:divsChild>
        <w:div w:id="304898968">
          <w:marLeft w:val="0"/>
          <w:marRight w:val="0"/>
          <w:marTop w:val="0"/>
          <w:marBottom w:val="0"/>
          <w:divBdr>
            <w:top w:val="none" w:sz="0" w:space="0" w:color="auto"/>
            <w:left w:val="none" w:sz="0" w:space="0" w:color="auto"/>
            <w:bottom w:val="none" w:sz="0" w:space="0" w:color="auto"/>
            <w:right w:val="none" w:sz="0" w:space="0" w:color="auto"/>
          </w:divBdr>
          <w:divsChild>
            <w:div w:id="102772623">
              <w:marLeft w:val="0"/>
              <w:marRight w:val="0"/>
              <w:marTop w:val="0"/>
              <w:marBottom w:val="0"/>
              <w:divBdr>
                <w:top w:val="none" w:sz="0" w:space="0" w:color="auto"/>
                <w:left w:val="none" w:sz="0" w:space="0" w:color="auto"/>
                <w:bottom w:val="none" w:sz="0" w:space="0" w:color="auto"/>
                <w:right w:val="none" w:sz="0" w:space="0" w:color="auto"/>
              </w:divBdr>
              <w:divsChild>
                <w:div w:id="11029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3894">
          <w:marLeft w:val="0"/>
          <w:marRight w:val="0"/>
          <w:marTop w:val="0"/>
          <w:marBottom w:val="0"/>
          <w:divBdr>
            <w:top w:val="none" w:sz="0" w:space="0" w:color="auto"/>
            <w:left w:val="none" w:sz="0" w:space="0" w:color="auto"/>
            <w:bottom w:val="none" w:sz="0" w:space="0" w:color="auto"/>
            <w:right w:val="none" w:sz="0" w:space="0" w:color="auto"/>
          </w:divBdr>
          <w:divsChild>
            <w:div w:id="1730223607">
              <w:marLeft w:val="0"/>
              <w:marRight w:val="0"/>
              <w:marTop w:val="0"/>
              <w:marBottom w:val="0"/>
              <w:divBdr>
                <w:top w:val="none" w:sz="0" w:space="0" w:color="auto"/>
                <w:left w:val="none" w:sz="0" w:space="0" w:color="auto"/>
                <w:bottom w:val="none" w:sz="0" w:space="0" w:color="auto"/>
                <w:right w:val="none" w:sz="0" w:space="0" w:color="auto"/>
              </w:divBdr>
              <w:divsChild>
                <w:div w:id="1395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9575">
          <w:marLeft w:val="0"/>
          <w:marRight w:val="0"/>
          <w:marTop w:val="0"/>
          <w:marBottom w:val="0"/>
          <w:divBdr>
            <w:top w:val="none" w:sz="0" w:space="0" w:color="auto"/>
            <w:left w:val="none" w:sz="0" w:space="0" w:color="auto"/>
            <w:bottom w:val="none" w:sz="0" w:space="0" w:color="auto"/>
            <w:right w:val="none" w:sz="0" w:space="0" w:color="auto"/>
          </w:divBdr>
          <w:divsChild>
            <w:div w:id="749696943">
              <w:marLeft w:val="0"/>
              <w:marRight w:val="0"/>
              <w:marTop w:val="0"/>
              <w:marBottom w:val="0"/>
              <w:divBdr>
                <w:top w:val="none" w:sz="0" w:space="0" w:color="auto"/>
                <w:left w:val="none" w:sz="0" w:space="0" w:color="auto"/>
                <w:bottom w:val="none" w:sz="0" w:space="0" w:color="auto"/>
                <w:right w:val="none" w:sz="0" w:space="0" w:color="auto"/>
              </w:divBdr>
              <w:divsChild>
                <w:div w:id="11801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7949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0919390">
      <w:bodyDiv w:val="1"/>
      <w:marLeft w:val="0"/>
      <w:marRight w:val="0"/>
      <w:marTop w:val="0"/>
      <w:marBottom w:val="0"/>
      <w:divBdr>
        <w:top w:val="none" w:sz="0" w:space="0" w:color="auto"/>
        <w:left w:val="none" w:sz="0" w:space="0" w:color="auto"/>
        <w:bottom w:val="none" w:sz="0" w:space="0" w:color="auto"/>
        <w:right w:val="none" w:sz="0" w:space="0" w:color="auto"/>
      </w:divBdr>
    </w:div>
    <w:div w:id="1827160819">
      <w:bodyDiv w:val="1"/>
      <w:marLeft w:val="0"/>
      <w:marRight w:val="0"/>
      <w:marTop w:val="0"/>
      <w:marBottom w:val="0"/>
      <w:divBdr>
        <w:top w:val="none" w:sz="0" w:space="0" w:color="auto"/>
        <w:left w:val="none" w:sz="0" w:space="0" w:color="auto"/>
        <w:bottom w:val="none" w:sz="0" w:space="0" w:color="auto"/>
        <w:right w:val="none" w:sz="0" w:space="0" w:color="auto"/>
      </w:divBdr>
      <w:divsChild>
        <w:div w:id="1843469604">
          <w:marLeft w:val="0"/>
          <w:marRight w:val="0"/>
          <w:marTop w:val="0"/>
          <w:marBottom w:val="0"/>
          <w:divBdr>
            <w:top w:val="none" w:sz="0" w:space="0" w:color="auto"/>
            <w:left w:val="none" w:sz="0" w:space="0" w:color="auto"/>
            <w:bottom w:val="none" w:sz="0" w:space="0" w:color="auto"/>
            <w:right w:val="none" w:sz="0" w:space="0" w:color="auto"/>
          </w:divBdr>
          <w:divsChild>
            <w:div w:id="909072073">
              <w:marLeft w:val="0"/>
              <w:marRight w:val="0"/>
              <w:marTop w:val="0"/>
              <w:marBottom w:val="0"/>
              <w:divBdr>
                <w:top w:val="none" w:sz="0" w:space="0" w:color="auto"/>
                <w:left w:val="none" w:sz="0" w:space="0" w:color="auto"/>
                <w:bottom w:val="none" w:sz="0" w:space="0" w:color="auto"/>
                <w:right w:val="none" w:sz="0" w:space="0" w:color="auto"/>
              </w:divBdr>
              <w:divsChild>
                <w:div w:id="2804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01501">
          <w:marLeft w:val="0"/>
          <w:marRight w:val="0"/>
          <w:marTop w:val="0"/>
          <w:marBottom w:val="0"/>
          <w:divBdr>
            <w:top w:val="none" w:sz="0" w:space="0" w:color="auto"/>
            <w:left w:val="none" w:sz="0" w:space="0" w:color="auto"/>
            <w:bottom w:val="none" w:sz="0" w:space="0" w:color="auto"/>
            <w:right w:val="none" w:sz="0" w:space="0" w:color="auto"/>
          </w:divBdr>
        </w:div>
        <w:div w:id="2083599570">
          <w:marLeft w:val="0"/>
          <w:marRight w:val="0"/>
          <w:marTop w:val="0"/>
          <w:marBottom w:val="0"/>
          <w:divBdr>
            <w:top w:val="none" w:sz="0" w:space="0" w:color="auto"/>
            <w:left w:val="none" w:sz="0" w:space="0" w:color="auto"/>
            <w:bottom w:val="none" w:sz="0" w:space="0" w:color="auto"/>
            <w:right w:val="none" w:sz="0" w:space="0" w:color="auto"/>
          </w:divBdr>
          <w:divsChild>
            <w:div w:id="80415911">
              <w:marLeft w:val="0"/>
              <w:marRight w:val="0"/>
              <w:marTop w:val="0"/>
              <w:marBottom w:val="0"/>
              <w:divBdr>
                <w:top w:val="none" w:sz="0" w:space="0" w:color="auto"/>
                <w:left w:val="none" w:sz="0" w:space="0" w:color="auto"/>
                <w:bottom w:val="none" w:sz="0" w:space="0" w:color="auto"/>
                <w:right w:val="none" w:sz="0" w:space="0" w:color="auto"/>
              </w:divBdr>
              <w:divsChild>
                <w:div w:id="95069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083106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92962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rosoft\AppData\Local\Microsoft\Office\16.0\DTS\es-AR%7b36578436-4819-40B7-BDBB-549E8C47B163%7d\%7b3261671A-9E5F-4C58-833A-C43D1139F09E%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1ED99278D5949E6A19845D82F64BE0E"/>
        <w:category>
          <w:name w:val="General"/>
          <w:gallery w:val="placeholder"/>
        </w:category>
        <w:types>
          <w:type w:val="bbPlcHdr"/>
        </w:types>
        <w:behaviors>
          <w:behavior w:val="content"/>
        </w:behaviors>
        <w:guid w:val="{1F40F76F-D298-4C09-AB91-3267B4A5E6D5}"/>
      </w:docPartPr>
      <w:docPartBody>
        <w:p w:rsidR="00F8442D" w:rsidRDefault="00255B3A">
          <w:pPr>
            <w:pStyle w:val="71ED99278D5949E6A19845D82F64BE0E"/>
          </w:pPr>
          <w:r w:rsidRPr="00AB5BA3">
            <w:rPr>
              <w:lang w:bidi="es-ES"/>
            </w:rPr>
            <w:t>Título de ilustraciones: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F84"/>
    <w:rsid w:val="00033DA1"/>
    <w:rsid w:val="00044380"/>
    <w:rsid w:val="00073693"/>
    <w:rsid w:val="000875C5"/>
    <w:rsid w:val="001122BD"/>
    <w:rsid w:val="001F123E"/>
    <w:rsid w:val="0023447E"/>
    <w:rsid w:val="00255B3A"/>
    <w:rsid w:val="00256927"/>
    <w:rsid w:val="003D720F"/>
    <w:rsid w:val="004310DA"/>
    <w:rsid w:val="00431CBB"/>
    <w:rsid w:val="0043505D"/>
    <w:rsid w:val="00436E08"/>
    <w:rsid w:val="00450A8F"/>
    <w:rsid w:val="004A7C63"/>
    <w:rsid w:val="004C6F84"/>
    <w:rsid w:val="00500C56"/>
    <w:rsid w:val="00592D74"/>
    <w:rsid w:val="005C379E"/>
    <w:rsid w:val="006D43CE"/>
    <w:rsid w:val="00776B7C"/>
    <w:rsid w:val="007F01A2"/>
    <w:rsid w:val="008136BE"/>
    <w:rsid w:val="008407D4"/>
    <w:rsid w:val="00850BAA"/>
    <w:rsid w:val="00873BB1"/>
    <w:rsid w:val="008B0FAC"/>
    <w:rsid w:val="00A20CF0"/>
    <w:rsid w:val="00A45269"/>
    <w:rsid w:val="00AD2FCD"/>
    <w:rsid w:val="00C30F90"/>
    <w:rsid w:val="00C60349"/>
    <w:rsid w:val="00C83DAE"/>
    <w:rsid w:val="00CC6A62"/>
    <w:rsid w:val="00CD6375"/>
    <w:rsid w:val="00CF25EC"/>
    <w:rsid w:val="00D616D9"/>
    <w:rsid w:val="00D72019"/>
    <w:rsid w:val="00F513C7"/>
    <w:rsid w:val="00F8442D"/>
    <w:rsid w:val="00FE0297"/>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4"/>
    <w:unhideWhenUsed/>
    <w:qFormat/>
    <w:rPr>
      <w:i/>
      <w:iCs/>
    </w:rPr>
  </w:style>
  <w:style w:type="paragraph" w:customStyle="1" w:styleId="71ED99278D5949E6A19845D82F64BE0E">
    <w:name w:val="71ED99278D5949E6A19845D82F64BE0E"/>
  </w:style>
  <w:style w:type="character" w:styleId="Textodelmarcadordeposicin">
    <w:name w:val="Placeholder Text"/>
    <w:basedOn w:val="Fuentedeprrafopredeter"/>
    <w:uiPriority w:val="99"/>
    <w:semiHidden/>
    <w:rsid w:val="00873BB1"/>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INFORME FINAL – PLATAFORMA DIBUJANTE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46A6C1E0BAACA4BA8F8CF2C8BC6D411" ma:contentTypeVersion="6" ma:contentTypeDescription="Crear nuevo documento." ma:contentTypeScope="" ma:versionID="db2af8e14fe031a73eca40de4fb6033d">
  <xsd:schema xmlns:xsd="http://www.w3.org/2001/XMLSchema" xmlns:xs="http://www.w3.org/2001/XMLSchema" xmlns:p="http://schemas.microsoft.com/office/2006/metadata/properties" xmlns:ns3="8fde25c2-1644-44ef-ab59-4bf7219bc5a0" targetNamespace="http://schemas.microsoft.com/office/2006/metadata/properties" ma:root="true" ma:fieldsID="4b095549a406cc035dd2bcb64d274f19" ns3:_="">
    <xsd:import namespace="8fde25c2-1644-44ef-ab59-4bf7219bc5a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de25c2-1644-44ef-ab59-4bf7219bc5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fde25c2-1644-44ef-ab59-4bf7219bc5a0" xsi:nil="true"/>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{1F557F86-9C50-44A9-8DEA-0DC88DF1A638}</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{55FDDCE7-1BC5-4A9C-A8B0-C683C96516D6}</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4AC03A-ABE0-4009-B4B7-5609999DD7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de25c2-1644-44ef-ab59-4bf7219bc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BE90BD-7FE2-41D0-B70E-1748F946E2BF}">
  <ds:schemaRefs>
    <ds:schemaRef ds:uri="http://schemas.microsoft.com/sharepoint/v3/contenttype/forms"/>
  </ds:schemaRefs>
</ds:datastoreItem>
</file>

<file path=customXml/itemProps4.xml><?xml version="1.0" encoding="utf-8"?>
<ds:datastoreItem xmlns:ds="http://schemas.openxmlformats.org/officeDocument/2006/customXml" ds:itemID="{413084B4-E646-4F32-92F2-366A8D41B6F0}">
  <ds:schemaRefs>
    <ds:schemaRef ds:uri="http://schemas.microsoft.com/office/2006/metadata/properties"/>
    <ds:schemaRef ds:uri="http://schemas.microsoft.com/office/infopath/2007/PartnerControls"/>
    <ds:schemaRef ds:uri="8fde25c2-1644-44ef-ab59-4bf7219bc5a0"/>
  </ds:schemaRefs>
</ds:datastoreItem>
</file>

<file path=customXml/itemProps5.xml><?xml version="1.0" encoding="utf-8"?>
<ds:datastoreItem xmlns:ds="http://schemas.openxmlformats.org/officeDocument/2006/customXml" ds:itemID="{8EDE72B4-B18C-4C50-A9D6-4B98EBA7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{3261671A-9E5F-4C58-833A-C43D1139F09E}tf03982351_win32.dotx</Template>
  <TotalTime>3181</TotalTime>
  <Pages>12</Pages>
  <Words>1509</Words>
  <Characters>8304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Joaquin Chanquia</cp:lastModifiedBy>
  <cp:revision>49</cp:revision>
  <cp:lastPrinted>2024-09-18T00:57:00Z</cp:lastPrinted>
  <dcterms:created xsi:type="dcterms:W3CDTF">2025-02-11T20:12:00Z</dcterms:created>
  <dcterms:modified xsi:type="dcterms:W3CDTF">2025-02-13T20:49:00Z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0x010100346A6C1E0BAACA4BA8F8CF2C8BC6D411</vt:lpwstr>
  </property>
</Properties>
</file>